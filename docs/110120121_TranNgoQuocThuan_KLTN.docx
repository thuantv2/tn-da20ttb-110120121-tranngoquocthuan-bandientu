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3EFA" w:rsidRPr="00760CA1" w:rsidRDefault="00612083" w:rsidP="00123E67">
      <w:pPr>
        <w:ind w:left="284"/>
        <w:rPr>
          <w:b/>
          <w:sz w:val="32"/>
          <w:szCs w:val="32"/>
        </w:rPr>
      </w:pPr>
      <w:r w:rsidRPr="00760CA1">
        <w:rPr>
          <w:b/>
          <w:noProof/>
          <w:szCs w:val="28"/>
        </w:rPr>
        <mc:AlternateContent>
          <mc:Choice Requires="wps">
            <w:drawing>
              <wp:anchor distT="0" distB="0" distL="114300" distR="114300" simplePos="0" relativeHeight="251728896" behindDoc="0" locked="0" layoutInCell="1" allowOverlap="1" wp14:anchorId="1B9DA6AB" wp14:editId="0A0FB322">
                <wp:simplePos x="0" y="0"/>
                <wp:positionH relativeFrom="margin">
                  <wp:align>left</wp:align>
                </wp:positionH>
                <wp:positionV relativeFrom="paragraph">
                  <wp:posOffset>27333</wp:posOffset>
                </wp:positionV>
                <wp:extent cx="5509923" cy="9175805"/>
                <wp:effectExtent l="38100" t="38100" r="33655" b="44450"/>
                <wp:wrapNone/>
                <wp:docPr id="1043" name="Rectangle 1043"/>
                <wp:cNvGraphicFramePr/>
                <a:graphic xmlns:a="http://schemas.openxmlformats.org/drawingml/2006/main">
                  <a:graphicData uri="http://schemas.microsoft.com/office/word/2010/wordprocessingShape">
                    <wps:wsp>
                      <wps:cNvSpPr/>
                      <wps:spPr>
                        <a:xfrm>
                          <a:off x="0" y="0"/>
                          <a:ext cx="5509923" cy="917580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8BFF" id="Rectangle 1043" o:spid="_x0000_s1026" style="position:absolute;margin-left:0;margin-top:2.15pt;width:433.85pt;height:72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" filled="f" strokecolor="black [3213]" strokeweight="6pt">
                <v:stroke linestyle="thickThin"/>
                <w10:wrap anchorx="margin"/>
              </v:rect>
            </w:pict>
          </mc:Fallback>
        </mc:AlternateContent>
      </w:r>
    </w:p>
    <w:p w:rsidR="00B24B7A" w:rsidRPr="00760CA1" w:rsidRDefault="00B24B7A" w:rsidP="00B24B7A">
      <w:pPr>
        <w:jc w:val="center"/>
        <w:rPr>
          <w:szCs w:val="28"/>
        </w:rPr>
      </w:pPr>
      <w:r w:rsidRPr="00760CA1">
        <w:rPr>
          <w:b/>
          <w:sz w:val="32"/>
          <w:szCs w:val="32"/>
        </w:rPr>
        <w:t>TRƯỜNG ĐẠI HỌC TRÀ VINH</w:t>
      </w:r>
    </w:p>
    <w:p w:rsidR="00B24B7A" w:rsidRPr="00760CA1" w:rsidRDefault="00B24B7A" w:rsidP="00B24B7A">
      <w:pPr>
        <w:jc w:val="center"/>
        <w:rPr>
          <w:b/>
          <w:sz w:val="32"/>
          <w:szCs w:val="32"/>
        </w:rPr>
      </w:pPr>
      <w:r w:rsidRPr="00760CA1">
        <w:rPr>
          <w:b/>
          <w:sz w:val="32"/>
          <w:szCs w:val="32"/>
        </w:rPr>
        <w:t>KHOA KỸ THUẬT VÀ CÔNG NGHỆ</w:t>
      </w:r>
    </w:p>
    <w:p w:rsidR="00B24B7A" w:rsidRPr="00760CA1" w:rsidRDefault="00B24B7A" w:rsidP="00B24B7A">
      <w:pPr>
        <w:ind w:firstLine="720"/>
        <w:jc w:val="center"/>
      </w:pPr>
      <w:r w:rsidRPr="00760CA1">
        <w:rPr>
          <w:noProof/>
        </w:rPr>
        <mc:AlternateContent>
          <mc:Choice Requires="wps">
            <w:drawing>
              <wp:anchor distT="0" distB="0" distL="114300" distR="114300" simplePos="0" relativeHeight="251705344" behindDoc="0" locked="0" layoutInCell="1" allowOverlap="1" wp14:anchorId="38B0F30D" wp14:editId="77691B20">
                <wp:simplePos x="0" y="0"/>
                <wp:positionH relativeFrom="margin">
                  <wp:posOffset>1896194</wp:posOffset>
                </wp:positionH>
                <wp:positionV relativeFrom="paragraph">
                  <wp:posOffset>51434</wp:posOffset>
                </wp:positionV>
                <wp:extent cx="1733384" cy="0"/>
                <wp:effectExtent l="0" t="0" r="19685" b="19050"/>
                <wp:wrapNone/>
                <wp:docPr id="1" name="Straight Connector 1"/>
                <wp:cNvGraphicFramePr/>
                <a:graphic xmlns:a="http://schemas.openxmlformats.org/drawingml/2006/main">
                  <a:graphicData uri="http://schemas.microsoft.com/office/word/2010/wordprocessingShape">
                    <wps:wsp>
                      <wps:cNvCnPr/>
                      <wps:spPr>
                        <a:xfrm flipV="1">
                          <a:off x="0" y="0"/>
                          <a:ext cx="173338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15098" id="Straight Connector 1" o:spid="_x0000_s1026" style="position:absolute;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9.3pt,4.05pt" to="285.8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" strokecolor="black [3200]" strokeweight="1pt">
                <v:stroke joinstyle="miter"/>
                <w10:wrap anchorx="margin"/>
              </v:line>
            </w:pict>
          </mc:Fallback>
        </mc:AlternateContent>
      </w:r>
    </w:p>
    <w:p w:rsidR="00B24B7A" w:rsidRDefault="00B24B7A" w:rsidP="00B24B7A">
      <w:pPr>
        <w:ind w:firstLine="720"/>
        <w:jc w:val="center"/>
      </w:pPr>
    </w:p>
    <w:p w:rsidR="00B24B7A" w:rsidRDefault="001371E1" w:rsidP="00B24B7A">
      <w:pPr>
        <w:rPr>
          <w:b/>
          <w:szCs w:val="28"/>
        </w:rPr>
      </w:pPr>
      <w:r>
        <w:rPr>
          <w:b/>
          <w:noProof/>
          <w:szCs w:val="28"/>
        </w:rPr>
        <w:drawing>
          <wp:anchor distT="0" distB="0" distL="114300" distR="114300" simplePos="0" relativeHeight="251706368" behindDoc="0" locked="0" layoutInCell="1" allowOverlap="1" wp14:anchorId="0D5EA8A2" wp14:editId="037809E6">
            <wp:simplePos x="0" y="0"/>
            <wp:positionH relativeFrom="margin">
              <wp:align>center</wp:align>
            </wp:positionH>
            <wp:positionV relativeFrom="paragraph">
              <wp:posOffset>105631</wp:posOffset>
            </wp:positionV>
            <wp:extent cx="1448790" cy="14487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8790" cy="1448790"/>
                    </a:xfrm>
                    <a:prstGeom prst="rect">
                      <a:avLst/>
                    </a:prstGeom>
                    <a:noFill/>
                  </pic:spPr>
                </pic:pic>
              </a:graphicData>
            </a:graphic>
            <wp14:sizeRelH relativeFrom="margin">
              <wp14:pctWidth>0</wp14:pctWidth>
            </wp14:sizeRelH>
            <wp14:sizeRelV relativeFrom="margin">
              <wp14:pctHeight>0</wp14:pctHeight>
            </wp14:sizeRelV>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Pr="00330706" w:rsidRDefault="00B24B7A" w:rsidP="00330706">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7593</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8129D6" w:rsidRDefault="008129D6"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6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" fillcolor="white [3212]" strokecolor="white [3212]" strokeweight=".5pt">
                <v:textbox>
                  <w:txbxContent>
                    <w:p w:rsidR="008129D6" w:rsidRDefault="008129D6" w:rsidP="00B24B7A">
                      <w:r w:rsidRPr="00E301F5">
                        <w:rPr>
                          <w:b/>
                          <w:color w:val="FF0000"/>
                          <w:sz w:val="28"/>
                          <w:szCs w:val="28"/>
                        </w:rPr>
                        <w:t>ISO 9001:2015</w:t>
                      </w:r>
                    </w:p>
                  </w:txbxContent>
                </v:textbox>
                <w10:wrap anchorx="margin"/>
              </v:shape>
            </w:pict>
          </mc:Fallback>
        </mc:AlternateContent>
      </w:r>
    </w:p>
    <w:p w:rsidR="00700506" w:rsidRDefault="00700506" w:rsidP="00700506">
      <w:pPr>
        <w:tabs>
          <w:tab w:val="left" w:pos="3857"/>
        </w:tabs>
        <w:rPr>
          <w:b/>
          <w:sz w:val="40"/>
          <w:szCs w:val="40"/>
        </w:rPr>
      </w:pPr>
    </w:p>
    <w:p w:rsidR="00330706" w:rsidRDefault="00330706" w:rsidP="00700506">
      <w:pPr>
        <w:tabs>
          <w:tab w:val="left" w:pos="3857"/>
        </w:tabs>
        <w:rPr>
          <w:b/>
          <w:sz w:val="40"/>
          <w:szCs w:val="40"/>
        </w:rPr>
      </w:pPr>
    </w:p>
    <w:p w:rsidR="00330706" w:rsidRDefault="00330706" w:rsidP="00236888">
      <w:pPr>
        <w:tabs>
          <w:tab w:val="left" w:pos="1215"/>
        </w:tabs>
        <w:jc w:val="center"/>
        <w:rPr>
          <w:b/>
          <w:sz w:val="36"/>
          <w:szCs w:val="40"/>
        </w:rPr>
      </w:pPr>
    </w:p>
    <w:p w:rsidR="00330706" w:rsidRDefault="00330706" w:rsidP="00330706">
      <w:pPr>
        <w:jc w:val="center"/>
        <w:rPr>
          <w:b/>
          <w:sz w:val="32"/>
          <w:szCs w:val="32"/>
        </w:rPr>
      </w:pPr>
      <w:r>
        <w:rPr>
          <w:b/>
          <w:sz w:val="32"/>
          <w:szCs w:val="32"/>
        </w:rPr>
        <w:t>TRẦN NGÔ QUỐC THUẬN</w:t>
      </w:r>
    </w:p>
    <w:p w:rsidR="00330706" w:rsidRDefault="00330706" w:rsidP="00236888">
      <w:pPr>
        <w:tabs>
          <w:tab w:val="left" w:pos="1215"/>
        </w:tabs>
        <w:jc w:val="center"/>
        <w:rPr>
          <w:b/>
          <w:sz w:val="36"/>
          <w:szCs w:val="40"/>
        </w:rPr>
      </w:pPr>
    </w:p>
    <w:p w:rsidR="00330706" w:rsidRDefault="00330706" w:rsidP="00236888">
      <w:pPr>
        <w:tabs>
          <w:tab w:val="left" w:pos="1215"/>
        </w:tabs>
        <w:jc w:val="center"/>
        <w:rPr>
          <w:b/>
          <w:sz w:val="36"/>
          <w:szCs w:val="40"/>
        </w:rPr>
      </w:pPr>
    </w:p>
    <w:p w:rsidR="00123E67" w:rsidRPr="00CF39D2" w:rsidRDefault="00123E67" w:rsidP="00236888">
      <w:pPr>
        <w:tabs>
          <w:tab w:val="left" w:pos="1215"/>
        </w:tabs>
        <w:jc w:val="center"/>
        <w:rPr>
          <w:b/>
          <w:sz w:val="40"/>
          <w:szCs w:val="40"/>
        </w:rPr>
      </w:pPr>
    </w:p>
    <w:p w:rsidR="00B24B7A" w:rsidRDefault="00215D1C" w:rsidP="00DB0095">
      <w:pPr>
        <w:spacing w:line="276" w:lineRule="auto"/>
        <w:jc w:val="center"/>
        <w:rPr>
          <w:b/>
          <w:bCs/>
          <w:sz w:val="44"/>
          <w:szCs w:val="40"/>
        </w:rPr>
      </w:pPr>
      <w:r w:rsidRPr="00123E67">
        <w:rPr>
          <w:b/>
          <w:bCs/>
          <w:sz w:val="44"/>
          <w:szCs w:val="40"/>
        </w:rPr>
        <w:t>XÂY DỰNG WEBSITE BÁN ĐỒ ĐIỆN TỬ</w:t>
      </w:r>
      <w:r w:rsidR="00720DA1" w:rsidRPr="00123E67">
        <w:rPr>
          <w:b/>
          <w:bCs/>
          <w:sz w:val="44"/>
          <w:szCs w:val="40"/>
        </w:rPr>
        <w:t xml:space="preserve"> TÍCH HỢP TÍNH NĂNG THANH TOÁN TRỰC TUYẾN</w:t>
      </w:r>
    </w:p>
    <w:p w:rsidR="00330706" w:rsidRDefault="00330706" w:rsidP="00DB0095">
      <w:pPr>
        <w:spacing w:line="276" w:lineRule="auto"/>
        <w:jc w:val="center"/>
        <w:rPr>
          <w:b/>
          <w:bCs/>
          <w:sz w:val="44"/>
          <w:szCs w:val="40"/>
        </w:rPr>
      </w:pPr>
    </w:p>
    <w:p w:rsidR="00330706" w:rsidRPr="00123E67" w:rsidRDefault="00330706" w:rsidP="00DB0095">
      <w:pPr>
        <w:spacing w:line="276" w:lineRule="auto"/>
        <w:jc w:val="center"/>
        <w:rPr>
          <w:b/>
          <w:bCs/>
          <w:sz w:val="44"/>
          <w:szCs w:val="40"/>
        </w:rPr>
      </w:pPr>
    </w:p>
    <w:p w:rsidR="00DB0095" w:rsidRDefault="00DB0095" w:rsidP="00123E67">
      <w:pPr>
        <w:spacing w:line="276" w:lineRule="auto"/>
        <w:rPr>
          <w:b/>
          <w:bCs/>
          <w:sz w:val="36"/>
          <w:szCs w:val="40"/>
        </w:rPr>
      </w:pPr>
    </w:p>
    <w:p w:rsidR="00330706" w:rsidRPr="00CF39D2" w:rsidRDefault="00330706" w:rsidP="00330706">
      <w:pPr>
        <w:jc w:val="center"/>
        <w:rPr>
          <w:b/>
          <w:sz w:val="32"/>
          <w:szCs w:val="32"/>
        </w:rPr>
      </w:pPr>
      <w:r w:rsidRPr="00CF39D2">
        <w:rPr>
          <w:b/>
          <w:sz w:val="32"/>
          <w:szCs w:val="32"/>
        </w:rPr>
        <w:t xml:space="preserve">ĐỒ ÁN TỐT NGHIỆP </w:t>
      </w:r>
    </w:p>
    <w:p w:rsidR="00330706" w:rsidRPr="00CF39D2" w:rsidRDefault="00330706" w:rsidP="00330706">
      <w:pPr>
        <w:jc w:val="center"/>
        <w:rPr>
          <w:b/>
          <w:sz w:val="32"/>
          <w:szCs w:val="32"/>
        </w:rPr>
      </w:pPr>
      <w:r w:rsidRPr="00CF39D2">
        <w:rPr>
          <w:b/>
          <w:sz w:val="32"/>
          <w:szCs w:val="32"/>
        </w:rPr>
        <w:t>NGÀNH CÔNG NGHỆ THÔNG TIN</w:t>
      </w:r>
    </w:p>
    <w:p w:rsidR="00DB0095" w:rsidRDefault="00DB0095" w:rsidP="00DB0095">
      <w:pPr>
        <w:spacing w:line="276" w:lineRule="auto"/>
        <w:jc w:val="center"/>
        <w:rPr>
          <w:b/>
          <w:bCs/>
          <w:sz w:val="36"/>
          <w:szCs w:val="40"/>
        </w:rPr>
      </w:pPr>
    </w:p>
    <w:p w:rsidR="00DB0095" w:rsidRPr="00DB0095" w:rsidRDefault="00DB0095" w:rsidP="00DB0095">
      <w:pPr>
        <w:spacing w:line="276" w:lineRule="auto"/>
        <w:jc w:val="center"/>
        <w:rPr>
          <w:b/>
          <w:bCs/>
          <w:sz w:val="36"/>
          <w:szCs w:val="40"/>
        </w:rPr>
      </w:pPr>
    </w:p>
    <w:p w:rsidR="00B24B7A" w:rsidRDefault="00B24B7A" w:rsidP="00B24B7A">
      <w:pPr>
        <w:jc w:val="both"/>
        <w:rPr>
          <w:b/>
        </w:rPr>
      </w:pPr>
    </w:p>
    <w:p w:rsidR="00B24B7A" w:rsidRDefault="00330706" w:rsidP="00A83EFA">
      <w:pPr>
        <w:tabs>
          <w:tab w:val="left" w:pos="3393"/>
        </w:tabs>
        <w:rPr>
          <w:b/>
          <w:sz w:val="28"/>
          <w:szCs w:val="28"/>
        </w:rPr>
      </w:pPr>
      <w:r>
        <w:rPr>
          <w:b/>
          <w:sz w:val="28"/>
          <w:szCs w:val="28"/>
        </w:rPr>
        <w:t xml:space="preserve"> </w:t>
      </w:r>
      <w:r>
        <w:rPr>
          <w:b/>
          <w:sz w:val="28"/>
          <w:szCs w:val="28"/>
        </w:rPr>
        <w:tab/>
      </w:r>
    </w:p>
    <w:p w:rsidR="009B049D" w:rsidRDefault="009B049D" w:rsidP="00123E67">
      <w:pPr>
        <w:jc w:val="center"/>
        <w:rPr>
          <w:b/>
          <w:sz w:val="28"/>
          <w:szCs w:val="28"/>
        </w:rPr>
      </w:pPr>
    </w:p>
    <w:p w:rsidR="00B24B7A" w:rsidRDefault="00123E67" w:rsidP="00123E67">
      <w:pPr>
        <w:ind w:left="720" w:firstLine="720"/>
        <w:rPr>
          <w:b/>
          <w:sz w:val="28"/>
          <w:szCs w:val="28"/>
        </w:rPr>
      </w:pPr>
      <w:r>
        <w:rPr>
          <w:b/>
          <w:sz w:val="28"/>
          <w:szCs w:val="28"/>
        </w:rPr>
        <w:t xml:space="preserve">                     </w:t>
      </w:r>
      <w:r w:rsidR="006F3C54">
        <w:rPr>
          <w:b/>
          <w:sz w:val="28"/>
          <w:szCs w:val="28"/>
        </w:rPr>
        <w:t>TRÀ VINH, NĂM 2024</w:t>
      </w:r>
      <w:r w:rsidR="00B24B7A">
        <w:rPr>
          <w:b/>
          <w:sz w:val="28"/>
          <w:szCs w:val="28"/>
        </w:rPr>
        <w:br w:type="page"/>
      </w:r>
    </w:p>
    <w:p w:rsidR="00DC0DC3" w:rsidRDefault="00612083" w:rsidP="00242799">
      <w:pPr>
        <w:jc w:val="center"/>
        <w:rPr>
          <w:b/>
          <w:sz w:val="32"/>
          <w:szCs w:val="32"/>
        </w:rPr>
      </w:pPr>
      <w:r>
        <w:rPr>
          <w:b/>
          <w:noProof/>
          <w:szCs w:val="28"/>
        </w:rPr>
        <w:lastRenderedPageBreak/>
        <mc:AlternateContent>
          <mc:Choice Requires="wps">
            <w:drawing>
              <wp:anchor distT="0" distB="0" distL="114300" distR="114300" simplePos="0" relativeHeight="251730944" behindDoc="0" locked="0" layoutInCell="1" allowOverlap="1" wp14:anchorId="72DF95F0" wp14:editId="06880729">
                <wp:simplePos x="0" y="0"/>
                <wp:positionH relativeFrom="margin">
                  <wp:align>right</wp:align>
                </wp:positionH>
                <wp:positionV relativeFrom="paragraph">
                  <wp:posOffset>35284</wp:posOffset>
                </wp:positionV>
                <wp:extent cx="5493799" cy="9199604"/>
                <wp:effectExtent l="38100" t="38100" r="31115" b="40005"/>
                <wp:wrapNone/>
                <wp:docPr id="1044" name="Rectangle 1044"/>
                <wp:cNvGraphicFramePr/>
                <a:graphic xmlns:a="http://schemas.openxmlformats.org/drawingml/2006/main">
                  <a:graphicData uri="http://schemas.microsoft.com/office/word/2010/wordprocessingShape">
                    <wps:wsp>
                      <wps:cNvSpPr/>
                      <wps:spPr>
                        <a:xfrm>
                          <a:off x="0" y="0"/>
                          <a:ext cx="5493799" cy="9199604"/>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A5AE" id="Rectangle 1044" o:spid="_x0000_s1026" style="position:absolute;margin-left:381.4pt;margin-top:2.8pt;width:432.6pt;height:724.4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" filled="f" strokecolor="black [3213]" strokeweight="6pt">
                <v:stroke linestyle="thickThin"/>
                <w10:wrap anchorx="margin"/>
              </v:rect>
            </w:pict>
          </mc:Fallback>
        </mc:AlternateContent>
      </w:r>
    </w:p>
    <w:p w:rsidR="00B24B7A" w:rsidRDefault="00B24B7A" w:rsidP="00B24B7A">
      <w:pPr>
        <w:jc w:val="center"/>
        <w:rPr>
          <w:szCs w:val="28"/>
        </w:rPr>
      </w:pPr>
      <w:r>
        <w:rPr>
          <w:b/>
          <w:sz w:val="32"/>
          <w:szCs w:val="32"/>
        </w:rPr>
        <w:t>TRƯỜNG ĐẠI HỌC TRÀ VINH</w:t>
      </w:r>
    </w:p>
    <w:p w:rsidR="00DC0DC3" w:rsidRDefault="00B24B7A" w:rsidP="00DC0DC3">
      <w:pPr>
        <w:jc w:val="center"/>
        <w:rPr>
          <w:b/>
          <w:sz w:val="32"/>
          <w:szCs w:val="32"/>
        </w:rPr>
      </w:pPr>
      <w:r>
        <w:rPr>
          <w:b/>
          <w:sz w:val="32"/>
          <w:szCs w:val="32"/>
        </w:rPr>
        <w:t>KHOA KỸ THUẬT VÀ CÔNG NGHỆ</w:t>
      </w:r>
    </w:p>
    <w:p w:rsidR="00B24B7A" w:rsidRDefault="00123E67" w:rsidP="00B24B7A">
      <w:pPr>
        <w:ind w:firstLine="720"/>
        <w:jc w:val="center"/>
      </w:pPr>
      <w:r>
        <w:rPr>
          <w:noProof/>
        </w:rPr>
        <mc:AlternateContent>
          <mc:Choice Requires="wps">
            <w:drawing>
              <wp:anchor distT="0" distB="0" distL="114300" distR="114300" simplePos="0" relativeHeight="251709440" behindDoc="0" locked="0" layoutInCell="1" allowOverlap="1" wp14:anchorId="266558A8" wp14:editId="1906E339">
                <wp:simplePos x="0" y="0"/>
                <wp:positionH relativeFrom="margin">
                  <wp:posOffset>1896193</wp:posOffset>
                </wp:positionH>
                <wp:positionV relativeFrom="paragraph">
                  <wp:posOffset>10105</wp:posOffset>
                </wp:positionV>
                <wp:extent cx="1645920" cy="15902"/>
                <wp:effectExtent l="0" t="0" r="30480" b="22225"/>
                <wp:wrapNone/>
                <wp:docPr id="18" name="Straight Connector 18"/>
                <wp:cNvGraphicFramePr/>
                <a:graphic xmlns:a="http://schemas.openxmlformats.org/drawingml/2006/main">
                  <a:graphicData uri="http://schemas.microsoft.com/office/word/2010/wordprocessingShape">
                    <wps:wsp>
                      <wps:cNvCnPr/>
                      <wps:spPr>
                        <a:xfrm flipV="1">
                          <a:off x="0" y="0"/>
                          <a:ext cx="1645920" cy="1590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E232C" id="Straight Connector 18"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9.3pt,.8pt" to="278.9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" strokecolor="black [3200]" strokeweight="1pt">
                <v:stroke joinstyle="miter"/>
                <w10:wrap anchorx="margin"/>
              </v:line>
            </w:pict>
          </mc:Fallback>
        </mc:AlternateContent>
      </w:r>
    </w:p>
    <w:p w:rsidR="00DC0DC3" w:rsidRDefault="00DC0DC3" w:rsidP="00B24B7A">
      <w:pPr>
        <w:ind w:firstLine="720"/>
        <w:jc w:val="center"/>
      </w:pPr>
    </w:p>
    <w:p w:rsidR="00B24B7A" w:rsidRDefault="00236888" w:rsidP="00B24B7A">
      <w:pPr>
        <w:ind w:firstLine="720"/>
        <w:jc w:val="center"/>
      </w:pPr>
      <w:r w:rsidRPr="00236888">
        <w:rPr>
          <w:b/>
          <w:noProof/>
          <w:sz w:val="32"/>
          <w:szCs w:val="32"/>
        </w:rPr>
        <w:drawing>
          <wp:anchor distT="0" distB="0" distL="114300" distR="114300" simplePos="0" relativeHeight="251714560" behindDoc="0" locked="0" layoutInCell="1" allowOverlap="1" wp14:anchorId="26E85548" wp14:editId="3A1C799B">
            <wp:simplePos x="0" y="0"/>
            <wp:positionH relativeFrom="margin">
              <wp:align>center</wp:align>
            </wp:positionH>
            <wp:positionV relativeFrom="paragraph">
              <wp:posOffset>7620</wp:posOffset>
            </wp:positionV>
            <wp:extent cx="1333500" cy="13335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pic:spPr>
                </pic:pic>
              </a:graphicData>
            </a:graphic>
            <wp14:sizeRelH relativeFrom="margin">
              <wp14:pctWidth>0</wp14:pctWidth>
            </wp14:sizeRelH>
            <wp14:sizeRelV relativeFrom="margin">
              <wp14:pctHeight>0</wp14:pctHeight>
            </wp14:sizeRelV>
          </wp:anchor>
        </w:drawing>
      </w: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236888" w:rsidP="00B24B7A">
      <w:pPr>
        <w:ind w:firstLine="720"/>
        <w:jc w:val="center"/>
        <w:rPr>
          <w:b/>
          <w:szCs w:val="28"/>
        </w:rPr>
      </w:pPr>
      <w:r w:rsidRPr="00236888">
        <w:rPr>
          <w:b/>
          <w:noProof/>
          <w:sz w:val="32"/>
          <w:szCs w:val="32"/>
        </w:rPr>
        <mc:AlternateContent>
          <mc:Choice Requires="wps">
            <w:drawing>
              <wp:anchor distT="0" distB="0" distL="114300" distR="114300" simplePos="0" relativeHeight="251715584" behindDoc="0" locked="0" layoutInCell="1" allowOverlap="1" wp14:anchorId="3FDB5CB5" wp14:editId="5D806DD5">
                <wp:simplePos x="0" y="0"/>
                <wp:positionH relativeFrom="margin">
                  <wp:align>center</wp:align>
                </wp:positionH>
                <wp:positionV relativeFrom="paragraph">
                  <wp:posOffset>149225</wp:posOffset>
                </wp:positionV>
                <wp:extent cx="1333500" cy="36195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8129D6" w:rsidRDefault="008129D6" w:rsidP="00236888">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B5CB5" id="Text Box 9" o:spid="_x0000_s1027" type="#_x0000_t202" style="position:absolute;left:0;text-align:left;margin-left:0;margin-top:11.75pt;width:105pt;height:28.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" fillcolor="white [3212]" strokecolor="white [3212]" strokeweight=".5pt">
                <v:textbox>
                  <w:txbxContent>
                    <w:p w:rsidR="008129D6" w:rsidRDefault="008129D6" w:rsidP="00236888">
                      <w:r w:rsidRPr="00E301F5">
                        <w:rPr>
                          <w:b/>
                          <w:color w:val="FF0000"/>
                          <w:sz w:val="28"/>
                          <w:szCs w:val="28"/>
                        </w:rPr>
                        <w:t>ISO 9001:2015</w:t>
                      </w:r>
                    </w:p>
                  </w:txbxContent>
                </v:textbox>
                <w10:wrap anchorx="margin"/>
              </v:shape>
            </w:pict>
          </mc:Fallback>
        </mc:AlternateContent>
      </w:r>
    </w:p>
    <w:p w:rsidR="00236888" w:rsidRDefault="00236888" w:rsidP="00236888">
      <w:pPr>
        <w:jc w:val="center"/>
        <w:rPr>
          <w:b/>
          <w:sz w:val="32"/>
          <w:szCs w:val="32"/>
        </w:rPr>
      </w:pPr>
    </w:p>
    <w:p w:rsidR="00236888" w:rsidRDefault="00236888" w:rsidP="00236888">
      <w:pPr>
        <w:jc w:val="center"/>
        <w:rPr>
          <w:b/>
          <w:sz w:val="32"/>
          <w:szCs w:val="32"/>
        </w:rPr>
      </w:pPr>
    </w:p>
    <w:p w:rsidR="00236888" w:rsidRDefault="00236888" w:rsidP="00236888">
      <w:pPr>
        <w:jc w:val="center"/>
        <w:rPr>
          <w:b/>
          <w:sz w:val="32"/>
          <w:szCs w:val="32"/>
        </w:rPr>
      </w:pPr>
    </w:p>
    <w:p w:rsidR="00236888" w:rsidRPr="00CF39D2" w:rsidRDefault="00236888" w:rsidP="00236888">
      <w:pPr>
        <w:jc w:val="center"/>
        <w:rPr>
          <w:b/>
          <w:sz w:val="32"/>
          <w:szCs w:val="32"/>
        </w:rPr>
      </w:pPr>
      <w:r w:rsidRPr="00CF39D2">
        <w:rPr>
          <w:b/>
          <w:sz w:val="32"/>
          <w:szCs w:val="32"/>
        </w:rPr>
        <w:t xml:space="preserve">ĐỒ ÁN TỐT NGHIỆP </w:t>
      </w:r>
    </w:p>
    <w:p w:rsidR="00236888" w:rsidRPr="00CF39D2" w:rsidRDefault="00236888" w:rsidP="00236888">
      <w:pPr>
        <w:jc w:val="center"/>
        <w:rPr>
          <w:b/>
          <w:sz w:val="32"/>
          <w:szCs w:val="32"/>
        </w:rPr>
      </w:pPr>
      <w:r w:rsidRPr="00CF39D2">
        <w:rPr>
          <w:b/>
          <w:sz w:val="32"/>
          <w:szCs w:val="32"/>
        </w:rPr>
        <w:t>NGÀNH CÔNG NGHỆ THÔNG TIN</w:t>
      </w:r>
    </w:p>
    <w:p w:rsidR="00236888" w:rsidRDefault="00236888" w:rsidP="00236888">
      <w:pPr>
        <w:rPr>
          <w:b/>
          <w:sz w:val="40"/>
          <w:szCs w:val="40"/>
        </w:rPr>
      </w:pPr>
    </w:p>
    <w:p w:rsidR="00236888" w:rsidRDefault="00236888" w:rsidP="00236888">
      <w:pPr>
        <w:rPr>
          <w:b/>
          <w:sz w:val="40"/>
          <w:szCs w:val="40"/>
        </w:rPr>
      </w:pPr>
    </w:p>
    <w:p w:rsidR="00236888" w:rsidRPr="00CF39D2" w:rsidRDefault="00236888" w:rsidP="00236888">
      <w:pPr>
        <w:tabs>
          <w:tab w:val="left" w:pos="1215"/>
        </w:tabs>
        <w:jc w:val="center"/>
        <w:rPr>
          <w:b/>
          <w:sz w:val="40"/>
          <w:szCs w:val="40"/>
        </w:rPr>
      </w:pPr>
      <w:r w:rsidRPr="00236888">
        <w:rPr>
          <w:b/>
          <w:sz w:val="36"/>
          <w:szCs w:val="40"/>
        </w:rPr>
        <w:t>Đề tài:</w:t>
      </w:r>
    </w:p>
    <w:p w:rsidR="00236888" w:rsidRPr="00123E67" w:rsidRDefault="00236888" w:rsidP="00236888">
      <w:pPr>
        <w:spacing w:line="276" w:lineRule="auto"/>
        <w:jc w:val="center"/>
        <w:rPr>
          <w:b/>
          <w:bCs/>
          <w:sz w:val="44"/>
          <w:szCs w:val="40"/>
        </w:rPr>
      </w:pPr>
      <w:r w:rsidRPr="00123E67">
        <w:rPr>
          <w:b/>
          <w:bCs/>
          <w:sz w:val="44"/>
          <w:szCs w:val="40"/>
        </w:rPr>
        <w:t>XÂY DỰNG WEBSITE BÁN ĐỒ ĐIỆN TỬ TÍCH HỢP TÍNH NĂNG THANH TOÁN TRỰC TUYẾN</w:t>
      </w:r>
    </w:p>
    <w:p w:rsidR="00612083" w:rsidRPr="00236888" w:rsidRDefault="00612083" w:rsidP="00123E67">
      <w:pPr>
        <w:spacing w:line="276" w:lineRule="auto"/>
        <w:rPr>
          <w:b/>
          <w:bCs/>
          <w:sz w:val="36"/>
          <w:szCs w:val="40"/>
        </w:rPr>
      </w:pPr>
    </w:p>
    <w:p w:rsidR="00B24B7A" w:rsidRDefault="00B24B7A" w:rsidP="00B24B7A">
      <w:pPr>
        <w:rPr>
          <w:b/>
          <w:sz w:val="40"/>
          <w:szCs w:val="40"/>
        </w:rPr>
      </w:pPr>
    </w:p>
    <w:p w:rsidR="00B24B7A" w:rsidRDefault="00B24B7A" w:rsidP="00B24B7A">
      <w:pPr>
        <w:rPr>
          <w:b/>
          <w:sz w:val="40"/>
          <w:szCs w:val="40"/>
        </w:rPr>
      </w:pPr>
    </w:p>
    <w:p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720DA1">
        <w:rPr>
          <w:b/>
          <w:sz w:val="32"/>
          <w:szCs w:val="32"/>
        </w:rPr>
        <w:t>Trần Ngô Quốc Thuận</w:t>
      </w:r>
    </w:p>
    <w:p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720DA1">
        <w:rPr>
          <w:b/>
          <w:sz w:val="32"/>
          <w:szCs w:val="32"/>
        </w:rPr>
        <w:t>20TTB</w:t>
      </w:r>
    </w:p>
    <w:p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720DA1">
        <w:rPr>
          <w:b/>
          <w:sz w:val="32"/>
          <w:szCs w:val="32"/>
        </w:rPr>
        <w:t>20121</w:t>
      </w:r>
    </w:p>
    <w:p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D765CC">
        <w:rPr>
          <w:b/>
          <w:sz w:val="32"/>
          <w:szCs w:val="32"/>
        </w:rPr>
        <w:t>h</w:t>
      </w:r>
      <w:r w:rsidRPr="00B24B7A">
        <w:rPr>
          <w:b/>
          <w:sz w:val="32"/>
          <w:szCs w:val="32"/>
        </w:rPr>
        <w:t>S</w:t>
      </w:r>
      <w:r w:rsidR="00720DA1">
        <w:rPr>
          <w:b/>
          <w:sz w:val="32"/>
          <w:szCs w:val="32"/>
        </w:rPr>
        <w:t>. Đoàn Phước Miền</w:t>
      </w:r>
    </w:p>
    <w:p w:rsidR="00B24B7A" w:rsidRDefault="00B24B7A" w:rsidP="00B24B7A">
      <w:pPr>
        <w:jc w:val="both"/>
        <w:rPr>
          <w:b/>
        </w:rPr>
      </w:pPr>
    </w:p>
    <w:p w:rsidR="00B24B7A" w:rsidRDefault="00B24B7A" w:rsidP="00B24B7A">
      <w:pPr>
        <w:jc w:val="both"/>
        <w:rPr>
          <w:b/>
        </w:rPr>
      </w:pPr>
    </w:p>
    <w:p w:rsidR="00CE302B" w:rsidRDefault="00CE302B" w:rsidP="00B24B7A">
      <w:pPr>
        <w:jc w:val="both"/>
        <w:rPr>
          <w:b/>
        </w:rPr>
      </w:pPr>
    </w:p>
    <w:p w:rsidR="00CE302B" w:rsidRDefault="00CE302B" w:rsidP="00B24B7A">
      <w:pPr>
        <w:jc w:val="both"/>
        <w:rPr>
          <w:b/>
        </w:rPr>
      </w:pPr>
    </w:p>
    <w:p w:rsidR="00CE302B" w:rsidRDefault="00CE302B" w:rsidP="00B24B7A">
      <w:pPr>
        <w:jc w:val="both"/>
        <w:rPr>
          <w:b/>
        </w:rPr>
      </w:pPr>
    </w:p>
    <w:p w:rsidR="00B24B7A" w:rsidRPr="00B24B7A" w:rsidRDefault="006F3C54" w:rsidP="00B24B7A">
      <w:pPr>
        <w:jc w:val="center"/>
        <w:rPr>
          <w:b/>
          <w:sz w:val="28"/>
          <w:szCs w:val="28"/>
        </w:rPr>
        <w:sectPr w:rsidR="00B24B7A" w:rsidRPr="00B24B7A" w:rsidSect="00123E67">
          <w:footerReference w:type="default" r:id="rId9"/>
          <w:pgSz w:w="11907" w:h="16840" w:code="9"/>
          <w:pgMar w:top="1134" w:right="1134" w:bottom="1134" w:left="1985" w:header="680" w:footer="680" w:gutter="0"/>
          <w:cols w:space="720"/>
          <w:docGrid w:linePitch="360"/>
        </w:sectPr>
      </w:pPr>
      <w:r>
        <w:rPr>
          <w:b/>
          <w:sz w:val="28"/>
          <w:szCs w:val="28"/>
        </w:rPr>
        <w:t>TRÀ VINH, NĂM 2024</w:t>
      </w:r>
    </w:p>
    <w:p w:rsidR="00AF4014" w:rsidRDefault="00AF4014" w:rsidP="00B24B7A">
      <w:pPr>
        <w:spacing w:before="120" w:after="120" w:line="360" w:lineRule="auto"/>
        <w:jc w:val="center"/>
        <w:rPr>
          <w:b/>
          <w:sz w:val="28"/>
          <w:szCs w:val="28"/>
        </w:rPr>
      </w:pPr>
      <w:r>
        <w:rPr>
          <w:b/>
          <w:sz w:val="28"/>
          <w:szCs w:val="28"/>
        </w:rPr>
        <w:lastRenderedPageBreak/>
        <w:t>LỜI MỞ ĐẦU</w:t>
      </w:r>
    </w:p>
    <w:p w:rsidR="008A6DED" w:rsidRDefault="008A6DED" w:rsidP="00123E67">
      <w:pPr>
        <w:pStyle w:val="BodyText"/>
        <w:ind w:left="284" w:firstLine="436"/>
        <w:rPr>
          <w:noProof/>
        </w:rPr>
      </w:pPr>
      <w:r w:rsidRPr="008A6DED">
        <w:rPr>
          <w:noProof/>
        </w:rPr>
        <w:t>Cuộc sống</w:t>
      </w:r>
      <w:r>
        <w:rPr>
          <w:noProof/>
          <w:lang w:val="en-US"/>
        </w:rPr>
        <w:t xml:space="preserve"> với sự</w:t>
      </w:r>
      <w:r w:rsidRPr="008A6DED">
        <w:rPr>
          <w:noProof/>
        </w:rPr>
        <w:t xml:space="preserve"> phát triển</w:t>
      </w:r>
      <w:r>
        <w:rPr>
          <w:noProof/>
          <w:lang w:val="en-US"/>
        </w:rPr>
        <w:t xml:space="preserve"> và</w:t>
      </w:r>
      <w:r w:rsidRPr="008A6DED">
        <w:rPr>
          <w:noProof/>
        </w:rPr>
        <w:t xml:space="preserve"> đi cùng với đó là nhu cầu kinh doanh, buô</w:t>
      </w:r>
      <w:r>
        <w:rPr>
          <w:noProof/>
        </w:rPr>
        <w:t>n bán ngày càng tăng cao với nhiều các</w:t>
      </w:r>
      <w:r w:rsidRPr="008A6DED">
        <w:rPr>
          <w:noProof/>
        </w:rPr>
        <w:t xml:space="preserve"> hình thức kinh doanh khác nhau</w:t>
      </w:r>
      <w:r>
        <w:rPr>
          <w:noProof/>
          <w:lang w:val="en-US"/>
        </w:rPr>
        <w:t xml:space="preserve"> và đa dạng</w:t>
      </w:r>
      <w:r w:rsidRPr="008A6DED">
        <w:rPr>
          <w:noProof/>
        </w:rPr>
        <w:t xml:space="preserve">. Bên cạnh việc mở các cửa hàng kinh </w:t>
      </w:r>
      <w:r>
        <w:rPr>
          <w:noProof/>
        </w:rPr>
        <w:t>doanh theo kiểu truyền thống có lợi thế về mặt bằng và cũng có ngày càng</w:t>
      </w:r>
      <w:r w:rsidRPr="008A6DED">
        <w:rPr>
          <w:noProof/>
        </w:rPr>
        <w:t xml:space="preserve"> nhiều doanh nghiệp đi theo hướng phát triển hoạt động bán hàng trực tuyến, trong đó nổi bật nhất là bán hàng trực tuyến</w:t>
      </w:r>
      <w:r>
        <w:rPr>
          <w:noProof/>
          <w:lang w:val="en-US"/>
        </w:rPr>
        <w:t xml:space="preserve"> thông</w:t>
      </w:r>
      <w:r w:rsidRPr="008A6DED">
        <w:rPr>
          <w:noProof/>
        </w:rPr>
        <w:t xml:space="preserve"> qua</w:t>
      </w:r>
      <w:r>
        <w:rPr>
          <w:noProof/>
          <w:lang w:val="en-US"/>
        </w:rPr>
        <w:t xml:space="preserve"> các</w:t>
      </w:r>
      <w:r w:rsidRPr="008A6DED">
        <w:rPr>
          <w:noProof/>
        </w:rPr>
        <w:t xml:space="preserve"> website bán hàng.</w:t>
      </w:r>
    </w:p>
    <w:p w:rsidR="008A6DED" w:rsidRDefault="008A6DED" w:rsidP="00123E67">
      <w:pPr>
        <w:pStyle w:val="BodyText"/>
        <w:ind w:left="284" w:firstLine="436"/>
        <w:rPr>
          <w:noProof/>
        </w:rPr>
      </w:pPr>
      <w:r>
        <w:rPr>
          <w:noProof/>
        </w:rPr>
        <w:t>Mặc dù</w:t>
      </w:r>
      <w:r>
        <w:rPr>
          <w:noProof/>
          <w:lang w:val="en-US"/>
        </w:rPr>
        <w:t xml:space="preserve"> vậy</w:t>
      </w:r>
      <w:r w:rsidRPr="008A6DED">
        <w:rPr>
          <w:noProof/>
        </w:rPr>
        <w:t>, tất cả mọi người</w:t>
      </w:r>
      <w:r>
        <w:rPr>
          <w:noProof/>
          <w:lang w:val="en-US"/>
        </w:rPr>
        <w:t xml:space="preserve"> không phải ai cũng</w:t>
      </w:r>
      <w:r w:rsidRPr="008A6DED">
        <w:rPr>
          <w:noProof/>
        </w:rPr>
        <w:t xml:space="preserve"> đều hiểu</w:t>
      </w:r>
      <w:r>
        <w:rPr>
          <w:noProof/>
          <w:lang w:val="en-US"/>
        </w:rPr>
        <w:t xml:space="preserve"> biết</w:t>
      </w:r>
      <w:r>
        <w:rPr>
          <w:noProof/>
        </w:rPr>
        <w:t xml:space="preserve"> về</w:t>
      </w:r>
      <w:r w:rsidRPr="008A6DED">
        <w:rPr>
          <w:noProof/>
        </w:rPr>
        <w:t xml:space="preserve"> webs</w:t>
      </w:r>
      <w:r>
        <w:rPr>
          <w:noProof/>
        </w:rPr>
        <w:t>ite bán hàng trực tuyến là gì và tầm quan trọng</w:t>
      </w:r>
      <w:r w:rsidRPr="008A6DED">
        <w:rPr>
          <w:noProof/>
        </w:rPr>
        <w:t xml:space="preserve"> việc thiết kế website bán hàng trong</w:t>
      </w:r>
      <w:r>
        <w:rPr>
          <w:noProof/>
          <w:lang w:val="en-US"/>
        </w:rPr>
        <w:t xml:space="preserve"> sự</w:t>
      </w:r>
      <w:r w:rsidRPr="008A6DED">
        <w:rPr>
          <w:noProof/>
        </w:rPr>
        <w:t xml:space="preserve"> thúc đẩy doanh thu và quảng bá thương hiệu đối với cửa hàng, doanh nghiệp trong thời đại</w:t>
      </w:r>
      <w:r>
        <w:rPr>
          <w:noProof/>
          <w:lang w:val="en-US"/>
        </w:rPr>
        <w:t xml:space="preserve"> </w:t>
      </w:r>
      <w:r w:rsidRPr="008A6DED">
        <w:rPr>
          <w:noProof/>
        </w:rPr>
        <w:t>bùng nổ Internet như hiện nay.</w:t>
      </w:r>
    </w:p>
    <w:p w:rsidR="0051785E" w:rsidRDefault="008F0738" w:rsidP="00123E67">
      <w:pPr>
        <w:pStyle w:val="BodyText"/>
        <w:ind w:left="284" w:firstLine="436"/>
        <w:rPr>
          <w:noProof/>
        </w:rPr>
      </w:pPr>
      <w:r>
        <w:rPr>
          <w:noProof/>
          <w:lang w:val="en-US"/>
        </w:rPr>
        <w:t xml:space="preserve">Nói một cách đơn giản hơn thì </w:t>
      </w:r>
      <w:r>
        <w:rPr>
          <w:noProof/>
        </w:rPr>
        <w:t>w</w:t>
      </w:r>
      <w:r w:rsidR="0051785E" w:rsidRPr="0051785E">
        <w:rPr>
          <w:noProof/>
        </w:rPr>
        <w:t>ebsite bán hàng trực tuyến hay</w:t>
      </w:r>
      <w:r w:rsidR="0051785E">
        <w:rPr>
          <w:noProof/>
          <w:lang w:val="en-US"/>
        </w:rPr>
        <w:t xml:space="preserve"> còn gọi là</w:t>
      </w:r>
      <w:r w:rsidR="0051785E" w:rsidRPr="0051785E">
        <w:rPr>
          <w:noProof/>
        </w:rPr>
        <w:t xml:space="preserve"> website</w:t>
      </w:r>
      <w:r w:rsidR="0051785E">
        <w:rPr>
          <w:noProof/>
        </w:rPr>
        <w:t xml:space="preserve"> thương mại điện tử được hiểu như là</w:t>
      </w:r>
      <w:r w:rsidR="0051785E" w:rsidRPr="0051785E">
        <w:rPr>
          <w:noProof/>
        </w:rPr>
        <w:t xml:space="preserve"> trang </w:t>
      </w:r>
      <w:r>
        <w:rPr>
          <w:noProof/>
        </w:rPr>
        <w:t>thông tin điện tử được thiết kế để phục vụ một phần hoặc</w:t>
      </w:r>
      <w:r w:rsidR="0051785E" w:rsidRPr="0051785E">
        <w:rPr>
          <w:noProof/>
        </w:rPr>
        <w:t xml:space="preserve"> toàn bộ quy trình của hoạt động mua bán hay cung ứng dịch vụ, từ trưng bày</w:t>
      </w:r>
      <w:r>
        <w:rPr>
          <w:noProof/>
          <w:lang w:val="en-US"/>
        </w:rPr>
        <w:t xml:space="preserve"> </w:t>
      </w:r>
      <w:r w:rsidR="0051785E">
        <w:rPr>
          <w:noProof/>
          <w:lang w:val="en-US"/>
        </w:rPr>
        <w:t>đến</w:t>
      </w:r>
      <w:r>
        <w:rPr>
          <w:noProof/>
        </w:rPr>
        <w:t xml:space="preserve"> giới thiệu các sản phẩm</w:t>
      </w:r>
      <w:r w:rsidR="0051785E" w:rsidRPr="0051785E">
        <w:rPr>
          <w:noProof/>
        </w:rPr>
        <w:t>, dịch vụ đến giao kết hợp đồng, cung ứng dịch vụ, thanh toán</w:t>
      </w:r>
      <w:r>
        <w:rPr>
          <w:noProof/>
          <w:lang w:val="en-US"/>
        </w:rPr>
        <w:t xml:space="preserve"> trực tuyến</w:t>
      </w:r>
      <w:r w:rsidR="0051785E" w:rsidRPr="0051785E">
        <w:rPr>
          <w:noProof/>
        </w:rPr>
        <w:t xml:space="preserve"> và dịch vụ sau bán hàng. </w:t>
      </w:r>
    </w:p>
    <w:p w:rsidR="00AF4014" w:rsidRPr="00D525A0" w:rsidRDefault="008F0738" w:rsidP="00123E67">
      <w:pPr>
        <w:pStyle w:val="BodyText"/>
        <w:ind w:left="284" w:firstLine="436"/>
      </w:pPr>
      <w:r>
        <w:rPr>
          <w:noProof/>
        </w:rPr>
        <w:t>Về cơ bản</w:t>
      </w:r>
      <w:r w:rsidRPr="008F0738">
        <w:rPr>
          <w:noProof/>
        </w:rPr>
        <w:t xml:space="preserve"> hình thức bán hàng</w:t>
      </w:r>
      <w:r>
        <w:rPr>
          <w:noProof/>
          <w:lang w:val="en-US"/>
        </w:rPr>
        <w:t xml:space="preserve"> trực tuyến</w:t>
      </w:r>
      <w:r w:rsidRPr="008F0738">
        <w:rPr>
          <w:noProof/>
        </w:rPr>
        <w:t xml:space="preserve"> này đều có các ưu điểm trên Internet như không bị giới hạn về thời gian hay không gian, phạm vi tiếp cận</w:t>
      </w:r>
      <w:r>
        <w:rPr>
          <w:noProof/>
          <w:lang w:val="en-US"/>
        </w:rPr>
        <w:t xml:space="preserve"> được nhiều</w:t>
      </w:r>
      <w:r w:rsidRPr="008F0738">
        <w:rPr>
          <w:noProof/>
        </w:rPr>
        <w:t xml:space="preserve"> khách hàng rộng</w:t>
      </w:r>
      <w:r>
        <w:rPr>
          <w:noProof/>
          <w:lang w:val="en-US"/>
        </w:rPr>
        <w:t xml:space="preserve"> rãi</w:t>
      </w:r>
      <w:r>
        <w:rPr>
          <w:noProof/>
        </w:rPr>
        <w:t>,</w:t>
      </w:r>
      <w:r w:rsidRPr="008F0738">
        <w:rPr>
          <w:noProof/>
        </w:rPr>
        <w:t xml:space="preserve"> tiết kiệm</w:t>
      </w:r>
      <w:r>
        <w:rPr>
          <w:noProof/>
          <w:lang w:val="en-US"/>
        </w:rPr>
        <w:t xml:space="preserve"> được các</w:t>
      </w:r>
      <w:r>
        <w:rPr>
          <w:noProof/>
        </w:rPr>
        <w:t xml:space="preserve"> chi phí thuê mặt bằng và</w:t>
      </w:r>
      <w:r w:rsidRPr="008F0738">
        <w:rPr>
          <w:noProof/>
        </w:rPr>
        <w:t xml:space="preserve"> trả lương cho nhân công</w:t>
      </w:r>
      <w:r>
        <w:rPr>
          <w:noProof/>
          <w:lang w:val="en-US"/>
        </w:rPr>
        <w:t>.</w:t>
      </w:r>
      <w:r>
        <w:rPr>
          <w:noProof/>
        </w:rPr>
        <w:t xml:space="preserve"> </w:t>
      </w:r>
      <w:r>
        <w:rPr>
          <w:noProof/>
          <w:lang w:val="en-US"/>
        </w:rPr>
        <w:t>Vì thế</w:t>
      </w:r>
      <w:r w:rsidRPr="008F0738">
        <w:rPr>
          <w:noProof/>
        </w:rPr>
        <w:t xml:space="preserve"> websit</w:t>
      </w:r>
      <w:r>
        <w:rPr>
          <w:noProof/>
        </w:rPr>
        <w:t>e bán hàng trực tuyến</w:t>
      </w:r>
      <w:r>
        <w:rPr>
          <w:noProof/>
          <w:lang w:val="en-US"/>
        </w:rPr>
        <w:t xml:space="preserve"> có</w:t>
      </w:r>
      <w:r>
        <w:rPr>
          <w:noProof/>
        </w:rPr>
        <w:t xml:space="preserve"> nhiều</w:t>
      </w:r>
      <w:r w:rsidRPr="008F0738">
        <w:rPr>
          <w:noProof/>
        </w:rPr>
        <w:t xml:space="preserve"> ưu thế vượt trội hơn hẳn so với các hình thức bán hàng trực tuyến khác. </w:t>
      </w:r>
      <w:r w:rsidR="00AF4014">
        <w:br w:type="page"/>
      </w:r>
    </w:p>
    <w:p w:rsidR="00AF4014" w:rsidRDefault="00AF4014" w:rsidP="00AF4014">
      <w:pPr>
        <w:jc w:val="center"/>
        <w:rPr>
          <w:b/>
          <w:sz w:val="28"/>
          <w:szCs w:val="28"/>
        </w:rPr>
      </w:pPr>
      <w:r>
        <w:rPr>
          <w:b/>
          <w:sz w:val="28"/>
          <w:szCs w:val="28"/>
        </w:rPr>
        <w:lastRenderedPageBreak/>
        <w:t>LỜI CẢM ƠN</w:t>
      </w:r>
    </w:p>
    <w:p w:rsidR="00700506" w:rsidRPr="00700506" w:rsidRDefault="00700506" w:rsidP="00700506">
      <w:pPr>
        <w:spacing w:before="120" w:after="120" w:line="360" w:lineRule="auto"/>
        <w:ind w:left="227" w:right="227" w:firstLine="720"/>
        <w:jc w:val="both"/>
        <w:rPr>
          <w:noProof/>
          <w:szCs w:val="26"/>
          <w:lang w:val="vi"/>
        </w:rPr>
      </w:pPr>
      <w:r w:rsidRPr="00700506">
        <w:rPr>
          <w:noProof/>
          <w:szCs w:val="26"/>
          <w:lang w:val="vi"/>
        </w:rPr>
        <w:t>Đề tài “Xây dựng website</w:t>
      </w:r>
      <w:r>
        <w:rPr>
          <w:noProof/>
          <w:szCs w:val="26"/>
        </w:rPr>
        <w:t xml:space="preserve"> bán đồ điện tử tích hợp thanh toán trực tuyến”</w:t>
      </w:r>
      <w:r w:rsidRPr="00700506">
        <w:rPr>
          <w:noProof/>
          <w:szCs w:val="26"/>
          <w:lang w:val="vi"/>
        </w:rPr>
        <w:t xml:space="preserve"> </w:t>
      </w:r>
      <w:r>
        <w:rPr>
          <w:noProof/>
          <w:szCs w:val="26"/>
          <w:lang w:val="vi"/>
        </w:rPr>
        <w:t>trên nền tảng Laravel Framework</w:t>
      </w:r>
      <w:r w:rsidRPr="00700506">
        <w:rPr>
          <w:noProof/>
          <w:szCs w:val="26"/>
          <w:lang w:val="vi"/>
        </w:rPr>
        <w:t xml:space="preserve"> là nội dung đề tài mà em đã</w:t>
      </w:r>
      <w:r w:rsidR="008134AB">
        <w:rPr>
          <w:noProof/>
          <w:szCs w:val="26"/>
          <w:lang w:val="vi"/>
        </w:rPr>
        <w:t xml:space="preserve"> lựa chọn để nghiên cứu làm đồ án</w:t>
      </w:r>
      <w:r w:rsidRPr="00700506">
        <w:rPr>
          <w:noProof/>
          <w:szCs w:val="26"/>
          <w:lang w:val="vi"/>
        </w:rPr>
        <w:t xml:space="preserve"> tốt nghiệp ngành Công nghệ thông tin.</w:t>
      </w:r>
    </w:p>
    <w:p w:rsidR="00700506" w:rsidRPr="00700506" w:rsidRDefault="00700506" w:rsidP="00700506">
      <w:pPr>
        <w:spacing w:before="120" w:after="120" w:line="360" w:lineRule="auto"/>
        <w:ind w:left="227" w:right="227" w:firstLine="720"/>
        <w:jc w:val="both"/>
        <w:rPr>
          <w:noProof/>
          <w:szCs w:val="26"/>
          <w:lang w:val="vi"/>
        </w:rPr>
      </w:pPr>
      <w:r w:rsidRPr="00700506">
        <w:rPr>
          <w:noProof/>
          <w:szCs w:val="26"/>
          <w:lang w:val="vi"/>
        </w:rPr>
        <w:t>Lời cảm ơn đầu tiên em xin đ</w:t>
      </w:r>
      <w:r w:rsidR="008134AB">
        <w:rPr>
          <w:noProof/>
          <w:szCs w:val="26"/>
          <w:lang w:val="vi"/>
        </w:rPr>
        <w:t>ược gửi đến T</w:t>
      </w:r>
      <w:r w:rsidR="00612083">
        <w:rPr>
          <w:noProof/>
          <w:szCs w:val="26"/>
        </w:rPr>
        <w:t>h</w:t>
      </w:r>
      <w:r w:rsidRPr="00700506">
        <w:rPr>
          <w:noProof/>
          <w:szCs w:val="26"/>
          <w:lang w:val="vi"/>
        </w:rPr>
        <w:t>s.</w:t>
      </w:r>
      <w:r w:rsidR="008134AB">
        <w:rPr>
          <w:noProof/>
          <w:szCs w:val="26"/>
        </w:rPr>
        <w:t>Đoàn Phước Miền</w:t>
      </w:r>
      <w:r w:rsidRPr="00700506">
        <w:rPr>
          <w:noProof/>
          <w:szCs w:val="26"/>
          <w:lang w:val="vi"/>
        </w:rPr>
        <w:t xml:space="preserve"> người đã trực tiếp hướng dẫn, giúp đỡ em rất tận tình từ khi em bắt đầu lên ý tưởng, cho đến lúc em xây dựng và hoàn thành xong báo cáo</w:t>
      </w:r>
      <w:r w:rsidR="008134AB">
        <w:rPr>
          <w:noProof/>
          <w:szCs w:val="26"/>
        </w:rPr>
        <w:t xml:space="preserve"> đồ án</w:t>
      </w:r>
      <w:r w:rsidRPr="00700506">
        <w:rPr>
          <w:noProof/>
          <w:szCs w:val="26"/>
          <w:lang w:val="vi"/>
        </w:rPr>
        <w:t xml:space="preserve"> tốt nghiệp này.</w:t>
      </w:r>
    </w:p>
    <w:p w:rsidR="008134AB" w:rsidRDefault="00700506" w:rsidP="008134AB">
      <w:pPr>
        <w:spacing w:before="120" w:after="120" w:line="360" w:lineRule="auto"/>
        <w:ind w:left="227" w:right="227" w:firstLine="766"/>
        <w:jc w:val="both"/>
        <w:rPr>
          <w:noProof/>
          <w:szCs w:val="26"/>
          <w:lang w:val="vi"/>
        </w:rPr>
      </w:pPr>
      <w:r w:rsidRPr="00700506">
        <w:rPr>
          <w:noProof/>
          <w:szCs w:val="26"/>
          <w:lang w:val="vi"/>
        </w:rPr>
        <w:t>Mặc dù đã rất cố gắng song song trong quá trình thực hiện đề tài</w:t>
      </w:r>
      <w:r w:rsidR="008134AB">
        <w:rPr>
          <w:noProof/>
          <w:szCs w:val="26"/>
        </w:rPr>
        <w:t xml:space="preserve"> đồ án</w:t>
      </w:r>
      <w:r w:rsidRPr="00700506">
        <w:rPr>
          <w:noProof/>
          <w:szCs w:val="26"/>
          <w:lang w:val="vi"/>
        </w:rPr>
        <w:t xml:space="preserve"> tốt nghiệp không tránh khỏi những thiếu sót, bản thân em rất mong các thầy cô thông cảm và chỉ bảo thêm để em nhận được những điểm sai và khắc phục để hoàn thiện hơn.</w:t>
      </w:r>
      <w:r w:rsidR="008134AB" w:rsidRPr="008134AB">
        <w:rPr>
          <w:noProof/>
          <w:szCs w:val="26"/>
          <w:lang w:val="vi"/>
        </w:rPr>
        <w:t xml:space="preserve"> </w:t>
      </w:r>
    </w:p>
    <w:p w:rsidR="00700506" w:rsidRPr="00700506" w:rsidRDefault="008134AB" w:rsidP="008134AB">
      <w:pPr>
        <w:spacing w:before="120" w:after="120" w:line="360" w:lineRule="auto"/>
        <w:ind w:left="227" w:right="227" w:firstLine="766"/>
        <w:jc w:val="both"/>
        <w:rPr>
          <w:noProof/>
          <w:szCs w:val="26"/>
          <w:lang w:val="vi"/>
        </w:rPr>
      </w:pPr>
      <w:r w:rsidRPr="00700506">
        <w:rPr>
          <w:noProof/>
          <w:szCs w:val="26"/>
          <w:lang w:val="vi"/>
        </w:rPr>
        <w:t>Cùng với đó là sự biết ơn với tất cả các thầy cô trong khoa Công nghệ thông tin trường Đại học</w:t>
      </w:r>
      <w:r>
        <w:rPr>
          <w:noProof/>
          <w:szCs w:val="26"/>
        </w:rPr>
        <w:t xml:space="preserve"> Trà Vinh</w:t>
      </w:r>
      <w:r w:rsidRPr="00700506">
        <w:rPr>
          <w:noProof/>
          <w:szCs w:val="26"/>
          <w:lang w:val="vi"/>
        </w:rPr>
        <w:t xml:space="preserve"> đã dành hết những tâm huyết của mình trong từng bài giảng, trong từng câu nói, truyền đạt vốn kiến thức quý báu cho em trong suốt thời gian học tập tại Khoa. </w:t>
      </w:r>
    </w:p>
    <w:p w:rsidR="00D525A0" w:rsidRDefault="00700506" w:rsidP="00700506">
      <w:pPr>
        <w:spacing w:before="120" w:after="120" w:line="360" w:lineRule="auto"/>
        <w:ind w:left="227" w:right="227" w:firstLine="720"/>
        <w:jc w:val="both"/>
        <w:rPr>
          <w:noProof/>
          <w:szCs w:val="26"/>
          <w:lang w:val="vi"/>
        </w:rPr>
      </w:pPr>
      <w:r w:rsidRPr="00700506">
        <w:rPr>
          <w:noProof/>
          <w:szCs w:val="26"/>
          <w:lang w:val="vi"/>
        </w:rPr>
        <w:t>Cuối cùng em xin gửi đến thầy lời cảm ơn sâu sắc. Chúc thầy dồi dào sức khỏe và thành công trong sự nghiệp cao quý. Đồng thời em xin gửi đến tất cả thầy cô trong Khoa CNTT luôn dồi dào sức khỏe, đạt được nhiều thành công tốt đẹp trong công việc.</w:t>
      </w:r>
    </w:p>
    <w:p w:rsidR="008134AB" w:rsidRPr="00D525A0" w:rsidRDefault="008134AB" w:rsidP="00700506">
      <w:pPr>
        <w:spacing w:before="120" w:after="120" w:line="360" w:lineRule="auto"/>
        <w:ind w:left="227" w:right="227" w:firstLine="720"/>
        <w:jc w:val="both"/>
      </w:pPr>
    </w:p>
    <w:p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008134AB">
        <w:rPr>
          <w:i/>
        </w:rPr>
        <w:t xml:space="preserve">     </w:t>
      </w:r>
      <w:r w:rsidRPr="00D525A0">
        <w:rPr>
          <w:i/>
          <w:lang w:val="vi-VN"/>
        </w:rPr>
        <w:t>tháng</w:t>
      </w:r>
      <w:r w:rsidR="008134AB">
        <w:rPr>
          <w:i/>
        </w:rPr>
        <w:t xml:space="preserve">  </w:t>
      </w:r>
      <w:r w:rsidRPr="00D525A0">
        <w:rPr>
          <w:i/>
        </w:rPr>
        <w:t xml:space="preserve"> </w:t>
      </w:r>
      <w:r w:rsidRPr="00D525A0">
        <w:rPr>
          <w:i/>
          <w:lang w:val="vi-VN"/>
        </w:rPr>
        <w:t xml:space="preserve"> năm 202</w:t>
      </w:r>
      <w:r w:rsidR="00D525A0" w:rsidRPr="00D525A0">
        <w:rPr>
          <w:i/>
        </w:rPr>
        <w:t>4</w:t>
      </w:r>
    </w:p>
    <w:p w:rsidR="00980A7D" w:rsidRDefault="00980A7D" w:rsidP="00980A7D">
      <w:pPr>
        <w:pStyle w:val="BodyText"/>
        <w:ind w:left="4860" w:right="394"/>
        <w:jc w:val="center"/>
        <w:rPr>
          <w:lang w:val="vi-VN"/>
        </w:rPr>
      </w:pPr>
      <w:r>
        <w:t>Sinh viên</w:t>
      </w:r>
      <w:r>
        <w:rPr>
          <w:lang w:val="vi-VN"/>
        </w:rPr>
        <w:t xml:space="preserve"> thực hiện</w:t>
      </w:r>
    </w:p>
    <w:p w:rsidR="00980A7D" w:rsidRDefault="00980A7D" w:rsidP="00980A7D">
      <w:pPr>
        <w:pStyle w:val="BodyText"/>
        <w:rPr>
          <w:sz w:val="28"/>
          <w:lang w:val="vi-VN"/>
        </w:rPr>
      </w:pPr>
    </w:p>
    <w:p w:rsidR="00980A7D" w:rsidRDefault="00980A7D" w:rsidP="00980A7D">
      <w:pPr>
        <w:pStyle w:val="BodyText"/>
        <w:rPr>
          <w:sz w:val="31"/>
          <w:lang w:val="vi-VN"/>
        </w:rPr>
      </w:pPr>
    </w:p>
    <w:p w:rsidR="00980A7D" w:rsidRPr="00D525A0" w:rsidRDefault="008134AB" w:rsidP="00980A7D">
      <w:pPr>
        <w:pStyle w:val="BodyText"/>
        <w:ind w:left="4860" w:right="394"/>
        <w:jc w:val="center"/>
        <w:rPr>
          <w:b/>
          <w:lang w:val="en-US"/>
        </w:rPr>
      </w:pPr>
      <w:r>
        <w:rPr>
          <w:b/>
          <w:lang w:val="en-US"/>
        </w:rPr>
        <w:t>Trần Ngô Quốc Thuận</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 xml:space="preserve">NHẬN XÉT </w:t>
      </w:r>
    </w:p>
    <w:p w:rsidR="00AF4014" w:rsidRDefault="00AF4014" w:rsidP="00AF4014">
      <w:pPr>
        <w:jc w:val="center"/>
        <w:rPr>
          <w:b/>
          <w:sz w:val="28"/>
          <w:szCs w:val="28"/>
        </w:rPr>
      </w:pPr>
      <w:r>
        <w:rPr>
          <w:b/>
          <w:sz w:val="28"/>
          <w:szCs w:val="28"/>
        </w:rPr>
        <w:t>(Của giảng viên hướng dẫn trong đồ án, khoá luận của sinh viên)</w:t>
      </w:r>
    </w:p>
    <w:p w:rsidR="00AF4014" w:rsidRDefault="00AF4014" w:rsidP="00AF4014">
      <w:pPr>
        <w:jc w:val="center"/>
        <w:rPr>
          <w:sz w:val="28"/>
          <w:szCs w:val="28"/>
        </w:rPr>
      </w:pPr>
    </w:p>
    <w:p w:rsidR="00AF4014" w:rsidRDefault="00AF4014" w:rsidP="00AF4014">
      <w:pPr>
        <w:spacing w:line="300" w:lineRule="auto"/>
        <w:jc w:val="both"/>
        <w:rPr>
          <w:bCs/>
        </w:rPr>
      </w:pPr>
      <w:r>
        <w:rPr>
          <w:bCs/>
        </w:rPr>
        <w:t>………………………………………………………………………………………………………………………………………………………………………………………………………………………………………………………………………………………………………………………………………………………………………………………………………………………………………………………………………………………………………………………………………………………………………………………………………………………………………………………………………………………………………………………………………………………………………………………………………………………………………………………………………………………………………………………………………………………………………………………………………………………………………………………………………………………………………………………………………………………………………………………………………………………………………………………………………………………………………………………………………………………………………………………………………………………………………………………………………………………………………………………………………………………………………………………………………………………………………………………………………………………………………………………………………………………………………………………………………………………………………………………………………………………………………………………………………………………………………………………………………………………………………………………………………………………………………………………………………………………………………………………………………………………………………………………………………………………………………………………………………………………………………………………………………………………………………………………………………………………………………………………………………………</w:t>
      </w:r>
    </w:p>
    <w:p w:rsidR="00AF4014" w:rsidRDefault="00AF4014" w:rsidP="00AF4014">
      <w:pPr>
        <w:spacing w:line="300" w:lineRule="auto"/>
        <w:jc w:val="center"/>
        <w:rPr>
          <w:b/>
        </w:rPr>
      </w:pPr>
    </w:p>
    <w:p w:rsidR="00AF4014" w:rsidRDefault="00AF4014" w:rsidP="00AF4014">
      <w:pPr>
        <w:jc w:val="right"/>
        <w:rPr>
          <w:b/>
        </w:rPr>
      </w:pPr>
      <w:r>
        <w:rPr>
          <w:b/>
        </w:rPr>
        <w:t>Giảng viên hướng dẫn</w:t>
      </w:r>
    </w:p>
    <w:p w:rsidR="00AF4014" w:rsidRDefault="00AF4014" w:rsidP="00AF4014">
      <w:pPr>
        <w:ind w:left="5760" w:firstLine="720"/>
        <w:jc w:val="center"/>
      </w:pPr>
      <w:r>
        <w:t>(ký và ghi rõ họ tên)</w:t>
      </w:r>
    </w:p>
    <w:p w:rsidR="00AF4014" w:rsidRDefault="00AF4014" w:rsidP="00AF4014">
      <w:pPr>
        <w:jc w:val="right"/>
      </w:pPr>
    </w:p>
    <w:p w:rsidR="00AF4014" w:rsidRDefault="00AF4014" w:rsidP="00AF4014">
      <w:pPr>
        <w:spacing w:after="160" w:line="259" w:lineRule="auto"/>
        <w:rPr>
          <w:b/>
          <w:sz w:val="28"/>
          <w:szCs w:val="28"/>
        </w:rPr>
      </w:pPr>
    </w:p>
    <w:p w:rsidR="00AF4014" w:rsidRDefault="00AF4014" w:rsidP="00AF4014">
      <w:pPr>
        <w:spacing w:after="160" w:line="259" w:lineRule="auto"/>
        <w:rPr>
          <w:b/>
          <w:sz w:val="28"/>
          <w:szCs w:val="28"/>
        </w:rPr>
      </w:pPr>
    </w:p>
    <w:p w:rsidR="00AF4014" w:rsidRPr="002C77F7" w:rsidRDefault="002C77F7" w:rsidP="002C77F7">
      <w:pPr>
        <w:ind w:left="4779" w:firstLine="981"/>
        <w:jc w:val="center"/>
        <w:rPr>
          <w:b/>
          <w:sz w:val="28"/>
          <w:szCs w:val="28"/>
        </w:rPr>
      </w:pPr>
      <w:r>
        <w:rPr>
          <w:b/>
          <w:sz w:val="28"/>
          <w:szCs w:val="28"/>
        </w:rPr>
        <w:t xml:space="preserve">           </w:t>
      </w:r>
      <w:r w:rsidRPr="002C77F7">
        <w:rPr>
          <w:b/>
          <w:sz w:val="28"/>
          <w:szCs w:val="28"/>
        </w:rPr>
        <w:t xml:space="preserve"> Đoàn Phước Miền</w:t>
      </w:r>
    </w:p>
    <w:p w:rsidR="00AF4014" w:rsidRPr="00DA0FAC" w:rsidRDefault="00AF4014" w:rsidP="00DA0FAC">
      <w:pPr>
        <w:spacing w:after="160" w:line="259" w:lineRule="auto"/>
        <w:rPr>
          <w:b/>
          <w:sz w:val="28"/>
          <w:szCs w:val="28"/>
        </w:rPr>
      </w:pPr>
      <w:r>
        <w:rPr>
          <w:b/>
          <w:sz w:val="28"/>
          <w:szCs w:val="28"/>
        </w:rPr>
        <w:br w:type="page"/>
      </w:r>
    </w:p>
    <w:p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23591B92" wp14:editId="2C837C51">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FB1464"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4B4505D1" wp14:editId="31FD0D53">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DC49F5"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tabs>
          <w:tab w:val="left" w:pos="2340"/>
        </w:tabs>
        <w:jc w:val="center"/>
        <w:rPr>
          <w:i/>
          <w:sz w:val="32"/>
          <w:szCs w:val="32"/>
          <w:lang w:eastAsia="zh-CN"/>
        </w:rPr>
      </w:pPr>
      <w:r>
        <w:rPr>
          <w:i/>
        </w:rPr>
        <w:t>(Của giảng viên hướng dẫn)</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rsidR="00AF4014" w:rsidRDefault="00AF4014" w:rsidP="00AF4014">
      <w:pPr>
        <w:tabs>
          <w:tab w:val="right" w:leader="dot" w:pos="9360"/>
        </w:tabs>
        <w:spacing w:line="300" w:lineRule="auto"/>
        <w:rPr>
          <w:szCs w:val="26"/>
        </w:rPr>
      </w:pPr>
      <w:r>
        <w:rPr>
          <w:szCs w:val="26"/>
        </w:rPr>
        <w:t>Tên đề tài:</w:t>
      </w: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rsidR="00AF4014" w:rsidRDefault="00AF4014" w:rsidP="00AF4014">
      <w:pPr>
        <w:tabs>
          <w:tab w:val="right" w:leader="dot" w:pos="9360"/>
        </w:tabs>
        <w:spacing w:line="300" w:lineRule="auto"/>
        <w:jc w:val="center"/>
        <w:rPr>
          <w:b/>
          <w:szCs w:val="26"/>
        </w:rPr>
      </w:pPr>
      <w:r>
        <w:rPr>
          <w:b/>
          <w:szCs w:val="26"/>
        </w:rPr>
        <w:t>NHẬN XÉT</w:t>
      </w:r>
    </w:p>
    <w:p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Ưu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rsidR="00AF4014" w:rsidRDefault="00AF4014" w:rsidP="00AF4014">
      <w:pPr>
        <w:tabs>
          <w:tab w:val="right" w:leader="dot" w:pos="9360"/>
        </w:tabs>
        <w:spacing w:line="300" w:lineRule="auto"/>
        <w:ind w:left="360"/>
        <w:rPr>
          <w:szCs w:val="26"/>
        </w:rPr>
      </w:pPr>
      <w:r>
        <w:rPr>
          <w:szCs w:val="26"/>
        </w:rPr>
        <w:lastRenderedPageBreak/>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8. Đánh giá:</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rsidR="00AF4014" w:rsidRDefault="00AF4014" w:rsidP="00AF4014">
      <w:pPr>
        <w:tabs>
          <w:tab w:val="center" w:pos="6840"/>
        </w:tabs>
        <w:ind w:left="360"/>
        <w:rPr>
          <w:szCs w:val="26"/>
        </w:rPr>
      </w:pPr>
      <w:r>
        <w:rPr>
          <w:szCs w:val="26"/>
        </w:rPr>
        <w:tab/>
        <w:t xml:space="preserve">Giảng viên hướng dẫn </w:t>
      </w:r>
    </w:p>
    <w:p w:rsidR="00AF4014" w:rsidRDefault="00AF4014" w:rsidP="00AF4014">
      <w:pPr>
        <w:tabs>
          <w:tab w:val="center" w:pos="6840"/>
        </w:tabs>
        <w:ind w:left="360"/>
        <w:rPr>
          <w:szCs w:val="26"/>
        </w:rPr>
      </w:pPr>
      <w:r>
        <w:rPr>
          <w:szCs w:val="26"/>
        </w:rPr>
        <w:tab/>
      </w:r>
      <w:r>
        <w:rPr>
          <w:i/>
          <w:szCs w:val="26"/>
        </w:rPr>
        <w:t>(Ký &amp; ghi rõ họ tên)</w:t>
      </w:r>
    </w:p>
    <w:p w:rsidR="002C77F7" w:rsidRDefault="002C77F7" w:rsidP="00AF4014">
      <w:pPr>
        <w:jc w:val="center"/>
        <w:rPr>
          <w:b/>
          <w:i/>
        </w:rPr>
      </w:pPr>
    </w:p>
    <w:p w:rsidR="002C77F7" w:rsidRDefault="002C77F7" w:rsidP="00AF4014">
      <w:pPr>
        <w:jc w:val="center"/>
        <w:rPr>
          <w:b/>
          <w:i/>
        </w:rPr>
      </w:pPr>
    </w:p>
    <w:p w:rsidR="002C77F7" w:rsidRDefault="002C77F7" w:rsidP="00AF4014">
      <w:pPr>
        <w:jc w:val="center"/>
        <w:rPr>
          <w:b/>
          <w:i/>
        </w:rPr>
      </w:pPr>
    </w:p>
    <w:p w:rsidR="00AF4014" w:rsidRDefault="00AF4014" w:rsidP="00AF4014">
      <w:pPr>
        <w:jc w:val="center"/>
        <w:rPr>
          <w:b/>
          <w:i/>
        </w:rPr>
      </w:pPr>
      <w:r>
        <w:rPr>
          <w:b/>
          <w:i/>
        </w:rPr>
        <w:t xml:space="preserve">          </w:t>
      </w:r>
    </w:p>
    <w:p w:rsidR="002C77F7" w:rsidRDefault="002C77F7" w:rsidP="00AF4014">
      <w:pPr>
        <w:jc w:val="center"/>
        <w:rPr>
          <w:b/>
          <w:i/>
        </w:rPr>
      </w:pPr>
    </w:p>
    <w:p w:rsidR="00AF4014" w:rsidRPr="002C77F7" w:rsidRDefault="002C77F7" w:rsidP="002C77F7">
      <w:pPr>
        <w:pStyle w:val="BodyText"/>
        <w:ind w:left="5103" w:firstLine="0"/>
        <w:rPr>
          <w:b/>
        </w:rPr>
      </w:pPr>
      <w:r>
        <w:rPr>
          <w:b/>
          <w:lang w:val="en-US"/>
        </w:rPr>
        <w:t xml:space="preserve">            </w:t>
      </w:r>
      <w:r w:rsidRPr="002C77F7">
        <w:rPr>
          <w:b/>
        </w:rPr>
        <w:t>Đoàn Phước Miền</w:t>
      </w:r>
    </w:p>
    <w:p w:rsidR="002C77F7" w:rsidRDefault="002C77F7" w:rsidP="002C77F7">
      <w:pPr>
        <w:pStyle w:val="BodyText"/>
      </w:pPr>
    </w:p>
    <w:p w:rsidR="00704C42" w:rsidRDefault="00704C42" w:rsidP="00AF4014">
      <w:pPr>
        <w:spacing w:after="160" w:line="259" w:lineRule="auto"/>
        <w:rPr>
          <w:b/>
          <w:sz w:val="28"/>
          <w:szCs w:val="28"/>
        </w:rPr>
      </w:pPr>
    </w:p>
    <w:p w:rsidR="00AF4014" w:rsidRPr="009E5D32" w:rsidRDefault="00AF4014" w:rsidP="009E5D32">
      <w:pPr>
        <w:spacing w:after="160" w:line="259" w:lineRule="auto"/>
        <w:jc w:val="center"/>
        <w:rPr>
          <w:b/>
          <w:sz w:val="28"/>
          <w:szCs w:val="28"/>
        </w:rPr>
      </w:pPr>
      <w:r>
        <w:rPr>
          <w:b/>
          <w:sz w:val="28"/>
          <w:szCs w:val="28"/>
        </w:rPr>
        <w:lastRenderedPageBreak/>
        <w:t>MỤC LỤC</w:t>
      </w:r>
    </w:p>
    <w:p w:rsidR="009B2527" w:rsidRPr="00CD0C34" w:rsidRDefault="00AF4014" w:rsidP="00CD0C34">
      <w:pPr>
        <w:pStyle w:val="TOC1"/>
        <w:rPr>
          <w:rFonts w:eastAsiaTheme="minorEastAsia"/>
        </w:rPr>
      </w:pPr>
      <w:r w:rsidRPr="00CD0C34">
        <w:fldChar w:fldCharType="begin"/>
      </w:r>
      <w:r w:rsidRPr="00CD0C34">
        <w:instrText xml:space="preserve"> TOC \o "1-3" \h \z \u </w:instrText>
      </w:r>
      <w:r w:rsidRPr="00CD0C34">
        <w:fldChar w:fldCharType="separate"/>
      </w:r>
      <w:hyperlink w:anchor="_Toc172585533" w:history="1">
        <w:r w:rsidR="009B2527" w:rsidRPr="00CD0C34">
          <w:rPr>
            <w:rStyle w:val="Hyperlink"/>
          </w:rPr>
          <w:t>CHƯƠNG 1.</w:t>
        </w:r>
        <w:r w:rsidR="009B2527" w:rsidRPr="00CD0C34">
          <w:rPr>
            <w:rFonts w:eastAsiaTheme="minorEastAsia"/>
          </w:rPr>
          <w:t xml:space="preserve"> </w:t>
        </w:r>
        <w:r w:rsidR="009B2527" w:rsidRPr="00CD0C34">
          <w:rPr>
            <w:rStyle w:val="Hyperlink"/>
          </w:rPr>
          <w:t>ĐẶT VẤN ĐỀ</w:t>
        </w:r>
        <w:r w:rsidR="009B2527" w:rsidRPr="00CD0C34">
          <w:rPr>
            <w:webHidden/>
          </w:rPr>
          <w:tab/>
        </w:r>
        <w:r w:rsidR="009B2527" w:rsidRPr="00CD0C34">
          <w:rPr>
            <w:webHidden/>
          </w:rPr>
          <w:fldChar w:fldCharType="begin"/>
        </w:r>
        <w:r w:rsidR="009B2527" w:rsidRPr="00CD0C34">
          <w:rPr>
            <w:webHidden/>
          </w:rPr>
          <w:instrText xml:space="preserve"> PAGEREF _Toc172585533 \h </w:instrText>
        </w:r>
        <w:r w:rsidR="009B2527" w:rsidRPr="00CD0C34">
          <w:rPr>
            <w:webHidden/>
          </w:rPr>
        </w:r>
        <w:r w:rsidR="009B2527" w:rsidRPr="00CD0C34">
          <w:rPr>
            <w:webHidden/>
          </w:rPr>
          <w:fldChar w:fldCharType="separate"/>
        </w:r>
        <w:r w:rsidR="00053777">
          <w:rPr>
            <w:webHidden/>
          </w:rPr>
          <w:t>1</w:t>
        </w:r>
        <w:r w:rsidR="009B2527" w:rsidRPr="00CD0C34">
          <w:rPr>
            <w:webHidden/>
          </w:rPr>
          <w:fldChar w:fldCharType="end"/>
        </w:r>
      </w:hyperlink>
    </w:p>
    <w:p w:rsidR="009B2527" w:rsidRPr="00CD0C34" w:rsidRDefault="003E74A3" w:rsidP="00CD0C34">
      <w:pPr>
        <w:pStyle w:val="TOC2"/>
        <w:rPr>
          <w:rFonts w:eastAsiaTheme="minorEastAsia"/>
          <w:szCs w:val="26"/>
        </w:rPr>
      </w:pPr>
      <w:hyperlink w:anchor="_Toc172585534" w:history="1">
        <w:r w:rsidR="009B2527" w:rsidRPr="00CD0C34">
          <w:rPr>
            <w:rStyle w:val="Hyperlink"/>
            <w:szCs w:val="26"/>
          </w:rPr>
          <w:t>1.1 Lý do chọn đề tài</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_Toc172585534 \h </w:instrText>
        </w:r>
        <w:r w:rsidR="009B2527" w:rsidRPr="00CD0C34">
          <w:rPr>
            <w:webHidden/>
            <w:szCs w:val="26"/>
          </w:rPr>
        </w:r>
        <w:r w:rsidR="009B2527" w:rsidRPr="00CD0C34">
          <w:rPr>
            <w:webHidden/>
            <w:szCs w:val="26"/>
          </w:rPr>
          <w:fldChar w:fldCharType="separate"/>
        </w:r>
        <w:r w:rsidR="00053777">
          <w:rPr>
            <w:webHidden/>
            <w:szCs w:val="26"/>
          </w:rPr>
          <w:t>1</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535" w:history="1">
        <w:r w:rsidR="009B2527" w:rsidRPr="00CD0C34">
          <w:rPr>
            <w:rStyle w:val="Hyperlink"/>
            <w:szCs w:val="26"/>
          </w:rPr>
          <w:t>1.2 Mục tiêu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_Toc172585535 \h </w:instrText>
        </w:r>
        <w:r w:rsidR="009B2527" w:rsidRPr="00CD0C34">
          <w:rPr>
            <w:webHidden/>
            <w:szCs w:val="26"/>
          </w:rPr>
        </w:r>
        <w:r w:rsidR="009B2527" w:rsidRPr="00CD0C34">
          <w:rPr>
            <w:webHidden/>
            <w:szCs w:val="26"/>
          </w:rPr>
          <w:fldChar w:fldCharType="separate"/>
        </w:r>
        <w:r w:rsidR="00053777">
          <w:rPr>
            <w:webHidden/>
            <w:szCs w:val="26"/>
          </w:rPr>
          <w:t>1</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536" w:history="1">
        <w:r w:rsidR="009B2527" w:rsidRPr="00CD0C34">
          <w:rPr>
            <w:rStyle w:val="Hyperlink"/>
            <w:szCs w:val="26"/>
          </w:rPr>
          <w:t>2.1 Đối tượng và phạm vi nghiên cứu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_Toc172585536 \h </w:instrText>
        </w:r>
        <w:r w:rsidR="009B2527" w:rsidRPr="00CD0C34">
          <w:rPr>
            <w:webHidden/>
            <w:szCs w:val="26"/>
          </w:rPr>
        </w:r>
        <w:r w:rsidR="009B2527" w:rsidRPr="00CD0C34">
          <w:rPr>
            <w:webHidden/>
            <w:szCs w:val="26"/>
          </w:rPr>
          <w:fldChar w:fldCharType="separate"/>
        </w:r>
        <w:r w:rsidR="00053777">
          <w:rPr>
            <w:webHidden/>
            <w:szCs w:val="26"/>
          </w:rPr>
          <w:t>3</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537" w:history="1">
        <w:r w:rsidR="009B2527" w:rsidRPr="00CD0C34">
          <w:rPr>
            <w:rStyle w:val="Hyperlink"/>
            <w:szCs w:val="26"/>
          </w:rPr>
          <w:t>2.2  Phương pháp nghiên cứu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_Toc172585537 \h </w:instrText>
        </w:r>
        <w:r w:rsidR="009B2527" w:rsidRPr="00CD0C34">
          <w:rPr>
            <w:webHidden/>
            <w:szCs w:val="26"/>
          </w:rPr>
        </w:r>
        <w:r w:rsidR="009B2527" w:rsidRPr="00CD0C34">
          <w:rPr>
            <w:webHidden/>
            <w:szCs w:val="26"/>
          </w:rPr>
          <w:fldChar w:fldCharType="separate"/>
        </w:r>
        <w:r w:rsidR="00053777">
          <w:rPr>
            <w:webHidden/>
            <w:szCs w:val="26"/>
          </w:rPr>
          <w:t>3</w:t>
        </w:r>
        <w:r w:rsidR="009B2527" w:rsidRPr="00CD0C34">
          <w:rPr>
            <w:webHidden/>
            <w:szCs w:val="26"/>
          </w:rPr>
          <w:fldChar w:fldCharType="end"/>
        </w:r>
      </w:hyperlink>
    </w:p>
    <w:p w:rsidR="009B2527" w:rsidRPr="00CD0C34" w:rsidRDefault="003E74A3" w:rsidP="00CD0C34">
      <w:pPr>
        <w:pStyle w:val="TOC1"/>
        <w:rPr>
          <w:rFonts w:eastAsiaTheme="minorEastAsia"/>
        </w:rPr>
      </w:pPr>
      <w:hyperlink w:anchor="_Toc172585538" w:history="1">
        <w:r w:rsidR="009B2527" w:rsidRPr="00CD0C34">
          <w:rPr>
            <w:rStyle w:val="Hyperlink"/>
          </w:rPr>
          <w:t>CHƯƠNG 2.</w:t>
        </w:r>
        <w:r w:rsidR="009B2527" w:rsidRPr="00CD0C34">
          <w:rPr>
            <w:rFonts w:eastAsiaTheme="minorEastAsia"/>
          </w:rPr>
          <w:t xml:space="preserve"> </w:t>
        </w:r>
        <w:r w:rsidR="009B2527" w:rsidRPr="00CD0C34">
          <w:rPr>
            <w:rStyle w:val="Hyperlink"/>
          </w:rPr>
          <w:t>CƠ SỞ LÝ THUYẾT</w:t>
        </w:r>
        <w:r w:rsidR="009B2527" w:rsidRPr="00CD0C34">
          <w:rPr>
            <w:webHidden/>
          </w:rPr>
          <w:tab/>
        </w:r>
        <w:r w:rsidR="009B2527" w:rsidRPr="00CD0C34">
          <w:rPr>
            <w:webHidden/>
          </w:rPr>
          <w:fldChar w:fldCharType="begin"/>
        </w:r>
        <w:r w:rsidR="009B2527" w:rsidRPr="00CD0C34">
          <w:rPr>
            <w:webHidden/>
          </w:rPr>
          <w:instrText xml:space="preserve"> PAGEREF _Toc172585538 \h </w:instrText>
        </w:r>
        <w:r w:rsidR="009B2527" w:rsidRPr="00CD0C34">
          <w:rPr>
            <w:webHidden/>
          </w:rPr>
        </w:r>
        <w:r w:rsidR="009B2527" w:rsidRPr="00CD0C34">
          <w:rPr>
            <w:webHidden/>
          </w:rPr>
          <w:fldChar w:fldCharType="separate"/>
        </w:r>
        <w:r w:rsidR="00053777">
          <w:rPr>
            <w:webHidden/>
          </w:rPr>
          <w:t>4</w:t>
        </w:r>
        <w:r w:rsidR="009B2527" w:rsidRPr="00CD0C34">
          <w:rPr>
            <w:webHidden/>
          </w:rPr>
          <w:fldChar w:fldCharType="end"/>
        </w:r>
      </w:hyperlink>
    </w:p>
    <w:p w:rsidR="009B2527" w:rsidRPr="00CD0C34" w:rsidRDefault="003E74A3" w:rsidP="00CD0C34">
      <w:pPr>
        <w:pStyle w:val="TOC2"/>
        <w:rPr>
          <w:rFonts w:eastAsiaTheme="minorEastAsia"/>
          <w:szCs w:val="26"/>
        </w:rPr>
      </w:pPr>
      <w:hyperlink w:anchor="_Toc172585539" w:history="1">
        <w:r w:rsidR="009B2527" w:rsidRPr="00CD0C34">
          <w:rPr>
            <w:rStyle w:val="Hyperlink"/>
            <w:szCs w:val="26"/>
          </w:rPr>
          <w:t>2.1 Ngôn ngữ HTML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_Toc172585539 \h </w:instrText>
        </w:r>
        <w:r w:rsidR="009B2527" w:rsidRPr="00CD0C34">
          <w:rPr>
            <w:webHidden/>
            <w:szCs w:val="26"/>
          </w:rPr>
        </w:r>
        <w:r w:rsidR="009B2527" w:rsidRPr="00CD0C34">
          <w:rPr>
            <w:webHidden/>
            <w:szCs w:val="26"/>
          </w:rPr>
          <w:fldChar w:fldCharType="separate"/>
        </w:r>
        <w:r w:rsidR="00053777">
          <w:rPr>
            <w:webHidden/>
            <w:szCs w:val="26"/>
          </w:rPr>
          <w:t>4</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40" w:history="1">
        <w:r w:rsidR="009B2527" w:rsidRPr="00CD0C34">
          <w:rPr>
            <w:rStyle w:val="Hyperlink"/>
            <w:szCs w:val="26"/>
            <w:lang w:val="vi-VN"/>
          </w:rPr>
          <w:t>2.1.1 Khái niệm</w:t>
        </w:r>
        <w:r w:rsidR="009B2527" w:rsidRPr="00CD0C34">
          <w:rPr>
            <w:rStyle w:val="Hyperlink"/>
            <w:szCs w:val="26"/>
          </w:rPr>
          <w:t xml:space="preserve"> HTML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_Toc172585540 \h </w:instrText>
        </w:r>
        <w:r w:rsidR="009B2527" w:rsidRPr="00CD0C34">
          <w:rPr>
            <w:webHidden/>
            <w:szCs w:val="26"/>
          </w:rPr>
        </w:r>
        <w:r w:rsidR="009B2527" w:rsidRPr="00CD0C34">
          <w:rPr>
            <w:webHidden/>
            <w:szCs w:val="26"/>
          </w:rPr>
          <w:fldChar w:fldCharType="separate"/>
        </w:r>
        <w:r w:rsidR="00053777">
          <w:rPr>
            <w:webHidden/>
            <w:szCs w:val="26"/>
          </w:rPr>
          <w:t>4</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41" w:history="1">
        <w:r w:rsidR="009B2527" w:rsidRPr="00CD0C34">
          <w:rPr>
            <w:rStyle w:val="Hyperlink"/>
            <w:szCs w:val="26"/>
            <w:lang w:val="vi-VN"/>
          </w:rPr>
          <w:t>2.1.2 Ưu, nhược điểm</w:t>
        </w:r>
        <w:r w:rsidR="009B2527" w:rsidRPr="00CD0C34">
          <w:rPr>
            <w:rStyle w:val="Hyperlink"/>
            <w:szCs w:val="26"/>
          </w:rPr>
          <w:t xml:space="preserve"> HTML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_Toc172585541 \h </w:instrText>
        </w:r>
        <w:r w:rsidR="009B2527" w:rsidRPr="00CD0C34">
          <w:rPr>
            <w:webHidden/>
            <w:szCs w:val="26"/>
          </w:rPr>
        </w:r>
        <w:r w:rsidR="009B2527" w:rsidRPr="00CD0C34">
          <w:rPr>
            <w:webHidden/>
            <w:szCs w:val="26"/>
          </w:rPr>
          <w:fldChar w:fldCharType="separate"/>
        </w:r>
        <w:r w:rsidR="00053777">
          <w:rPr>
            <w:webHidden/>
            <w:szCs w:val="26"/>
          </w:rPr>
          <w:t>4</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42" w:history="1">
        <w:r w:rsidR="009B2527" w:rsidRPr="00CD0C34">
          <w:rPr>
            <w:rStyle w:val="Hyperlink"/>
            <w:szCs w:val="26"/>
          </w:rPr>
          <w:t>2.1.3 HTML đóng vai trò gì trong website</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_Toc172585542 \h </w:instrText>
        </w:r>
        <w:r w:rsidR="009B2527" w:rsidRPr="00CD0C34">
          <w:rPr>
            <w:webHidden/>
            <w:szCs w:val="26"/>
          </w:rPr>
        </w:r>
        <w:r w:rsidR="009B2527" w:rsidRPr="00CD0C34">
          <w:rPr>
            <w:webHidden/>
            <w:szCs w:val="26"/>
          </w:rPr>
          <w:fldChar w:fldCharType="separate"/>
        </w:r>
        <w:r w:rsidR="00053777">
          <w:rPr>
            <w:webHidden/>
            <w:szCs w:val="26"/>
          </w:rPr>
          <w:t>5</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543" w:history="1">
        <w:r w:rsidR="009B2527" w:rsidRPr="00CD0C34">
          <w:rPr>
            <w:rStyle w:val="Hyperlink"/>
            <w:szCs w:val="26"/>
          </w:rPr>
          <w:t>2.2 Ngôn ngữ CSS</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_Toc172585543 \h </w:instrText>
        </w:r>
        <w:r w:rsidR="009B2527" w:rsidRPr="00CD0C34">
          <w:rPr>
            <w:webHidden/>
            <w:szCs w:val="26"/>
          </w:rPr>
        </w:r>
        <w:r w:rsidR="009B2527" w:rsidRPr="00CD0C34">
          <w:rPr>
            <w:webHidden/>
            <w:szCs w:val="26"/>
          </w:rPr>
          <w:fldChar w:fldCharType="separate"/>
        </w:r>
        <w:r w:rsidR="00053777">
          <w:rPr>
            <w:webHidden/>
            <w:szCs w:val="26"/>
          </w:rPr>
          <w:t>5</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44" w:history="1">
        <w:r w:rsidR="009B2527" w:rsidRPr="00CD0C34">
          <w:rPr>
            <w:rStyle w:val="Hyperlink"/>
            <w:szCs w:val="26"/>
            <w:lang w:val="vi-VN"/>
          </w:rPr>
          <w:t>2.2.1 Khái niệm</w:t>
        </w:r>
        <w:r w:rsidR="009B2527" w:rsidRPr="00CD0C34">
          <w:rPr>
            <w:rStyle w:val="Hyperlink"/>
            <w:szCs w:val="26"/>
          </w:rPr>
          <w:t xml:space="preserve"> CSS</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_Toc172585544 \h </w:instrText>
        </w:r>
        <w:r w:rsidR="009B2527" w:rsidRPr="00CD0C34">
          <w:rPr>
            <w:webHidden/>
            <w:szCs w:val="26"/>
          </w:rPr>
        </w:r>
        <w:r w:rsidR="009B2527" w:rsidRPr="00CD0C34">
          <w:rPr>
            <w:webHidden/>
            <w:szCs w:val="26"/>
          </w:rPr>
          <w:fldChar w:fldCharType="separate"/>
        </w:r>
        <w:r w:rsidR="00053777">
          <w:rPr>
            <w:webHidden/>
            <w:szCs w:val="26"/>
          </w:rPr>
          <w:t>5</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45" w:history="1">
        <w:r w:rsidR="009B2527" w:rsidRPr="00CD0C34">
          <w:rPr>
            <w:rStyle w:val="Hyperlink"/>
            <w:szCs w:val="26"/>
          </w:rPr>
          <w:t>2.2.2 Bố cục và cấu trúc một đoạn CSS</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_Toc172585545 \h </w:instrText>
        </w:r>
        <w:r w:rsidR="009B2527" w:rsidRPr="00CD0C34">
          <w:rPr>
            <w:webHidden/>
            <w:szCs w:val="26"/>
          </w:rPr>
        </w:r>
        <w:r w:rsidR="009B2527" w:rsidRPr="00CD0C34">
          <w:rPr>
            <w:webHidden/>
            <w:szCs w:val="26"/>
          </w:rPr>
          <w:fldChar w:fldCharType="separate"/>
        </w:r>
        <w:r w:rsidR="00053777">
          <w:rPr>
            <w:webHidden/>
            <w:szCs w:val="26"/>
          </w:rPr>
          <w:t>6</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46" w:history="1">
        <w:r w:rsidR="009B2527" w:rsidRPr="00CD0C34">
          <w:rPr>
            <w:rStyle w:val="Hyperlink"/>
            <w:szCs w:val="26"/>
            <w:lang w:val="vi-VN"/>
          </w:rPr>
          <w:t>2.2.</w:t>
        </w:r>
        <w:r w:rsidR="009B2527" w:rsidRPr="00CD0C34">
          <w:rPr>
            <w:rStyle w:val="Hyperlink"/>
            <w:szCs w:val="26"/>
          </w:rPr>
          <w:t>3</w:t>
        </w:r>
        <w:r w:rsidR="009B2527" w:rsidRPr="00CD0C34">
          <w:rPr>
            <w:rStyle w:val="Hyperlink"/>
            <w:szCs w:val="26"/>
            <w:lang w:val="vi-VN"/>
          </w:rPr>
          <w:t xml:space="preserve"> Ưu, nhược điểm</w:t>
        </w:r>
        <w:r w:rsidR="009B2527" w:rsidRPr="00CD0C34">
          <w:rPr>
            <w:rStyle w:val="Hyperlink"/>
            <w:szCs w:val="26"/>
          </w:rPr>
          <w:t xml:space="preserve"> CSS</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_Toc172585546 \h </w:instrText>
        </w:r>
        <w:r w:rsidR="009B2527" w:rsidRPr="00CD0C34">
          <w:rPr>
            <w:webHidden/>
            <w:szCs w:val="26"/>
          </w:rPr>
        </w:r>
        <w:r w:rsidR="009B2527" w:rsidRPr="00CD0C34">
          <w:rPr>
            <w:webHidden/>
            <w:szCs w:val="26"/>
          </w:rPr>
          <w:fldChar w:fldCharType="separate"/>
        </w:r>
        <w:r w:rsidR="00053777">
          <w:rPr>
            <w:webHidden/>
            <w:szCs w:val="26"/>
          </w:rPr>
          <w:t>7</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547" w:history="1">
        <w:r w:rsidR="009B2527" w:rsidRPr="00CD0C34">
          <w:rPr>
            <w:rStyle w:val="Hyperlink"/>
            <w:szCs w:val="26"/>
          </w:rPr>
          <w:t>2.3 Ngôn ngữ JavaScript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_Toc172585547 \h </w:instrText>
        </w:r>
        <w:r w:rsidR="009B2527" w:rsidRPr="00CD0C34">
          <w:rPr>
            <w:webHidden/>
            <w:szCs w:val="26"/>
          </w:rPr>
        </w:r>
        <w:r w:rsidR="009B2527" w:rsidRPr="00CD0C34">
          <w:rPr>
            <w:webHidden/>
            <w:szCs w:val="26"/>
          </w:rPr>
          <w:fldChar w:fldCharType="separate"/>
        </w:r>
        <w:r w:rsidR="00053777">
          <w:rPr>
            <w:webHidden/>
            <w:szCs w:val="26"/>
          </w:rPr>
          <w:t>8</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48" w:history="1">
        <w:r w:rsidR="009B2527" w:rsidRPr="00CD0C34">
          <w:rPr>
            <w:rStyle w:val="Hyperlink"/>
            <w:szCs w:val="26"/>
            <w:lang w:val="vi-VN"/>
          </w:rPr>
          <w:t>2.3.1 Khái niệm</w:t>
        </w:r>
        <w:r w:rsidR="009B2527" w:rsidRPr="00CD0C34">
          <w:rPr>
            <w:rStyle w:val="Hyperlink"/>
            <w:szCs w:val="26"/>
          </w:rPr>
          <w:t xml:space="preserve"> JavaScript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_Toc172585548 \h </w:instrText>
        </w:r>
        <w:r w:rsidR="009B2527" w:rsidRPr="00CD0C34">
          <w:rPr>
            <w:webHidden/>
            <w:szCs w:val="26"/>
          </w:rPr>
        </w:r>
        <w:r w:rsidR="009B2527" w:rsidRPr="00CD0C34">
          <w:rPr>
            <w:webHidden/>
            <w:szCs w:val="26"/>
          </w:rPr>
          <w:fldChar w:fldCharType="separate"/>
        </w:r>
        <w:r w:rsidR="00053777">
          <w:rPr>
            <w:webHidden/>
            <w:szCs w:val="26"/>
          </w:rPr>
          <w:t>8</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49" w:history="1">
        <w:r w:rsidR="009B2527" w:rsidRPr="00CD0C34">
          <w:rPr>
            <w:rStyle w:val="Hyperlink"/>
            <w:szCs w:val="26"/>
            <w:lang w:val="vi-VN"/>
          </w:rPr>
          <w:t>2.3.2 Ưu, nhược điểm</w:t>
        </w:r>
        <w:r w:rsidR="009B2527" w:rsidRPr="00CD0C34">
          <w:rPr>
            <w:rStyle w:val="Hyperlink"/>
            <w:szCs w:val="26"/>
          </w:rPr>
          <w:t xml:space="preserve"> JavaScript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_Toc172585549 \h </w:instrText>
        </w:r>
        <w:r w:rsidR="009B2527" w:rsidRPr="00CD0C34">
          <w:rPr>
            <w:webHidden/>
            <w:szCs w:val="26"/>
          </w:rPr>
        </w:r>
        <w:r w:rsidR="009B2527" w:rsidRPr="00CD0C34">
          <w:rPr>
            <w:webHidden/>
            <w:szCs w:val="26"/>
          </w:rPr>
          <w:fldChar w:fldCharType="separate"/>
        </w:r>
        <w:r w:rsidR="00053777">
          <w:rPr>
            <w:webHidden/>
            <w:szCs w:val="26"/>
          </w:rPr>
          <w:t>8</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50" w:history="1">
        <w:r w:rsidR="009B2527" w:rsidRPr="00CD0C34">
          <w:rPr>
            <w:rStyle w:val="Hyperlink"/>
            <w:szCs w:val="26"/>
          </w:rPr>
          <w:t>2.3.3 JavaScript hoạt động thế nào?</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_Toc172585550 \h </w:instrText>
        </w:r>
        <w:r w:rsidR="009B2527" w:rsidRPr="00CD0C34">
          <w:rPr>
            <w:webHidden/>
            <w:szCs w:val="26"/>
          </w:rPr>
        </w:r>
        <w:r w:rsidR="009B2527" w:rsidRPr="00CD0C34">
          <w:rPr>
            <w:webHidden/>
            <w:szCs w:val="26"/>
          </w:rPr>
          <w:fldChar w:fldCharType="separate"/>
        </w:r>
        <w:r w:rsidR="00053777">
          <w:rPr>
            <w:webHidden/>
            <w:szCs w:val="26"/>
          </w:rPr>
          <w:t>9</w:t>
        </w:r>
        <w:r w:rsidR="009B2527" w:rsidRPr="00CD0C34">
          <w:rPr>
            <w:webHidden/>
            <w:szCs w:val="26"/>
          </w:rPr>
          <w:fldChar w:fldCharType="end"/>
        </w:r>
      </w:hyperlink>
    </w:p>
    <w:p w:rsidR="009B2527" w:rsidRPr="00CD0C34" w:rsidRDefault="003E74A3" w:rsidP="00CD0C34">
      <w:pPr>
        <w:pStyle w:val="TOC2"/>
        <w:tabs>
          <w:tab w:val="left" w:pos="880"/>
        </w:tabs>
        <w:rPr>
          <w:rFonts w:eastAsiaTheme="minorEastAsia"/>
          <w:szCs w:val="26"/>
        </w:rPr>
      </w:pPr>
      <w:hyperlink w:anchor="_Toc172585551" w:history="1">
        <w:r w:rsidR="009B2527" w:rsidRPr="00CD0C34">
          <w:rPr>
            <w:rStyle w:val="Hyperlink"/>
            <w:szCs w:val="26"/>
          </w:rPr>
          <w:t>2.4</w:t>
        </w:r>
        <w:r w:rsidR="009B2527" w:rsidRPr="00CD0C34">
          <w:rPr>
            <w:rFonts w:eastAsiaTheme="minorEastAsia"/>
            <w:szCs w:val="26"/>
          </w:rPr>
          <w:t xml:space="preserve"> </w:t>
        </w:r>
        <w:r w:rsidR="009B2527" w:rsidRPr="00CD0C34">
          <w:rPr>
            <w:rStyle w:val="Hyperlink"/>
            <w:szCs w:val="26"/>
          </w:rPr>
          <w:t>Tổng quan về ngôn ngữ PHP</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_Toc172585551 \h </w:instrText>
        </w:r>
        <w:r w:rsidR="009B2527" w:rsidRPr="00CD0C34">
          <w:rPr>
            <w:webHidden/>
            <w:szCs w:val="26"/>
          </w:rPr>
        </w:r>
        <w:r w:rsidR="009B2527" w:rsidRPr="00CD0C34">
          <w:rPr>
            <w:webHidden/>
            <w:szCs w:val="26"/>
          </w:rPr>
          <w:fldChar w:fldCharType="separate"/>
        </w:r>
        <w:r w:rsidR="00053777">
          <w:rPr>
            <w:webHidden/>
            <w:szCs w:val="26"/>
          </w:rPr>
          <w:t>9</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52" w:history="1">
        <w:r w:rsidR="009B2527" w:rsidRPr="00CD0C34">
          <w:rPr>
            <w:rStyle w:val="Hyperlink"/>
            <w:szCs w:val="26"/>
          </w:rPr>
          <w:t>2.4.1 Giới thiệu chung về ngôn ngữ PHP</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_Toc172585552 \h </w:instrText>
        </w:r>
        <w:r w:rsidR="009B2527" w:rsidRPr="00CD0C34">
          <w:rPr>
            <w:webHidden/>
            <w:szCs w:val="26"/>
          </w:rPr>
        </w:r>
        <w:r w:rsidR="009B2527" w:rsidRPr="00CD0C34">
          <w:rPr>
            <w:webHidden/>
            <w:szCs w:val="26"/>
          </w:rPr>
          <w:fldChar w:fldCharType="separate"/>
        </w:r>
        <w:r w:rsidR="00053777">
          <w:rPr>
            <w:webHidden/>
            <w:szCs w:val="26"/>
          </w:rPr>
          <w:t>9</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53" w:history="1">
        <w:r w:rsidR="009B2527" w:rsidRPr="00CD0C34">
          <w:rPr>
            <w:rStyle w:val="Hyperlink"/>
            <w:szCs w:val="26"/>
          </w:rPr>
          <w:t>2.4.2</w:t>
        </w:r>
        <w:r w:rsidR="009B2527" w:rsidRPr="00CD0C34">
          <w:rPr>
            <w:rFonts w:eastAsiaTheme="minorEastAsia"/>
            <w:szCs w:val="26"/>
          </w:rPr>
          <w:t xml:space="preserve"> </w:t>
        </w:r>
        <w:r w:rsidR="009B2527" w:rsidRPr="00CD0C34">
          <w:rPr>
            <w:rStyle w:val="Hyperlink"/>
            <w:szCs w:val="26"/>
          </w:rPr>
          <w:t>Ưu điểm của PHP</w:t>
        </w:r>
        <w:r w:rsidR="009B2527" w:rsidRPr="00CD0C34">
          <w:rPr>
            <w:rStyle w:val="Hyperlink"/>
            <w:szCs w:val="26"/>
            <w:lang w:val="vi-VN"/>
          </w:rPr>
          <w: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_Toc172585553 \h </w:instrText>
        </w:r>
        <w:r w:rsidR="009B2527" w:rsidRPr="00CD0C34">
          <w:rPr>
            <w:webHidden/>
            <w:szCs w:val="26"/>
          </w:rPr>
        </w:r>
        <w:r w:rsidR="009B2527" w:rsidRPr="00CD0C34">
          <w:rPr>
            <w:webHidden/>
            <w:szCs w:val="26"/>
          </w:rPr>
          <w:fldChar w:fldCharType="separate"/>
        </w:r>
        <w:r w:rsidR="00053777">
          <w:rPr>
            <w:webHidden/>
            <w:szCs w:val="26"/>
          </w:rPr>
          <w:t>10</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54" w:history="1">
        <w:r w:rsidR="009B2527" w:rsidRPr="00CD0C34">
          <w:rPr>
            <w:rStyle w:val="Hyperlink"/>
            <w:szCs w:val="26"/>
          </w:rPr>
          <w:t>2.4.3</w:t>
        </w:r>
        <w:r w:rsidR="009B2527" w:rsidRPr="00CD0C34">
          <w:rPr>
            <w:rFonts w:eastAsiaTheme="minorEastAsia"/>
            <w:szCs w:val="26"/>
          </w:rPr>
          <w:t xml:space="preserve"> </w:t>
        </w:r>
        <w:r w:rsidR="009B2527" w:rsidRPr="00CD0C34">
          <w:rPr>
            <w:rStyle w:val="Hyperlink"/>
            <w:szCs w:val="26"/>
          </w:rPr>
          <w:t>Nhược điểm của PHP</w:t>
        </w:r>
        <w:r w:rsidR="009B2527" w:rsidRPr="00CD0C34">
          <w:rPr>
            <w:rStyle w:val="Hyperlink"/>
            <w:szCs w:val="26"/>
            <w:lang w:val="vi-VN"/>
          </w:rPr>
          <w: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_Toc172585554 \h </w:instrText>
        </w:r>
        <w:r w:rsidR="009B2527" w:rsidRPr="00CD0C34">
          <w:rPr>
            <w:webHidden/>
            <w:szCs w:val="26"/>
          </w:rPr>
        </w:r>
        <w:r w:rsidR="009B2527" w:rsidRPr="00CD0C34">
          <w:rPr>
            <w:webHidden/>
            <w:szCs w:val="26"/>
          </w:rPr>
          <w:fldChar w:fldCharType="separate"/>
        </w:r>
        <w:r w:rsidR="00053777">
          <w:rPr>
            <w:webHidden/>
            <w:szCs w:val="26"/>
          </w:rPr>
          <w:t>11</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56" w:history="1">
        <w:r w:rsidR="009B2527" w:rsidRPr="00CD0C34">
          <w:rPr>
            <w:rStyle w:val="Hyperlink"/>
            <w:szCs w:val="26"/>
          </w:rPr>
          <w:t>2.4.4</w:t>
        </w:r>
        <w:r w:rsidR="009B2527" w:rsidRPr="00CD0C34">
          <w:rPr>
            <w:rFonts w:eastAsiaTheme="minorEastAsia"/>
            <w:szCs w:val="26"/>
          </w:rPr>
          <w:t xml:space="preserve"> </w:t>
        </w:r>
        <w:r w:rsidR="009B2527" w:rsidRPr="00CD0C34">
          <w:rPr>
            <w:rStyle w:val="Hyperlink"/>
            <w:szCs w:val="26"/>
          </w:rPr>
          <w:t>Ngôn ngữ PHP dùng để làm gì ?</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_Toc172585556 \h </w:instrText>
        </w:r>
        <w:r w:rsidR="009B2527" w:rsidRPr="00CD0C34">
          <w:rPr>
            <w:webHidden/>
            <w:szCs w:val="26"/>
          </w:rPr>
        </w:r>
        <w:r w:rsidR="009B2527" w:rsidRPr="00CD0C34">
          <w:rPr>
            <w:webHidden/>
            <w:szCs w:val="26"/>
          </w:rPr>
          <w:fldChar w:fldCharType="separate"/>
        </w:r>
        <w:r w:rsidR="00053777">
          <w:rPr>
            <w:webHidden/>
            <w:szCs w:val="26"/>
          </w:rPr>
          <w:t>11</w:t>
        </w:r>
        <w:r w:rsidR="009B2527" w:rsidRPr="00CD0C34">
          <w:rPr>
            <w:webHidden/>
            <w:szCs w:val="26"/>
          </w:rPr>
          <w:fldChar w:fldCharType="end"/>
        </w:r>
      </w:hyperlink>
    </w:p>
    <w:p w:rsidR="009B2527" w:rsidRPr="00CD0C34" w:rsidRDefault="003E74A3" w:rsidP="00CD0C34">
      <w:pPr>
        <w:pStyle w:val="TOC2"/>
        <w:tabs>
          <w:tab w:val="left" w:pos="880"/>
        </w:tabs>
        <w:rPr>
          <w:rFonts w:eastAsiaTheme="minorEastAsia"/>
          <w:szCs w:val="26"/>
        </w:rPr>
      </w:pPr>
      <w:hyperlink w:anchor="_Toc172585557" w:history="1">
        <w:r w:rsidR="009B2527" w:rsidRPr="00CD0C34">
          <w:rPr>
            <w:rStyle w:val="Hyperlink"/>
            <w:szCs w:val="26"/>
          </w:rPr>
          <w:t>2.5</w:t>
        </w:r>
        <w:r w:rsidR="009B2527" w:rsidRPr="00CD0C34">
          <w:rPr>
            <w:rFonts w:eastAsiaTheme="minorEastAsia"/>
            <w:szCs w:val="26"/>
          </w:rPr>
          <w:t xml:space="preserve"> </w:t>
        </w:r>
        <w:r w:rsidR="009B2527" w:rsidRPr="00CD0C34">
          <w:rPr>
            <w:rStyle w:val="Hyperlink"/>
            <w:szCs w:val="26"/>
          </w:rPr>
          <w:t>Hệ quản trị cơ sở dữ liệu MySQL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_Toc172585557 \h </w:instrText>
        </w:r>
        <w:r w:rsidR="009B2527" w:rsidRPr="00CD0C34">
          <w:rPr>
            <w:webHidden/>
            <w:szCs w:val="26"/>
          </w:rPr>
        </w:r>
        <w:r w:rsidR="009B2527" w:rsidRPr="00CD0C34">
          <w:rPr>
            <w:webHidden/>
            <w:szCs w:val="26"/>
          </w:rPr>
          <w:fldChar w:fldCharType="separate"/>
        </w:r>
        <w:r w:rsidR="00053777">
          <w:rPr>
            <w:webHidden/>
            <w:szCs w:val="26"/>
          </w:rPr>
          <w:t>12</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58" w:history="1">
        <w:r w:rsidR="009B2527" w:rsidRPr="00CD0C34">
          <w:rPr>
            <w:rStyle w:val="Hyperlink"/>
            <w:szCs w:val="26"/>
          </w:rPr>
          <w:t>2.5.1 MySQL là gì?</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_Toc172585558 \h </w:instrText>
        </w:r>
        <w:r w:rsidR="009B2527" w:rsidRPr="00CD0C34">
          <w:rPr>
            <w:webHidden/>
            <w:szCs w:val="26"/>
          </w:rPr>
        </w:r>
        <w:r w:rsidR="009B2527" w:rsidRPr="00CD0C34">
          <w:rPr>
            <w:webHidden/>
            <w:szCs w:val="26"/>
          </w:rPr>
          <w:fldChar w:fldCharType="separate"/>
        </w:r>
        <w:r w:rsidR="00053777">
          <w:rPr>
            <w:webHidden/>
            <w:szCs w:val="26"/>
          </w:rPr>
          <w:t>12</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59" w:history="1">
        <w:r w:rsidR="009B2527" w:rsidRPr="00CD0C34">
          <w:rPr>
            <w:rStyle w:val="Hyperlink"/>
            <w:szCs w:val="26"/>
          </w:rPr>
          <w:t>2.5.2</w:t>
        </w:r>
        <w:r w:rsidR="009B2527" w:rsidRPr="00CD0C34">
          <w:rPr>
            <w:rFonts w:eastAsiaTheme="minorEastAsia"/>
            <w:szCs w:val="26"/>
          </w:rPr>
          <w:t xml:space="preserve"> </w:t>
        </w:r>
        <w:r w:rsidR="009B2527" w:rsidRPr="00CD0C34">
          <w:rPr>
            <w:rStyle w:val="Hyperlink"/>
            <w:szCs w:val="26"/>
          </w:rPr>
          <w:t>Ưu điểm và nhươc điểm của MySQL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_Toc172585559 \h </w:instrText>
        </w:r>
        <w:r w:rsidR="009B2527" w:rsidRPr="00CD0C34">
          <w:rPr>
            <w:webHidden/>
            <w:szCs w:val="26"/>
          </w:rPr>
        </w:r>
        <w:r w:rsidR="009B2527" w:rsidRPr="00CD0C34">
          <w:rPr>
            <w:webHidden/>
            <w:szCs w:val="26"/>
          </w:rPr>
          <w:fldChar w:fldCharType="separate"/>
        </w:r>
        <w:r w:rsidR="00053777">
          <w:rPr>
            <w:webHidden/>
            <w:szCs w:val="26"/>
          </w:rPr>
          <w:t>12</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60" w:history="1">
        <w:r w:rsidR="009B2527" w:rsidRPr="00CD0C34">
          <w:rPr>
            <w:rStyle w:val="Hyperlink"/>
            <w:szCs w:val="26"/>
          </w:rPr>
          <w:t>2.5.3</w:t>
        </w:r>
        <w:r w:rsidR="009B2527" w:rsidRPr="00CD0C34">
          <w:rPr>
            <w:rFonts w:eastAsiaTheme="minorEastAsia"/>
            <w:szCs w:val="26"/>
          </w:rPr>
          <w:t xml:space="preserve"> </w:t>
        </w:r>
        <w:r w:rsidR="009B2527" w:rsidRPr="00CD0C34">
          <w:rPr>
            <w:rStyle w:val="Hyperlink"/>
            <w:szCs w:val="26"/>
          </w:rPr>
          <w:t>Từ lý thuyết trên có được kết quả thực nghiệm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_Toc172585560 \h </w:instrText>
        </w:r>
        <w:r w:rsidR="009B2527" w:rsidRPr="00CD0C34">
          <w:rPr>
            <w:webHidden/>
            <w:szCs w:val="26"/>
          </w:rPr>
        </w:r>
        <w:r w:rsidR="009B2527" w:rsidRPr="00CD0C34">
          <w:rPr>
            <w:webHidden/>
            <w:szCs w:val="26"/>
          </w:rPr>
          <w:fldChar w:fldCharType="separate"/>
        </w:r>
        <w:r w:rsidR="00053777">
          <w:rPr>
            <w:webHidden/>
            <w:szCs w:val="26"/>
          </w:rPr>
          <w:t>13</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561" w:history="1">
        <w:r w:rsidR="009B2527" w:rsidRPr="00CD0C34">
          <w:rPr>
            <w:rStyle w:val="Hyperlink"/>
            <w:szCs w:val="26"/>
          </w:rPr>
          <w:t>2.6 Laravel Framework</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_Toc172585561 \h </w:instrText>
        </w:r>
        <w:r w:rsidR="009B2527" w:rsidRPr="00CD0C34">
          <w:rPr>
            <w:webHidden/>
            <w:szCs w:val="26"/>
          </w:rPr>
        </w:r>
        <w:r w:rsidR="009B2527" w:rsidRPr="00CD0C34">
          <w:rPr>
            <w:webHidden/>
            <w:szCs w:val="26"/>
          </w:rPr>
          <w:fldChar w:fldCharType="separate"/>
        </w:r>
        <w:r w:rsidR="00053777">
          <w:rPr>
            <w:webHidden/>
            <w:szCs w:val="26"/>
          </w:rPr>
          <w:t>14</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62" w:history="1">
        <w:r w:rsidR="009B2527" w:rsidRPr="00CD0C34">
          <w:rPr>
            <w:rStyle w:val="Hyperlink"/>
            <w:szCs w:val="26"/>
          </w:rPr>
          <w:t>2.6.1</w:t>
        </w:r>
        <w:r w:rsidR="009B2527" w:rsidRPr="00CD0C34">
          <w:rPr>
            <w:rFonts w:eastAsiaTheme="minorEastAsia"/>
            <w:szCs w:val="26"/>
          </w:rPr>
          <w:t xml:space="preserve"> </w:t>
        </w:r>
        <w:r w:rsidR="009B2527" w:rsidRPr="00CD0C34">
          <w:rPr>
            <w:rStyle w:val="Hyperlink"/>
            <w:szCs w:val="26"/>
          </w:rPr>
          <w:t>Kiến trúc tổng quan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_Toc172585562 \h </w:instrText>
        </w:r>
        <w:r w:rsidR="009B2527" w:rsidRPr="00CD0C34">
          <w:rPr>
            <w:webHidden/>
            <w:szCs w:val="26"/>
          </w:rPr>
        </w:r>
        <w:r w:rsidR="009B2527" w:rsidRPr="00CD0C34">
          <w:rPr>
            <w:webHidden/>
            <w:szCs w:val="26"/>
          </w:rPr>
          <w:fldChar w:fldCharType="separate"/>
        </w:r>
        <w:r w:rsidR="00053777">
          <w:rPr>
            <w:webHidden/>
            <w:szCs w:val="26"/>
          </w:rPr>
          <w:t>15</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63" w:history="1">
        <w:r w:rsidR="009B2527" w:rsidRPr="00CD0C34">
          <w:rPr>
            <w:rStyle w:val="Hyperlink"/>
            <w:szCs w:val="26"/>
          </w:rPr>
          <w:t>2.6.2</w:t>
        </w:r>
        <w:r w:rsidR="009B2527" w:rsidRPr="00CD0C34">
          <w:rPr>
            <w:rFonts w:eastAsiaTheme="minorEastAsia"/>
            <w:szCs w:val="26"/>
          </w:rPr>
          <w:t xml:space="preserve"> </w:t>
        </w:r>
        <w:r w:rsidR="009B2527" w:rsidRPr="00CD0C34">
          <w:rPr>
            <w:rStyle w:val="Hyperlink"/>
            <w:szCs w:val="26"/>
          </w:rPr>
          <w:t>Những tính năng hữu ích của Laravel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_Toc172585563 \h </w:instrText>
        </w:r>
        <w:r w:rsidR="009B2527" w:rsidRPr="00CD0C34">
          <w:rPr>
            <w:webHidden/>
            <w:szCs w:val="26"/>
          </w:rPr>
        </w:r>
        <w:r w:rsidR="009B2527" w:rsidRPr="00CD0C34">
          <w:rPr>
            <w:webHidden/>
            <w:szCs w:val="26"/>
          </w:rPr>
          <w:fldChar w:fldCharType="separate"/>
        </w:r>
        <w:r w:rsidR="00053777">
          <w:rPr>
            <w:webHidden/>
            <w:szCs w:val="26"/>
          </w:rPr>
          <w:t>17</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64" w:history="1">
        <w:r w:rsidR="009B2527" w:rsidRPr="00CD0C34">
          <w:rPr>
            <w:rStyle w:val="Hyperlink"/>
            <w:szCs w:val="26"/>
          </w:rPr>
          <w:t>2.6.3</w:t>
        </w:r>
        <w:r w:rsidR="009B2527" w:rsidRPr="00CD0C34">
          <w:rPr>
            <w:rFonts w:eastAsiaTheme="minorEastAsia"/>
            <w:szCs w:val="26"/>
          </w:rPr>
          <w:t xml:space="preserve"> </w:t>
        </w:r>
        <w:r w:rsidR="009B2527" w:rsidRPr="00CD0C34">
          <w:rPr>
            <w:rStyle w:val="Hyperlink"/>
            <w:szCs w:val="26"/>
          </w:rPr>
          <w:t>Hưỡng dẫn cài đặt Laravel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_Toc172585564 \h </w:instrText>
        </w:r>
        <w:r w:rsidR="009B2527" w:rsidRPr="00CD0C34">
          <w:rPr>
            <w:webHidden/>
            <w:szCs w:val="26"/>
          </w:rPr>
        </w:r>
        <w:r w:rsidR="009B2527" w:rsidRPr="00CD0C34">
          <w:rPr>
            <w:webHidden/>
            <w:szCs w:val="26"/>
          </w:rPr>
          <w:fldChar w:fldCharType="separate"/>
        </w:r>
        <w:r w:rsidR="00053777">
          <w:rPr>
            <w:webHidden/>
            <w:szCs w:val="26"/>
          </w:rPr>
          <w:t>17</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565" w:history="1">
        <w:r w:rsidR="009B2527" w:rsidRPr="00CD0C34">
          <w:rPr>
            <w:rStyle w:val="Hyperlink"/>
            <w:szCs w:val="26"/>
          </w:rPr>
          <w:t>2.7 Tìm hiểu Queue trong Laravel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_Toc172585565 \h </w:instrText>
        </w:r>
        <w:r w:rsidR="009B2527" w:rsidRPr="00CD0C34">
          <w:rPr>
            <w:webHidden/>
            <w:szCs w:val="26"/>
          </w:rPr>
        </w:r>
        <w:r w:rsidR="009B2527" w:rsidRPr="00CD0C34">
          <w:rPr>
            <w:webHidden/>
            <w:szCs w:val="26"/>
          </w:rPr>
          <w:fldChar w:fldCharType="separate"/>
        </w:r>
        <w:r w:rsidR="00053777">
          <w:rPr>
            <w:webHidden/>
            <w:szCs w:val="26"/>
          </w:rPr>
          <w:t>18</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66" w:history="1">
        <w:r w:rsidR="009B2527" w:rsidRPr="00CD0C34">
          <w:rPr>
            <w:rStyle w:val="Hyperlink"/>
            <w:szCs w:val="26"/>
          </w:rPr>
          <w:t xml:space="preserve">2.7.1 Tùy chỉnh file cấu hình </w:t>
        </w:r>
        <w:r w:rsidR="009B2527" w:rsidRPr="00CD0C34">
          <w:rPr>
            <w:rStyle w:val="Hyperlink"/>
            <w:i/>
            <w:szCs w:val="26"/>
          </w:rPr>
          <w:t>.env</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_Toc172585566 \h </w:instrText>
        </w:r>
        <w:r w:rsidR="009B2527" w:rsidRPr="00CD0C34">
          <w:rPr>
            <w:webHidden/>
            <w:szCs w:val="26"/>
          </w:rPr>
        </w:r>
        <w:r w:rsidR="009B2527" w:rsidRPr="00CD0C34">
          <w:rPr>
            <w:webHidden/>
            <w:szCs w:val="26"/>
          </w:rPr>
          <w:fldChar w:fldCharType="separate"/>
        </w:r>
        <w:r w:rsidR="00053777">
          <w:rPr>
            <w:webHidden/>
            <w:szCs w:val="26"/>
          </w:rPr>
          <w:t>19</w:t>
        </w:r>
        <w:r w:rsidR="009B2527" w:rsidRPr="00CD0C34">
          <w:rPr>
            <w:webHidden/>
            <w:szCs w:val="26"/>
          </w:rPr>
          <w:fldChar w:fldCharType="end"/>
        </w:r>
      </w:hyperlink>
    </w:p>
    <w:p w:rsidR="009B2527" w:rsidRPr="00CD0C34" w:rsidRDefault="003E74A3" w:rsidP="00CD0C34">
      <w:pPr>
        <w:pStyle w:val="TOC2"/>
        <w:ind w:left="0"/>
        <w:rPr>
          <w:rFonts w:eastAsiaTheme="minorEastAsia"/>
          <w:szCs w:val="26"/>
        </w:rPr>
      </w:pPr>
      <w:hyperlink w:anchor="_Toc172585567" w:history="1">
        <w:r w:rsidR="009B2527" w:rsidRPr="00CD0C34">
          <w:rPr>
            <w:rStyle w:val="Hyperlink"/>
            <w:szCs w:val="26"/>
          </w:rPr>
          <w:t>2.7.2 Migration table cho Queue</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_Toc172585567 \h </w:instrText>
        </w:r>
        <w:r w:rsidR="009B2527" w:rsidRPr="00CD0C34">
          <w:rPr>
            <w:webHidden/>
            <w:szCs w:val="26"/>
          </w:rPr>
        </w:r>
        <w:r w:rsidR="009B2527" w:rsidRPr="00CD0C34">
          <w:rPr>
            <w:webHidden/>
            <w:szCs w:val="26"/>
          </w:rPr>
          <w:fldChar w:fldCharType="separate"/>
        </w:r>
        <w:r w:rsidR="00053777">
          <w:rPr>
            <w:webHidden/>
            <w:szCs w:val="26"/>
          </w:rPr>
          <w:t>19</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68" w:history="1">
        <w:r w:rsidR="009B2527" w:rsidRPr="00CD0C34">
          <w:rPr>
            <w:rStyle w:val="Hyperlink"/>
            <w:szCs w:val="26"/>
          </w:rPr>
          <w:t>2.7.3 Tạo job classes</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_Toc172585568 \h </w:instrText>
        </w:r>
        <w:r w:rsidR="009B2527" w:rsidRPr="00CD0C34">
          <w:rPr>
            <w:webHidden/>
            <w:szCs w:val="26"/>
          </w:rPr>
        </w:r>
        <w:r w:rsidR="009B2527" w:rsidRPr="00CD0C34">
          <w:rPr>
            <w:webHidden/>
            <w:szCs w:val="26"/>
          </w:rPr>
          <w:fldChar w:fldCharType="separate"/>
        </w:r>
        <w:r w:rsidR="00053777">
          <w:rPr>
            <w:webHidden/>
            <w:szCs w:val="26"/>
          </w:rPr>
          <w:t>19</w:t>
        </w:r>
        <w:r w:rsidR="009B2527" w:rsidRPr="00CD0C34">
          <w:rPr>
            <w:webHidden/>
            <w:szCs w:val="26"/>
          </w:rPr>
          <w:fldChar w:fldCharType="end"/>
        </w:r>
      </w:hyperlink>
    </w:p>
    <w:p w:rsidR="009B2527" w:rsidRPr="00CD0C34" w:rsidRDefault="003E74A3" w:rsidP="00CD0C34">
      <w:pPr>
        <w:pStyle w:val="TOC1"/>
        <w:rPr>
          <w:rFonts w:eastAsiaTheme="minorEastAsia"/>
        </w:rPr>
      </w:pPr>
      <w:hyperlink w:anchor="_Toc172585569" w:history="1">
        <w:r w:rsidR="009B2527" w:rsidRPr="00CD0C34">
          <w:rPr>
            <w:rStyle w:val="Hyperlink"/>
          </w:rPr>
          <w:t>CHƯƠNG 3.</w:t>
        </w:r>
        <w:r w:rsidR="009B2527" w:rsidRPr="00CD0C34">
          <w:rPr>
            <w:rFonts w:eastAsiaTheme="minorEastAsia"/>
          </w:rPr>
          <w:t xml:space="preserve"> </w:t>
        </w:r>
        <w:r w:rsidR="009B2527" w:rsidRPr="00CD0C34">
          <w:rPr>
            <w:rStyle w:val="Hyperlink"/>
          </w:rPr>
          <w:t>THỰC HIỆN HOÁ NGHIÊN CỨU</w:t>
        </w:r>
        <w:r w:rsidR="009B2527" w:rsidRPr="00CD0C34">
          <w:rPr>
            <w:webHidden/>
          </w:rPr>
          <w:tab/>
        </w:r>
        <w:r w:rsidR="009B2527" w:rsidRPr="00CD0C34">
          <w:rPr>
            <w:webHidden/>
          </w:rPr>
          <w:fldChar w:fldCharType="begin"/>
        </w:r>
        <w:r w:rsidR="009B2527" w:rsidRPr="00CD0C34">
          <w:rPr>
            <w:webHidden/>
          </w:rPr>
          <w:instrText xml:space="preserve"> PAGEREF _Toc172585569 \h </w:instrText>
        </w:r>
        <w:r w:rsidR="009B2527" w:rsidRPr="00CD0C34">
          <w:rPr>
            <w:webHidden/>
          </w:rPr>
        </w:r>
        <w:r w:rsidR="009B2527" w:rsidRPr="00CD0C34">
          <w:rPr>
            <w:webHidden/>
          </w:rPr>
          <w:fldChar w:fldCharType="separate"/>
        </w:r>
        <w:r w:rsidR="00053777">
          <w:rPr>
            <w:webHidden/>
          </w:rPr>
          <w:t>23</w:t>
        </w:r>
        <w:r w:rsidR="009B2527" w:rsidRPr="00CD0C34">
          <w:rPr>
            <w:webHidden/>
          </w:rPr>
          <w:fldChar w:fldCharType="end"/>
        </w:r>
      </w:hyperlink>
    </w:p>
    <w:p w:rsidR="009B2527" w:rsidRPr="00CD0C34" w:rsidRDefault="003E74A3" w:rsidP="00CD0C34">
      <w:pPr>
        <w:pStyle w:val="TOC2"/>
        <w:rPr>
          <w:rFonts w:eastAsiaTheme="minorEastAsia"/>
          <w:szCs w:val="26"/>
        </w:rPr>
      </w:pPr>
      <w:hyperlink w:anchor="_Toc172585570" w:history="1">
        <w:r w:rsidR="009B2527" w:rsidRPr="00CD0C34">
          <w:rPr>
            <w:rStyle w:val="Hyperlink"/>
            <w:szCs w:val="26"/>
          </w:rPr>
          <w:t>3.1 Mô tả bài toán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_Toc172585570 \h </w:instrText>
        </w:r>
        <w:r w:rsidR="009B2527" w:rsidRPr="00CD0C34">
          <w:rPr>
            <w:webHidden/>
            <w:szCs w:val="26"/>
          </w:rPr>
        </w:r>
        <w:r w:rsidR="009B2527" w:rsidRPr="00CD0C34">
          <w:rPr>
            <w:webHidden/>
            <w:szCs w:val="26"/>
          </w:rPr>
          <w:fldChar w:fldCharType="separate"/>
        </w:r>
        <w:r w:rsidR="00053777">
          <w:rPr>
            <w:webHidden/>
            <w:szCs w:val="26"/>
          </w:rPr>
          <w:t>23</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571" w:history="1">
        <w:r w:rsidR="009B2527" w:rsidRPr="00CD0C34">
          <w:rPr>
            <w:rStyle w:val="Hyperlink"/>
            <w:szCs w:val="26"/>
          </w:rPr>
          <w:t>3.2 Đặc tả yêu cầu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_Toc172585571 \h </w:instrText>
        </w:r>
        <w:r w:rsidR="009B2527" w:rsidRPr="00CD0C34">
          <w:rPr>
            <w:webHidden/>
            <w:szCs w:val="26"/>
          </w:rPr>
        </w:r>
        <w:r w:rsidR="009B2527" w:rsidRPr="00CD0C34">
          <w:rPr>
            <w:webHidden/>
            <w:szCs w:val="26"/>
          </w:rPr>
          <w:fldChar w:fldCharType="separate"/>
        </w:r>
        <w:r w:rsidR="00053777">
          <w:rPr>
            <w:webHidden/>
            <w:szCs w:val="26"/>
          </w:rPr>
          <w:t>24</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72" w:history="1">
        <w:r w:rsidR="009B2527" w:rsidRPr="00CD0C34">
          <w:rPr>
            <w:rStyle w:val="Hyperlink"/>
            <w:szCs w:val="26"/>
          </w:rPr>
          <w:t>3.2.1</w:t>
        </w:r>
        <w:r w:rsidR="009B2527" w:rsidRPr="00CD0C34">
          <w:rPr>
            <w:rFonts w:eastAsiaTheme="minorEastAsia"/>
            <w:szCs w:val="26"/>
          </w:rPr>
          <w:t xml:space="preserve"> </w:t>
        </w:r>
        <w:r w:rsidR="009B2527" w:rsidRPr="00CD0C34">
          <w:rPr>
            <w:rStyle w:val="Hyperlink"/>
            <w:szCs w:val="26"/>
          </w:rPr>
          <w:t>Yêu cầu chức năng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_Toc172585572 \h </w:instrText>
        </w:r>
        <w:r w:rsidR="009B2527" w:rsidRPr="00CD0C34">
          <w:rPr>
            <w:webHidden/>
            <w:szCs w:val="26"/>
          </w:rPr>
        </w:r>
        <w:r w:rsidR="009B2527" w:rsidRPr="00CD0C34">
          <w:rPr>
            <w:webHidden/>
            <w:szCs w:val="26"/>
          </w:rPr>
          <w:fldChar w:fldCharType="separate"/>
        </w:r>
        <w:r w:rsidR="00053777">
          <w:rPr>
            <w:webHidden/>
            <w:szCs w:val="26"/>
          </w:rPr>
          <w:t>24</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73" w:history="1">
        <w:r w:rsidR="009B2527" w:rsidRPr="00CD0C34">
          <w:rPr>
            <w:rStyle w:val="Hyperlink"/>
            <w:szCs w:val="26"/>
          </w:rPr>
          <w:t>3.2.2 Yêu cầu phi chức năng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_Toc172585573 \h </w:instrText>
        </w:r>
        <w:r w:rsidR="009B2527" w:rsidRPr="00CD0C34">
          <w:rPr>
            <w:webHidden/>
            <w:szCs w:val="26"/>
          </w:rPr>
        </w:r>
        <w:r w:rsidR="009B2527" w:rsidRPr="00CD0C34">
          <w:rPr>
            <w:webHidden/>
            <w:szCs w:val="26"/>
          </w:rPr>
          <w:fldChar w:fldCharType="separate"/>
        </w:r>
        <w:r w:rsidR="00053777">
          <w:rPr>
            <w:webHidden/>
            <w:szCs w:val="26"/>
          </w:rPr>
          <w:t>26</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574" w:history="1">
        <w:r w:rsidR="009B2527" w:rsidRPr="00CD0C34">
          <w:rPr>
            <w:rStyle w:val="Hyperlink"/>
            <w:szCs w:val="26"/>
          </w:rPr>
          <w:t>3.3 Thiết kế dữ liệu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_Toc172585574 \h </w:instrText>
        </w:r>
        <w:r w:rsidR="009B2527" w:rsidRPr="00CD0C34">
          <w:rPr>
            <w:webHidden/>
            <w:szCs w:val="26"/>
          </w:rPr>
        </w:r>
        <w:r w:rsidR="009B2527" w:rsidRPr="00CD0C34">
          <w:rPr>
            <w:webHidden/>
            <w:szCs w:val="26"/>
          </w:rPr>
          <w:fldChar w:fldCharType="separate"/>
        </w:r>
        <w:r w:rsidR="00053777">
          <w:rPr>
            <w:webHidden/>
            <w:szCs w:val="26"/>
          </w:rPr>
          <w:t>26</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75" w:history="1">
        <w:r w:rsidR="009B2527" w:rsidRPr="00CD0C34">
          <w:rPr>
            <w:rStyle w:val="Hyperlink"/>
            <w:szCs w:val="26"/>
          </w:rPr>
          <w:t>3.3.1 Sơ đồ use case người dùng và admin.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_Toc172585575 \h </w:instrText>
        </w:r>
        <w:r w:rsidR="009B2527" w:rsidRPr="00CD0C34">
          <w:rPr>
            <w:webHidden/>
            <w:szCs w:val="26"/>
          </w:rPr>
        </w:r>
        <w:r w:rsidR="009B2527" w:rsidRPr="00CD0C34">
          <w:rPr>
            <w:webHidden/>
            <w:szCs w:val="26"/>
          </w:rPr>
          <w:fldChar w:fldCharType="separate"/>
        </w:r>
        <w:r w:rsidR="00053777">
          <w:rPr>
            <w:webHidden/>
            <w:szCs w:val="26"/>
          </w:rPr>
          <w:t>26</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76" w:history="1">
        <w:r w:rsidR="009B2527" w:rsidRPr="00CD0C34">
          <w:rPr>
            <w:rStyle w:val="Hyperlink"/>
            <w:szCs w:val="26"/>
          </w:rPr>
          <w:t>3.3.2 Một số sơ đồ trình tự</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_Toc172585576 \h </w:instrText>
        </w:r>
        <w:r w:rsidR="009B2527" w:rsidRPr="00CD0C34">
          <w:rPr>
            <w:webHidden/>
            <w:szCs w:val="26"/>
          </w:rPr>
        </w:r>
        <w:r w:rsidR="009B2527" w:rsidRPr="00CD0C34">
          <w:rPr>
            <w:webHidden/>
            <w:szCs w:val="26"/>
          </w:rPr>
          <w:fldChar w:fldCharType="separate"/>
        </w:r>
        <w:r w:rsidR="00053777">
          <w:rPr>
            <w:webHidden/>
            <w:szCs w:val="26"/>
          </w:rPr>
          <w:t>29</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577" w:history="1">
        <w:r w:rsidR="009B2527" w:rsidRPr="00CD0C34">
          <w:rPr>
            <w:rStyle w:val="Hyperlink"/>
            <w:szCs w:val="26"/>
          </w:rPr>
          <w:t>3.4 Thiết kế cơ sở dữ liệu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_Toc172585577 \h </w:instrText>
        </w:r>
        <w:r w:rsidR="009B2527" w:rsidRPr="00CD0C34">
          <w:rPr>
            <w:webHidden/>
            <w:szCs w:val="26"/>
          </w:rPr>
        </w:r>
        <w:r w:rsidR="009B2527" w:rsidRPr="00CD0C34">
          <w:rPr>
            <w:webHidden/>
            <w:szCs w:val="26"/>
          </w:rPr>
          <w:fldChar w:fldCharType="separate"/>
        </w:r>
        <w:r w:rsidR="00053777">
          <w:rPr>
            <w:webHidden/>
            <w:szCs w:val="26"/>
          </w:rPr>
          <w:t>32</w:t>
        </w:r>
        <w:r w:rsidR="009B2527" w:rsidRPr="00CD0C34">
          <w:rPr>
            <w:webHidden/>
            <w:szCs w:val="26"/>
          </w:rPr>
          <w:fldChar w:fldCharType="end"/>
        </w:r>
      </w:hyperlink>
    </w:p>
    <w:p w:rsidR="009B2527" w:rsidRPr="00CD0C34" w:rsidRDefault="00CD0C34" w:rsidP="00CD0C34">
      <w:pPr>
        <w:pStyle w:val="TOC3"/>
        <w:spacing w:line="360" w:lineRule="auto"/>
        <w:rPr>
          <w:rFonts w:eastAsiaTheme="minorEastAsia"/>
          <w:szCs w:val="26"/>
        </w:rPr>
      </w:pPr>
      <w:r w:rsidRPr="00CD0C34">
        <w:rPr>
          <w:rStyle w:val="Hyperlink"/>
          <w:szCs w:val="26"/>
          <w:u w:val="none"/>
        </w:rPr>
        <w:t xml:space="preserve">   </w:t>
      </w:r>
      <w:hyperlink w:anchor="_Toc172585578" w:history="1">
        <w:r w:rsidR="009B2527" w:rsidRPr="00CD0C34">
          <w:rPr>
            <w:rStyle w:val="Hyperlink"/>
            <w:szCs w:val="26"/>
          </w:rPr>
          <w:t>3.5 Mô tả chi tiết các bảng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_Toc172585578 \h </w:instrText>
        </w:r>
        <w:r w:rsidR="009B2527" w:rsidRPr="00CD0C34">
          <w:rPr>
            <w:webHidden/>
            <w:szCs w:val="26"/>
          </w:rPr>
        </w:r>
        <w:r w:rsidR="009B2527" w:rsidRPr="00CD0C34">
          <w:rPr>
            <w:webHidden/>
            <w:szCs w:val="26"/>
          </w:rPr>
          <w:fldChar w:fldCharType="separate"/>
        </w:r>
        <w:r w:rsidR="00053777">
          <w:rPr>
            <w:webHidden/>
            <w:szCs w:val="26"/>
          </w:rPr>
          <w:t>33</w:t>
        </w:r>
        <w:r w:rsidR="009B2527" w:rsidRPr="00CD0C34">
          <w:rPr>
            <w:webHidden/>
            <w:szCs w:val="26"/>
          </w:rPr>
          <w:fldChar w:fldCharType="end"/>
        </w:r>
      </w:hyperlink>
    </w:p>
    <w:p w:rsidR="009B2527" w:rsidRPr="00CD0C34" w:rsidRDefault="003E74A3" w:rsidP="00CD0C34">
      <w:pPr>
        <w:pStyle w:val="TOC1"/>
        <w:rPr>
          <w:rFonts w:eastAsiaTheme="minorEastAsia"/>
        </w:rPr>
      </w:pPr>
      <w:hyperlink w:anchor="_Toc172585579" w:history="1">
        <w:r w:rsidR="009B2527" w:rsidRPr="00CD0C34">
          <w:rPr>
            <w:rStyle w:val="Hyperlink"/>
          </w:rPr>
          <w:t>CHƯƠNG 4: KẾT QUẢ NGHIÊN CỨU</w:t>
        </w:r>
        <w:r w:rsidR="009B2527" w:rsidRPr="00CD0C34">
          <w:rPr>
            <w:webHidden/>
          </w:rPr>
          <w:tab/>
        </w:r>
        <w:r w:rsidR="009B2527" w:rsidRPr="00CD0C34">
          <w:rPr>
            <w:webHidden/>
          </w:rPr>
          <w:fldChar w:fldCharType="begin"/>
        </w:r>
        <w:r w:rsidR="009B2527" w:rsidRPr="00CD0C34">
          <w:rPr>
            <w:webHidden/>
          </w:rPr>
          <w:instrText xml:space="preserve"> PAGEREF _Toc172585579 \h </w:instrText>
        </w:r>
        <w:r w:rsidR="009B2527" w:rsidRPr="00CD0C34">
          <w:rPr>
            <w:webHidden/>
          </w:rPr>
        </w:r>
        <w:r w:rsidR="009B2527" w:rsidRPr="00CD0C34">
          <w:rPr>
            <w:webHidden/>
          </w:rPr>
          <w:fldChar w:fldCharType="separate"/>
        </w:r>
        <w:r w:rsidR="00053777">
          <w:rPr>
            <w:webHidden/>
          </w:rPr>
          <w:t>41</w:t>
        </w:r>
        <w:r w:rsidR="009B2527" w:rsidRPr="00CD0C34">
          <w:rPr>
            <w:webHidden/>
          </w:rPr>
          <w:fldChar w:fldCharType="end"/>
        </w:r>
      </w:hyperlink>
    </w:p>
    <w:p w:rsidR="009B2527" w:rsidRPr="00CD0C34" w:rsidRDefault="003E74A3" w:rsidP="00CD0C34">
      <w:pPr>
        <w:pStyle w:val="TOC2"/>
        <w:rPr>
          <w:rFonts w:eastAsiaTheme="minorEastAsia"/>
          <w:szCs w:val="26"/>
        </w:rPr>
      </w:pPr>
      <w:hyperlink w:anchor="_Toc172585580" w:history="1">
        <w:r w:rsidR="009B2527" w:rsidRPr="00CD0C34">
          <w:rPr>
            <w:rStyle w:val="Hyperlink"/>
            <w:szCs w:val="26"/>
          </w:rPr>
          <w:t>4.1 Giao diện website và chức năng phía khách hàng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_Toc172585580 \h </w:instrText>
        </w:r>
        <w:r w:rsidR="009B2527" w:rsidRPr="00CD0C34">
          <w:rPr>
            <w:webHidden/>
            <w:szCs w:val="26"/>
          </w:rPr>
        </w:r>
        <w:r w:rsidR="009B2527" w:rsidRPr="00CD0C34">
          <w:rPr>
            <w:webHidden/>
            <w:szCs w:val="26"/>
          </w:rPr>
          <w:fldChar w:fldCharType="separate"/>
        </w:r>
        <w:r w:rsidR="00053777">
          <w:rPr>
            <w:webHidden/>
            <w:szCs w:val="26"/>
          </w:rPr>
          <w:t>41</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81" w:history="1">
        <w:r w:rsidR="009B2527" w:rsidRPr="00CD0C34">
          <w:rPr>
            <w:rStyle w:val="Hyperlink"/>
            <w:szCs w:val="26"/>
          </w:rPr>
          <w:t>4.1.1</w:t>
        </w:r>
        <w:r w:rsidR="009B2527" w:rsidRPr="00CD0C34">
          <w:rPr>
            <w:rFonts w:eastAsiaTheme="minorEastAsia"/>
            <w:szCs w:val="26"/>
          </w:rPr>
          <w:t xml:space="preserve"> </w:t>
        </w:r>
        <w:r w:rsidR="009B2527" w:rsidRPr="00CD0C34">
          <w:rPr>
            <w:rStyle w:val="Hyperlink"/>
            <w:szCs w:val="26"/>
          </w:rPr>
          <w:t>Giao diện trang chủ website</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_Toc172585581 \h </w:instrText>
        </w:r>
        <w:r w:rsidR="009B2527" w:rsidRPr="00CD0C34">
          <w:rPr>
            <w:webHidden/>
            <w:szCs w:val="26"/>
          </w:rPr>
        </w:r>
        <w:r w:rsidR="009B2527" w:rsidRPr="00CD0C34">
          <w:rPr>
            <w:webHidden/>
            <w:szCs w:val="26"/>
          </w:rPr>
          <w:fldChar w:fldCharType="separate"/>
        </w:r>
        <w:r w:rsidR="00053777">
          <w:rPr>
            <w:webHidden/>
            <w:szCs w:val="26"/>
          </w:rPr>
          <w:t>41</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82" w:history="1">
        <w:r w:rsidR="009B2527" w:rsidRPr="00CD0C34">
          <w:rPr>
            <w:rStyle w:val="Hyperlink"/>
            <w:szCs w:val="26"/>
          </w:rPr>
          <w:t>4.1.2</w:t>
        </w:r>
        <w:r w:rsidR="009B2527" w:rsidRPr="00CD0C34">
          <w:rPr>
            <w:rFonts w:eastAsiaTheme="minorEastAsia"/>
            <w:szCs w:val="26"/>
          </w:rPr>
          <w:t xml:space="preserve"> </w:t>
        </w:r>
        <w:r w:rsidR="009B2527" w:rsidRPr="00CD0C34">
          <w:rPr>
            <w:rStyle w:val="Hyperlink"/>
            <w:szCs w:val="26"/>
          </w:rPr>
          <w:t>Giao diện chức năng đăng ký tài khoản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_Toc172585582 \h </w:instrText>
        </w:r>
        <w:r w:rsidR="009B2527" w:rsidRPr="00CD0C34">
          <w:rPr>
            <w:webHidden/>
            <w:szCs w:val="26"/>
          </w:rPr>
        </w:r>
        <w:r w:rsidR="009B2527" w:rsidRPr="00CD0C34">
          <w:rPr>
            <w:webHidden/>
            <w:szCs w:val="26"/>
          </w:rPr>
          <w:fldChar w:fldCharType="separate"/>
        </w:r>
        <w:r w:rsidR="00053777">
          <w:rPr>
            <w:webHidden/>
            <w:szCs w:val="26"/>
          </w:rPr>
          <w:t>41</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583" w:history="1">
        <w:r w:rsidR="009B2527" w:rsidRPr="00CD0C34">
          <w:rPr>
            <w:rStyle w:val="Hyperlink"/>
            <w:szCs w:val="26"/>
          </w:rPr>
          <w:t>4.1.3 Giao diện chức năng đăng nhập</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_Toc172585583 \h </w:instrText>
        </w:r>
        <w:r w:rsidR="009B2527" w:rsidRPr="00CD0C34">
          <w:rPr>
            <w:webHidden/>
            <w:szCs w:val="26"/>
          </w:rPr>
        </w:r>
        <w:r w:rsidR="009B2527" w:rsidRPr="00CD0C34">
          <w:rPr>
            <w:webHidden/>
            <w:szCs w:val="26"/>
          </w:rPr>
          <w:fldChar w:fldCharType="separate"/>
        </w:r>
        <w:r w:rsidR="00053777">
          <w:rPr>
            <w:webHidden/>
            <w:szCs w:val="26"/>
          </w:rPr>
          <w:t>42</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84" w:history="1">
        <w:r w:rsidR="009B2527" w:rsidRPr="00CD0C34">
          <w:rPr>
            <w:rStyle w:val="Hyperlink"/>
            <w:szCs w:val="26"/>
          </w:rPr>
          <w:t>4.1.4</w:t>
        </w:r>
        <w:r w:rsidR="009B2527" w:rsidRPr="00CD0C34">
          <w:rPr>
            <w:rFonts w:eastAsiaTheme="minorEastAsia"/>
            <w:szCs w:val="26"/>
          </w:rPr>
          <w:t xml:space="preserve"> </w:t>
        </w:r>
        <w:r w:rsidR="00CD0C34" w:rsidRPr="00CD0C34">
          <w:rPr>
            <w:rFonts w:eastAsiaTheme="minorEastAsia"/>
            <w:szCs w:val="26"/>
          </w:rPr>
          <w:t>Giao diện</w:t>
        </w:r>
        <w:r w:rsidR="00CD0C34" w:rsidRPr="00CD0C34">
          <w:rPr>
            <w:rStyle w:val="Hyperlink"/>
            <w:rFonts w:eastAsiaTheme="minorEastAsia"/>
            <w:color w:val="auto"/>
            <w:szCs w:val="26"/>
            <w:u w:val="none"/>
          </w:rPr>
          <w:t xml:space="preserve"> </w:t>
        </w:r>
        <w:r w:rsidR="00CD0C34">
          <w:rPr>
            <w:rStyle w:val="Hyperlink"/>
            <w:szCs w:val="26"/>
          </w:rPr>
          <w:t>c</w:t>
        </w:r>
        <w:r w:rsidR="009B2527" w:rsidRPr="00CD0C34">
          <w:rPr>
            <w:rStyle w:val="Hyperlink"/>
            <w:szCs w:val="26"/>
          </w:rPr>
          <w:t>hức năng tìm kiếm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_Toc172585584 \h </w:instrText>
        </w:r>
        <w:r w:rsidR="009B2527" w:rsidRPr="00CD0C34">
          <w:rPr>
            <w:webHidden/>
            <w:szCs w:val="26"/>
          </w:rPr>
        </w:r>
        <w:r w:rsidR="009B2527" w:rsidRPr="00CD0C34">
          <w:rPr>
            <w:webHidden/>
            <w:szCs w:val="26"/>
          </w:rPr>
          <w:fldChar w:fldCharType="separate"/>
        </w:r>
        <w:r w:rsidR="00053777">
          <w:rPr>
            <w:webHidden/>
            <w:szCs w:val="26"/>
          </w:rPr>
          <w:t>43</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85" w:history="1">
        <w:r w:rsidR="009B2527" w:rsidRPr="00CD0C34">
          <w:rPr>
            <w:rStyle w:val="Hyperlink"/>
            <w:szCs w:val="26"/>
          </w:rPr>
          <w:t>4.1.5</w:t>
        </w:r>
        <w:r w:rsidR="009B2527" w:rsidRPr="00CD0C34">
          <w:rPr>
            <w:rFonts w:eastAsiaTheme="minorEastAsia"/>
            <w:szCs w:val="26"/>
          </w:rPr>
          <w:t xml:space="preserve"> </w:t>
        </w:r>
        <w:r w:rsidR="009B2527" w:rsidRPr="00CD0C34">
          <w:rPr>
            <w:rStyle w:val="Hyperlink"/>
            <w:szCs w:val="26"/>
          </w:rPr>
          <w:t>Giao diện danh sách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_Toc172585585 \h </w:instrText>
        </w:r>
        <w:r w:rsidR="009B2527" w:rsidRPr="00CD0C34">
          <w:rPr>
            <w:webHidden/>
            <w:szCs w:val="26"/>
          </w:rPr>
        </w:r>
        <w:r w:rsidR="009B2527" w:rsidRPr="00CD0C34">
          <w:rPr>
            <w:webHidden/>
            <w:szCs w:val="26"/>
          </w:rPr>
          <w:fldChar w:fldCharType="separate"/>
        </w:r>
        <w:r w:rsidR="00053777">
          <w:rPr>
            <w:webHidden/>
            <w:szCs w:val="26"/>
          </w:rPr>
          <w:t>44</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86" w:history="1">
        <w:r w:rsidR="009B2527" w:rsidRPr="00CD0C34">
          <w:rPr>
            <w:rStyle w:val="Hyperlink"/>
            <w:szCs w:val="26"/>
          </w:rPr>
          <w:t>4.1.6</w:t>
        </w:r>
        <w:r w:rsidR="009B2527" w:rsidRPr="00CD0C34">
          <w:rPr>
            <w:rFonts w:eastAsiaTheme="minorEastAsia"/>
            <w:szCs w:val="26"/>
          </w:rPr>
          <w:t xml:space="preserve"> </w:t>
        </w:r>
        <w:r w:rsidR="009B2527" w:rsidRPr="00CD0C34">
          <w:rPr>
            <w:rStyle w:val="Hyperlink"/>
            <w:szCs w:val="26"/>
          </w:rPr>
          <w:t>Giao diện danh mục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_Toc172585586 \h </w:instrText>
        </w:r>
        <w:r w:rsidR="009B2527" w:rsidRPr="00CD0C34">
          <w:rPr>
            <w:webHidden/>
            <w:szCs w:val="26"/>
          </w:rPr>
        </w:r>
        <w:r w:rsidR="009B2527" w:rsidRPr="00CD0C34">
          <w:rPr>
            <w:webHidden/>
            <w:szCs w:val="26"/>
          </w:rPr>
          <w:fldChar w:fldCharType="separate"/>
        </w:r>
        <w:r w:rsidR="00053777">
          <w:rPr>
            <w:webHidden/>
            <w:szCs w:val="26"/>
          </w:rPr>
          <w:t>45</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87" w:history="1">
        <w:r w:rsidR="009B2527" w:rsidRPr="00CD0C34">
          <w:rPr>
            <w:rStyle w:val="Hyperlink"/>
            <w:szCs w:val="26"/>
          </w:rPr>
          <w:t>4.1.7</w:t>
        </w:r>
        <w:r w:rsidR="009B2527" w:rsidRPr="00CD0C34">
          <w:rPr>
            <w:rFonts w:eastAsiaTheme="minorEastAsia"/>
            <w:szCs w:val="26"/>
          </w:rPr>
          <w:t xml:space="preserve"> </w:t>
        </w:r>
        <w:r w:rsidR="009B2527" w:rsidRPr="00CD0C34">
          <w:rPr>
            <w:rStyle w:val="Hyperlink"/>
            <w:szCs w:val="26"/>
          </w:rPr>
          <w:t>Giao diện chi tiết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_Toc172585587 \h </w:instrText>
        </w:r>
        <w:r w:rsidR="009B2527" w:rsidRPr="00CD0C34">
          <w:rPr>
            <w:webHidden/>
            <w:szCs w:val="26"/>
          </w:rPr>
        </w:r>
        <w:r w:rsidR="009B2527" w:rsidRPr="00CD0C34">
          <w:rPr>
            <w:webHidden/>
            <w:szCs w:val="26"/>
          </w:rPr>
          <w:fldChar w:fldCharType="separate"/>
        </w:r>
        <w:r w:rsidR="00053777">
          <w:rPr>
            <w:webHidden/>
            <w:szCs w:val="26"/>
          </w:rPr>
          <w:t>45</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88" w:history="1">
        <w:r w:rsidR="009B2527" w:rsidRPr="00CD0C34">
          <w:rPr>
            <w:rStyle w:val="Hyperlink"/>
            <w:szCs w:val="26"/>
          </w:rPr>
          <w:t>4.1.8</w:t>
        </w:r>
        <w:r w:rsidR="009B2527" w:rsidRPr="00CD0C34">
          <w:rPr>
            <w:rFonts w:eastAsiaTheme="minorEastAsia"/>
            <w:szCs w:val="26"/>
          </w:rPr>
          <w:t xml:space="preserve"> </w:t>
        </w:r>
        <w:r w:rsidR="009B2527" w:rsidRPr="00CD0C34">
          <w:rPr>
            <w:rStyle w:val="Hyperlink"/>
            <w:szCs w:val="26"/>
          </w:rPr>
          <w:t>Giao diện hiển thị các sản phẩm liên quan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_Toc172585588 \h </w:instrText>
        </w:r>
        <w:r w:rsidR="009B2527" w:rsidRPr="00CD0C34">
          <w:rPr>
            <w:webHidden/>
            <w:szCs w:val="26"/>
          </w:rPr>
        </w:r>
        <w:r w:rsidR="009B2527" w:rsidRPr="00CD0C34">
          <w:rPr>
            <w:webHidden/>
            <w:szCs w:val="26"/>
          </w:rPr>
          <w:fldChar w:fldCharType="separate"/>
        </w:r>
        <w:r w:rsidR="00053777">
          <w:rPr>
            <w:webHidden/>
            <w:szCs w:val="26"/>
          </w:rPr>
          <w:t>46</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89" w:history="1">
        <w:r w:rsidR="009B2527" w:rsidRPr="00CD0C34">
          <w:rPr>
            <w:rStyle w:val="Hyperlink"/>
            <w:szCs w:val="26"/>
          </w:rPr>
          <w:t>4.1.9 Giao diện chức năng quản lý giỏ hàng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_Toc172585589 \h </w:instrText>
        </w:r>
        <w:r w:rsidR="009B2527" w:rsidRPr="00CD0C34">
          <w:rPr>
            <w:webHidden/>
            <w:szCs w:val="26"/>
          </w:rPr>
        </w:r>
        <w:r w:rsidR="009B2527" w:rsidRPr="00CD0C34">
          <w:rPr>
            <w:webHidden/>
            <w:szCs w:val="26"/>
          </w:rPr>
          <w:fldChar w:fldCharType="separate"/>
        </w:r>
        <w:r w:rsidR="00053777">
          <w:rPr>
            <w:webHidden/>
            <w:szCs w:val="26"/>
          </w:rPr>
          <w:t>47</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90" w:history="1">
        <w:r w:rsidR="009B2527" w:rsidRPr="00CD0C34">
          <w:rPr>
            <w:rStyle w:val="Hyperlink"/>
            <w:szCs w:val="26"/>
          </w:rPr>
          <w:t>4.1.10 Giao diện chức năng đặt hàng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_Toc172585590 \h </w:instrText>
        </w:r>
        <w:r w:rsidR="009B2527" w:rsidRPr="00CD0C34">
          <w:rPr>
            <w:webHidden/>
            <w:szCs w:val="26"/>
          </w:rPr>
        </w:r>
        <w:r w:rsidR="009B2527" w:rsidRPr="00CD0C34">
          <w:rPr>
            <w:webHidden/>
            <w:szCs w:val="26"/>
          </w:rPr>
          <w:fldChar w:fldCharType="separate"/>
        </w:r>
        <w:r w:rsidR="00053777">
          <w:rPr>
            <w:webHidden/>
            <w:szCs w:val="26"/>
          </w:rPr>
          <w:t>47</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91" w:history="1">
        <w:r w:rsidR="009B2527" w:rsidRPr="00CD0C34">
          <w:rPr>
            <w:rStyle w:val="Hyperlink"/>
            <w:szCs w:val="26"/>
          </w:rPr>
          <w:t>4.1.11 Chức năng thanh toán trực tuyến PayPal và gửi mail xác nhận khi đặt hàng.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_Toc172585591 \h </w:instrText>
        </w:r>
        <w:r w:rsidR="009B2527" w:rsidRPr="00CD0C34">
          <w:rPr>
            <w:webHidden/>
            <w:szCs w:val="26"/>
          </w:rPr>
        </w:r>
        <w:r w:rsidR="009B2527" w:rsidRPr="00CD0C34">
          <w:rPr>
            <w:webHidden/>
            <w:szCs w:val="26"/>
          </w:rPr>
          <w:fldChar w:fldCharType="separate"/>
        </w:r>
        <w:r w:rsidR="00053777">
          <w:rPr>
            <w:webHidden/>
            <w:szCs w:val="26"/>
          </w:rPr>
          <w:t>48</w:t>
        </w:r>
        <w:r w:rsidR="009B2527" w:rsidRPr="00CD0C34">
          <w:rPr>
            <w:webHidden/>
            <w:szCs w:val="26"/>
          </w:rPr>
          <w:fldChar w:fldCharType="end"/>
        </w:r>
      </w:hyperlink>
    </w:p>
    <w:p w:rsidR="009B2527" w:rsidRPr="00CD0C34" w:rsidRDefault="003E74A3" w:rsidP="00CD0C34">
      <w:pPr>
        <w:pStyle w:val="TOC2"/>
        <w:tabs>
          <w:tab w:val="left" w:pos="880"/>
        </w:tabs>
        <w:rPr>
          <w:rFonts w:eastAsiaTheme="minorEastAsia"/>
          <w:szCs w:val="26"/>
        </w:rPr>
      </w:pPr>
      <w:hyperlink w:anchor="_Toc172585592" w:history="1">
        <w:r w:rsidR="009B2527" w:rsidRPr="00CD0C34">
          <w:rPr>
            <w:rStyle w:val="Hyperlink"/>
            <w:szCs w:val="26"/>
          </w:rPr>
          <w:t>4.2</w:t>
        </w:r>
        <w:r w:rsidR="009B2527" w:rsidRPr="00CD0C34">
          <w:rPr>
            <w:rFonts w:eastAsiaTheme="minorEastAsia"/>
            <w:szCs w:val="26"/>
          </w:rPr>
          <w:t xml:space="preserve"> </w:t>
        </w:r>
        <w:r w:rsidR="009B2527" w:rsidRPr="00CD0C34">
          <w:rPr>
            <w:rStyle w:val="Hyperlink"/>
            <w:szCs w:val="26"/>
          </w:rPr>
          <w:t>Chức năng và giao diện của người quản trị</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_Toc172585592 \h </w:instrText>
        </w:r>
        <w:r w:rsidR="009B2527" w:rsidRPr="00CD0C34">
          <w:rPr>
            <w:webHidden/>
            <w:szCs w:val="26"/>
          </w:rPr>
        </w:r>
        <w:r w:rsidR="009B2527" w:rsidRPr="00CD0C34">
          <w:rPr>
            <w:webHidden/>
            <w:szCs w:val="26"/>
          </w:rPr>
          <w:fldChar w:fldCharType="separate"/>
        </w:r>
        <w:r w:rsidR="00053777">
          <w:rPr>
            <w:webHidden/>
            <w:szCs w:val="26"/>
          </w:rPr>
          <w:t>52</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93" w:history="1">
        <w:r w:rsidR="009B2527" w:rsidRPr="00CD0C34">
          <w:rPr>
            <w:rStyle w:val="Hyperlink"/>
            <w:szCs w:val="26"/>
          </w:rPr>
          <w:t>4.2.1</w:t>
        </w:r>
        <w:r w:rsidR="009B2527" w:rsidRPr="00CD0C34">
          <w:rPr>
            <w:rFonts w:eastAsiaTheme="minorEastAsia"/>
            <w:szCs w:val="26"/>
          </w:rPr>
          <w:t xml:space="preserve"> </w:t>
        </w:r>
        <w:r w:rsidR="009B2527" w:rsidRPr="00CD0C34">
          <w:rPr>
            <w:rStyle w:val="Hyperlink"/>
            <w:szCs w:val="26"/>
          </w:rPr>
          <w:t>Giao diện trang chính của quản trị hệ thống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_Toc172585593 \h </w:instrText>
        </w:r>
        <w:r w:rsidR="009B2527" w:rsidRPr="00CD0C34">
          <w:rPr>
            <w:webHidden/>
            <w:szCs w:val="26"/>
          </w:rPr>
        </w:r>
        <w:r w:rsidR="009B2527" w:rsidRPr="00CD0C34">
          <w:rPr>
            <w:webHidden/>
            <w:szCs w:val="26"/>
          </w:rPr>
          <w:fldChar w:fldCharType="separate"/>
        </w:r>
        <w:r w:rsidR="00053777">
          <w:rPr>
            <w:webHidden/>
            <w:szCs w:val="26"/>
          </w:rPr>
          <w:t>52</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94" w:history="1">
        <w:r w:rsidR="009B2527" w:rsidRPr="00CD0C34">
          <w:rPr>
            <w:rStyle w:val="Hyperlink"/>
            <w:bCs/>
            <w:szCs w:val="26"/>
          </w:rPr>
          <w:t>4.2.2</w:t>
        </w:r>
        <w:r w:rsidR="009B2527" w:rsidRPr="00CD0C34">
          <w:rPr>
            <w:rFonts w:eastAsiaTheme="minorEastAsia"/>
            <w:szCs w:val="26"/>
          </w:rPr>
          <w:t xml:space="preserve"> </w:t>
        </w:r>
        <w:r w:rsidR="009B2527" w:rsidRPr="00CD0C34">
          <w:rPr>
            <w:rStyle w:val="Hyperlink"/>
            <w:bCs/>
            <w:szCs w:val="26"/>
          </w:rPr>
          <w:t>Giao diện quản lý danh mục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_Toc172585594 \h </w:instrText>
        </w:r>
        <w:r w:rsidR="009B2527" w:rsidRPr="00CD0C34">
          <w:rPr>
            <w:webHidden/>
            <w:szCs w:val="26"/>
          </w:rPr>
        </w:r>
        <w:r w:rsidR="009B2527" w:rsidRPr="00CD0C34">
          <w:rPr>
            <w:webHidden/>
            <w:szCs w:val="26"/>
          </w:rPr>
          <w:fldChar w:fldCharType="separate"/>
        </w:r>
        <w:r w:rsidR="00053777">
          <w:rPr>
            <w:webHidden/>
            <w:szCs w:val="26"/>
          </w:rPr>
          <w:t>53</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95" w:history="1">
        <w:r w:rsidR="009B2527" w:rsidRPr="00CD0C34">
          <w:rPr>
            <w:rStyle w:val="Hyperlink"/>
            <w:szCs w:val="26"/>
          </w:rPr>
          <w:t>4.2.3</w:t>
        </w:r>
        <w:r w:rsidR="009B2527" w:rsidRPr="00CD0C34">
          <w:rPr>
            <w:rFonts w:eastAsiaTheme="minorEastAsia"/>
            <w:szCs w:val="26"/>
          </w:rPr>
          <w:t xml:space="preserve"> </w:t>
        </w:r>
        <w:r w:rsidR="009B2527" w:rsidRPr="00CD0C34">
          <w:rPr>
            <w:rStyle w:val="Hyperlink"/>
            <w:szCs w:val="26"/>
          </w:rPr>
          <w:t>Giao diện quản lý thương hiệu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_Toc172585595 \h </w:instrText>
        </w:r>
        <w:r w:rsidR="009B2527" w:rsidRPr="00CD0C34">
          <w:rPr>
            <w:webHidden/>
            <w:szCs w:val="26"/>
          </w:rPr>
        </w:r>
        <w:r w:rsidR="009B2527" w:rsidRPr="00CD0C34">
          <w:rPr>
            <w:webHidden/>
            <w:szCs w:val="26"/>
          </w:rPr>
          <w:fldChar w:fldCharType="separate"/>
        </w:r>
        <w:r w:rsidR="00053777">
          <w:rPr>
            <w:webHidden/>
            <w:szCs w:val="26"/>
          </w:rPr>
          <w:t>54</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96" w:history="1">
        <w:r w:rsidR="009B2527" w:rsidRPr="00CD0C34">
          <w:rPr>
            <w:rStyle w:val="Hyperlink"/>
            <w:szCs w:val="26"/>
          </w:rPr>
          <w:t>4.2.4</w:t>
        </w:r>
        <w:r w:rsidR="009B2527" w:rsidRPr="00CD0C34">
          <w:rPr>
            <w:rFonts w:eastAsiaTheme="minorEastAsia"/>
            <w:szCs w:val="26"/>
          </w:rPr>
          <w:t xml:space="preserve"> </w:t>
        </w:r>
        <w:r w:rsidR="009B2527" w:rsidRPr="00CD0C34">
          <w:rPr>
            <w:rStyle w:val="Hyperlink"/>
            <w:szCs w:val="26"/>
          </w:rPr>
          <w:t>Giao diện quản lý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_Toc172585596 \h </w:instrText>
        </w:r>
        <w:r w:rsidR="009B2527" w:rsidRPr="00CD0C34">
          <w:rPr>
            <w:webHidden/>
            <w:szCs w:val="26"/>
          </w:rPr>
        </w:r>
        <w:r w:rsidR="009B2527" w:rsidRPr="00CD0C34">
          <w:rPr>
            <w:webHidden/>
            <w:szCs w:val="26"/>
          </w:rPr>
          <w:fldChar w:fldCharType="separate"/>
        </w:r>
        <w:r w:rsidR="00053777">
          <w:rPr>
            <w:webHidden/>
            <w:szCs w:val="26"/>
          </w:rPr>
          <w:t>55</w:t>
        </w:r>
        <w:r w:rsidR="009B2527" w:rsidRPr="00CD0C34">
          <w:rPr>
            <w:webHidden/>
            <w:szCs w:val="26"/>
          </w:rPr>
          <w:fldChar w:fldCharType="end"/>
        </w:r>
      </w:hyperlink>
    </w:p>
    <w:p w:rsidR="009B2527" w:rsidRPr="00CD0C34" w:rsidRDefault="003E74A3" w:rsidP="00CD0C34">
      <w:pPr>
        <w:pStyle w:val="TOC3"/>
        <w:spacing w:line="360" w:lineRule="auto"/>
        <w:rPr>
          <w:rFonts w:eastAsiaTheme="minorEastAsia"/>
          <w:szCs w:val="26"/>
        </w:rPr>
      </w:pPr>
      <w:hyperlink w:anchor="_Toc172585597" w:history="1">
        <w:r w:rsidR="009B2527" w:rsidRPr="00CD0C34">
          <w:rPr>
            <w:rStyle w:val="Hyperlink"/>
            <w:szCs w:val="26"/>
          </w:rPr>
          <w:t xml:space="preserve">4.2.5 </w:t>
        </w:r>
        <w:r w:rsidR="00CD0C34" w:rsidRPr="00CD0C34">
          <w:rPr>
            <w:rStyle w:val="Hyperlink"/>
            <w:szCs w:val="26"/>
          </w:rPr>
          <w:t xml:space="preserve">Giao diện </w:t>
        </w:r>
        <w:r w:rsidR="00FC325B">
          <w:rPr>
            <w:rStyle w:val="Hyperlink"/>
            <w:szCs w:val="26"/>
          </w:rPr>
          <w:t>c</w:t>
        </w:r>
        <w:r w:rsidR="009B2527" w:rsidRPr="00CD0C34">
          <w:rPr>
            <w:rStyle w:val="Hyperlink"/>
            <w:szCs w:val="26"/>
          </w:rPr>
          <w:t>hức năng quản lý đơn hàng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_Toc172585597 \h </w:instrText>
        </w:r>
        <w:r w:rsidR="009B2527" w:rsidRPr="00CD0C34">
          <w:rPr>
            <w:webHidden/>
            <w:szCs w:val="26"/>
          </w:rPr>
        </w:r>
        <w:r w:rsidR="009B2527" w:rsidRPr="00CD0C34">
          <w:rPr>
            <w:webHidden/>
            <w:szCs w:val="26"/>
          </w:rPr>
          <w:fldChar w:fldCharType="separate"/>
        </w:r>
        <w:r w:rsidR="00053777">
          <w:rPr>
            <w:webHidden/>
            <w:szCs w:val="26"/>
          </w:rPr>
          <w:t>57</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98" w:history="1">
        <w:r w:rsidR="009B2527" w:rsidRPr="00CD0C34">
          <w:rPr>
            <w:rStyle w:val="Hyperlink"/>
            <w:szCs w:val="26"/>
          </w:rPr>
          <w:t>4.2.6</w:t>
        </w:r>
        <w:r w:rsidR="009B2527" w:rsidRPr="00CD0C34">
          <w:rPr>
            <w:rFonts w:eastAsiaTheme="minorEastAsia"/>
            <w:szCs w:val="26"/>
          </w:rPr>
          <w:t xml:space="preserve"> </w:t>
        </w:r>
        <w:r w:rsidR="00CD0C34" w:rsidRPr="00CD0C34">
          <w:rPr>
            <w:rFonts w:eastAsiaTheme="minorEastAsia"/>
            <w:szCs w:val="26"/>
          </w:rPr>
          <w:t>Giao diện</w:t>
        </w:r>
        <w:r w:rsidR="00CD0C34" w:rsidRPr="00CD0C34">
          <w:rPr>
            <w:rStyle w:val="Hyperlink"/>
            <w:rFonts w:eastAsiaTheme="minorEastAsia"/>
            <w:color w:val="auto"/>
            <w:szCs w:val="26"/>
            <w:u w:val="none"/>
          </w:rPr>
          <w:t xml:space="preserve"> </w:t>
        </w:r>
        <w:r w:rsidR="00FC325B">
          <w:rPr>
            <w:rStyle w:val="Hyperlink"/>
            <w:szCs w:val="26"/>
          </w:rPr>
          <w:t>c</w:t>
        </w:r>
        <w:r w:rsidR="009B2527" w:rsidRPr="00CD0C34">
          <w:rPr>
            <w:rStyle w:val="Hyperlink"/>
            <w:szCs w:val="26"/>
          </w:rPr>
          <w:t>hức năng quản lý phiếu giảm giá</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_Toc172585598 \h </w:instrText>
        </w:r>
        <w:r w:rsidR="009B2527" w:rsidRPr="00CD0C34">
          <w:rPr>
            <w:webHidden/>
            <w:szCs w:val="26"/>
          </w:rPr>
        </w:r>
        <w:r w:rsidR="009B2527" w:rsidRPr="00CD0C34">
          <w:rPr>
            <w:webHidden/>
            <w:szCs w:val="26"/>
          </w:rPr>
          <w:fldChar w:fldCharType="separate"/>
        </w:r>
        <w:r w:rsidR="00053777">
          <w:rPr>
            <w:webHidden/>
            <w:szCs w:val="26"/>
          </w:rPr>
          <w:t>59</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599" w:history="1">
        <w:r w:rsidR="009B2527" w:rsidRPr="00CD0C34">
          <w:rPr>
            <w:rStyle w:val="Hyperlink"/>
            <w:szCs w:val="26"/>
          </w:rPr>
          <w:t>4.2.7</w:t>
        </w:r>
        <w:r w:rsidR="009B2527" w:rsidRPr="00CD0C34">
          <w:rPr>
            <w:rFonts w:eastAsiaTheme="minorEastAsia"/>
            <w:szCs w:val="26"/>
          </w:rPr>
          <w:t xml:space="preserve"> </w:t>
        </w:r>
        <w:r w:rsidR="00CD0C34" w:rsidRPr="00CD0C34">
          <w:rPr>
            <w:rFonts w:eastAsiaTheme="minorEastAsia"/>
            <w:szCs w:val="26"/>
          </w:rPr>
          <w:t>Giao diện</w:t>
        </w:r>
        <w:r w:rsidR="00CD0C34" w:rsidRPr="00CD0C34">
          <w:rPr>
            <w:rStyle w:val="Hyperlink"/>
            <w:rFonts w:eastAsiaTheme="minorEastAsia"/>
            <w:color w:val="auto"/>
            <w:szCs w:val="26"/>
            <w:u w:val="none"/>
          </w:rPr>
          <w:t xml:space="preserve"> </w:t>
        </w:r>
        <w:r w:rsidR="00FC325B">
          <w:rPr>
            <w:rStyle w:val="Hyperlink"/>
            <w:szCs w:val="26"/>
          </w:rPr>
          <w:t>c</w:t>
        </w:r>
        <w:r w:rsidR="009B2527" w:rsidRPr="00CD0C34">
          <w:rPr>
            <w:rStyle w:val="Hyperlink"/>
            <w:szCs w:val="26"/>
          </w:rPr>
          <w:t>hức năng quản lý tài khoản các người dùng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_Toc172585599 \h </w:instrText>
        </w:r>
        <w:r w:rsidR="009B2527" w:rsidRPr="00CD0C34">
          <w:rPr>
            <w:webHidden/>
            <w:szCs w:val="26"/>
          </w:rPr>
        </w:r>
        <w:r w:rsidR="009B2527" w:rsidRPr="00CD0C34">
          <w:rPr>
            <w:webHidden/>
            <w:szCs w:val="26"/>
          </w:rPr>
          <w:fldChar w:fldCharType="separate"/>
        </w:r>
        <w:r w:rsidR="00053777">
          <w:rPr>
            <w:webHidden/>
            <w:szCs w:val="26"/>
          </w:rPr>
          <w:t>60</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600" w:history="1">
        <w:r w:rsidR="009B2527" w:rsidRPr="00CD0C34">
          <w:rPr>
            <w:rStyle w:val="Hyperlink"/>
            <w:szCs w:val="26"/>
          </w:rPr>
          <w:t>4.2.8</w:t>
        </w:r>
        <w:r w:rsidR="009B2527" w:rsidRPr="00CD0C34">
          <w:rPr>
            <w:rFonts w:eastAsiaTheme="minorEastAsia"/>
            <w:szCs w:val="26"/>
          </w:rPr>
          <w:t xml:space="preserve"> </w:t>
        </w:r>
        <w:r w:rsidR="00CD0C34" w:rsidRPr="00CD0C34">
          <w:rPr>
            <w:rFonts w:eastAsiaTheme="minorEastAsia"/>
            <w:szCs w:val="26"/>
          </w:rPr>
          <w:t>Giao diện</w:t>
        </w:r>
        <w:r w:rsidR="00CD0C34" w:rsidRPr="00CD0C34">
          <w:rPr>
            <w:rStyle w:val="Hyperlink"/>
            <w:rFonts w:eastAsiaTheme="minorEastAsia"/>
            <w:color w:val="auto"/>
            <w:szCs w:val="26"/>
            <w:u w:val="none"/>
          </w:rPr>
          <w:t xml:space="preserve"> </w:t>
        </w:r>
        <w:r w:rsidR="00FC325B">
          <w:rPr>
            <w:rStyle w:val="Hyperlink"/>
            <w:szCs w:val="26"/>
          </w:rPr>
          <w:t>c</w:t>
        </w:r>
        <w:r w:rsidR="009B2527" w:rsidRPr="00CD0C34">
          <w:rPr>
            <w:rStyle w:val="Hyperlink"/>
            <w:szCs w:val="26"/>
          </w:rPr>
          <w:t>hức năng quản lý tổng danh thu của StoreT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_Toc172585600 \h </w:instrText>
        </w:r>
        <w:r w:rsidR="009B2527" w:rsidRPr="00CD0C34">
          <w:rPr>
            <w:webHidden/>
            <w:szCs w:val="26"/>
          </w:rPr>
        </w:r>
        <w:r w:rsidR="009B2527" w:rsidRPr="00CD0C34">
          <w:rPr>
            <w:webHidden/>
            <w:szCs w:val="26"/>
          </w:rPr>
          <w:fldChar w:fldCharType="separate"/>
        </w:r>
        <w:r w:rsidR="00053777">
          <w:rPr>
            <w:webHidden/>
            <w:szCs w:val="26"/>
          </w:rPr>
          <w:t>61</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601" w:history="1">
        <w:r w:rsidR="009B2527" w:rsidRPr="00CD0C34">
          <w:rPr>
            <w:rStyle w:val="Hyperlink"/>
            <w:szCs w:val="26"/>
          </w:rPr>
          <w:t>4.2.9</w:t>
        </w:r>
        <w:r w:rsidR="009B2527" w:rsidRPr="00CD0C34">
          <w:rPr>
            <w:rFonts w:eastAsiaTheme="minorEastAsia"/>
            <w:szCs w:val="26"/>
          </w:rPr>
          <w:t xml:space="preserve"> </w:t>
        </w:r>
        <w:r w:rsidR="009B2527" w:rsidRPr="00CD0C34">
          <w:rPr>
            <w:rStyle w:val="Hyperlink"/>
            <w:szCs w:val="26"/>
          </w:rPr>
          <w:t>Chức năng quản lý tổng sản phẩm, đơn hàng, khách hàng của StoreT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_Toc172585601 \h </w:instrText>
        </w:r>
        <w:r w:rsidR="009B2527" w:rsidRPr="00CD0C34">
          <w:rPr>
            <w:webHidden/>
            <w:szCs w:val="26"/>
          </w:rPr>
        </w:r>
        <w:r w:rsidR="009B2527" w:rsidRPr="00CD0C34">
          <w:rPr>
            <w:webHidden/>
            <w:szCs w:val="26"/>
          </w:rPr>
          <w:fldChar w:fldCharType="separate"/>
        </w:r>
        <w:r w:rsidR="00053777">
          <w:rPr>
            <w:webHidden/>
            <w:szCs w:val="26"/>
          </w:rPr>
          <w:t>62</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602" w:history="1">
        <w:r w:rsidR="009B2527" w:rsidRPr="00CD0C34">
          <w:rPr>
            <w:rStyle w:val="Hyperlink"/>
            <w:szCs w:val="26"/>
          </w:rPr>
          <w:t>4.2.10</w:t>
        </w:r>
        <w:r w:rsidR="009B2527" w:rsidRPr="00CD0C34">
          <w:rPr>
            <w:rFonts w:eastAsiaTheme="minorEastAsia"/>
            <w:szCs w:val="26"/>
          </w:rPr>
          <w:t xml:space="preserve"> </w:t>
        </w:r>
        <w:r w:rsidR="009B2527" w:rsidRPr="00CD0C34">
          <w:rPr>
            <w:rStyle w:val="Hyperlink"/>
            <w:szCs w:val="26"/>
          </w:rPr>
          <w:t>Giao diện xem hồ sơ của quản trị viên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_Toc172585602 \h </w:instrText>
        </w:r>
        <w:r w:rsidR="009B2527" w:rsidRPr="00CD0C34">
          <w:rPr>
            <w:webHidden/>
            <w:szCs w:val="26"/>
          </w:rPr>
        </w:r>
        <w:r w:rsidR="009B2527" w:rsidRPr="00CD0C34">
          <w:rPr>
            <w:webHidden/>
            <w:szCs w:val="26"/>
          </w:rPr>
          <w:fldChar w:fldCharType="separate"/>
        </w:r>
        <w:r w:rsidR="00053777">
          <w:rPr>
            <w:webHidden/>
            <w:szCs w:val="26"/>
          </w:rPr>
          <w:t>64</w:t>
        </w:r>
        <w:r w:rsidR="009B2527" w:rsidRPr="00CD0C34">
          <w:rPr>
            <w:webHidden/>
            <w:szCs w:val="26"/>
          </w:rPr>
          <w:fldChar w:fldCharType="end"/>
        </w:r>
      </w:hyperlink>
    </w:p>
    <w:p w:rsidR="009B2527" w:rsidRPr="00CD0C34" w:rsidRDefault="003E74A3" w:rsidP="00CD0C34">
      <w:pPr>
        <w:pStyle w:val="TOC1"/>
        <w:rPr>
          <w:rFonts w:eastAsiaTheme="minorEastAsia"/>
        </w:rPr>
      </w:pPr>
      <w:hyperlink w:anchor="_Toc172585603" w:history="1">
        <w:r w:rsidR="009B2527" w:rsidRPr="00CD0C34">
          <w:rPr>
            <w:rStyle w:val="Hyperlink"/>
          </w:rPr>
          <w:t>CHƯƠNG 5. KẾT LUẬN VÀ HƯỚNG PHÁT TRIỂN</w:t>
        </w:r>
        <w:r w:rsidR="009B2527" w:rsidRPr="00CD0C34">
          <w:rPr>
            <w:webHidden/>
          </w:rPr>
          <w:tab/>
        </w:r>
        <w:r w:rsidR="009B2527" w:rsidRPr="00CD0C34">
          <w:rPr>
            <w:webHidden/>
          </w:rPr>
          <w:fldChar w:fldCharType="begin"/>
        </w:r>
        <w:r w:rsidR="009B2527" w:rsidRPr="00CD0C34">
          <w:rPr>
            <w:webHidden/>
          </w:rPr>
          <w:instrText xml:space="preserve"> PAGEREF _Toc172585603 \h </w:instrText>
        </w:r>
        <w:r w:rsidR="009B2527" w:rsidRPr="00CD0C34">
          <w:rPr>
            <w:webHidden/>
          </w:rPr>
        </w:r>
        <w:r w:rsidR="009B2527" w:rsidRPr="00CD0C34">
          <w:rPr>
            <w:webHidden/>
          </w:rPr>
          <w:fldChar w:fldCharType="separate"/>
        </w:r>
        <w:r w:rsidR="00053777">
          <w:rPr>
            <w:webHidden/>
          </w:rPr>
          <w:t>65</w:t>
        </w:r>
        <w:r w:rsidR="009B2527" w:rsidRPr="00CD0C34">
          <w:rPr>
            <w:webHidden/>
          </w:rPr>
          <w:fldChar w:fldCharType="end"/>
        </w:r>
      </w:hyperlink>
    </w:p>
    <w:p w:rsidR="009B2527" w:rsidRPr="00CD0C34" w:rsidRDefault="009B2527" w:rsidP="00CD0C34">
      <w:pPr>
        <w:pStyle w:val="TOC3"/>
        <w:tabs>
          <w:tab w:val="left" w:pos="660"/>
        </w:tabs>
        <w:spacing w:line="360" w:lineRule="auto"/>
        <w:rPr>
          <w:rFonts w:eastAsiaTheme="minorEastAsia"/>
          <w:szCs w:val="26"/>
        </w:rPr>
      </w:pPr>
      <w:r w:rsidRPr="00CD0C34">
        <w:rPr>
          <w:rStyle w:val="Hyperlink"/>
          <w:szCs w:val="26"/>
          <w:u w:val="none"/>
        </w:rPr>
        <w:t xml:space="preserve">    </w:t>
      </w:r>
      <w:hyperlink w:anchor="_Toc172585604" w:history="1">
        <w:r w:rsidRPr="00CD0C34">
          <w:rPr>
            <w:rStyle w:val="Hyperlink"/>
            <w:szCs w:val="26"/>
            <w:lang w:val="vi-VN"/>
          </w:rPr>
          <w:t>5.1</w:t>
        </w:r>
        <w:r w:rsidRPr="00CD0C34">
          <w:rPr>
            <w:rFonts w:eastAsiaTheme="minorEastAsia"/>
            <w:szCs w:val="26"/>
          </w:rPr>
          <w:t xml:space="preserve"> </w:t>
        </w:r>
        <w:r w:rsidRPr="00CD0C34">
          <w:rPr>
            <w:rStyle w:val="Hyperlink"/>
            <w:szCs w:val="26"/>
          </w:rPr>
          <w:t>Kết luận</w:t>
        </w:r>
        <w:r w:rsidRPr="00CD0C34">
          <w:rPr>
            <w:webHidden/>
            <w:szCs w:val="26"/>
          </w:rPr>
          <w:tab/>
        </w:r>
        <w:r w:rsidRPr="00CD0C34">
          <w:rPr>
            <w:webHidden/>
            <w:szCs w:val="26"/>
          </w:rPr>
          <w:fldChar w:fldCharType="begin"/>
        </w:r>
        <w:r w:rsidRPr="00CD0C34">
          <w:rPr>
            <w:webHidden/>
            <w:szCs w:val="26"/>
          </w:rPr>
          <w:instrText xml:space="preserve"> PAGEREF _Toc172585604 \h </w:instrText>
        </w:r>
        <w:r w:rsidRPr="00CD0C34">
          <w:rPr>
            <w:webHidden/>
            <w:szCs w:val="26"/>
          </w:rPr>
        </w:r>
        <w:r w:rsidRPr="00CD0C34">
          <w:rPr>
            <w:webHidden/>
            <w:szCs w:val="26"/>
          </w:rPr>
          <w:fldChar w:fldCharType="separate"/>
        </w:r>
        <w:r w:rsidR="00053777">
          <w:rPr>
            <w:webHidden/>
            <w:szCs w:val="26"/>
          </w:rPr>
          <w:t>65</w:t>
        </w:r>
        <w:r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605" w:history="1">
        <w:r w:rsidR="009B2527" w:rsidRPr="00CD0C34">
          <w:rPr>
            <w:rStyle w:val="Hyperlink"/>
            <w:szCs w:val="26"/>
            <w:lang w:val="vi-VN"/>
          </w:rPr>
          <w:t>5.1.1</w:t>
        </w:r>
        <w:r w:rsidR="009B2527" w:rsidRPr="00CD0C34">
          <w:rPr>
            <w:rFonts w:eastAsiaTheme="minorEastAsia"/>
            <w:szCs w:val="26"/>
          </w:rPr>
          <w:t xml:space="preserve"> </w:t>
        </w:r>
        <w:r w:rsidR="009B2527" w:rsidRPr="00CD0C34">
          <w:rPr>
            <w:rStyle w:val="Hyperlink"/>
            <w:szCs w:val="26"/>
          </w:rPr>
          <w:t>C</w:t>
        </w:r>
        <w:r w:rsidR="009B2527" w:rsidRPr="00CD0C34">
          <w:rPr>
            <w:rStyle w:val="Hyperlink"/>
            <w:szCs w:val="26"/>
            <w:lang w:val="vi-VN"/>
          </w:rPr>
          <w:t>hương trình</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_Toc172585605 \h </w:instrText>
        </w:r>
        <w:r w:rsidR="009B2527" w:rsidRPr="00CD0C34">
          <w:rPr>
            <w:webHidden/>
            <w:szCs w:val="26"/>
          </w:rPr>
        </w:r>
        <w:r w:rsidR="009B2527" w:rsidRPr="00CD0C34">
          <w:rPr>
            <w:webHidden/>
            <w:szCs w:val="26"/>
          </w:rPr>
          <w:fldChar w:fldCharType="separate"/>
        </w:r>
        <w:r w:rsidR="00053777">
          <w:rPr>
            <w:webHidden/>
            <w:szCs w:val="26"/>
          </w:rPr>
          <w:t>65</w:t>
        </w:r>
        <w:r w:rsidR="009B2527" w:rsidRPr="00CD0C34">
          <w:rPr>
            <w:webHidden/>
            <w:szCs w:val="26"/>
          </w:rPr>
          <w:fldChar w:fldCharType="end"/>
        </w:r>
      </w:hyperlink>
    </w:p>
    <w:p w:rsidR="009B2527" w:rsidRPr="00CD0C34" w:rsidRDefault="003E74A3" w:rsidP="00CD0C34">
      <w:pPr>
        <w:pStyle w:val="TOC3"/>
        <w:tabs>
          <w:tab w:val="left" w:pos="880"/>
        </w:tabs>
        <w:spacing w:line="360" w:lineRule="auto"/>
        <w:rPr>
          <w:rFonts w:eastAsiaTheme="minorEastAsia"/>
          <w:szCs w:val="26"/>
        </w:rPr>
      </w:pPr>
      <w:hyperlink w:anchor="_Toc172585606" w:history="1">
        <w:r w:rsidR="009B2527" w:rsidRPr="00CD0C34">
          <w:rPr>
            <w:rStyle w:val="Hyperlink"/>
            <w:szCs w:val="26"/>
            <w:lang w:val="vi-VN"/>
          </w:rPr>
          <w:t>5.1.2</w:t>
        </w:r>
        <w:r w:rsidR="009B2527" w:rsidRPr="00CD0C34">
          <w:rPr>
            <w:rFonts w:eastAsiaTheme="minorEastAsia"/>
            <w:szCs w:val="26"/>
          </w:rPr>
          <w:t xml:space="preserve"> </w:t>
        </w:r>
        <w:r w:rsidR="009B2527" w:rsidRPr="00CD0C34">
          <w:rPr>
            <w:rStyle w:val="Hyperlink"/>
            <w:szCs w:val="26"/>
          </w:rPr>
          <w:t>K</w:t>
        </w:r>
        <w:r w:rsidR="009B2527" w:rsidRPr="00CD0C34">
          <w:rPr>
            <w:rStyle w:val="Hyperlink"/>
            <w:szCs w:val="26"/>
            <w:lang w:val="vi-VN"/>
          </w:rPr>
          <w:t>hả năng ứng dụng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_Toc172585606 \h </w:instrText>
        </w:r>
        <w:r w:rsidR="009B2527" w:rsidRPr="00CD0C34">
          <w:rPr>
            <w:webHidden/>
            <w:szCs w:val="26"/>
          </w:rPr>
        </w:r>
        <w:r w:rsidR="009B2527" w:rsidRPr="00CD0C34">
          <w:rPr>
            <w:webHidden/>
            <w:szCs w:val="26"/>
          </w:rPr>
          <w:fldChar w:fldCharType="separate"/>
        </w:r>
        <w:r w:rsidR="00053777">
          <w:rPr>
            <w:webHidden/>
            <w:szCs w:val="26"/>
          </w:rPr>
          <w:t>65</w:t>
        </w:r>
        <w:r w:rsidR="009B2527" w:rsidRPr="00CD0C34">
          <w:rPr>
            <w:webHidden/>
            <w:szCs w:val="26"/>
          </w:rPr>
          <w:fldChar w:fldCharType="end"/>
        </w:r>
      </w:hyperlink>
    </w:p>
    <w:p w:rsidR="009B2527" w:rsidRPr="00CD0C34" w:rsidRDefault="003E74A3" w:rsidP="00CD0C34">
      <w:pPr>
        <w:pStyle w:val="TOC2"/>
        <w:rPr>
          <w:rFonts w:eastAsiaTheme="minorEastAsia"/>
          <w:szCs w:val="26"/>
        </w:rPr>
      </w:pPr>
      <w:hyperlink w:anchor="_Toc172585607" w:history="1">
        <w:r w:rsidR="009B2527" w:rsidRPr="00CD0C34">
          <w:rPr>
            <w:rStyle w:val="Hyperlink"/>
            <w:szCs w:val="26"/>
          </w:rPr>
          <w:t>5.2 Hướng phát triển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_Toc172585607 \h </w:instrText>
        </w:r>
        <w:r w:rsidR="009B2527" w:rsidRPr="00CD0C34">
          <w:rPr>
            <w:webHidden/>
            <w:szCs w:val="26"/>
          </w:rPr>
        </w:r>
        <w:r w:rsidR="009B2527" w:rsidRPr="00CD0C34">
          <w:rPr>
            <w:webHidden/>
            <w:szCs w:val="26"/>
          </w:rPr>
          <w:fldChar w:fldCharType="separate"/>
        </w:r>
        <w:r w:rsidR="00053777">
          <w:rPr>
            <w:webHidden/>
            <w:szCs w:val="26"/>
          </w:rPr>
          <w:t>66</w:t>
        </w:r>
        <w:r w:rsidR="009B2527" w:rsidRPr="00CD0C34">
          <w:rPr>
            <w:webHidden/>
            <w:szCs w:val="26"/>
          </w:rPr>
          <w:fldChar w:fldCharType="end"/>
        </w:r>
      </w:hyperlink>
    </w:p>
    <w:p w:rsidR="009B2527" w:rsidRPr="00CD0C34" w:rsidRDefault="003E74A3" w:rsidP="00CD0C34">
      <w:pPr>
        <w:pStyle w:val="TOC1"/>
        <w:rPr>
          <w:rFonts w:eastAsiaTheme="minorEastAsia"/>
        </w:rPr>
      </w:pPr>
      <w:hyperlink w:anchor="_Toc172585608" w:history="1">
        <w:r w:rsidR="009B2527" w:rsidRPr="00CD0C34">
          <w:rPr>
            <w:rStyle w:val="Hyperlink"/>
          </w:rPr>
          <w:t>DANH MỤC TÀI LIỆU THAM KHẢO</w:t>
        </w:r>
        <w:r w:rsidR="009B2527" w:rsidRPr="00CD0C34">
          <w:rPr>
            <w:webHidden/>
          </w:rPr>
          <w:tab/>
        </w:r>
        <w:r w:rsidR="009B2527" w:rsidRPr="00CD0C34">
          <w:rPr>
            <w:webHidden/>
          </w:rPr>
          <w:fldChar w:fldCharType="begin"/>
        </w:r>
        <w:r w:rsidR="009B2527" w:rsidRPr="00CD0C34">
          <w:rPr>
            <w:webHidden/>
          </w:rPr>
          <w:instrText xml:space="preserve"> PAGEREF _Toc172585608 \h </w:instrText>
        </w:r>
        <w:r w:rsidR="009B2527" w:rsidRPr="00CD0C34">
          <w:rPr>
            <w:webHidden/>
          </w:rPr>
        </w:r>
        <w:r w:rsidR="009B2527" w:rsidRPr="00CD0C34">
          <w:rPr>
            <w:webHidden/>
          </w:rPr>
          <w:fldChar w:fldCharType="separate"/>
        </w:r>
        <w:r w:rsidR="00053777">
          <w:rPr>
            <w:webHidden/>
          </w:rPr>
          <w:t>67</w:t>
        </w:r>
        <w:r w:rsidR="009B2527" w:rsidRPr="00CD0C34">
          <w:rPr>
            <w:webHidden/>
          </w:rPr>
          <w:fldChar w:fldCharType="end"/>
        </w:r>
      </w:hyperlink>
    </w:p>
    <w:p w:rsidR="009B2527" w:rsidRPr="00CD0C34" w:rsidRDefault="00AF4014" w:rsidP="008C617D">
      <w:pPr>
        <w:spacing w:line="360" w:lineRule="auto"/>
        <w:jc w:val="both"/>
        <w:rPr>
          <w:bCs/>
          <w:noProof/>
        </w:rPr>
      </w:pPr>
      <w:r w:rsidRPr="00CD0C34">
        <w:rPr>
          <w:bCs/>
          <w:noProof/>
          <w:szCs w:val="26"/>
        </w:rPr>
        <w:fldChar w:fldCharType="end"/>
      </w:r>
    </w:p>
    <w:p w:rsidR="00905360" w:rsidRPr="00A61B15" w:rsidRDefault="00967583" w:rsidP="00A61B15">
      <w:pPr>
        <w:pStyle w:val="TOCHeading"/>
        <w:spacing w:line="360" w:lineRule="auto"/>
        <w:jc w:val="center"/>
        <w:rPr>
          <w:rFonts w:ascii="Times New Roman" w:hAnsi="Times New Roman" w:cs="Times New Roman"/>
          <w:b/>
          <w:color w:val="000000" w:themeColor="text1"/>
        </w:rPr>
      </w:pPr>
      <w:r w:rsidRPr="00967583">
        <w:rPr>
          <w:rFonts w:ascii="Times New Roman" w:hAnsi="Times New Roman" w:cs="Times New Roman"/>
          <w:b/>
          <w:color w:val="000000" w:themeColor="text1"/>
        </w:rPr>
        <w:lastRenderedPageBreak/>
        <w:t>DANH MỤC HÌNH ẢNH</w:t>
      </w:r>
    </w:p>
    <w:p w:rsidR="00520E86" w:rsidRPr="001351EA" w:rsidRDefault="00520E86" w:rsidP="000F1041">
      <w:pPr>
        <w:pStyle w:val="Caption"/>
        <w:tabs>
          <w:tab w:val="left" w:leader="dot" w:pos="7938"/>
          <w:tab w:val="left" w:leader="dot" w:pos="8505"/>
          <w:tab w:val="left" w:leader="dot" w:pos="8931"/>
        </w:tabs>
        <w:ind w:firstLine="284"/>
        <w:jc w:val="left"/>
        <w:rPr>
          <w:szCs w:val="26"/>
        </w:rPr>
      </w:pPr>
      <w:r w:rsidRPr="001351EA">
        <w:t>Hình 2.4</w:t>
      </w:r>
      <w:r w:rsidRPr="001351EA">
        <w:rPr>
          <w:szCs w:val="26"/>
        </w:rPr>
        <w:t>: Ngôn ngữ PHP</w:t>
      </w:r>
      <w:r w:rsidRPr="001351EA">
        <w:rPr>
          <w:szCs w:val="26"/>
        </w:rPr>
        <w:tab/>
      </w:r>
      <w:r>
        <w:rPr>
          <w:szCs w:val="26"/>
        </w:rPr>
        <w:t>10</w:t>
      </w:r>
    </w:p>
    <w:p w:rsidR="00520E86" w:rsidRDefault="00520E86" w:rsidP="000F1041">
      <w:pPr>
        <w:pStyle w:val="Caption"/>
        <w:tabs>
          <w:tab w:val="left" w:leader="dot" w:pos="7938"/>
          <w:tab w:val="left" w:leader="dot" w:pos="8505"/>
          <w:tab w:val="left" w:leader="dot" w:pos="8931"/>
        </w:tabs>
        <w:ind w:firstLine="284"/>
        <w:jc w:val="left"/>
      </w:pPr>
      <w:r w:rsidRPr="001351EA">
        <w:t>Hình 2.5</w:t>
      </w:r>
      <w:r>
        <w:t xml:space="preserve">: </w:t>
      </w:r>
      <w:r w:rsidR="009B2527">
        <w:t>Mô hình ERD</w:t>
      </w:r>
      <w:r w:rsidR="009B2527">
        <w:tab/>
        <w:t>13</w:t>
      </w:r>
    </w:p>
    <w:p w:rsidR="009B2527" w:rsidRPr="009B2527" w:rsidRDefault="009B2527" w:rsidP="009B2527">
      <w:pPr>
        <w:pStyle w:val="Caption"/>
        <w:tabs>
          <w:tab w:val="left" w:leader="dot" w:pos="7938"/>
          <w:tab w:val="left" w:leader="dot" w:pos="8505"/>
          <w:tab w:val="left" w:leader="dot" w:pos="8931"/>
        </w:tabs>
        <w:ind w:firstLine="284"/>
        <w:jc w:val="left"/>
      </w:pPr>
      <w:r>
        <w:t>Hình 2.6: Mô hình MVC</w:t>
      </w:r>
      <w:r>
        <w:tab/>
        <w:t>16</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w:t>
      </w:r>
      <w:r w:rsidR="00C42E0B">
        <w:t>3</w:t>
      </w:r>
      <w:r w:rsidRPr="001351EA">
        <w:t>.4: Mô hình cơ sở dữ liệu</w:t>
      </w:r>
      <w:r w:rsidRPr="001351EA">
        <w:tab/>
      </w:r>
      <w:r>
        <w:t>32</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w:t>
      </w:r>
      <w:r>
        <w:t>4</w:t>
      </w:r>
      <w:r w:rsidRPr="001351EA">
        <w:t xml:space="preserve">.1: Giao diện </w:t>
      </w:r>
      <w:r>
        <w:t>trang</w:t>
      </w:r>
      <w:r w:rsidRPr="001351EA">
        <w:t xml:space="preserve"> chủ website</w:t>
      </w:r>
      <w:r w:rsidRPr="001351EA">
        <w:tab/>
      </w:r>
      <w:r>
        <w:t>41</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4.2</w:t>
      </w:r>
      <w:r w:rsidRPr="001351EA">
        <w:rPr>
          <w:szCs w:val="26"/>
        </w:rPr>
        <w:t>: Giao diện chức năng đăng kí tài khoản cho khách hàng</w:t>
      </w:r>
      <w:r w:rsidRPr="001351EA">
        <w:rPr>
          <w:szCs w:val="26"/>
        </w:rPr>
        <w:tab/>
      </w:r>
      <w:r>
        <w:rPr>
          <w:szCs w:val="26"/>
        </w:rPr>
        <w:t>42</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w:t>
      </w:r>
      <w:r>
        <w:t>3</w:t>
      </w:r>
      <w:r w:rsidRPr="001351EA">
        <w:rPr>
          <w:szCs w:val="26"/>
        </w:rPr>
        <w:t xml:space="preserve">: Giao diện </w:t>
      </w:r>
      <w:r>
        <w:rPr>
          <w:szCs w:val="26"/>
        </w:rPr>
        <w:t>trang</w:t>
      </w:r>
      <w:r w:rsidRPr="001351EA">
        <w:rPr>
          <w:szCs w:val="26"/>
        </w:rPr>
        <w:t xml:space="preserve"> đăng nhập</w:t>
      </w:r>
      <w:r w:rsidRPr="001351EA">
        <w:rPr>
          <w:szCs w:val="26"/>
        </w:rPr>
        <w:tab/>
      </w:r>
      <w:r>
        <w:rPr>
          <w:szCs w:val="26"/>
        </w:rPr>
        <w:t>43</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w:t>
      </w:r>
      <w:r>
        <w:t>4</w:t>
      </w:r>
      <w:r w:rsidRPr="001351EA">
        <w:rPr>
          <w:szCs w:val="26"/>
        </w:rPr>
        <w:t xml:space="preserve">: </w:t>
      </w:r>
      <w:r w:rsidRPr="00CB55A4">
        <w:t>Giao diện</w:t>
      </w:r>
      <w:r>
        <w:rPr>
          <w:i/>
        </w:rPr>
        <w:t xml:space="preserve"> </w:t>
      </w:r>
      <w:r>
        <w:t>t</w:t>
      </w:r>
      <w:r w:rsidRPr="001351EA">
        <w:t>ìm kiếm sản phẩm</w:t>
      </w:r>
      <w:r w:rsidRPr="001351EA">
        <w:rPr>
          <w:szCs w:val="26"/>
        </w:rPr>
        <w:tab/>
      </w:r>
      <w:r>
        <w:t>44</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4.5: </w:t>
      </w:r>
      <w:r w:rsidRPr="00CB55A4">
        <w:t>Giao diện</w:t>
      </w:r>
      <w:r>
        <w:rPr>
          <w:i/>
        </w:rPr>
        <w:t xml:space="preserve"> </w:t>
      </w:r>
      <w:r>
        <w:t>h</w:t>
      </w:r>
      <w:r w:rsidRPr="001351EA">
        <w:t>iển thị sản phẩm hot nhất</w:t>
      </w:r>
      <w:r w:rsidRPr="001351EA">
        <w:tab/>
      </w:r>
      <w:r>
        <w:t>44</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4.6: </w:t>
      </w:r>
      <w:r w:rsidRPr="00CB55A4">
        <w:t>Giao diện</w:t>
      </w:r>
      <w:r>
        <w:rPr>
          <w:i/>
        </w:rPr>
        <w:t xml:space="preserve"> </w:t>
      </w:r>
      <w:r>
        <w:t>h</w:t>
      </w:r>
      <w:r w:rsidRPr="001351EA">
        <w:t>iển thị danh sách sản phẩm theo danh mục</w:t>
      </w:r>
      <w:r w:rsidRPr="001351EA">
        <w:rPr>
          <w:szCs w:val="26"/>
        </w:rPr>
        <w:tab/>
      </w:r>
      <w:r>
        <w:t>45</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4.7: </w:t>
      </w:r>
      <w:r w:rsidRPr="00CB55A4">
        <w:t>Giao diện</w:t>
      </w:r>
      <w:r>
        <w:rPr>
          <w:i/>
        </w:rPr>
        <w:t xml:space="preserve"> </w:t>
      </w:r>
      <w:r>
        <w:t>c</w:t>
      </w:r>
      <w:r w:rsidRPr="001351EA">
        <w:t>hi tiết sản phẩm</w:t>
      </w:r>
      <w:r w:rsidRPr="001351EA">
        <w:rPr>
          <w:szCs w:val="26"/>
        </w:rPr>
        <w:tab/>
      </w:r>
      <w:r>
        <w:t>46</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4.8: </w:t>
      </w:r>
      <w:r w:rsidRPr="00CB55A4">
        <w:t>Giao diện</w:t>
      </w:r>
      <w:r>
        <w:rPr>
          <w:i/>
        </w:rPr>
        <w:t xml:space="preserve"> </w:t>
      </w:r>
      <w:r>
        <w:t>s</w:t>
      </w:r>
      <w:r w:rsidRPr="001351EA">
        <w:t>ản phẩm tương tự</w:t>
      </w:r>
      <w:r w:rsidRPr="001351EA">
        <w:tab/>
      </w:r>
      <w:r>
        <w:t>46</w:t>
      </w:r>
    </w:p>
    <w:p w:rsidR="00520E86" w:rsidRPr="001351EA" w:rsidRDefault="00520E86" w:rsidP="000F1041">
      <w:pPr>
        <w:pStyle w:val="Caption"/>
        <w:tabs>
          <w:tab w:val="left" w:leader="dot" w:pos="7938"/>
          <w:tab w:val="left" w:leader="dot" w:pos="8505"/>
          <w:tab w:val="left" w:leader="dot" w:pos="8931"/>
        </w:tabs>
        <w:ind w:firstLine="284"/>
        <w:jc w:val="left"/>
        <w:rPr>
          <w:szCs w:val="26"/>
        </w:rPr>
      </w:pPr>
      <w:r w:rsidRPr="001351EA">
        <w:t>Hình 4.9</w:t>
      </w:r>
      <w:r w:rsidRPr="001351EA">
        <w:rPr>
          <w:szCs w:val="26"/>
        </w:rPr>
        <w:t>: Giao diện quản lý giỏ hàng</w:t>
      </w:r>
      <w:r w:rsidRPr="001351EA">
        <w:rPr>
          <w:szCs w:val="26"/>
        </w:rPr>
        <w:tab/>
      </w:r>
      <w:r>
        <w:rPr>
          <w:szCs w:val="26"/>
        </w:rPr>
        <w:t>47</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4.10 Giao diện đơn hàng</w:t>
      </w:r>
      <w:r w:rsidRPr="001351EA">
        <w:tab/>
      </w:r>
      <w:r>
        <w:t>48</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4.11 Giao diện đăng nhập PayPal</w:t>
      </w:r>
      <w:r w:rsidRPr="001351EA">
        <w:tab/>
      </w:r>
      <w:r>
        <w:t>49</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4.12 Giao diện thanh toán thành công</w:t>
      </w:r>
      <w:r w:rsidRPr="001351EA">
        <w:tab/>
      </w:r>
      <w:r>
        <w:t>49</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4.13: </w:t>
      </w:r>
      <w:r w:rsidRPr="00CB55A4">
        <w:t>Giao diện</w:t>
      </w:r>
      <w:r>
        <w:rPr>
          <w:i/>
        </w:rPr>
        <w:t xml:space="preserve"> </w:t>
      </w:r>
      <w:r>
        <w:t>đ</w:t>
      </w:r>
      <w:r w:rsidRPr="001351EA">
        <w:t>ặt hàng thành công</w:t>
      </w:r>
      <w:r w:rsidRPr="001351EA">
        <w:tab/>
      </w:r>
      <w:r>
        <w:t>50</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4.14: </w:t>
      </w:r>
      <w:r w:rsidRPr="00CB55A4">
        <w:t>Giao diện</w:t>
      </w:r>
      <w:r>
        <w:rPr>
          <w:i/>
        </w:rPr>
        <w:t xml:space="preserve"> </w:t>
      </w:r>
      <w:r>
        <w:t>d</w:t>
      </w:r>
      <w:r w:rsidRPr="001351EA">
        <w:t>anh sách đơn hàng</w:t>
      </w:r>
      <w:r w:rsidRPr="001351EA">
        <w:rPr>
          <w:szCs w:val="26"/>
        </w:rPr>
        <w:tab/>
      </w:r>
      <w:r>
        <w:t>50</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4.15: </w:t>
      </w:r>
      <w:r w:rsidRPr="00CB55A4">
        <w:t>Giao diện</w:t>
      </w:r>
      <w:r>
        <w:rPr>
          <w:i/>
        </w:rPr>
        <w:t xml:space="preserve"> </w:t>
      </w:r>
      <w:r>
        <w:t>c</w:t>
      </w:r>
      <w:r w:rsidRPr="001351EA">
        <w:t>hi tiết đơn hàng</w:t>
      </w:r>
      <w:r w:rsidRPr="001351EA">
        <w:rPr>
          <w:szCs w:val="26"/>
        </w:rPr>
        <w:tab/>
      </w:r>
      <w:r>
        <w:t>51</w:t>
      </w:r>
    </w:p>
    <w:p w:rsidR="00520E86" w:rsidRPr="001351EA" w:rsidRDefault="00520E86" w:rsidP="000F1041">
      <w:pPr>
        <w:pStyle w:val="Caption"/>
        <w:tabs>
          <w:tab w:val="left" w:leader="dot" w:pos="7938"/>
          <w:tab w:val="left" w:leader="dot" w:pos="8505"/>
          <w:tab w:val="left" w:leader="dot" w:pos="8931"/>
        </w:tabs>
        <w:ind w:firstLine="284"/>
        <w:jc w:val="left"/>
        <w:rPr>
          <w:iCs w:val="0"/>
          <w:szCs w:val="26"/>
        </w:rPr>
      </w:pPr>
      <w:r w:rsidRPr="001351EA">
        <w:rPr>
          <w:iCs w:val="0"/>
          <w:szCs w:val="26"/>
        </w:rPr>
        <w:t xml:space="preserve">Hình 4.16: </w:t>
      </w:r>
      <w:r w:rsidRPr="00CB55A4">
        <w:t>Giao diện</w:t>
      </w:r>
      <w:r>
        <w:rPr>
          <w:i/>
        </w:rPr>
        <w:t xml:space="preserve"> </w:t>
      </w:r>
      <w:r w:rsidRPr="001351EA">
        <w:rPr>
          <w:iCs w:val="0"/>
          <w:szCs w:val="26"/>
        </w:rPr>
        <w:t>Email xác nhận đơn hàng</w:t>
      </w:r>
      <w:r w:rsidRPr="001351EA">
        <w:rPr>
          <w:iCs w:val="0"/>
          <w:szCs w:val="26"/>
        </w:rPr>
        <w:tab/>
      </w:r>
      <w:r>
        <w:rPr>
          <w:iCs w:val="0"/>
          <w:szCs w:val="26"/>
        </w:rPr>
        <w:t>51</w:t>
      </w:r>
    </w:p>
    <w:p w:rsidR="00520E86" w:rsidRPr="001351EA" w:rsidRDefault="00520E86" w:rsidP="000F1041">
      <w:pPr>
        <w:pStyle w:val="Caption"/>
        <w:tabs>
          <w:tab w:val="left" w:leader="dot" w:pos="7938"/>
          <w:tab w:val="left" w:leader="dot" w:pos="8505"/>
          <w:tab w:val="left" w:leader="dot" w:pos="8931"/>
        </w:tabs>
        <w:ind w:firstLine="284"/>
        <w:jc w:val="left"/>
        <w:rPr>
          <w:szCs w:val="26"/>
        </w:rPr>
      </w:pPr>
      <w:r w:rsidRPr="001351EA">
        <w:rPr>
          <w:bCs/>
          <w:szCs w:val="26"/>
        </w:rPr>
        <w:t>Hình 4.17: Giao diện quản trị hệ thống</w:t>
      </w:r>
      <w:r w:rsidRPr="001351EA">
        <w:rPr>
          <w:szCs w:val="26"/>
        </w:rPr>
        <w:tab/>
      </w:r>
      <w:r>
        <w:rPr>
          <w:bCs/>
          <w:szCs w:val="26"/>
        </w:rPr>
        <w:t>52</w:t>
      </w:r>
    </w:p>
    <w:p w:rsidR="00520E86" w:rsidRPr="001351EA" w:rsidRDefault="00520E86" w:rsidP="000F1041">
      <w:pPr>
        <w:tabs>
          <w:tab w:val="left" w:leader="dot" w:pos="7938"/>
          <w:tab w:val="left" w:leader="dot" w:pos="8505"/>
          <w:tab w:val="left" w:leader="dot" w:pos="8959"/>
        </w:tabs>
        <w:spacing w:line="360" w:lineRule="auto"/>
        <w:ind w:firstLine="284"/>
      </w:pPr>
      <w:r w:rsidRPr="001351EA">
        <w:t>Hình 4.18: Giao diện danh mục</w:t>
      </w:r>
      <w:r w:rsidRPr="001351EA">
        <w:rPr>
          <w:szCs w:val="26"/>
        </w:rPr>
        <w:tab/>
      </w:r>
      <w:r>
        <w:t>53</w:t>
      </w:r>
    </w:p>
    <w:p w:rsidR="00520E86" w:rsidRPr="001351EA" w:rsidRDefault="00520E86" w:rsidP="000F1041">
      <w:pPr>
        <w:tabs>
          <w:tab w:val="left" w:leader="dot" w:pos="7938"/>
          <w:tab w:val="left" w:leader="dot" w:pos="8505"/>
          <w:tab w:val="left" w:leader="dot" w:pos="8959"/>
        </w:tabs>
        <w:spacing w:line="360" w:lineRule="auto"/>
        <w:ind w:firstLine="284"/>
      </w:pPr>
      <w:r w:rsidRPr="001351EA">
        <w:t>Hình 4.19: Giao diện thêm danh mục</w:t>
      </w:r>
      <w:r w:rsidRPr="001351EA">
        <w:rPr>
          <w:szCs w:val="26"/>
        </w:rPr>
        <w:tab/>
      </w:r>
      <w:r>
        <w:t>53</w:t>
      </w:r>
    </w:p>
    <w:p w:rsidR="00520E86" w:rsidRPr="001351EA" w:rsidRDefault="00520E86" w:rsidP="000F1041">
      <w:pPr>
        <w:tabs>
          <w:tab w:val="left" w:leader="dot" w:pos="7938"/>
          <w:tab w:val="left" w:leader="dot" w:pos="8505"/>
          <w:tab w:val="left" w:leader="dot" w:pos="8959"/>
        </w:tabs>
        <w:spacing w:line="360" w:lineRule="auto"/>
        <w:ind w:firstLine="284"/>
      </w:pPr>
      <w:r w:rsidRPr="001351EA">
        <w:t>Hình 4.20: Giao diện sửa danh mục</w:t>
      </w:r>
      <w:r w:rsidRPr="001351EA">
        <w:rPr>
          <w:szCs w:val="26"/>
        </w:rPr>
        <w:tab/>
      </w:r>
      <w:r>
        <w:t>54</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4.21: </w:t>
      </w:r>
      <w:r w:rsidRPr="00CB55A4">
        <w:t>Giao diện</w:t>
      </w:r>
      <w:r>
        <w:rPr>
          <w:i/>
        </w:rPr>
        <w:t xml:space="preserve"> </w:t>
      </w:r>
      <w:r>
        <w:t>trang</w:t>
      </w:r>
      <w:r w:rsidRPr="001351EA">
        <w:t xml:space="preserve"> hiển thị thương hiệu</w:t>
      </w:r>
      <w:r w:rsidRPr="001351EA">
        <w:tab/>
      </w:r>
      <w:r>
        <w:t>54</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4.22: </w:t>
      </w:r>
      <w:r w:rsidRPr="00CB55A4">
        <w:t>Giao diện</w:t>
      </w:r>
      <w:r>
        <w:rPr>
          <w:i/>
        </w:rPr>
        <w:t xml:space="preserve"> </w:t>
      </w:r>
      <w:r>
        <w:t>trang</w:t>
      </w:r>
      <w:r w:rsidRPr="001351EA">
        <w:t xml:space="preserve"> thêm thương hiệu</w:t>
      </w:r>
      <w:r w:rsidRPr="001351EA">
        <w:tab/>
      </w:r>
      <w:r>
        <w:t>55</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4.23: </w:t>
      </w:r>
      <w:r w:rsidRPr="00CB55A4">
        <w:t>Giao diện</w:t>
      </w:r>
      <w:r>
        <w:rPr>
          <w:i/>
        </w:rPr>
        <w:t xml:space="preserve"> </w:t>
      </w:r>
      <w:r>
        <w:t>trang</w:t>
      </w:r>
      <w:r w:rsidRPr="001351EA">
        <w:t xml:space="preserve"> sửa thương hiệu</w:t>
      </w:r>
      <w:r w:rsidRPr="001351EA">
        <w:tab/>
      </w:r>
      <w:r>
        <w:t>55</w:t>
      </w:r>
    </w:p>
    <w:p w:rsidR="00520E86" w:rsidRPr="001351EA" w:rsidRDefault="00520E86" w:rsidP="000F1041">
      <w:pPr>
        <w:pStyle w:val="Caption"/>
        <w:tabs>
          <w:tab w:val="left" w:leader="dot" w:pos="7938"/>
          <w:tab w:val="left" w:leader="dot" w:pos="8505"/>
          <w:tab w:val="left" w:leader="dot" w:pos="8959"/>
        </w:tabs>
        <w:ind w:firstLine="284"/>
        <w:jc w:val="left"/>
      </w:pPr>
      <w:r w:rsidRPr="001351EA">
        <w:t>Hình 4.24:</w:t>
      </w:r>
      <w:r>
        <w:t xml:space="preserve"> Giao diện trang</w:t>
      </w:r>
      <w:r w:rsidRPr="001351EA">
        <w:t xml:space="preserve"> hiển thị sản phẩm</w:t>
      </w:r>
      <w:r w:rsidRPr="001351EA">
        <w:rPr>
          <w:szCs w:val="26"/>
        </w:rPr>
        <w:tab/>
      </w:r>
      <w:r>
        <w:t>56</w:t>
      </w:r>
    </w:p>
    <w:p w:rsidR="00520E86" w:rsidRPr="00CB55A4" w:rsidRDefault="00520E86" w:rsidP="000F1041">
      <w:pPr>
        <w:pStyle w:val="Caption"/>
        <w:tabs>
          <w:tab w:val="left" w:leader="dot" w:pos="7938"/>
          <w:tab w:val="left" w:leader="dot" w:pos="8505"/>
          <w:tab w:val="left" w:leader="dot" w:pos="8959"/>
        </w:tabs>
        <w:ind w:firstLine="284"/>
        <w:jc w:val="left"/>
      </w:pPr>
      <w:r w:rsidRPr="001351EA">
        <w:t xml:space="preserve">Hình 4.25: </w:t>
      </w:r>
      <w:r w:rsidRPr="00CB55A4">
        <w:t>Giao diện</w:t>
      </w:r>
      <w:r>
        <w:rPr>
          <w:i/>
        </w:rPr>
        <w:t xml:space="preserve"> </w:t>
      </w:r>
      <w:r>
        <w:t>trang</w:t>
      </w:r>
      <w:r w:rsidRPr="001351EA">
        <w:t xml:space="preserve"> thêm sản phẩm</w:t>
      </w:r>
      <w:r>
        <w:tab/>
        <w:t>56</w:t>
      </w:r>
    </w:p>
    <w:p w:rsidR="00520E86" w:rsidRPr="001351EA" w:rsidRDefault="00520E86" w:rsidP="000F1041">
      <w:pPr>
        <w:pStyle w:val="Caption"/>
        <w:tabs>
          <w:tab w:val="left" w:leader="dot" w:pos="7938"/>
          <w:tab w:val="left" w:leader="dot" w:pos="8505"/>
          <w:tab w:val="left" w:leader="dot" w:pos="8959"/>
        </w:tabs>
        <w:ind w:firstLine="284"/>
        <w:jc w:val="left"/>
      </w:pPr>
      <w:r w:rsidRPr="001351EA">
        <w:t>Hình 4.26:</w:t>
      </w:r>
      <w:r>
        <w:t xml:space="preserve"> Giao diện trang</w:t>
      </w:r>
      <w:r w:rsidRPr="001351EA">
        <w:t xml:space="preserve"> sửa sản phẩm</w:t>
      </w:r>
      <w:r w:rsidRPr="001351EA">
        <w:rPr>
          <w:szCs w:val="26"/>
        </w:rPr>
        <w:tab/>
      </w:r>
      <w:r>
        <w:t>57</w:t>
      </w:r>
    </w:p>
    <w:p w:rsidR="00520E86" w:rsidRPr="001351EA" w:rsidRDefault="00520E86" w:rsidP="000F1041">
      <w:pPr>
        <w:pStyle w:val="Caption"/>
        <w:tabs>
          <w:tab w:val="left" w:leader="dot" w:pos="7938"/>
          <w:tab w:val="left" w:leader="dot" w:pos="8505"/>
          <w:tab w:val="left" w:leader="dot" w:pos="8959"/>
        </w:tabs>
        <w:ind w:firstLine="284"/>
        <w:jc w:val="left"/>
      </w:pPr>
      <w:r w:rsidRPr="001351EA">
        <w:t>Hình 4.27:</w:t>
      </w:r>
      <w:r>
        <w:t xml:space="preserve"> Giao diện trang</w:t>
      </w:r>
      <w:r w:rsidRPr="001351EA">
        <w:t xml:space="preserve"> quản lý đơn hàng</w:t>
      </w:r>
      <w:r w:rsidRPr="001351EA">
        <w:rPr>
          <w:szCs w:val="26"/>
        </w:rPr>
        <w:tab/>
      </w:r>
      <w:r>
        <w:t>58</w:t>
      </w:r>
    </w:p>
    <w:p w:rsidR="00520E86" w:rsidRPr="001351EA" w:rsidRDefault="00520E86" w:rsidP="000F1041">
      <w:pPr>
        <w:pStyle w:val="Caption"/>
        <w:tabs>
          <w:tab w:val="left" w:leader="dot" w:pos="7938"/>
          <w:tab w:val="left" w:leader="dot" w:pos="8505"/>
          <w:tab w:val="left" w:leader="dot" w:pos="8959"/>
        </w:tabs>
        <w:ind w:firstLine="284"/>
        <w:jc w:val="left"/>
      </w:pPr>
      <w:r w:rsidRPr="001351EA">
        <w:lastRenderedPageBreak/>
        <w:t>Hình 4.28:</w:t>
      </w:r>
      <w:r>
        <w:t xml:space="preserve"> Giao diện trang</w:t>
      </w:r>
      <w:r w:rsidRPr="001351EA">
        <w:t xml:space="preserve"> chi tiết đơn hàng</w:t>
      </w:r>
      <w:r w:rsidRPr="001351EA">
        <w:rPr>
          <w:szCs w:val="26"/>
        </w:rPr>
        <w:tab/>
      </w:r>
      <w:r>
        <w:t>59</w:t>
      </w:r>
    </w:p>
    <w:p w:rsidR="00520E86" w:rsidRPr="001351EA" w:rsidRDefault="00520E86" w:rsidP="000F1041">
      <w:pPr>
        <w:pStyle w:val="Caption"/>
        <w:tabs>
          <w:tab w:val="left" w:leader="dot" w:pos="7938"/>
          <w:tab w:val="left" w:leader="dot" w:pos="8505"/>
          <w:tab w:val="left" w:leader="dot" w:pos="8959"/>
        </w:tabs>
        <w:ind w:firstLine="284"/>
        <w:jc w:val="left"/>
      </w:pPr>
      <w:r>
        <w:t>Hình 4.29: Giao diện trang quản lý phiếu giảm gái</w:t>
      </w:r>
      <w:r w:rsidRPr="001351EA">
        <w:rPr>
          <w:szCs w:val="26"/>
        </w:rPr>
        <w:tab/>
      </w:r>
      <w:r>
        <w:t>59</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4.30: </w:t>
      </w:r>
      <w:r>
        <w:t>Giao diện trang</w:t>
      </w:r>
      <w:r w:rsidRPr="001351EA">
        <w:t xml:space="preserve"> thêm phiếu giảm giá</w:t>
      </w:r>
      <w:r w:rsidRPr="001351EA">
        <w:tab/>
      </w:r>
      <w:r>
        <w:t>60</w:t>
      </w:r>
    </w:p>
    <w:p w:rsidR="00520E86" w:rsidRDefault="00520E86" w:rsidP="000F1041">
      <w:pPr>
        <w:pStyle w:val="Caption"/>
        <w:tabs>
          <w:tab w:val="left" w:leader="dot" w:pos="7938"/>
          <w:tab w:val="left" w:leader="dot" w:pos="8505"/>
          <w:tab w:val="left" w:leader="dot" w:pos="8959"/>
        </w:tabs>
        <w:ind w:firstLine="284"/>
        <w:jc w:val="left"/>
      </w:pPr>
      <w:r>
        <w:t>Hình 4.31</w:t>
      </w:r>
      <w:r w:rsidRPr="001351EA">
        <w:t>:</w:t>
      </w:r>
      <w:r>
        <w:t xml:space="preserve"> Giao diện trang quản lý tài khoản người dùng</w:t>
      </w:r>
      <w:r w:rsidRPr="001351EA">
        <w:tab/>
      </w:r>
      <w:r>
        <w:t>60</w:t>
      </w:r>
    </w:p>
    <w:p w:rsidR="00520E86" w:rsidRPr="001351EA" w:rsidRDefault="00520E86" w:rsidP="000F1041">
      <w:pPr>
        <w:pStyle w:val="Caption"/>
        <w:tabs>
          <w:tab w:val="left" w:leader="dot" w:pos="7938"/>
          <w:tab w:val="left" w:leader="dot" w:pos="8505"/>
          <w:tab w:val="left" w:leader="dot" w:pos="8959"/>
        </w:tabs>
        <w:ind w:firstLine="284"/>
        <w:jc w:val="left"/>
      </w:pPr>
      <w:r>
        <w:t>Hình 4.32</w:t>
      </w:r>
      <w:r w:rsidRPr="001351EA">
        <w:t>:</w:t>
      </w:r>
      <w:r>
        <w:t xml:space="preserve"> Giao diện trang sửa tài khoản người dùng</w:t>
      </w:r>
      <w:r w:rsidRPr="001351EA">
        <w:tab/>
      </w:r>
      <w:r>
        <w:t>61</w:t>
      </w:r>
    </w:p>
    <w:p w:rsidR="00520E86" w:rsidRPr="001351EA" w:rsidRDefault="00520E86" w:rsidP="000F1041">
      <w:pPr>
        <w:pStyle w:val="Caption"/>
        <w:tabs>
          <w:tab w:val="left" w:leader="dot" w:pos="7938"/>
          <w:tab w:val="left" w:leader="dot" w:pos="8505"/>
          <w:tab w:val="left" w:leader="dot" w:pos="8959"/>
        </w:tabs>
        <w:ind w:firstLine="284"/>
        <w:jc w:val="left"/>
      </w:pPr>
      <w:r>
        <w:t>Hình 4.33</w:t>
      </w:r>
      <w:r w:rsidRPr="001351EA">
        <w:t>: Giao diện</w:t>
      </w:r>
      <w:r>
        <w:t xml:space="preserve"> thống kê doanh thu</w:t>
      </w:r>
      <w:r w:rsidRPr="001351EA">
        <w:tab/>
      </w:r>
      <w:r>
        <w:t>61</w:t>
      </w:r>
    </w:p>
    <w:p w:rsidR="00520E86" w:rsidRPr="00CB55A4" w:rsidRDefault="00520E86" w:rsidP="000F1041">
      <w:pPr>
        <w:pStyle w:val="Caption"/>
        <w:tabs>
          <w:tab w:val="left" w:leader="dot" w:pos="7938"/>
          <w:tab w:val="left" w:leader="dot" w:pos="8505"/>
          <w:tab w:val="left" w:leader="dot" w:pos="8959"/>
        </w:tabs>
        <w:ind w:firstLine="284"/>
        <w:jc w:val="left"/>
      </w:pPr>
      <w:r>
        <w:t>Hình 4.34</w:t>
      </w:r>
      <w:r w:rsidRPr="001351EA">
        <w:t>: Giao diện</w:t>
      </w:r>
      <w:r>
        <w:t xml:space="preserve"> </w:t>
      </w:r>
      <w:r w:rsidRPr="00CB55A4">
        <w:t>thống kê sản phẩm, đơn hàng, khách hàng</w:t>
      </w:r>
      <w:r w:rsidRPr="001351EA">
        <w:tab/>
      </w:r>
      <w:r>
        <w:t>62</w:t>
      </w:r>
    </w:p>
    <w:p w:rsidR="00520E86" w:rsidRDefault="00520E86" w:rsidP="000F1041">
      <w:pPr>
        <w:pStyle w:val="Caption"/>
        <w:tabs>
          <w:tab w:val="left" w:leader="dot" w:pos="7938"/>
          <w:tab w:val="left" w:leader="dot" w:pos="8505"/>
          <w:tab w:val="left" w:leader="dot" w:pos="8959"/>
        </w:tabs>
        <w:ind w:firstLine="284"/>
        <w:jc w:val="left"/>
      </w:pPr>
      <w:r w:rsidRPr="001351EA">
        <w:t>H</w:t>
      </w:r>
      <w:r>
        <w:t>ình 4.35</w:t>
      </w:r>
      <w:r w:rsidRPr="001351EA">
        <w:t xml:space="preserve">: </w:t>
      </w:r>
      <w:r w:rsidR="00123E67">
        <w:t xml:space="preserve">Giao diện chi tiết </w:t>
      </w:r>
      <w:r w:rsidRPr="00CB55A4">
        <w:t>sản phẩm, đơn hàng, khách hàng</w:t>
      </w:r>
      <w:r w:rsidRPr="001351EA">
        <w:tab/>
      </w:r>
      <w:r>
        <w:t>63</w:t>
      </w:r>
    </w:p>
    <w:p w:rsidR="00520E86" w:rsidRDefault="00520E86" w:rsidP="000F1041">
      <w:pPr>
        <w:pStyle w:val="Caption"/>
        <w:tabs>
          <w:tab w:val="left" w:leader="dot" w:pos="7938"/>
          <w:tab w:val="left" w:leader="dot" w:pos="8505"/>
          <w:tab w:val="left" w:leader="dot" w:pos="8959"/>
        </w:tabs>
        <w:ind w:firstLine="284"/>
        <w:jc w:val="left"/>
      </w:pPr>
      <w:r w:rsidRPr="001351EA">
        <w:t>H</w:t>
      </w:r>
      <w:r>
        <w:t>ình 4.36</w:t>
      </w:r>
      <w:r w:rsidRPr="001351EA">
        <w:t xml:space="preserve">: </w:t>
      </w:r>
      <w:r w:rsidRPr="00CB55A4">
        <w:t>Giao diện thông tin cá nhân của quản trị</w:t>
      </w:r>
      <w:r w:rsidRPr="001351EA">
        <w:tab/>
      </w:r>
      <w:r>
        <w:t>64</w:t>
      </w:r>
    </w:p>
    <w:p w:rsidR="002D6777" w:rsidRDefault="002D6777" w:rsidP="006E0AFE">
      <w:pPr>
        <w:pStyle w:val="Caption"/>
        <w:jc w:val="left"/>
        <w:rPr>
          <w:rFonts w:asciiTheme="minorHAnsi" w:eastAsiaTheme="minorEastAsia" w:hAnsiTheme="minorHAnsi" w:cstheme="minorBidi"/>
          <w:noProof/>
          <w:sz w:val="22"/>
          <w:szCs w:val="22"/>
        </w:rPr>
      </w:pPr>
      <w:r>
        <w:fldChar w:fldCharType="begin"/>
      </w:r>
      <w:r>
        <w:instrText xml:space="preserve"> TOC \h \z \c "Bảng 3." </w:instrText>
      </w:r>
      <w:r>
        <w:fldChar w:fldCharType="separate"/>
      </w:r>
    </w:p>
    <w:p w:rsidR="002D6777" w:rsidRPr="002D6777" w:rsidRDefault="002D6777" w:rsidP="006E0AFE">
      <w:pPr>
        <w:pStyle w:val="Caption"/>
        <w:jc w:val="left"/>
      </w:pPr>
      <w:r>
        <w:fldChar w:fldCharType="end"/>
      </w:r>
      <w:r w:rsidR="006E0AFE" w:rsidRPr="002D6777">
        <w:t xml:space="preserve"> </w:t>
      </w:r>
    </w:p>
    <w:p w:rsidR="00AF4014" w:rsidRPr="00DC49D6" w:rsidRDefault="00AF4014" w:rsidP="00087DEE">
      <w:pPr>
        <w:spacing w:after="160" w:line="259" w:lineRule="auto"/>
        <w:jc w:val="center"/>
        <w:rPr>
          <w:b/>
          <w:sz w:val="28"/>
          <w:szCs w:val="28"/>
        </w:rPr>
      </w:pPr>
      <w:r>
        <w:rPr>
          <w:b/>
          <w:sz w:val="28"/>
          <w:szCs w:val="28"/>
        </w:rPr>
        <w:br w:type="page"/>
      </w:r>
      <w:r w:rsidRPr="00DC49D6">
        <w:rPr>
          <w:b/>
          <w:sz w:val="28"/>
          <w:szCs w:val="28"/>
        </w:rPr>
        <w:lastRenderedPageBreak/>
        <w:t>DANH MỤC</w:t>
      </w:r>
      <w:r w:rsidR="00087DEE" w:rsidRPr="00DC49D6">
        <w:rPr>
          <w:b/>
          <w:sz w:val="28"/>
          <w:szCs w:val="28"/>
        </w:rPr>
        <w:t xml:space="preserve"> </w:t>
      </w:r>
      <w:r w:rsidR="00BD6316" w:rsidRPr="00DC49D6">
        <w:rPr>
          <w:b/>
          <w:sz w:val="28"/>
          <w:szCs w:val="28"/>
        </w:rPr>
        <w:t>SƠ</w:t>
      </w:r>
      <w:r w:rsidR="00087DEE" w:rsidRPr="00DC49D6">
        <w:rPr>
          <w:b/>
          <w:sz w:val="28"/>
          <w:szCs w:val="28"/>
        </w:rPr>
        <w:t xml:space="preserve"> ĐỒ</w:t>
      </w:r>
    </w:p>
    <w:p w:rsidR="00CD727B" w:rsidRPr="001351EA" w:rsidRDefault="00CD727B" w:rsidP="000F1041">
      <w:pPr>
        <w:pStyle w:val="Caption"/>
        <w:tabs>
          <w:tab w:val="left" w:leader="dot" w:pos="7938"/>
          <w:tab w:val="left" w:leader="dot" w:pos="8505"/>
          <w:tab w:val="left" w:leader="dot" w:pos="8959"/>
        </w:tabs>
        <w:ind w:firstLine="284"/>
        <w:jc w:val="left"/>
      </w:pPr>
      <w:r w:rsidRPr="001351EA">
        <w:t xml:space="preserve">Sơ đồ </w:t>
      </w:r>
      <w:r>
        <w:t>3</w:t>
      </w:r>
      <w:r w:rsidRPr="001351EA">
        <w:t>.</w:t>
      </w:r>
      <w:fldSimple w:instr=" SEQ Bảng_3. \* ARABIC \s 1 ">
        <w:r w:rsidR="00053777">
          <w:rPr>
            <w:noProof/>
          </w:rPr>
          <w:t>1</w:t>
        </w:r>
      </w:fldSimple>
      <w:r w:rsidRPr="001351EA">
        <w:t>: Use Case người dùng</w:t>
      </w:r>
      <w:r>
        <w:tab/>
        <w:t>27</w:t>
      </w:r>
    </w:p>
    <w:p w:rsidR="00CD727B" w:rsidRPr="001351EA" w:rsidRDefault="00CD727B" w:rsidP="000F1041">
      <w:pPr>
        <w:pStyle w:val="Caption"/>
        <w:tabs>
          <w:tab w:val="left" w:leader="dot" w:pos="7938"/>
          <w:tab w:val="left" w:leader="dot" w:pos="8505"/>
          <w:tab w:val="left" w:leader="dot" w:pos="8959"/>
        </w:tabs>
        <w:ind w:firstLine="284"/>
        <w:jc w:val="left"/>
      </w:pPr>
      <w:r w:rsidRPr="001351EA">
        <w:t>Sơ đồ</w:t>
      </w:r>
      <w:r>
        <w:t xml:space="preserve"> 3</w:t>
      </w:r>
      <w:r w:rsidRPr="001351EA">
        <w:t>.2: Use Case admin</w:t>
      </w:r>
      <w:r>
        <w:tab/>
        <w:t>28</w:t>
      </w:r>
    </w:p>
    <w:p w:rsidR="00CD727B" w:rsidRPr="001351EA" w:rsidRDefault="00CD727B" w:rsidP="000F1041">
      <w:pPr>
        <w:pStyle w:val="Caption"/>
        <w:tabs>
          <w:tab w:val="left" w:leader="dot" w:pos="7938"/>
          <w:tab w:val="left" w:leader="dot" w:pos="8505"/>
          <w:tab w:val="left" w:leader="dot" w:pos="8959"/>
        </w:tabs>
        <w:ind w:firstLine="284"/>
        <w:jc w:val="left"/>
      </w:pPr>
      <w:r w:rsidRPr="001351EA">
        <w:t>Sơ đồ</w:t>
      </w:r>
      <w:r>
        <w:t xml:space="preserve"> 3</w:t>
      </w:r>
      <w:r w:rsidRPr="001351EA">
        <w:t>.3: Thể hiện trình tự Use Case đăng nhập</w:t>
      </w:r>
      <w:r>
        <w:tab/>
        <w:t>29</w:t>
      </w:r>
    </w:p>
    <w:p w:rsidR="00CD727B" w:rsidRPr="001351EA" w:rsidRDefault="00CD727B" w:rsidP="000F1041">
      <w:pPr>
        <w:pStyle w:val="Caption"/>
        <w:tabs>
          <w:tab w:val="left" w:leader="dot" w:pos="7938"/>
          <w:tab w:val="left" w:leader="dot" w:pos="8505"/>
          <w:tab w:val="left" w:leader="dot" w:pos="8959"/>
        </w:tabs>
        <w:ind w:firstLine="284"/>
        <w:jc w:val="left"/>
      </w:pPr>
      <w:r w:rsidRPr="001351EA">
        <w:t xml:space="preserve">Sơ đồ </w:t>
      </w:r>
      <w:r>
        <w:rPr>
          <w:szCs w:val="26"/>
        </w:rPr>
        <w:t>3</w:t>
      </w:r>
      <w:r w:rsidRPr="001351EA">
        <w:rPr>
          <w:szCs w:val="26"/>
        </w:rPr>
        <w:t>.4: Thể hiện</w:t>
      </w:r>
      <w:r w:rsidRPr="001351EA">
        <w:t xml:space="preserve"> trình </w:t>
      </w:r>
      <w:r>
        <w:t>tự cho Use Case quản lý đặt hàng</w:t>
      </w:r>
      <w:r>
        <w:tab/>
        <w:t>30</w:t>
      </w:r>
    </w:p>
    <w:p w:rsidR="00CD727B" w:rsidRPr="001351EA" w:rsidRDefault="00CD727B" w:rsidP="000F1041">
      <w:pPr>
        <w:pStyle w:val="Caption"/>
        <w:tabs>
          <w:tab w:val="left" w:leader="dot" w:pos="7938"/>
          <w:tab w:val="left" w:leader="dot" w:pos="8505"/>
          <w:tab w:val="left" w:leader="dot" w:pos="8959"/>
        </w:tabs>
        <w:ind w:firstLine="284"/>
        <w:jc w:val="left"/>
      </w:pPr>
      <w:r w:rsidRPr="001351EA">
        <w:rPr>
          <w:szCs w:val="26"/>
        </w:rPr>
        <w:t xml:space="preserve">Sơ đồ 3.5: Thể hiện trình tự </w:t>
      </w:r>
      <w:r>
        <w:rPr>
          <w:szCs w:val="26"/>
        </w:rPr>
        <w:t>cho Use Case quản lý đơn hàng</w:t>
      </w:r>
      <w:r>
        <w:rPr>
          <w:szCs w:val="26"/>
        </w:rPr>
        <w:tab/>
        <w:t>31</w:t>
      </w:r>
    </w:p>
    <w:p w:rsidR="00643E6F" w:rsidRDefault="00643E6F" w:rsidP="00643E6F">
      <w:pPr>
        <w:widowControl w:val="0"/>
        <w:autoSpaceDE w:val="0"/>
        <w:autoSpaceDN w:val="0"/>
        <w:spacing w:before="120" w:after="120" w:line="360" w:lineRule="auto"/>
        <w:ind w:right="576"/>
        <w:jc w:val="both"/>
        <w:rPr>
          <w:szCs w:val="26"/>
        </w:rPr>
      </w:pPr>
    </w:p>
    <w:p w:rsidR="00643E6F" w:rsidRPr="00643E6F" w:rsidRDefault="00643E6F" w:rsidP="00643E6F"/>
    <w:p w:rsidR="00643E6F" w:rsidRPr="00643E6F" w:rsidRDefault="00643E6F" w:rsidP="00643E6F"/>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967583" w:rsidRDefault="00967583" w:rsidP="00643E6F">
      <w:pPr>
        <w:spacing w:after="160" w:line="259" w:lineRule="auto"/>
        <w:rPr>
          <w:i/>
          <w:color w:val="000000" w:themeColor="text1"/>
        </w:rPr>
      </w:pPr>
    </w:p>
    <w:p w:rsidR="00BF1D4F" w:rsidRPr="00DC49D6" w:rsidRDefault="00AA76F0" w:rsidP="000B0D61">
      <w:pPr>
        <w:spacing w:after="160" w:line="259" w:lineRule="auto"/>
        <w:jc w:val="center"/>
        <w:rPr>
          <w:b/>
          <w:color w:val="000000" w:themeColor="text1"/>
        </w:rPr>
      </w:pPr>
      <w:r w:rsidRPr="00DC49D6">
        <w:rPr>
          <w:b/>
          <w:color w:val="000000" w:themeColor="text1"/>
        </w:rPr>
        <w:lastRenderedPageBreak/>
        <w:t>DANH MỤC BẢNG</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3.1: Bảng thương hiệu</w:t>
      </w:r>
      <w:r w:rsidRPr="004927D5">
        <w:rPr>
          <w:szCs w:val="26"/>
        </w:rPr>
        <w:tab/>
      </w:r>
      <w:r>
        <w:rPr>
          <w:szCs w:val="26"/>
        </w:rPr>
        <w:t>33</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3.2: Bảng loại sản phẩm</w:t>
      </w:r>
      <w:r w:rsidRPr="004927D5">
        <w:rPr>
          <w:szCs w:val="26"/>
        </w:rPr>
        <w:tab/>
      </w:r>
      <w:r>
        <w:rPr>
          <w:szCs w:val="26"/>
        </w:rPr>
        <w:t>33</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3.3: Bảng đặt hàng</w:t>
      </w:r>
      <w:r w:rsidRPr="004927D5">
        <w:rPr>
          <w:szCs w:val="26"/>
        </w:rPr>
        <w:tab/>
      </w:r>
      <w:r>
        <w:rPr>
          <w:szCs w:val="26"/>
        </w:rPr>
        <w:t>34</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3.4: Bảng chi tiết đặt hàng</w:t>
      </w:r>
      <w:r>
        <w:rPr>
          <w:szCs w:val="26"/>
        </w:rPr>
        <w:tab/>
        <w:t>35</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 xml:space="preserve">Bảng 3.5: Bảng phương thức </w:t>
      </w:r>
      <w:r>
        <w:rPr>
          <w:szCs w:val="26"/>
        </w:rPr>
        <w:t>thanh toán</w:t>
      </w:r>
      <w:r>
        <w:rPr>
          <w:szCs w:val="26"/>
        </w:rPr>
        <w:tab/>
        <w:t>35</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3.6: Bảng sản phẩm</w:t>
      </w:r>
      <w:r>
        <w:rPr>
          <w:szCs w:val="26"/>
        </w:rPr>
        <w:tab/>
        <w:t>36</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3.7: Bảng người dùng</w:t>
      </w:r>
      <w:r>
        <w:rPr>
          <w:szCs w:val="26"/>
        </w:rPr>
        <w:tab/>
        <w:t>36</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3.8: Bảng giao hàng</w:t>
      </w:r>
      <w:r>
        <w:rPr>
          <w:szCs w:val="26"/>
        </w:rPr>
        <w:tab/>
        <w:t>37</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3.9: Bảng phiếu khuyến mãi</w:t>
      </w:r>
      <w:r>
        <w:rPr>
          <w:szCs w:val="26"/>
        </w:rPr>
        <w:tab/>
        <w:t>37</w:t>
      </w:r>
    </w:p>
    <w:p w:rsidR="00434376"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3.10: Bảng quản trị</w:t>
      </w:r>
      <w:r>
        <w:rPr>
          <w:szCs w:val="26"/>
        </w:rPr>
        <w:tab/>
        <w:t>38</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w:t>
      </w:r>
      <w:r>
        <w:rPr>
          <w:szCs w:val="26"/>
        </w:rPr>
        <w:t>11</w:t>
      </w:r>
      <w:r w:rsidRPr="004927D5">
        <w:rPr>
          <w:szCs w:val="26"/>
        </w:rPr>
        <w:t>: Bảng</w:t>
      </w:r>
      <w:r>
        <w:rPr>
          <w:szCs w:val="26"/>
        </w:rPr>
        <w:t xml:space="preserve"> thống kê</w:t>
      </w:r>
      <w:r>
        <w:rPr>
          <w:szCs w:val="26"/>
        </w:rPr>
        <w:tab/>
        <w:t>38</w:t>
      </w:r>
    </w:p>
    <w:p w:rsidR="000D0463" w:rsidRPr="00041C29" w:rsidRDefault="000D0463" w:rsidP="000D0463">
      <w:pPr>
        <w:pStyle w:val="ListParagraph"/>
        <w:widowControl w:val="0"/>
        <w:autoSpaceDE w:val="0"/>
        <w:autoSpaceDN w:val="0"/>
        <w:spacing w:before="120" w:after="120" w:line="360" w:lineRule="auto"/>
        <w:ind w:left="0" w:right="576"/>
        <w:contextualSpacing w:val="0"/>
        <w:jc w:val="center"/>
        <w:rPr>
          <w:i/>
          <w:szCs w:val="26"/>
        </w:rPr>
      </w:pPr>
    </w:p>
    <w:p w:rsidR="000D0463" w:rsidRDefault="000D0463" w:rsidP="000D0463">
      <w:pPr>
        <w:pStyle w:val="ListParagraph"/>
        <w:widowControl w:val="0"/>
        <w:autoSpaceDE w:val="0"/>
        <w:autoSpaceDN w:val="0"/>
        <w:spacing w:before="120" w:after="120" w:line="360" w:lineRule="auto"/>
        <w:ind w:left="0" w:right="576"/>
        <w:contextualSpacing w:val="0"/>
        <w:rPr>
          <w:i/>
          <w:szCs w:val="26"/>
        </w:rPr>
      </w:pPr>
    </w:p>
    <w:p w:rsidR="000D0463" w:rsidRPr="00382DE7" w:rsidRDefault="000D0463" w:rsidP="000D0463">
      <w:pPr>
        <w:pStyle w:val="ListParagraph"/>
        <w:widowControl w:val="0"/>
        <w:autoSpaceDE w:val="0"/>
        <w:autoSpaceDN w:val="0"/>
        <w:spacing w:before="120" w:after="120" w:line="360" w:lineRule="auto"/>
        <w:ind w:left="0" w:right="576"/>
        <w:contextualSpacing w:val="0"/>
        <w:rPr>
          <w:i/>
          <w:szCs w:val="26"/>
        </w:rPr>
      </w:pPr>
    </w:p>
    <w:p w:rsidR="000D0463" w:rsidRPr="00382DE7" w:rsidRDefault="000D0463" w:rsidP="000D0463">
      <w:pPr>
        <w:pStyle w:val="ListParagraph"/>
        <w:widowControl w:val="0"/>
        <w:autoSpaceDE w:val="0"/>
        <w:autoSpaceDN w:val="0"/>
        <w:spacing w:before="120" w:after="120" w:line="360" w:lineRule="auto"/>
        <w:ind w:left="0" w:right="576"/>
        <w:contextualSpacing w:val="0"/>
        <w:jc w:val="center"/>
        <w:rPr>
          <w:i/>
          <w:szCs w:val="26"/>
        </w:rPr>
      </w:pPr>
    </w:p>
    <w:p w:rsidR="000B0D61" w:rsidRDefault="000B0D61" w:rsidP="000B0D61">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AF4014" w:rsidRPr="00EE7A75" w:rsidRDefault="0007078F" w:rsidP="00EE7A75">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Ind w:w="-147" w:type="dxa"/>
        <w:tblLook w:val="04A0" w:firstRow="1" w:lastRow="0" w:firstColumn="1" w:lastColumn="0" w:noHBand="0" w:noVBand="1"/>
      </w:tblPr>
      <w:tblGrid>
        <w:gridCol w:w="2761"/>
        <w:gridCol w:w="6028"/>
      </w:tblGrid>
      <w:tr w:rsidR="0007078F" w:rsidTr="00AF017E">
        <w:tc>
          <w:tcPr>
            <w:tcW w:w="2761"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028"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296E04" w:rsidTr="00AF017E">
        <w:tc>
          <w:tcPr>
            <w:tcW w:w="2761" w:type="dxa"/>
          </w:tcPr>
          <w:p w:rsidR="00296E04" w:rsidRDefault="00296E04" w:rsidP="00296E04">
            <w:pPr>
              <w:pStyle w:val="BodyText"/>
              <w:ind w:firstLine="0"/>
              <w:rPr>
                <w:color w:val="000000" w:themeColor="text1"/>
                <w:lang w:val="en-US"/>
              </w:rPr>
            </w:pPr>
            <w:r>
              <w:rPr>
                <w:color w:val="000000" w:themeColor="text1"/>
                <w:lang w:val="en-US"/>
              </w:rPr>
              <w:t>AJAX</w:t>
            </w:r>
          </w:p>
        </w:tc>
        <w:tc>
          <w:tcPr>
            <w:tcW w:w="6028" w:type="dxa"/>
          </w:tcPr>
          <w:p w:rsidR="00296E04" w:rsidRPr="00282E73" w:rsidRDefault="00296E04" w:rsidP="00296E04">
            <w:pPr>
              <w:pStyle w:val="BodyText"/>
              <w:ind w:firstLine="0"/>
            </w:pPr>
            <w:r w:rsidRPr="003213EE">
              <w:t>Asynchronous JavaScript</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CSS</w:t>
            </w:r>
          </w:p>
        </w:tc>
        <w:tc>
          <w:tcPr>
            <w:tcW w:w="6028" w:type="dxa"/>
          </w:tcPr>
          <w:p w:rsidR="00296E04" w:rsidRDefault="00296E04" w:rsidP="00296E04">
            <w:pPr>
              <w:pStyle w:val="BodyText"/>
              <w:ind w:firstLine="0"/>
              <w:jc w:val="left"/>
              <w:rPr>
                <w:color w:val="000000" w:themeColor="text1"/>
                <w:lang w:val="en-US"/>
              </w:rPr>
            </w:pPr>
            <w:r w:rsidRPr="00282E73">
              <w:rPr>
                <w:lang w:val="vi-VN"/>
              </w:rPr>
              <w:t>Cascading Style Sheets</w:t>
            </w:r>
          </w:p>
        </w:tc>
      </w:tr>
      <w:tr w:rsidR="00296E04" w:rsidTr="00AF017E">
        <w:tc>
          <w:tcPr>
            <w:tcW w:w="2761" w:type="dxa"/>
          </w:tcPr>
          <w:p w:rsidR="00296E04" w:rsidRDefault="00296E04" w:rsidP="00296E04">
            <w:pPr>
              <w:pStyle w:val="BodyText"/>
              <w:ind w:firstLine="0"/>
              <w:rPr>
                <w:color w:val="000000" w:themeColor="text1"/>
                <w:lang w:val="en-US"/>
              </w:rPr>
            </w:pPr>
            <w:r>
              <w:rPr>
                <w:color w:val="000000" w:themeColor="text1"/>
                <w:lang w:val="en-US"/>
              </w:rPr>
              <w:t xml:space="preserve">DOM </w:t>
            </w:r>
          </w:p>
        </w:tc>
        <w:tc>
          <w:tcPr>
            <w:tcW w:w="6028" w:type="dxa"/>
          </w:tcPr>
          <w:p w:rsidR="00296E04" w:rsidRPr="00282E73" w:rsidRDefault="00296E04" w:rsidP="00296E04">
            <w:pPr>
              <w:pStyle w:val="BodyText"/>
              <w:ind w:firstLine="0"/>
            </w:pPr>
            <w:r>
              <w:rPr>
                <w:lang w:val="en-US"/>
              </w:rPr>
              <w:t>D</w:t>
            </w:r>
            <w:r>
              <w:t>ocument Object Model</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HTML</w:t>
            </w:r>
          </w:p>
        </w:tc>
        <w:tc>
          <w:tcPr>
            <w:tcW w:w="6028" w:type="dxa"/>
          </w:tcPr>
          <w:p w:rsidR="00296E04" w:rsidRDefault="00296E04" w:rsidP="00296E04">
            <w:pPr>
              <w:pStyle w:val="BodyText"/>
              <w:ind w:firstLine="0"/>
              <w:jc w:val="left"/>
              <w:rPr>
                <w:color w:val="000000" w:themeColor="text1"/>
                <w:lang w:val="en-US"/>
              </w:rPr>
            </w:pPr>
            <w:r>
              <w:rPr>
                <w:lang w:val="vi-VN"/>
              </w:rPr>
              <w:t>Hypertext Markup Language</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MVC</w:t>
            </w:r>
          </w:p>
        </w:tc>
        <w:tc>
          <w:tcPr>
            <w:tcW w:w="6028" w:type="dxa"/>
          </w:tcPr>
          <w:p w:rsidR="00296E04" w:rsidRDefault="00CE302B" w:rsidP="00296E04">
            <w:pPr>
              <w:pStyle w:val="BodyText"/>
              <w:ind w:firstLine="0"/>
              <w:jc w:val="left"/>
              <w:rPr>
                <w:color w:val="000000" w:themeColor="text1"/>
                <w:lang w:val="en-US"/>
              </w:rPr>
            </w:pPr>
            <w:r>
              <w:rPr>
                <w:lang w:val="en-US"/>
              </w:rPr>
              <w:t>Model</w:t>
            </w:r>
            <w:r w:rsidR="00296E04" w:rsidRPr="00735CA2">
              <w:t>-View-Controller</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PHP</w:t>
            </w:r>
          </w:p>
        </w:tc>
        <w:tc>
          <w:tcPr>
            <w:tcW w:w="6028" w:type="dxa"/>
          </w:tcPr>
          <w:p w:rsidR="00296E04" w:rsidRPr="00282E73" w:rsidRDefault="00296E04" w:rsidP="00296E04">
            <w:pPr>
              <w:pStyle w:val="BodyText"/>
              <w:ind w:firstLine="0"/>
              <w:jc w:val="left"/>
            </w:pPr>
            <w:r w:rsidRPr="00282E73">
              <w:t>Hypertext Preprocessor</w:t>
            </w:r>
            <w:r w:rsidRPr="00735CA2">
              <w:t xml:space="preserve"> Model</w:t>
            </w:r>
          </w:p>
        </w:tc>
      </w:tr>
      <w:tr w:rsidR="00296E04" w:rsidTr="00AF017E">
        <w:tc>
          <w:tcPr>
            <w:tcW w:w="2761" w:type="dxa"/>
          </w:tcPr>
          <w:p w:rsidR="00296E04" w:rsidRDefault="00296E04" w:rsidP="00296E04">
            <w:pPr>
              <w:pStyle w:val="BodyText"/>
              <w:ind w:firstLine="0"/>
              <w:rPr>
                <w:color w:val="000000" w:themeColor="text1"/>
                <w:lang w:val="en-US"/>
              </w:rPr>
            </w:pPr>
            <w:r>
              <w:rPr>
                <w:color w:val="000000" w:themeColor="text1"/>
                <w:lang w:val="en-US"/>
              </w:rPr>
              <w:t>SHIP “COD”</w:t>
            </w:r>
          </w:p>
        </w:tc>
        <w:tc>
          <w:tcPr>
            <w:tcW w:w="6028" w:type="dxa"/>
          </w:tcPr>
          <w:p w:rsidR="00296E04" w:rsidRPr="00282E73" w:rsidRDefault="00296E04" w:rsidP="00296E04">
            <w:pPr>
              <w:pStyle w:val="BodyText"/>
              <w:ind w:firstLine="0"/>
            </w:pPr>
            <w:r w:rsidRPr="003213EE">
              <w:t>Cash On Delivery</w:t>
            </w:r>
          </w:p>
        </w:tc>
      </w:tr>
      <w:tr w:rsidR="00296E04" w:rsidTr="00AF017E">
        <w:tc>
          <w:tcPr>
            <w:tcW w:w="2761" w:type="dxa"/>
          </w:tcPr>
          <w:p w:rsidR="00296E04" w:rsidRDefault="00296E04" w:rsidP="00296E04">
            <w:pPr>
              <w:pStyle w:val="BodyText"/>
              <w:ind w:firstLine="0"/>
              <w:rPr>
                <w:color w:val="000000" w:themeColor="text1"/>
                <w:lang w:val="en-US"/>
              </w:rPr>
            </w:pPr>
            <w:r>
              <w:rPr>
                <w:lang w:val="vi-VN"/>
              </w:rPr>
              <w:t>W3C</w:t>
            </w:r>
          </w:p>
        </w:tc>
        <w:tc>
          <w:tcPr>
            <w:tcW w:w="6028" w:type="dxa"/>
          </w:tcPr>
          <w:p w:rsidR="00296E04" w:rsidRPr="00282E73" w:rsidRDefault="00296E04" w:rsidP="00296E04">
            <w:pPr>
              <w:pStyle w:val="BodyText"/>
              <w:ind w:firstLine="0"/>
            </w:pPr>
            <w:r>
              <w:rPr>
                <w:lang w:val="vi-VN"/>
              </w:rPr>
              <w:t>World Wide Web Consortium</w:t>
            </w:r>
          </w:p>
        </w:tc>
      </w:tr>
    </w:tbl>
    <w:p w:rsidR="0007078F" w:rsidRPr="0007078F" w:rsidRDefault="0007078F" w:rsidP="0007078F">
      <w:pPr>
        <w:pStyle w:val="BodyText"/>
        <w:ind w:firstLine="397"/>
        <w:rPr>
          <w:color w:val="000000" w:themeColor="text1"/>
          <w:lang w:val="en-US"/>
        </w:rPr>
      </w:pPr>
    </w:p>
    <w:p w:rsidR="00AF4014" w:rsidRPr="0007078F" w:rsidRDefault="00AF4014" w:rsidP="0007078F">
      <w:pPr>
        <w:pStyle w:val="BodyText"/>
        <w:ind w:firstLine="397"/>
        <w:rPr>
          <w:color w:val="000000" w:themeColor="text1"/>
        </w:rPr>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rsidR="00AF4014" w:rsidRDefault="00AF4014" w:rsidP="00AF4014">
      <w:pPr>
        <w:spacing w:before="120" w:after="120" w:line="360" w:lineRule="auto"/>
        <w:ind w:firstLine="720"/>
        <w:jc w:val="both"/>
        <w:rPr>
          <w:szCs w:val="26"/>
        </w:rPr>
        <w:sectPr w:rsidR="00AF4014" w:rsidSect="00123E67">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454" w:footer="454" w:gutter="0"/>
          <w:cols w:space="720"/>
          <w:docGrid w:linePitch="360"/>
        </w:sectPr>
      </w:pPr>
    </w:p>
    <w:p w:rsidR="00AF4014" w:rsidRDefault="00AF4014" w:rsidP="00F26458">
      <w:pPr>
        <w:pStyle w:val="Heading1"/>
        <w:numPr>
          <w:ilvl w:val="0"/>
          <w:numId w:val="3"/>
        </w:numPr>
        <w:tabs>
          <w:tab w:val="left" w:pos="1701"/>
        </w:tabs>
      </w:pPr>
      <w:bookmarkStart w:id="0" w:name="_Toc127730468"/>
      <w:bookmarkStart w:id="1" w:name="_Toc172585533"/>
      <w:bookmarkStart w:id="2" w:name="_Toc123494279"/>
      <w:bookmarkStart w:id="3" w:name="_Toc123494445"/>
      <w:r>
        <w:lastRenderedPageBreak/>
        <w:t>ĐẶT VẤN ĐỀ</w:t>
      </w:r>
      <w:bookmarkEnd w:id="0"/>
      <w:bookmarkEnd w:id="1"/>
    </w:p>
    <w:p w:rsidR="00775624" w:rsidRPr="00775624" w:rsidRDefault="00DB4426" w:rsidP="00520EEE">
      <w:pPr>
        <w:pStyle w:val="Heading2"/>
      </w:pPr>
      <w:bookmarkStart w:id="4" w:name="_Toc170164111"/>
      <w:bookmarkStart w:id="5" w:name="_Toc170684323"/>
      <w:bookmarkStart w:id="6" w:name="_Toc172585534"/>
      <w:r>
        <w:rPr>
          <w:lang w:val="en-US"/>
        </w:rPr>
        <w:t xml:space="preserve">1 .1 </w:t>
      </w:r>
      <w:r w:rsidR="00AF4014">
        <w:t>Lý do chọn đề tài</w:t>
      </w:r>
      <w:bookmarkEnd w:id="4"/>
      <w:bookmarkEnd w:id="5"/>
      <w:bookmarkEnd w:id="6"/>
    </w:p>
    <w:bookmarkEnd w:id="2"/>
    <w:bookmarkEnd w:id="3"/>
    <w:p w:rsidR="00D57498" w:rsidRPr="00D57498" w:rsidRDefault="00D57498" w:rsidP="00D57498">
      <w:pPr>
        <w:pStyle w:val="BodyText"/>
        <w:ind w:firstLine="397"/>
        <w:rPr>
          <w:lang w:val="en-US"/>
        </w:rPr>
      </w:pPr>
      <w:r w:rsidRPr="00D57498">
        <w:rPr>
          <w:lang w:val="en-US"/>
        </w:rPr>
        <w:t xml:space="preserve">Cuộc cách mạng công nghiệp 4.0 phát triển và lan truyền trên mọi lĩnh vực, nhu cầu của mỗi người, từng tổ chức, doanh nghiệp ngày càng cao. </w:t>
      </w:r>
      <w:r>
        <w:rPr>
          <w:lang w:val="en-US"/>
        </w:rPr>
        <w:t>Để phục vụ những nhu cầu</w:t>
      </w:r>
      <w:r w:rsidR="00FE4AEE">
        <w:rPr>
          <w:lang w:val="en-US"/>
        </w:rPr>
        <w:t xml:space="preserve"> như vậy</w:t>
      </w:r>
      <w:r w:rsidRPr="00D57498">
        <w:rPr>
          <w:lang w:val="en-US"/>
        </w:rPr>
        <w:t xml:space="preserve"> trong lĩnh vực bán hàng thì những công nghệ website bán hàng trực tuyến ra đời.</w:t>
      </w:r>
    </w:p>
    <w:p w:rsidR="00E25529" w:rsidRDefault="00E25529" w:rsidP="00AF4014">
      <w:pPr>
        <w:pStyle w:val="BodyText"/>
        <w:ind w:firstLine="397"/>
        <w:rPr>
          <w:lang w:val="en-US"/>
        </w:rPr>
      </w:pPr>
      <w:r w:rsidRPr="00E25529">
        <w:rPr>
          <w:lang w:val="en-US"/>
        </w:rPr>
        <w:t>Trong hoàn cảnh mà Internet chưa thể ra đời và ngay cả khi Internet ra đời sau một thời gian người dân vẫn có nhu cầu mua sắm hàng hoá, dịch vụ trên các không gian công cộng như siêu thị, nhà sách, khu chợ lớn hay trung tâm</w:t>
      </w:r>
      <w:r>
        <w:rPr>
          <w:lang w:val="en-US"/>
        </w:rPr>
        <w:t xml:space="preserve"> thương mại</w:t>
      </w:r>
      <w:r w:rsidRPr="00E25529">
        <w:rPr>
          <w:lang w:val="en-US"/>
        </w:rPr>
        <w:t>.</w:t>
      </w:r>
    </w:p>
    <w:p w:rsidR="00D57498" w:rsidRPr="00F26458" w:rsidRDefault="00D57498" w:rsidP="00AF4014">
      <w:pPr>
        <w:pStyle w:val="BodyText"/>
        <w:ind w:firstLine="397"/>
        <w:rPr>
          <w:lang w:val="en-US"/>
        </w:rPr>
      </w:pPr>
      <w:r w:rsidRPr="00D57498">
        <w:rPr>
          <w:lang w:val="en-US"/>
        </w:rPr>
        <w:t xml:space="preserve">Với các phương thức mua sắm truyền thống, người mua cần đến tận nơi để tham khảo về mặt </w:t>
      </w:r>
      <w:r>
        <w:rPr>
          <w:lang w:val="en-US"/>
        </w:rPr>
        <w:t>hàng, giá cả, thanh toán và</w:t>
      </w:r>
      <w:r w:rsidRPr="00D57498">
        <w:rPr>
          <w:lang w:val="en-US"/>
        </w:rPr>
        <w:t xml:space="preserve"> nhận hàng. Để giải quyết được nhu cầu trên </w:t>
      </w:r>
      <w:r>
        <w:rPr>
          <w:lang w:val="en-US"/>
        </w:rPr>
        <w:t>đối với lĩnh vực bán hàng</w:t>
      </w:r>
      <w:r w:rsidRPr="00D57498">
        <w:rPr>
          <w:lang w:val="en-US"/>
        </w:rPr>
        <w:t xml:space="preserve"> những hệ thống website bán hàng</w:t>
      </w:r>
      <w:r>
        <w:rPr>
          <w:lang w:val="en-US"/>
        </w:rPr>
        <w:t xml:space="preserve"> trực truyến</w:t>
      </w:r>
      <w:r w:rsidRPr="00D57498">
        <w:rPr>
          <w:lang w:val="en-US"/>
        </w:rPr>
        <w:t xml:space="preserve"> đã ra đời. Giờ đây,</w:t>
      </w:r>
      <w:r>
        <w:rPr>
          <w:lang w:val="en-US"/>
        </w:rPr>
        <w:t xml:space="preserve"> với phương thức bán hàng trực tuyến</w:t>
      </w:r>
      <w:r w:rsidRPr="00D57498">
        <w:rPr>
          <w:lang w:val="en-US"/>
        </w:rPr>
        <w:t>, người mua hàng và người bán có thể giao dịch trực tuyến với nhau trên Internet.</w:t>
      </w:r>
    </w:p>
    <w:p w:rsidR="00AF4014" w:rsidRDefault="00DB4426" w:rsidP="00520EEE">
      <w:pPr>
        <w:pStyle w:val="Heading2"/>
      </w:pPr>
      <w:bookmarkStart w:id="7" w:name="_Toc170164112"/>
      <w:bookmarkStart w:id="8" w:name="_Toc170684324"/>
      <w:bookmarkStart w:id="9" w:name="_Toc172585535"/>
      <w:r>
        <w:rPr>
          <w:lang w:val="en-US"/>
        </w:rPr>
        <w:t xml:space="preserve">1.2 </w:t>
      </w:r>
      <w:r w:rsidR="00AF4014">
        <w:t>Mục tiêu</w:t>
      </w:r>
      <w:bookmarkEnd w:id="7"/>
      <w:bookmarkEnd w:id="8"/>
      <w:bookmarkEnd w:id="9"/>
    </w:p>
    <w:p w:rsidR="00F26458" w:rsidRPr="00F26458" w:rsidRDefault="00325DF2" w:rsidP="00F26458">
      <w:pPr>
        <w:pStyle w:val="BodyText"/>
        <w:ind w:firstLine="397"/>
      </w:pPr>
      <w:r>
        <w:rPr>
          <w:lang w:val="en-US"/>
        </w:rPr>
        <w:t>D</w:t>
      </w:r>
      <w:r w:rsidR="00775624" w:rsidRPr="00775624">
        <w:t>o sự phát triển của công nghệ mà hình thức mua sắm online ngày càng trở nên phổ biến. Nắm bắt được xu thế này,</w:t>
      </w:r>
      <w:r>
        <w:rPr>
          <w:lang w:val="en-US"/>
        </w:rPr>
        <w:t xml:space="preserve"> nên em đã </w:t>
      </w:r>
      <w:r>
        <w:rPr>
          <w:noProof/>
        </w:rPr>
        <w:t>xâ</w:t>
      </w:r>
      <w:r w:rsidRPr="00700506">
        <w:rPr>
          <w:noProof/>
        </w:rPr>
        <w:t xml:space="preserve">y dựng </w:t>
      </w:r>
      <w:r>
        <w:rPr>
          <w:noProof/>
          <w:lang w:val="en-US"/>
        </w:rPr>
        <w:t>“</w:t>
      </w:r>
      <w:r w:rsidRPr="00700506">
        <w:rPr>
          <w:noProof/>
        </w:rPr>
        <w:t>website</w:t>
      </w:r>
      <w:r>
        <w:rPr>
          <w:noProof/>
        </w:rPr>
        <w:t xml:space="preserve"> bán đồ điện tử tích hợp thanh toán trực tuyến”</w:t>
      </w:r>
      <w:r w:rsidRPr="00700506">
        <w:rPr>
          <w:noProof/>
        </w:rPr>
        <w:t xml:space="preserve"> </w:t>
      </w:r>
      <w:r>
        <w:rPr>
          <w:noProof/>
        </w:rPr>
        <w:t>trên nền tảng Laravel Framework</w:t>
      </w:r>
      <w:r>
        <w:rPr>
          <w:noProof/>
          <w:lang w:val="en-US"/>
        </w:rPr>
        <w:t>,</w:t>
      </w:r>
      <w:r w:rsidR="00775624" w:rsidRPr="00775624">
        <w:t xml:space="preserve"> các doanh nghiệp cần một website để khách hàng có thể dễ dàng truy cập bất kỳ lúc nào và bất kỳ nơi đâu.</w:t>
      </w:r>
    </w:p>
    <w:p w:rsidR="00AF4014" w:rsidRPr="00DC0114" w:rsidRDefault="00BD6316" w:rsidP="00DC0114">
      <w:pPr>
        <w:ind w:firstLine="284"/>
        <w:rPr>
          <w:b/>
        </w:rPr>
      </w:pPr>
      <w:bookmarkStart w:id="10" w:name="_Toc170164113"/>
      <w:bookmarkStart w:id="11" w:name="_Toc170684325"/>
      <w:r w:rsidRPr="00DC0114">
        <w:rPr>
          <w:b/>
        </w:rPr>
        <w:t xml:space="preserve"> </w:t>
      </w:r>
      <w:r w:rsidR="00F26458" w:rsidRPr="00DC0114">
        <w:rPr>
          <w:b/>
        </w:rPr>
        <w:t>Nội dung</w:t>
      </w:r>
      <w:bookmarkEnd w:id="10"/>
      <w:bookmarkEnd w:id="11"/>
    </w:p>
    <w:p w:rsidR="00775624" w:rsidRDefault="00775624" w:rsidP="00D676CE">
      <w:pPr>
        <w:pStyle w:val="BodyText"/>
        <w:ind w:left="709" w:hanging="284"/>
      </w:pPr>
      <w:r>
        <w:t>Tìm hiểu về framework laravel và thiết kế giao diện.</w:t>
      </w:r>
    </w:p>
    <w:p w:rsidR="00775624" w:rsidRDefault="00775624" w:rsidP="008C6B0E">
      <w:pPr>
        <w:pStyle w:val="BodyText"/>
        <w:ind w:left="851" w:hanging="284"/>
      </w:pPr>
      <w:r>
        <w:t>-</w:t>
      </w:r>
      <w:r>
        <w:tab/>
        <w:t>Sử dụng framework</w:t>
      </w:r>
      <w:r w:rsidR="00D0241C">
        <w:rPr>
          <w:lang w:val="en-US"/>
        </w:rPr>
        <w:t xml:space="preserve"> </w:t>
      </w:r>
      <w:r>
        <w:t>để xây dựng giao diện website hoàn chỉnh.</w:t>
      </w:r>
    </w:p>
    <w:p w:rsidR="00775624" w:rsidRDefault="00775624" w:rsidP="008C6B0E">
      <w:pPr>
        <w:pStyle w:val="BodyText"/>
        <w:ind w:left="851" w:hanging="284"/>
      </w:pPr>
      <w:r>
        <w:t>-</w:t>
      </w:r>
      <w:r>
        <w:tab/>
        <w:t>Tạo ra giao diện thân thiện,</w:t>
      </w:r>
      <w:r w:rsidR="00004649">
        <w:rPr>
          <w:lang w:val="en-US"/>
        </w:rPr>
        <w:t xml:space="preserve"> đơn giản</w:t>
      </w:r>
      <w:r>
        <w:t xml:space="preserve"> dễ dàng sử dụng.</w:t>
      </w:r>
    </w:p>
    <w:p w:rsidR="00775624" w:rsidRDefault="00775624" w:rsidP="008C6B0E">
      <w:pPr>
        <w:pStyle w:val="BodyText"/>
        <w:ind w:left="851" w:hanging="284"/>
      </w:pPr>
      <w:r>
        <w:t>-</w:t>
      </w:r>
      <w:r>
        <w:tab/>
        <w:t>Sắp xếp các sản phẩm, phân loại sản phẩm theo từng danh mục để người dùng dễ dàng tìm kiếm.</w:t>
      </w:r>
    </w:p>
    <w:p w:rsidR="00775624" w:rsidRDefault="00775624" w:rsidP="00D676CE">
      <w:pPr>
        <w:pStyle w:val="BodyText"/>
        <w:ind w:left="709" w:hanging="284"/>
      </w:pPr>
      <w:r>
        <w:t>Chức năng cơ bản của website:</w:t>
      </w:r>
    </w:p>
    <w:p w:rsidR="00775624" w:rsidRDefault="00775624" w:rsidP="008C6B0E">
      <w:pPr>
        <w:pStyle w:val="BodyText"/>
        <w:ind w:left="851" w:hanging="284"/>
      </w:pPr>
      <w:r>
        <w:t>-</w:t>
      </w:r>
      <w:r>
        <w:tab/>
        <w:t>Đăng nhập và đăng ký tài khoản cho người dùng.</w:t>
      </w:r>
    </w:p>
    <w:p w:rsidR="00775624" w:rsidRDefault="00775624" w:rsidP="008C6B0E">
      <w:pPr>
        <w:pStyle w:val="BodyText"/>
        <w:ind w:left="851" w:hanging="284"/>
      </w:pPr>
      <w:r>
        <w:t>-</w:t>
      </w:r>
      <w:r>
        <w:tab/>
        <w:t>Hiển thị danh sách các sản phẩm, kèm theo thông tin chi tiết và hình ảnh.</w:t>
      </w:r>
    </w:p>
    <w:p w:rsidR="009200C7" w:rsidRDefault="00775624" w:rsidP="008C6B0E">
      <w:pPr>
        <w:pStyle w:val="BodyText"/>
        <w:ind w:left="851" w:hanging="284"/>
      </w:pPr>
      <w:r>
        <w:lastRenderedPageBreak/>
        <w:t>-</w:t>
      </w:r>
      <w:r>
        <w:tab/>
        <w:t>Cho phép người dùng thêm sản phẩm và</w:t>
      </w:r>
      <w:r w:rsidR="009200C7">
        <w:t>o giỏ hàng</w:t>
      </w:r>
      <w:r>
        <w:t xml:space="preserve"> </w:t>
      </w:r>
    </w:p>
    <w:p w:rsidR="00775624" w:rsidRDefault="009200C7" w:rsidP="0087108E">
      <w:pPr>
        <w:pStyle w:val="BodyText"/>
        <w:numPr>
          <w:ilvl w:val="0"/>
          <w:numId w:val="33"/>
        </w:numPr>
        <w:ind w:left="851" w:hanging="284"/>
      </w:pPr>
      <w:r>
        <w:t>Cho phép người dùng</w:t>
      </w:r>
      <w:r>
        <w:rPr>
          <w:lang w:val="en-US"/>
        </w:rPr>
        <w:t xml:space="preserve"> chọn các phương thức</w:t>
      </w:r>
      <w:r>
        <w:t xml:space="preserve"> thanh toán</w:t>
      </w:r>
      <w:r w:rsidR="00775624">
        <w:t>.</w:t>
      </w:r>
    </w:p>
    <w:p w:rsidR="00775624" w:rsidRDefault="00775624" w:rsidP="00D676CE">
      <w:pPr>
        <w:pStyle w:val="BodyText"/>
        <w:ind w:left="709" w:hanging="284"/>
      </w:pPr>
      <w:r>
        <w:t>Chức năng tìm kiếm nâng cao:</w:t>
      </w:r>
    </w:p>
    <w:p w:rsidR="00775624" w:rsidRDefault="00775624" w:rsidP="008C6B0E">
      <w:pPr>
        <w:pStyle w:val="BodyText"/>
        <w:ind w:left="851" w:hanging="284"/>
      </w:pPr>
      <w:r>
        <w:t>-</w:t>
      </w:r>
      <w:r>
        <w:tab/>
        <w:t>Chức năng tìm kiếm: nế</w:t>
      </w:r>
      <w:r w:rsidR="00DB4426">
        <w:t>u người dùng cần tìm kiếm nhập một</w:t>
      </w:r>
      <w:r>
        <w:t xml:space="preserve"> từ khoá nào đó để tìm kiếm sản phẩm theo ý muốn của người dùng.</w:t>
      </w:r>
    </w:p>
    <w:p w:rsidR="00775624" w:rsidRDefault="00775624" w:rsidP="008C6B0E">
      <w:pPr>
        <w:pStyle w:val="BodyText"/>
        <w:ind w:left="851" w:hanging="284"/>
      </w:pPr>
      <w:r>
        <w:t>-</w:t>
      </w:r>
      <w:r>
        <w:tab/>
        <w:t>Xây dựng tính năng tìm kiếm nâng cao cho phép lọc sản phẩm theo nhiều tiêu chí như hãng, giá, loại sản phẩm, và các tính năng khác.</w:t>
      </w:r>
    </w:p>
    <w:p w:rsidR="00775624" w:rsidRDefault="00775624" w:rsidP="008C6B0E">
      <w:pPr>
        <w:pStyle w:val="BodyText"/>
        <w:ind w:left="851" w:hanging="284"/>
      </w:pPr>
      <w:r>
        <w:t>-</w:t>
      </w:r>
      <w:r>
        <w:tab/>
        <w:t>Thêm bộ lọc cho các sản phẩm để người dùng dễ dàng hạn chế kết quả tìm kiếm theo yêu cầu cụ thể của người dùng.</w:t>
      </w:r>
    </w:p>
    <w:p w:rsidR="00775624" w:rsidRDefault="00775624" w:rsidP="00D676CE">
      <w:pPr>
        <w:pStyle w:val="BodyText"/>
        <w:ind w:left="709" w:hanging="284"/>
      </w:pPr>
      <w:r>
        <w:t>Giỏ hàng và thanh toán, đánh giá sản phẩm:</w:t>
      </w:r>
    </w:p>
    <w:p w:rsidR="00775624" w:rsidRDefault="00775624" w:rsidP="008C6B0E">
      <w:pPr>
        <w:pStyle w:val="BodyText"/>
        <w:ind w:left="851" w:hanging="284"/>
      </w:pPr>
      <w:r>
        <w:t>-</w:t>
      </w:r>
      <w:r>
        <w:tab/>
        <w:t>Cho phép người dùng thêm và xóa sản phẩm từ giỏ hàng.</w:t>
      </w:r>
    </w:p>
    <w:p w:rsidR="00775624" w:rsidRDefault="00775624" w:rsidP="008C6B0E">
      <w:pPr>
        <w:pStyle w:val="BodyText"/>
        <w:ind w:left="851" w:hanging="284"/>
      </w:pPr>
      <w:r>
        <w:t>-</w:t>
      </w:r>
      <w:r>
        <w:tab/>
        <w:t>Hiển thị tổng giá trị của giỏ hàng và chi phí vận chuyển (nếu có).</w:t>
      </w:r>
    </w:p>
    <w:p w:rsidR="00775624" w:rsidRDefault="00775624" w:rsidP="008C6B0E">
      <w:pPr>
        <w:pStyle w:val="BodyText"/>
        <w:ind w:left="851" w:hanging="284"/>
      </w:pPr>
      <w:r>
        <w:t>-</w:t>
      </w:r>
      <w:r>
        <w:tab/>
        <w:t>Cung cấp nhiều phương thức thanh toán như thanh toán trực tuyến, thanh toán khi nhận hàng (SHIP COD), và các phương thức thanh toán điện tử khác.</w:t>
      </w:r>
    </w:p>
    <w:p w:rsidR="00775624" w:rsidRDefault="00775624" w:rsidP="008C6B0E">
      <w:pPr>
        <w:pStyle w:val="BodyText"/>
        <w:ind w:left="851" w:hanging="284"/>
      </w:pPr>
      <w:r>
        <w:t>-</w:t>
      </w:r>
      <w:r>
        <w:tab/>
        <w:t>Chức năng đánh giá, bình luận sản phẩm để cho biết kh</w:t>
      </w:r>
      <w:r w:rsidR="00E52C6A">
        <w:t xml:space="preserve">ách hàng khi đặt hàng sản phẩm </w:t>
      </w:r>
      <w:r>
        <w:t>có hài lòng sản sản phẩm hay không hài lòng với sản phẩm.</w:t>
      </w:r>
    </w:p>
    <w:p w:rsidR="00775624" w:rsidRDefault="00DB4426" w:rsidP="00D676CE">
      <w:pPr>
        <w:pStyle w:val="BodyText"/>
        <w:ind w:left="709" w:hanging="284"/>
      </w:pPr>
      <w:r>
        <w:rPr>
          <w:lang w:val="en-US"/>
        </w:rPr>
        <w:t xml:space="preserve">Trang </w:t>
      </w:r>
      <w:r>
        <w:t>q</w:t>
      </w:r>
      <w:r w:rsidR="00775624">
        <w:t>uản trị:</w:t>
      </w:r>
    </w:p>
    <w:p w:rsidR="00FC13AC" w:rsidRDefault="00775624" w:rsidP="008C6B0E">
      <w:pPr>
        <w:pStyle w:val="BodyText"/>
        <w:ind w:left="851" w:hanging="284"/>
      </w:pPr>
      <w:r>
        <w:t>-</w:t>
      </w:r>
      <w:r>
        <w:tab/>
        <w:t>Quản lý đơn hàng: người quản trị phê duyệt các đơn hàng của người dùng.</w:t>
      </w:r>
    </w:p>
    <w:p w:rsidR="00FC13AC" w:rsidRDefault="00FC13AC" w:rsidP="008C6B0E">
      <w:pPr>
        <w:pStyle w:val="BodyText"/>
        <w:ind w:left="851" w:hanging="284"/>
      </w:pPr>
      <w:r>
        <w:t>-</w:t>
      </w:r>
      <w:r>
        <w:tab/>
        <w:t>Quản lý</w:t>
      </w:r>
      <w:r>
        <w:rPr>
          <w:lang w:val="en-US"/>
        </w:rPr>
        <w:t xml:space="preserve"> danh mục</w:t>
      </w:r>
      <w:r>
        <w:t>: người quản trị thể thêm, xóa, sửa thông tin</w:t>
      </w:r>
      <w:r>
        <w:rPr>
          <w:lang w:val="en-US"/>
        </w:rPr>
        <w:t xml:space="preserve"> các danh mục</w:t>
      </w:r>
      <w:r>
        <w:t>.</w:t>
      </w:r>
    </w:p>
    <w:p w:rsidR="00FC13AC" w:rsidRDefault="00FC13AC" w:rsidP="008C6B0E">
      <w:pPr>
        <w:pStyle w:val="BodyText"/>
        <w:ind w:left="851" w:hanging="284"/>
      </w:pPr>
      <w:r>
        <w:t>-</w:t>
      </w:r>
      <w:r>
        <w:tab/>
        <w:t>Quản lý thương hiệu: người quản trị thể thêm, xóa, sửa thông tin</w:t>
      </w:r>
      <w:r>
        <w:rPr>
          <w:lang w:val="en-US"/>
        </w:rPr>
        <w:t xml:space="preserve"> các thương hiệu</w:t>
      </w:r>
      <w:r>
        <w:t>.</w:t>
      </w:r>
    </w:p>
    <w:p w:rsidR="00FC13AC" w:rsidRDefault="00FC13AC" w:rsidP="008C6B0E">
      <w:pPr>
        <w:pStyle w:val="BodyText"/>
        <w:ind w:left="851" w:hanging="284"/>
      </w:pPr>
      <w:r>
        <w:t>-</w:t>
      </w:r>
      <w:r>
        <w:tab/>
        <w:t>Quản lý</w:t>
      </w:r>
      <w:r>
        <w:rPr>
          <w:lang w:val="en-US"/>
        </w:rPr>
        <w:t xml:space="preserve"> phiếu giảm giá</w:t>
      </w:r>
      <w:r>
        <w:t>: người quản trị thể thêm, xóa, sửa thông tin</w:t>
      </w:r>
      <w:r>
        <w:rPr>
          <w:lang w:val="en-US"/>
        </w:rPr>
        <w:t xml:space="preserve"> các phiếu</w:t>
      </w:r>
      <w:r>
        <w:t>.</w:t>
      </w:r>
    </w:p>
    <w:p w:rsidR="00775624" w:rsidRDefault="00775624" w:rsidP="008C6B0E">
      <w:pPr>
        <w:pStyle w:val="BodyText"/>
        <w:ind w:left="851" w:hanging="284"/>
      </w:pPr>
      <w:r>
        <w:t>-</w:t>
      </w:r>
      <w:r>
        <w:tab/>
        <w:t>Quản lý người dùng: người quản trị có thể thêm, xóa, sửa thông tin người dùng.</w:t>
      </w:r>
    </w:p>
    <w:p w:rsidR="00775624" w:rsidRDefault="00775624" w:rsidP="008C6B0E">
      <w:pPr>
        <w:pStyle w:val="BodyText"/>
        <w:ind w:left="851" w:hanging="284"/>
      </w:pPr>
      <w:r>
        <w:t>-</w:t>
      </w:r>
      <w:r>
        <w:tab/>
        <w:t>Quản lý sản phẩm: người quản trị có thể thêm, xóa, sửa sản phẩm.</w:t>
      </w:r>
    </w:p>
    <w:p w:rsidR="00AF4014" w:rsidRDefault="00775624" w:rsidP="008C6B0E">
      <w:pPr>
        <w:pStyle w:val="BodyText"/>
        <w:ind w:left="851" w:hanging="284"/>
      </w:pPr>
      <w:r>
        <w:t>-</w:t>
      </w:r>
      <w:r>
        <w:tab/>
        <w:t>Thống kê: thống kê các đơn hàng.</w:t>
      </w:r>
    </w:p>
    <w:p w:rsidR="00AF4014" w:rsidRDefault="00BD6316" w:rsidP="00520EEE">
      <w:pPr>
        <w:pStyle w:val="Heading2"/>
      </w:pPr>
      <w:bookmarkStart w:id="12" w:name="_Toc170164114"/>
      <w:bookmarkStart w:id="13" w:name="_Toc170684326"/>
      <w:bookmarkStart w:id="14" w:name="_Toc172585536"/>
      <w:r>
        <w:rPr>
          <w:lang w:val="en-US"/>
        </w:rPr>
        <w:lastRenderedPageBreak/>
        <w:t>2.1</w:t>
      </w:r>
      <w:r w:rsidR="00DB4426">
        <w:rPr>
          <w:lang w:val="en-US"/>
        </w:rPr>
        <w:t xml:space="preserve"> </w:t>
      </w:r>
      <w:r w:rsidR="00F26458">
        <w:t>Đối tượng và phạm vi nghiên cứu</w:t>
      </w:r>
      <w:bookmarkEnd w:id="12"/>
      <w:bookmarkEnd w:id="13"/>
      <w:bookmarkEnd w:id="14"/>
    </w:p>
    <w:p w:rsidR="009865AE" w:rsidRDefault="009865AE" w:rsidP="00D676CE">
      <w:pPr>
        <w:pStyle w:val="BodyText"/>
        <w:ind w:left="709" w:hanging="284"/>
      </w:pPr>
      <w:r>
        <w:t>Đối tượng nghiên cứu</w:t>
      </w:r>
    </w:p>
    <w:p w:rsidR="009865AE" w:rsidRDefault="009865AE" w:rsidP="008C6B0E">
      <w:pPr>
        <w:pStyle w:val="BodyText"/>
        <w:ind w:left="851" w:hanging="284"/>
      </w:pPr>
      <w:r>
        <w:t>-</w:t>
      </w:r>
      <w:r>
        <w:tab/>
        <w:t>Nền tảng Framework Laravel, thư viện Bootstrap, thư viện Spatie</w:t>
      </w:r>
    </w:p>
    <w:p w:rsidR="009865AE" w:rsidRDefault="009865AE" w:rsidP="008C6B0E">
      <w:pPr>
        <w:pStyle w:val="BodyText"/>
        <w:ind w:left="851" w:hanging="284"/>
      </w:pPr>
      <w:r>
        <w:t>-</w:t>
      </w:r>
      <w:r>
        <w:tab/>
        <w:t>Ngôn ngữ lập trình: Html, Jquery, Css, Php, Javascript…</w:t>
      </w:r>
    </w:p>
    <w:p w:rsidR="00F26458" w:rsidRPr="009865AE" w:rsidRDefault="009865AE" w:rsidP="00D676CE">
      <w:pPr>
        <w:pStyle w:val="BodyText"/>
        <w:ind w:left="709" w:hanging="284"/>
        <w:rPr>
          <w:lang w:val="en-US"/>
        </w:rPr>
      </w:pPr>
      <w:r>
        <w:t xml:space="preserve">Phạm vi nghiên cứu: </w:t>
      </w:r>
      <w:r>
        <w:rPr>
          <w:lang w:val="en-US"/>
        </w:rPr>
        <w:t>Khách hàng mua sắm</w:t>
      </w:r>
      <w:r w:rsidR="00FC13AC">
        <w:rPr>
          <w:lang w:val="en-US"/>
        </w:rPr>
        <w:t xml:space="preserve"> online</w:t>
      </w:r>
    </w:p>
    <w:p w:rsidR="00F26458" w:rsidRDefault="00BD6316" w:rsidP="00520EEE">
      <w:pPr>
        <w:pStyle w:val="Heading2"/>
      </w:pPr>
      <w:bookmarkStart w:id="15" w:name="_Toc170164115"/>
      <w:bookmarkStart w:id="16" w:name="_Toc170684327"/>
      <w:bookmarkStart w:id="17" w:name="_Toc172585537"/>
      <w:r>
        <w:rPr>
          <w:lang w:val="en-US"/>
        </w:rPr>
        <w:t xml:space="preserve">2.2 </w:t>
      </w:r>
      <w:r w:rsidR="00DB4426">
        <w:rPr>
          <w:lang w:val="en-US"/>
        </w:rPr>
        <w:t xml:space="preserve"> </w:t>
      </w:r>
      <w:r w:rsidR="00F26458">
        <w:t>Phương pháp nghiên cứu</w:t>
      </w:r>
      <w:bookmarkEnd w:id="15"/>
      <w:bookmarkEnd w:id="16"/>
      <w:bookmarkEnd w:id="17"/>
    </w:p>
    <w:p w:rsidR="009865AE" w:rsidRDefault="009865AE" w:rsidP="008C6B0E">
      <w:pPr>
        <w:pStyle w:val="BodyText"/>
        <w:ind w:left="851" w:hanging="284"/>
      </w:pPr>
      <w:r>
        <w:t>-</w:t>
      </w:r>
      <w:r>
        <w:tab/>
        <w:t>Phương pháp lý thuyết: Đọc hiểu, tìm hiểu các tài liệu về laravel để thiết kế cho website.</w:t>
      </w:r>
    </w:p>
    <w:p w:rsidR="00F26458" w:rsidRPr="009865AE" w:rsidRDefault="009865AE" w:rsidP="008C6B0E">
      <w:pPr>
        <w:pStyle w:val="BodyText"/>
        <w:ind w:left="851" w:hanging="284"/>
        <w:rPr>
          <w:lang w:val="en-US"/>
        </w:rPr>
      </w:pPr>
      <w:r>
        <w:t>-</w:t>
      </w:r>
      <w:r>
        <w:tab/>
        <w:t>Phương pháp thực nghiệm:  Xây dựng website bán đồ điện tử trên môi trường Visual Studio Code sử dụng sử dụng framework Laravel để xây dựng website, tích hợp tính năng thanh toán trực tuyến và sử dụng Laravel Queues và Jobs để xử lý các tác vụ nặng như gửi email xác nhận</w:t>
      </w:r>
      <w:r w:rsidR="004D513E">
        <w:rPr>
          <w:lang w:val="en-US"/>
        </w:rPr>
        <w:t xml:space="preserve"> đơn hàng</w:t>
      </w:r>
      <w:r>
        <w:rPr>
          <w:lang w:val="en-US"/>
        </w:rPr>
        <w:t>.</w:t>
      </w:r>
    </w:p>
    <w:p w:rsidR="00AF4014" w:rsidRDefault="00AF4014" w:rsidP="00F26458">
      <w:pPr>
        <w:pStyle w:val="BodyText"/>
        <w:ind w:left="757" w:firstLine="0"/>
        <w:rPr>
          <w:color w:val="FF0000"/>
        </w:rPr>
      </w:pPr>
    </w:p>
    <w:p w:rsidR="00AF4014" w:rsidRDefault="00AF4014" w:rsidP="00AF4014">
      <w:pPr>
        <w:spacing w:after="160" w:line="259" w:lineRule="auto"/>
      </w:pPr>
      <w:r>
        <w:br w:type="page"/>
      </w:r>
    </w:p>
    <w:p w:rsidR="00AF4014" w:rsidRDefault="00AF4014" w:rsidP="00F26458">
      <w:pPr>
        <w:pStyle w:val="Heading1"/>
        <w:numPr>
          <w:ilvl w:val="0"/>
          <w:numId w:val="3"/>
        </w:numPr>
        <w:tabs>
          <w:tab w:val="left" w:pos="1701"/>
        </w:tabs>
      </w:pPr>
      <w:bookmarkStart w:id="18" w:name="_Toc123494282"/>
      <w:bookmarkStart w:id="19" w:name="_Toc123494448"/>
      <w:bookmarkStart w:id="20" w:name="_Toc127730469"/>
      <w:bookmarkStart w:id="21" w:name="_Toc172585538"/>
      <w:r>
        <w:lastRenderedPageBreak/>
        <w:t>CƠ SỞ LÝ THUYẾT</w:t>
      </w:r>
      <w:bookmarkEnd w:id="18"/>
      <w:bookmarkEnd w:id="19"/>
      <w:bookmarkEnd w:id="20"/>
      <w:bookmarkEnd w:id="21"/>
    </w:p>
    <w:p w:rsidR="00282E73" w:rsidRPr="00282E73" w:rsidRDefault="00282E73" w:rsidP="00520EEE">
      <w:pPr>
        <w:pStyle w:val="Heading2"/>
      </w:pPr>
      <w:bookmarkStart w:id="22" w:name="_Toc154733854"/>
      <w:bookmarkStart w:id="23" w:name="_Toc155456085"/>
      <w:bookmarkStart w:id="24" w:name="_Toc172585539"/>
      <w:r w:rsidRPr="00282E73">
        <w:t>2.1 Ngôn ngữ HTML</w:t>
      </w:r>
      <w:bookmarkEnd w:id="22"/>
      <w:bookmarkEnd w:id="23"/>
      <w:bookmarkEnd w:id="24"/>
    </w:p>
    <w:p w:rsidR="00282E73" w:rsidRPr="00084ECA" w:rsidRDefault="00282E73" w:rsidP="00282E73">
      <w:pPr>
        <w:pStyle w:val="Heading3"/>
        <w:numPr>
          <w:ilvl w:val="0"/>
          <w:numId w:val="0"/>
        </w:numPr>
        <w:spacing w:line="360" w:lineRule="auto"/>
        <w:ind w:left="284" w:right="-143"/>
        <w:jc w:val="both"/>
        <w:rPr>
          <w:szCs w:val="26"/>
        </w:rPr>
      </w:pPr>
      <w:bookmarkStart w:id="25" w:name="_Toc154733855"/>
      <w:bookmarkStart w:id="26" w:name="_Toc155456086"/>
      <w:bookmarkStart w:id="27" w:name="_Toc172585540"/>
      <w:r w:rsidRPr="00282E73">
        <w:rPr>
          <w:szCs w:val="26"/>
          <w:lang w:val="vi-VN"/>
        </w:rPr>
        <w:t>2.1.1 Khái niệm</w:t>
      </w:r>
      <w:bookmarkEnd w:id="25"/>
      <w:bookmarkEnd w:id="26"/>
      <w:r w:rsidR="00084ECA">
        <w:rPr>
          <w:szCs w:val="26"/>
        </w:rPr>
        <w:t xml:space="preserve"> HTML</w:t>
      </w:r>
      <w:bookmarkEnd w:id="27"/>
    </w:p>
    <w:p w:rsidR="00902B61" w:rsidRDefault="00D64157" w:rsidP="004C42A5">
      <w:pPr>
        <w:spacing w:line="360" w:lineRule="auto"/>
        <w:ind w:left="284" w:right="-1" w:firstLine="283"/>
        <w:jc w:val="both"/>
        <w:rPr>
          <w:szCs w:val="26"/>
          <w:lang w:val="vi-VN"/>
        </w:rPr>
      </w:pPr>
      <w:r w:rsidRPr="00D64157">
        <w:rPr>
          <w:szCs w:val="26"/>
        </w:rPr>
        <w:t xml:space="preserve">Ngôn ngữ HTML (Hypertext Markup Language) là ngôn ngữ đánh dấu siêu văn bản được sử dụng để tạo ra các trang siêu văn bản theo mô tả của Tim Berners Lee. </w:t>
      </w:r>
      <w:r w:rsidR="005D5854">
        <w:rPr>
          <w:szCs w:val="26"/>
          <w:lang w:val="vi-VN"/>
        </w:rPr>
        <w:t>HTML được sử dụng để tạo,</w:t>
      </w:r>
      <w:r w:rsidR="00902B61">
        <w:rPr>
          <w:szCs w:val="26"/>
        </w:rPr>
        <w:t xml:space="preserve"> các</w:t>
      </w:r>
      <w:r w:rsidR="00902B61" w:rsidRPr="00902B61">
        <w:rPr>
          <w:szCs w:val="26"/>
          <w:lang w:val="vi-VN"/>
        </w:rPr>
        <w:t xml:space="preserve"> cấu trúc các</w:t>
      </w:r>
      <w:r w:rsidR="005D5854">
        <w:rPr>
          <w:szCs w:val="26"/>
          <w:lang w:val="vi-VN"/>
        </w:rPr>
        <w:t xml:space="preserve"> thành phần trong trang web hay các</w:t>
      </w:r>
      <w:r w:rsidR="00902B61" w:rsidRPr="00902B61">
        <w:rPr>
          <w:szCs w:val="26"/>
          <w:lang w:val="vi-VN"/>
        </w:rPr>
        <w:t xml:space="preserve"> ứng dụng, phân chia các đoạn văn, heading, titles, blockquotes… </w:t>
      </w:r>
      <w:r w:rsidRPr="00D64157">
        <w:rPr>
          <w:szCs w:val="26"/>
          <w:lang w:val="vi-VN"/>
        </w:rPr>
        <w:t>Đáng lưu ý rằng HTML không phải là một ngôn ngữ lập trình mà chỉ là một công cụ để tạo ra các cấu trúc và thành ph</w:t>
      </w:r>
      <w:r>
        <w:rPr>
          <w:szCs w:val="26"/>
          <w:lang w:val="vi-VN"/>
        </w:rPr>
        <w:t>ần trong trang web hay ứng dụng</w:t>
      </w:r>
      <w:r w:rsidR="00902B61" w:rsidRPr="00902B61">
        <w:rPr>
          <w:szCs w:val="26"/>
          <w:lang w:val="vi-VN"/>
        </w:rPr>
        <w:t>.</w:t>
      </w:r>
      <w:sdt>
        <w:sdtPr>
          <w:rPr>
            <w:szCs w:val="26"/>
            <w:lang w:val="vi-VN"/>
          </w:rPr>
          <w:id w:val="-1861580925"/>
          <w:citation/>
        </w:sdtPr>
        <w:sdtEndPr/>
        <w:sdtContent>
          <w:r w:rsidR="0061494E">
            <w:rPr>
              <w:szCs w:val="26"/>
              <w:lang w:val="vi-VN"/>
            </w:rPr>
            <w:fldChar w:fldCharType="begin"/>
          </w:r>
          <w:r w:rsidR="0061494E">
            <w:rPr>
              <w:szCs w:val="26"/>
            </w:rPr>
            <w:instrText xml:space="preserve"> CITATION htt24 \l 1033 </w:instrText>
          </w:r>
          <w:r w:rsidR="0061494E">
            <w:rPr>
              <w:szCs w:val="26"/>
              <w:lang w:val="vi-VN"/>
            </w:rPr>
            <w:fldChar w:fldCharType="separate"/>
          </w:r>
          <w:r w:rsidR="009F568C">
            <w:rPr>
              <w:noProof/>
              <w:szCs w:val="26"/>
            </w:rPr>
            <w:t xml:space="preserve"> </w:t>
          </w:r>
          <w:r w:rsidR="009F568C" w:rsidRPr="009F568C">
            <w:rPr>
              <w:noProof/>
              <w:szCs w:val="26"/>
            </w:rPr>
            <w:t>[1]</w:t>
          </w:r>
          <w:r w:rsidR="0061494E">
            <w:rPr>
              <w:szCs w:val="26"/>
              <w:lang w:val="vi-VN"/>
            </w:rPr>
            <w:fldChar w:fldCharType="end"/>
          </w:r>
        </w:sdtContent>
      </w:sdt>
    </w:p>
    <w:p w:rsidR="00947770" w:rsidRPr="008A5AF1" w:rsidRDefault="00947770" w:rsidP="004C42A5">
      <w:pPr>
        <w:spacing w:line="360" w:lineRule="auto"/>
        <w:ind w:left="284" w:right="-1" w:firstLine="283"/>
        <w:jc w:val="both"/>
        <w:rPr>
          <w:szCs w:val="26"/>
        </w:rPr>
      </w:pPr>
      <w:r w:rsidRPr="00947770">
        <w:rPr>
          <w:szCs w:val="26"/>
        </w:rPr>
        <w:t>Cha đẻ của HTML là Tim Berners-Lee, cũng là người khai sinh ra World Wide Web và chủ tịch của World Wide Web Consortium (W3C – tổ chức thiết lập ra các chuẩn trên môi trường Internet). Các thiết lập và cấu trúc HTML được vận hành và phát triển bởi World Wide Web Consortium (W3C). Bạn có thể kiểm tra tình trạng mới nhất của ngôn ngữ này bất kỳ lúc nào trên trang W3C’s website.</w:t>
      </w:r>
      <w:r w:rsidRPr="00947770">
        <w:rPr>
          <w:szCs w:val="26"/>
          <w:lang w:val="vi-VN"/>
        </w:rPr>
        <w:t xml:space="preserve"> </w:t>
      </w:r>
      <w:sdt>
        <w:sdtPr>
          <w:rPr>
            <w:szCs w:val="26"/>
            <w:lang w:val="vi-VN"/>
          </w:rPr>
          <w:id w:val="-565029716"/>
          <w:citation/>
        </w:sdtPr>
        <w:sdtEndPr/>
        <w:sdtContent>
          <w:r>
            <w:rPr>
              <w:szCs w:val="26"/>
              <w:lang w:val="vi-VN"/>
            </w:rPr>
            <w:fldChar w:fldCharType="begin"/>
          </w:r>
          <w:r>
            <w:rPr>
              <w:szCs w:val="26"/>
            </w:rPr>
            <w:instrText xml:space="preserve"> CITATION htt24 \l 1033 </w:instrText>
          </w:r>
          <w:r>
            <w:rPr>
              <w:szCs w:val="26"/>
              <w:lang w:val="vi-VN"/>
            </w:rPr>
            <w:fldChar w:fldCharType="separate"/>
          </w:r>
          <w:r>
            <w:rPr>
              <w:noProof/>
              <w:szCs w:val="26"/>
            </w:rPr>
            <w:t xml:space="preserve"> </w:t>
          </w:r>
          <w:r w:rsidRPr="009F568C">
            <w:rPr>
              <w:noProof/>
              <w:szCs w:val="26"/>
            </w:rPr>
            <w:t>[1]</w:t>
          </w:r>
          <w:r>
            <w:rPr>
              <w:szCs w:val="26"/>
              <w:lang w:val="vi-VN"/>
            </w:rPr>
            <w:fldChar w:fldCharType="end"/>
          </w:r>
        </w:sdtContent>
      </w:sdt>
    </w:p>
    <w:p w:rsidR="00282E73" w:rsidRPr="008A5AF1" w:rsidRDefault="00282E73" w:rsidP="00282E73">
      <w:pPr>
        <w:pStyle w:val="Heading3"/>
        <w:numPr>
          <w:ilvl w:val="0"/>
          <w:numId w:val="0"/>
        </w:numPr>
        <w:ind w:left="284" w:right="-143"/>
        <w:jc w:val="both"/>
        <w:rPr>
          <w:szCs w:val="26"/>
        </w:rPr>
      </w:pPr>
      <w:bookmarkStart w:id="28" w:name="_Toc154733857"/>
      <w:bookmarkStart w:id="29" w:name="_Toc155456088"/>
      <w:bookmarkStart w:id="30" w:name="_Toc172585541"/>
      <w:r w:rsidRPr="00282E73">
        <w:rPr>
          <w:szCs w:val="26"/>
          <w:lang w:val="vi-VN"/>
        </w:rPr>
        <w:t>2</w:t>
      </w:r>
      <w:r w:rsidR="00765CF9">
        <w:rPr>
          <w:szCs w:val="26"/>
          <w:lang w:val="vi-VN"/>
        </w:rPr>
        <w:t>.1.2</w:t>
      </w:r>
      <w:r w:rsidRPr="00282E73">
        <w:rPr>
          <w:szCs w:val="26"/>
          <w:lang w:val="vi-VN"/>
        </w:rPr>
        <w:t xml:space="preserve"> Ưu, nhược điểm</w:t>
      </w:r>
      <w:bookmarkEnd w:id="28"/>
      <w:bookmarkEnd w:id="29"/>
      <w:r w:rsidR="008A5AF1">
        <w:rPr>
          <w:szCs w:val="26"/>
        </w:rPr>
        <w:t xml:space="preserve"> </w:t>
      </w:r>
      <w:r w:rsidR="00084ECA">
        <w:rPr>
          <w:szCs w:val="26"/>
        </w:rPr>
        <w:t>HTML</w:t>
      </w:r>
      <w:bookmarkEnd w:id="30"/>
    </w:p>
    <w:p w:rsidR="00BE0236" w:rsidRPr="00BE0236" w:rsidRDefault="00282E73" w:rsidP="0087108E">
      <w:pPr>
        <w:pStyle w:val="ListParagraph"/>
        <w:widowControl w:val="0"/>
        <w:numPr>
          <w:ilvl w:val="0"/>
          <w:numId w:val="32"/>
        </w:numPr>
        <w:autoSpaceDE w:val="0"/>
        <w:autoSpaceDN w:val="0"/>
        <w:spacing w:before="209" w:line="360" w:lineRule="auto"/>
        <w:ind w:right="-143"/>
        <w:rPr>
          <w:b/>
          <w:bCs/>
          <w:szCs w:val="26"/>
          <w:lang w:val="vi-VN"/>
        </w:rPr>
      </w:pPr>
      <w:r w:rsidRPr="00D676CE">
        <w:rPr>
          <w:b/>
          <w:bCs/>
          <w:szCs w:val="26"/>
          <w:lang w:val="vi-VN"/>
        </w:rPr>
        <w:t>Ưu điểm</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 xml:space="preserve">Có mã nguồn mở, </w:t>
      </w:r>
      <w:r>
        <w:rPr>
          <w:szCs w:val="26"/>
        </w:rPr>
        <w:t>c</w:t>
      </w:r>
      <w:r w:rsidRPr="00BE0236">
        <w:rPr>
          <w:szCs w:val="26"/>
          <w:lang w:val="vi-VN"/>
        </w:rPr>
        <w:t>ho phép dữ liệu được công khai</w:t>
      </w:r>
      <w:r>
        <w:rPr>
          <w:szCs w:val="26"/>
          <w:lang w:val="vi-VN"/>
        </w:rPr>
        <w:t xml:space="preserve"> và hoàn toàn miễn phí</w:t>
      </w:r>
      <w:r w:rsidRPr="00BE0236">
        <w:rPr>
          <w:szCs w:val="26"/>
          <w:lang w:val="vi-VN"/>
        </w:rPr>
        <w:t>.</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Dễ dàng tìm kiếm và sử dụng vì HTML trở nên rất phổ biến, từ đó có thêm nguồn tài nguyên phong phú.</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Tất cả trình duyệt hiện nay đều hỗ trợ ngôn ngữ HTML và cho phép cài đặt mặc đị</w:t>
      </w:r>
      <w:r>
        <w:rPr>
          <w:szCs w:val="26"/>
          <w:lang w:val="vi-VN"/>
        </w:rPr>
        <w:t>nh trong mọi trình duyệt, vì thế</w:t>
      </w:r>
      <w:r w:rsidRPr="00BE0236">
        <w:rPr>
          <w:szCs w:val="26"/>
          <w:lang w:val="vi-VN"/>
        </w:rPr>
        <w:t xml:space="preserve"> người sử dụng không cần thiết phải mua thêm phần mềm hỗ trợ nào cả.</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Đánh dấu (Markup) ngắn gọn và rõ ràng.</w:t>
      </w:r>
    </w:p>
    <w:p w:rsidR="00BE0236" w:rsidRPr="00282E73" w:rsidRDefault="00BE0236" w:rsidP="00566D46">
      <w:pPr>
        <w:pStyle w:val="ListParagraph"/>
        <w:widowControl w:val="0"/>
        <w:numPr>
          <w:ilvl w:val="0"/>
          <w:numId w:val="10"/>
        </w:numPr>
        <w:autoSpaceDE w:val="0"/>
        <w:autoSpaceDN w:val="0"/>
        <w:spacing w:before="209" w:line="360" w:lineRule="auto"/>
        <w:ind w:left="851" w:right="-1" w:hanging="284"/>
        <w:contextualSpacing w:val="0"/>
        <w:jc w:val="both"/>
        <w:rPr>
          <w:szCs w:val="26"/>
          <w:lang w:val="vi-VN"/>
        </w:rPr>
      </w:pPr>
      <w:r w:rsidRPr="00BE0236">
        <w:rPr>
          <w:szCs w:val="26"/>
          <w:lang w:val="vi-VN"/>
        </w:rPr>
        <w:t>Có thể tích hợp được với nhiều</w:t>
      </w:r>
      <w:r w:rsidR="008C6B0E">
        <w:rPr>
          <w:szCs w:val="26"/>
          <w:lang w:val="vi-VN"/>
        </w:rPr>
        <w:t xml:space="preserve"> ngôn ngữ (PHP, Node.js,</w:t>
      </w:r>
      <w:r w:rsidR="008C6B0E">
        <w:rPr>
          <w:szCs w:val="26"/>
        </w:rPr>
        <w:t xml:space="preserve"> …</w:t>
      </w:r>
      <w:r w:rsidRPr="00BE0236">
        <w:rPr>
          <w:szCs w:val="26"/>
          <w:lang w:val="vi-VN"/>
        </w:rPr>
        <w:t>) rất tiện lợi.</w:t>
      </w:r>
      <w:r w:rsidR="00BA7158" w:rsidRPr="00BA7158">
        <w:rPr>
          <w:szCs w:val="26"/>
        </w:rPr>
        <w:t xml:space="preserve"> </w:t>
      </w:r>
      <w:sdt>
        <w:sdtPr>
          <w:rPr>
            <w:szCs w:val="26"/>
          </w:rPr>
          <w:id w:val="-1109193465"/>
          <w:citation/>
        </w:sdtPr>
        <w:sdtEndPr/>
        <w:sdtContent>
          <w:r w:rsidR="0061494E">
            <w:rPr>
              <w:szCs w:val="26"/>
            </w:rPr>
            <w:fldChar w:fldCharType="begin"/>
          </w:r>
          <w:r w:rsidR="0061494E">
            <w:rPr>
              <w:szCs w:val="26"/>
            </w:rPr>
            <w:instrText xml:space="preserve"> CITATION htt24 \l 1033 </w:instrText>
          </w:r>
          <w:r w:rsidR="0061494E">
            <w:rPr>
              <w:szCs w:val="26"/>
            </w:rPr>
            <w:fldChar w:fldCharType="separate"/>
          </w:r>
          <w:r w:rsidR="009F568C" w:rsidRPr="009F568C">
            <w:rPr>
              <w:noProof/>
              <w:szCs w:val="26"/>
            </w:rPr>
            <w:t>[1]</w:t>
          </w:r>
          <w:r w:rsidR="0061494E">
            <w:rPr>
              <w:szCs w:val="26"/>
            </w:rPr>
            <w:fldChar w:fldCharType="end"/>
          </w:r>
        </w:sdtContent>
      </w:sdt>
    </w:p>
    <w:p w:rsidR="00282E73" w:rsidRPr="00FC7285" w:rsidRDefault="00282E73" w:rsidP="00C614E5">
      <w:pPr>
        <w:pStyle w:val="ListParagraph"/>
        <w:widowControl w:val="0"/>
        <w:numPr>
          <w:ilvl w:val="0"/>
          <w:numId w:val="6"/>
        </w:numPr>
        <w:autoSpaceDE w:val="0"/>
        <w:autoSpaceDN w:val="0"/>
        <w:spacing w:before="209" w:line="360" w:lineRule="auto"/>
        <w:ind w:left="709" w:right="-143" w:hanging="283"/>
        <w:contextualSpacing w:val="0"/>
        <w:jc w:val="both"/>
        <w:rPr>
          <w:b/>
          <w:bCs/>
          <w:szCs w:val="26"/>
          <w:lang w:val="vi-VN"/>
        </w:rPr>
      </w:pPr>
      <w:r w:rsidRPr="00FC7285">
        <w:rPr>
          <w:b/>
          <w:bCs/>
          <w:szCs w:val="26"/>
          <w:lang w:val="vi-VN"/>
        </w:rPr>
        <w:t>Nhược điểm</w:t>
      </w:r>
    </w:p>
    <w:p w:rsidR="00BA7158" w:rsidRPr="00BA7158" w:rsidRDefault="00BA7158" w:rsidP="00566D46">
      <w:pPr>
        <w:pStyle w:val="ListParagraph"/>
        <w:widowControl w:val="0"/>
        <w:numPr>
          <w:ilvl w:val="0"/>
          <w:numId w:val="9"/>
        </w:numPr>
        <w:autoSpaceDE w:val="0"/>
        <w:autoSpaceDN w:val="0"/>
        <w:spacing w:before="209" w:line="360" w:lineRule="auto"/>
        <w:ind w:left="851" w:right="-1" w:hanging="284"/>
        <w:jc w:val="both"/>
        <w:rPr>
          <w:szCs w:val="26"/>
          <w:lang w:val="vi-VN"/>
        </w:rPr>
      </w:pPr>
      <w:r w:rsidRPr="00BA7158">
        <w:rPr>
          <w:szCs w:val="26"/>
          <w:lang w:val="vi-VN"/>
        </w:rPr>
        <w:t>HTML chủ yếu được sử dụng trong tạo các trang web tĩnh, do đó nó sẽ không hữu ích khi dùng để tạo các trang web động.</w:t>
      </w:r>
    </w:p>
    <w:p w:rsidR="00BA7158" w:rsidRPr="00BA7158" w:rsidRDefault="00BA7158" w:rsidP="00566D46">
      <w:pPr>
        <w:pStyle w:val="ListParagraph"/>
        <w:widowControl w:val="0"/>
        <w:numPr>
          <w:ilvl w:val="0"/>
          <w:numId w:val="9"/>
        </w:numPr>
        <w:autoSpaceDE w:val="0"/>
        <w:autoSpaceDN w:val="0"/>
        <w:spacing w:before="209" w:line="360" w:lineRule="auto"/>
        <w:ind w:left="851" w:right="-1" w:hanging="284"/>
        <w:jc w:val="both"/>
        <w:rPr>
          <w:szCs w:val="26"/>
          <w:lang w:val="vi-VN"/>
        </w:rPr>
      </w:pPr>
      <w:r w:rsidRPr="00BA7158">
        <w:rPr>
          <w:szCs w:val="26"/>
          <w:lang w:val="vi-VN"/>
        </w:rPr>
        <w:t>Để tạo một trang web đơn giản cần phải sử dụng rất nhiều mã, trong đó có thể sử dụng các mã phức tạp để xử lý.</w:t>
      </w:r>
    </w:p>
    <w:p w:rsidR="00282E73" w:rsidRPr="00D52A13" w:rsidRDefault="00BA7158" w:rsidP="00566D46">
      <w:pPr>
        <w:pStyle w:val="ListParagraph"/>
        <w:widowControl w:val="0"/>
        <w:numPr>
          <w:ilvl w:val="0"/>
          <w:numId w:val="9"/>
        </w:numPr>
        <w:autoSpaceDE w:val="0"/>
        <w:autoSpaceDN w:val="0"/>
        <w:spacing w:before="209" w:line="360" w:lineRule="auto"/>
        <w:ind w:left="851" w:right="-1" w:hanging="284"/>
        <w:contextualSpacing w:val="0"/>
        <w:jc w:val="both"/>
        <w:rPr>
          <w:szCs w:val="26"/>
          <w:lang w:val="vi-VN"/>
        </w:rPr>
      </w:pPr>
      <w:r w:rsidRPr="00BA7158">
        <w:rPr>
          <w:szCs w:val="26"/>
          <w:lang w:val="vi-VN"/>
        </w:rPr>
        <w:lastRenderedPageBreak/>
        <w:t>Tính năng bảo mật của HTML không thực sự cao do đó sẽ dễ dàng bị tin tặc xâm nhập</w:t>
      </w:r>
      <w:r w:rsidR="0050505A">
        <w:rPr>
          <w:szCs w:val="26"/>
        </w:rPr>
        <w:t xml:space="preserve"> và tấn công</w:t>
      </w:r>
      <w:r w:rsidRPr="00BA7158">
        <w:rPr>
          <w:szCs w:val="26"/>
          <w:lang w:val="vi-VN"/>
        </w:rPr>
        <w:t>.</w:t>
      </w:r>
      <w:sdt>
        <w:sdtPr>
          <w:rPr>
            <w:szCs w:val="26"/>
            <w:lang w:val="vi-VN"/>
          </w:rPr>
          <w:id w:val="-1310943218"/>
          <w:citation/>
        </w:sdtPr>
        <w:sdtEndPr/>
        <w:sdtContent>
          <w:r w:rsidR="0061494E">
            <w:rPr>
              <w:szCs w:val="26"/>
              <w:lang w:val="vi-VN"/>
            </w:rPr>
            <w:fldChar w:fldCharType="begin"/>
          </w:r>
          <w:r w:rsidR="0061494E">
            <w:rPr>
              <w:szCs w:val="26"/>
            </w:rPr>
            <w:instrText xml:space="preserve"> CITATION htt24 \l 1033 </w:instrText>
          </w:r>
          <w:r w:rsidR="0061494E">
            <w:rPr>
              <w:szCs w:val="26"/>
              <w:lang w:val="vi-VN"/>
            </w:rPr>
            <w:fldChar w:fldCharType="separate"/>
          </w:r>
          <w:r w:rsidR="009F568C">
            <w:rPr>
              <w:noProof/>
              <w:szCs w:val="26"/>
            </w:rPr>
            <w:t xml:space="preserve"> </w:t>
          </w:r>
          <w:r w:rsidR="009F568C" w:rsidRPr="009F568C">
            <w:rPr>
              <w:noProof/>
              <w:szCs w:val="26"/>
            </w:rPr>
            <w:t>[1]</w:t>
          </w:r>
          <w:r w:rsidR="0061494E">
            <w:rPr>
              <w:szCs w:val="26"/>
              <w:lang w:val="vi-VN"/>
            </w:rPr>
            <w:fldChar w:fldCharType="end"/>
          </w:r>
        </w:sdtContent>
      </w:sdt>
    </w:p>
    <w:p w:rsidR="00D52A13" w:rsidRDefault="00D52A13" w:rsidP="004C42A5">
      <w:pPr>
        <w:pStyle w:val="Heading3"/>
        <w:numPr>
          <w:ilvl w:val="0"/>
          <w:numId w:val="0"/>
        </w:numPr>
        <w:spacing w:line="360" w:lineRule="auto"/>
        <w:ind w:left="284"/>
        <w:rPr>
          <w:szCs w:val="26"/>
        </w:rPr>
      </w:pPr>
      <w:bookmarkStart w:id="31" w:name="_Toc172585542"/>
      <w:r>
        <w:rPr>
          <w:szCs w:val="26"/>
        </w:rPr>
        <w:t xml:space="preserve">2.1.3 </w:t>
      </w:r>
      <w:r w:rsidRPr="00D52A13">
        <w:rPr>
          <w:szCs w:val="26"/>
        </w:rPr>
        <w:t>HTML đóng vai trò gì trong website</w:t>
      </w:r>
      <w:bookmarkEnd w:id="31"/>
    </w:p>
    <w:p w:rsidR="00D52A13" w:rsidRDefault="00D52A13" w:rsidP="004C42A5">
      <w:pPr>
        <w:spacing w:line="360" w:lineRule="auto"/>
        <w:ind w:left="284" w:firstLine="283"/>
        <w:jc w:val="both"/>
      </w:pPr>
      <w:r>
        <w:t>Với những ưu và khuyết điểm trên, điều đó không có nghĩa là chỉ sử dụng HTML để tạo ra một website mà HTML chỉ đóng một vai trò hình thành trên website. Một website chuẩn sẽ được hình thành bởi:</w:t>
      </w:r>
    </w:p>
    <w:p w:rsidR="00D52A13" w:rsidRDefault="00D52A13" w:rsidP="0087108E">
      <w:pPr>
        <w:pStyle w:val="ListParagraph"/>
        <w:numPr>
          <w:ilvl w:val="0"/>
          <w:numId w:val="41"/>
        </w:numPr>
        <w:spacing w:line="360" w:lineRule="auto"/>
        <w:ind w:left="851" w:hanging="284"/>
        <w:jc w:val="both"/>
      </w:pPr>
      <w:r w:rsidRPr="00D52A13">
        <w:rPr>
          <w:b/>
          <w:i/>
        </w:rPr>
        <w:t>HTML:</w:t>
      </w:r>
      <w:r>
        <w:t xml:space="preserve"> Xây dựng cấu trúc và định dạng các siêu văn bản.</w:t>
      </w:r>
    </w:p>
    <w:p w:rsidR="00D52A13" w:rsidRDefault="00D52A13" w:rsidP="0087108E">
      <w:pPr>
        <w:pStyle w:val="ListParagraph"/>
        <w:numPr>
          <w:ilvl w:val="0"/>
          <w:numId w:val="41"/>
        </w:numPr>
        <w:spacing w:line="360" w:lineRule="auto"/>
        <w:ind w:left="851" w:hanging="284"/>
        <w:jc w:val="both"/>
      </w:pPr>
      <w:r w:rsidRPr="00D52A13">
        <w:rPr>
          <w:b/>
          <w:i/>
        </w:rPr>
        <w:t>CSS:</w:t>
      </w:r>
      <w:r>
        <w:t xml:space="preserve"> Định dạng các siêu văn bản dạng thô tạo ra từ HTML thành một bố cục website, có màu sắc, ảnh nền,….</w:t>
      </w:r>
    </w:p>
    <w:p w:rsidR="00D52A13" w:rsidRDefault="00D52A13" w:rsidP="0087108E">
      <w:pPr>
        <w:pStyle w:val="ListParagraph"/>
        <w:numPr>
          <w:ilvl w:val="0"/>
          <w:numId w:val="41"/>
        </w:numPr>
        <w:spacing w:line="360" w:lineRule="auto"/>
        <w:ind w:left="851" w:hanging="284"/>
        <w:jc w:val="both"/>
      </w:pPr>
      <w:r w:rsidRPr="00D52A13">
        <w:rPr>
          <w:b/>
          <w:i/>
        </w:rPr>
        <w:t>Javascript:</w:t>
      </w:r>
      <w:r>
        <w:t xml:space="preserve"> Tạo ra các sự kiện tương tác với hành động của người dùng (ví dụ như là chat, update nội dung, hiệu ứng slide).</w:t>
      </w:r>
    </w:p>
    <w:p w:rsidR="00D52A13" w:rsidRDefault="00D52A13" w:rsidP="0087108E">
      <w:pPr>
        <w:pStyle w:val="ListParagraph"/>
        <w:numPr>
          <w:ilvl w:val="0"/>
          <w:numId w:val="41"/>
        </w:numPr>
        <w:spacing w:line="360" w:lineRule="auto"/>
        <w:ind w:left="851" w:hanging="284"/>
        <w:jc w:val="both"/>
      </w:pPr>
      <w:r w:rsidRPr="00D52A13">
        <w:rPr>
          <w:b/>
          <w:i/>
        </w:rPr>
        <w:t>PHP:</w:t>
      </w:r>
      <w:r>
        <w:t xml:space="preserve"> Ngôn ngữ lập trình để xử lý và trao đổi dữ liệu giữa máy chủ đến trình duyệt.</w:t>
      </w:r>
    </w:p>
    <w:p w:rsidR="00D52A13" w:rsidRDefault="00D52A13" w:rsidP="0087108E">
      <w:pPr>
        <w:pStyle w:val="ListParagraph"/>
        <w:numPr>
          <w:ilvl w:val="0"/>
          <w:numId w:val="41"/>
        </w:numPr>
        <w:spacing w:line="360" w:lineRule="auto"/>
        <w:ind w:left="851" w:hanging="284"/>
        <w:jc w:val="both"/>
      </w:pPr>
      <w:r w:rsidRPr="00D52A13">
        <w:rPr>
          <w:b/>
          <w:i/>
        </w:rPr>
        <w:t>MySQL:</w:t>
      </w:r>
      <w:r>
        <w:t xml:space="preserve"> Hệ quản trị cơ sở dữ liệu truy vấn có cấu trúc.</w:t>
      </w:r>
      <w:sdt>
        <w:sdtPr>
          <w:id w:val="-1114436119"/>
          <w:citation/>
        </w:sdtPr>
        <w:sdtEndPr/>
        <w:sdtContent>
          <w:r w:rsidR="0061494E">
            <w:fldChar w:fldCharType="begin"/>
          </w:r>
          <w:r w:rsidR="0061494E">
            <w:instrText xml:space="preserve"> CITATION htt24 \l 1033 </w:instrText>
          </w:r>
          <w:r w:rsidR="0061494E">
            <w:fldChar w:fldCharType="separate"/>
          </w:r>
          <w:r w:rsidR="009F568C">
            <w:rPr>
              <w:noProof/>
            </w:rPr>
            <w:t xml:space="preserve"> [1]</w:t>
          </w:r>
          <w:r w:rsidR="0061494E">
            <w:fldChar w:fldCharType="end"/>
          </w:r>
        </w:sdtContent>
      </w:sdt>
    </w:p>
    <w:p w:rsidR="00D52A13" w:rsidRPr="00D52A13" w:rsidRDefault="00D52A13" w:rsidP="004C42A5">
      <w:pPr>
        <w:spacing w:line="360" w:lineRule="auto"/>
        <w:ind w:left="284" w:firstLine="283"/>
        <w:jc w:val="both"/>
      </w:pPr>
      <w:r>
        <w:t>Nếu website là một cơ thể hoàn chỉnh thì HTML chính là bộ xương của cơ thể đó. Dù website thuộc thể loại nào, giao tiếp với ngôn ngữ lập trình nào để xử lý dữ liệu thì vẫn phải cần HTML để hiển thị nội dung ra cho người dùng xem.</w:t>
      </w:r>
      <w:sdt>
        <w:sdtPr>
          <w:id w:val="-1015147520"/>
          <w:citation/>
        </w:sdtPr>
        <w:sdtEndPr/>
        <w:sdtContent>
          <w:r w:rsidR="0061494E">
            <w:fldChar w:fldCharType="begin"/>
          </w:r>
          <w:r w:rsidR="0061494E">
            <w:instrText xml:space="preserve"> CITATION htt24 \l 1033 </w:instrText>
          </w:r>
          <w:r w:rsidR="0061494E">
            <w:fldChar w:fldCharType="separate"/>
          </w:r>
          <w:r w:rsidR="009F568C">
            <w:rPr>
              <w:noProof/>
            </w:rPr>
            <w:t xml:space="preserve"> [1]</w:t>
          </w:r>
          <w:r w:rsidR="0061494E">
            <w:fldChar w:fldCharType="end"/>
          </w:r>
        </w:sdtContent>
      </w:sdt>
    </w:p>
    <w:p w:rsidR="00282E73" w:rsidRPr="00282E73" w:rsidRDefault="00282E73" w:rsidP="00520EEE">
      <w:pPr>
        <w:pStyle w:val="Heading2"/>
      </w:pPr>
      <w:bookmarkStart w:id="32" w:name="_Toc154733858"/>
      <w:bookmarkStart w:id="33" w:name="_Toc155456089"/>
      <w:bookmarkStart w:id="34" w:name="_Toc172585543"/>
      <w:r w:rsidRPr="00282E73">
        <w:t>2.2 Ngôn ngữ CSS</w:t>
      </w:r>
      <w:bookmarkEnd w:id="32"/>
      <w:bookmarkEnd w:id="33"/>
      <w:bookmarkEnd w:id="34"/>
    </w:p>
    <w:p w:rsidR="00282E73" w:rsidRPr="005D6E14" w:rsidRDefault="00282E73" w:rsidP="00EE3EC8">
      <w:pPr>
        <w:pStyle w:val="Heading3"/>
        <w:numPr>
          <w:ilvl w:val="0"/>
          <w:numId w:val="0"/>
        </w:numPr>
        <w:spacing w:line="360" w:lineRule="auto"/>
        <w:ind w:left="567" w:right="-143" w:hanging="283"/>
        <w:jc w:val="both"/>
        <w:rPr>
          <w:szCs w:val="26"/>
        </w:rPr>
      </w:pPr>
      <w:bookmarkStart w:id="35" w:name="_Toc154733859"/>
      <w:bookmarkStart w:id="36" w:name="_Toc155456090"/>
      <w:bookmarkStart w:id="37" w:name="_Toc172585544"/>
      <w:r w:rsidRPr="00EE3EC8">
        <w:rPr>
          <w:szCs w:val="26"/>
          <w:lang w:val="vi-VN"/>
        </w:rPr>
        <w:t>2.2.1 Khái niệm</w:t>
      </w:r>
      <w:bookmarkEnd w:id="35"/>
      <w:bookmarkEnd w:id="36"/>
      <w:r w:rsidR="005D6E14">
        <w:rPr>
          <w:szCs w:val="26"/>
        </w:rPr>
        <w:t xml:space="preserve"> CSS</w:t>
      </w:r>
      <w:bookmarkEnd w:id="37"/>
    </w:p>
    <w:p w:rsidR="00282E73" w:rsidRDefault="00F466DC" w:rsidP="004C42A5">
      <w:pPr>
        <w:spacing w:line="360" w:lineRule="auto"/>
        <w:ind w:left="284" w:right="-1" w:firstLine="283"/>
        <w:jc w:val="both"/>
        <w:rPr>
          <w:szCs w:val="26"/>
        </w:rPr>
      </w:pPr>
      <w:r w:rsidRPr="00F466DC">
        <w:rPr>
          <w:szCs w:val="26"/>
          <w:lang w:val="vi-VN"/>
        </w:rPr>
        <w:t xml:space="preserve">CSS là chữ viết tắt của "Cascading Style Sheets", là một ngôn ngữ đồ hoạ được dùng để tìm kiếm và định hình lại các trang được tạo ra từ các ngôn </w:t>
      </w:r>
      <w:r>
        <w:rPr>
          <w:szCs w:val="26"/>
          <w:lang w:val="vi-VN"/>
        </w:rPr>
        <w:t>ngữ đánh dấu (HTML). Nói ngắn gọn</w:t>
      </w:r>
      <w:r w:rsidRPr="00F466DC">
        <w:rPr>
          <w:szCs w:val="26"/>
          <w:lang w:val="vi-VN"/>
        </w:rPr>
        <w:t xml:space="preserve"> là ngôn ngữ tạo phong cách cho trang web.</w:t>
      </w:r>
      <w:r w:rsidR="00282E73" w:rsidRPr="00282E73">
        <w:rPr>
          <w:szCs w:val="26"/>
          <w:lang w:val="vi-VN"/>
        </w:rPr>
        <w:t xml:space="preserve"> CSS được</w:t>
      </w:r>
      <w:r w:rsidR="00EE3EC8">
        <w:rPr>
          <w:szCs w:val="26"/>
        </w:rPr>
        <w:t xml:space="preserve"> phát triển</w:t>
      </w:r>
      <w:r w:rsidR="00282E73" w:rsidRPr="00282E73">
        <w:rPr>
          <w:szCs w:val="26"/>
          <w:lang w:val="vi-VN"/>
        </w:rPr>
        <w:t xml:space="preserve"> bởi </w:t>
      </w:r>
      <w:r w:rsidR="00EE3EC8">
        <w:rPr>
          <w:szCs w:val="26"/>
          <w:lang w:val="vi-VN"/>
        </w:rPr>
        <w:t>World Wide Web Consortium (W3C)</w:t>
      </w:r>
      <w:r w:rsidR="00EE3EC8" w:rsidRPr="00EE3EC8">
        <w:rPr>
          <w:szCs w:val="26"/>
          <w:lang w:val="vi-VN"/>
        </w:rPr>
        <w:t xml:space="preserve"> </w:t>
      </w:r>
      <w:r w:rsidR="00EE3EC8" w:rsidRPr="00282E73">
        <w:rPr>
          <w:szCs w:val="26"/>
          <w:lang w:val="vi-VN"/>
        </w:rPr>
        <w:t>ra mắt vào năm 1996</w:t>
      </w:r>
      <w:r w:rsidR="00EE3EC8">
        <w:rPr>
          <w:szCs w:val="26"/>
        </w:rPr>
        <w:t>.</w:t>
      </w:r>
      <w:sdt>
        <w:sdtPr>
          <w:rPr>
            <w:szCs w:val="26"/>
          </w:rPr>
          <w:id w:val="-549923291"/>
          <w:citation/>
        </w:sdtPr>
        <w:sdtEnd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FE433C" w:rsidRPr="00FE433C" w:rsidRDefault="00FE433C" w:rsidP="004C42A5">
      <w:pPr>
        <w:spacing w:line="360" w:lineRule="auto"/>
        <w:ind w:left="284" w:right="-1" w:firstLine="283"/>
        <w:jc w:val="both"/>
        <w:rPr>
          <w:szCs w:val="26"/>
        </w:rPr>
      </w:pPr>
      <w:r w:rsidRPr="00FE433C">
        <w:rPr>
          <w:szCs w:val="26"/>
        </w:rPr>
        <w:t>Phương thức hoạt động của CSS là nó sẽ tìm kiếm dựa trên tên vùng chọn, vùng chọn có thể là tên một thẻ HTML, tên một ID, class hay nhiều kiểu khác. Sau đó là nó sẽ áp dụng các thuộc tính muốn thay đổi lên vùng chọn đó.</w:t>
      </w:r>
    </w:p>
    <w:p w:rsidR="00FE433C" w:rsidRDefault="00FE433C" w:rsidP="004C42A5">
      <w:pPr>
        <w:spacing w:line="360" w:lineRule="auto"/>
        <w:ind w:left="284" w:right="-1" w:firstLine="283"/>
        <w:jc w:val="both"/>
        <w:rPr>
          <w:szCs w:val="26"/>
        </w:rPr>
      </w:pPr>
      <w:r w:rsidRPr="00FE433C">
        <w:rPr>
          <w:szCs w:val="26"/>
        </w:rPr>
        <w:t xml:space="preserve">Mối quan hệ giữa HTML và CSS vô cùng chặt chẽ. HTML là ngôn ngữ markup (nền tảng của site) và CSS định hướng phong cách (toàn bộ những thứ cấu thành nên giao diện website), chúng là không thể tách rời. </w:t>
      </w:r>
      <w:sdt>
        <w:sdtPr>
          <w:rPr>
            <w:szCs w:val="26"/>
          </w:rPr>
          <w:id w:val="1348754407"/>
          <w:citation/>
        </w:sdtPr>
        <w:sdtEnd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sidRPr="009F568C">
            <w:rPr>
              <w:noProof/>
              <w:szCs w:val="26"/>
            </w:rPr>
            <w:t>[2]</w:t>
          </w:r>
          <w:r w:rsidR="0061494E">
            <w:rPr>
              <w:szCs w:val="26"/>
            </w:rPr>
            <w:fldChar w:fldCharType="end"/>
          </w:r>
        </w:sdtContent>
      </w:sdt>
    </w:p>
    <w:p w:rsidR="006A0CE5" w:rsidRPr="006A0CE5" w:rsidRDefault="006A0CE5" w:rsidP="004C42A5">
      <w:pPr>
        <w:pStyle w:val="Heading3"/>
        <w:numPr>
          <w:ilvl w:val="0"/>
          <w:numId w:val="0"/>
        </w:numPr>
        <w:spacing w:line="360" w:lineRule="auto"/>
        <w:ind w:left="284"/>
        <w:rPr>
          <w:szCs w:val="26"/>
        </w:rPr>
      </w:pPr>
      <w:bookmarkStart w:id="38" w:name="_Toc172585545"/>
      <w:r>
        <w:rPr>
          <w:szCs w:val="26"/>
        </w:rPr>
        <w:lastRenderedPageBreak/>
        <w:t xml:space="preserve">2.2.2 </w:t>
      </w:r>
      <w:r w:rsidRPr="006A0CE5">
        <w:rPr>
          <w:szCs w:val="26"/>
        </w:rPr>
        <w:t>Bố cục và cấu trúc một đoạn CSS</w:t>
      </w:r>
      <w:bookmarkEnd w:id="38"/>
    </w:p>
    <w:p w:rsidR="006A0CE5" w:rsidRPr="006A0CE5" w:rsidRDefault="006A0CE5" w:rsidP="00566125">
      <w:pPr>
        <w:spacing w:line="360" w:lineRule="auto"/>
        <w:ind w:left="426" w:right="-1" w:firstLine="283"/>
        <w:jc w:val="both"/>
        <w:rPr>
          <w:szCs w:val="26"/>
        </w:rPr>
      </w:pPr>
      <w:r w:rsidRPr="00566125">
        <w:rPr>
          <w:szCs w:val="26"/>
        </w:rPr>
        <w:t>Bố cục CSS</w:t>
      </w:r>
      <w:r w:rsidRPr="006A0CE5">
        <w:rPr>
          <w:szCs w:val="26"/>
        </w:rPr>
        <w:t xml:space="preserve"> thường chủ yếu dựa vào hình hộp và mỗi hộp đều chiếm những khoảng trống trên trang của bạn với các thuộc tính như:</w:t>
      </w:r>
    </w:p>
    <w:p w:rsidR="00566125" w:rsidRDefault="00566125" w:rsidP="004C42A5">
      <w:pPr>
        <w:pStyle w:val="ListParagraph"/>
        <w:numPr>
          <w:ilvl w:val="0"/>
          <w:numId w:val="39"/>
        </w:numPr>
        <w:spacing w:line="360" w:lineRule="auto"/>
        <w:ind w:left="851" w:right="-1" w:hanging="284"/>
        <w:jc w:val="both"/>
        <w:rPr>
          <w:szCs w:val="26"/>
        </w:rPr>
      </w:pPr>
      <w:r>
        <w:rPr>
          <w:szCs w:val="26"/>
        </w:rPr>
        <w:t>Padding: Là</w:t>
      </w:r>
      <w:r w:rsidR="006A0CE5" w:rsidRPr="00566125">
        <w:rPr>
          <w:szCs w:val="26"/>
        </w:rPr>
        <w:t xml:space="preserve"> không gian xung quanh nội </w:t>
      </w:r>
      <w:r>
        <w:rPr>
          <w:szCs w:val="26"/>
        </w:rPr>
        <w:t>dung.</w:t>
      </w:r>
    </w:p>
    <w:p w:rsidR="006A0CE5" w:rsidRPr="00566125" w:rsidRDefault="00566125" w:rsidP="004C42A5">
      <w:pPr>
        <w:pStyle w:val="ListParagraph"/>
        <w:numPr>
          <w:ilvl w:val="0"/>
          <w:numId w:val="39"/>
        </w:numPr>
        <w:spacing w:line="360" w:lineRule="auto"/>
        <w:ind w:left="851" w:right="-1" w:hanging="284"/>
        <w:jc w:val="both"/>
        <w:rPr>
          <w:szCs w:val="26"/>
        </w:rPr>
      </w:pPr>
      <w:r>
        <w:rPr>
          <w:szCs w:val="26"/>
        </w:rPr>
        <w:t>Border: Là đường liền nằm</w:t>
      </w:r>
      <w:r w:rsidR="006A0CE5" w:rsidRPr="00566125">
        <w:rPr>
          <w:szCs w:val="26"/>
        </w:rPr>
        <w:t xml:space="preserve"> bên ngoài phần đệm.</w:t>
      </w:r>
    </w:p>
    <w:p w:rsidR="006A0CE5" w:rsidRPr="006A0CE5" w:rsidRDefault="006A0CE5" w:rsidP="004C42A5">
      <w:pPr>
        <w:pStyle w:val="ListParagraph"/>
        <w:numPr>
          <w:ilvl w:val="0"/>
          <w:numId w:val="39"/>
        </w:numPr>
        <w:spacing w:line="360" w:lineRule="auto"/>
        <w:ind w:left="851" w:right="-1" w:hanging="284"/>
        <w:jc w:val="both"/>
        <w:rPr>
          <w:szCs w:val="26"/>
        </w:rPr>
      </w:pPr>
      <w:r w:rsidRPr="006A0CE5">
        <w:rPr>
          <w:szCs w:val="26"/>
        </w:rPr>
        <w:t>Margin: Là khoả</w:t>
      </w:r>
      <w:r w:rsidR="00566125">
        <w:rPr>
          <w:szCs w:val="26"/>
        </w:rPr>
        <w:t>ng cách xung quanh bên ngoài</w:t>
      </w:r>
      <w:r w:rsidRPr="006A0CE5">
        <w:rPr>
          <w:szCs w:val="26"/>
        </w:rPr>
        <w:t xml:space="preserve"> phần tử.</w:t>
      </w:r>
      <w:sdt>
        <w:sdtPr>
          <w:rPr>
            <w:szCs w:val="26"/>
          </w:rPr>
          <w:id w:val="943730651"/>
          <w:citation/>
        </w:sdtPr>
        <w:sdtEnd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6A0CE5" w:rsidRPr="00566125" w:rsidRDefault="006A0CE5" w:rsidP="004C42A5">
      <w:pPr>
        <w:spacing w:line="360" w:lineRule="auto"/>
        <w:ind w:left="426" w:right="-1"/>
        <w:jc w:val="both"/>
        <w:rPr>
          <w:b/>
          <w:i/>
          <w:szCs w:val="26"/>
        </w:rPr>
      </w:pPr>
      <w:r w:rsidRPr="00566125">
        <w:rPr>
          <w:b/>
          <w:i/>
          <w:szCs w:val="26"/>
        </w:rPr>
        <w:t>Cấu trúc của một đoạn CSS</w:t>
      </w:r>
    </w:p>
    <w:p w:rsidR="004C42A5" w:rsidRPr="006A0CE5" w:rsidRDefault="006A0CE5" w:rsidP="004C42A5">
      <w:pPr>
        <w:spacing w:line="360" w:lineRule="auto"/>
        <w:ind w:left="426" w:right="-1" w:firstLine="283"/>
        <w:jc w:val="both"/>
        <w:rPr>
          <w:szCs w:val="26"/>
        </w:rPr>
      </w:pPr>
      <w:r w:rsidRPr="006A0CE5">
        <w:rPr>
          <w:szCs w:val="26"/>
        </w:rPr>
        <w:t>Một đoạn CS</w:t>
      </w:r>
      <w:r w:rsidR="00566125">
        <w:rPr>
          <w:szCs w:val="26"/>
        </w:rPr>
        <w:t>S bao gồm các phần như thế này:</w:t>
      </w:r>
    </w:p>
    <w:p w:rsidR="004C42A5" w:rsidRDefault="006A0CE5" w:rsidP="004C42A5">
      <w:pPr>
        <w:pBdr>
          <w:top w:val="single" w:sz="12" w:space="1" w:color="auto"/>
          <w:left w:val="single" w:sz="12" w:space="4" w:color="auto"/>
          <w:bottom w:val="single" w:sz="12" w:space="1" w:color="auto"/>
          <w:right w:val="single" w:sz="12" w:space="4" w:color="auto"/>
        </w:pBdr>
        <w:shd w:val="clear" w:color="auto" w:fill="FFFFFF" w:themeFill="background1"/>
        <w:spacing w:line="360" w:lineRule="auto"/>
        <w:ind w:left="426" w:right="-1" w:firstLine="283"/>
        <w:jc w:val="both"/>
        <w:rPr>
          <w:szCs w:val="26"/>
        </w:rPr>
      </w:pPr>
      <w:r w:rsidRPr="006A0CE5">
        <w:rPr>
          <w:szCs w:val="26"/>
        </w:rPr>
        <w:t>vùng chọn {    thuộc tính : giá trị;    thuộc tính: giá trị;    ..... }</w:t>
      </w:r>
    </w:p>
    <w:p w:rsidR="00566125" w:rsidRPr="006A0CE5" w:rsidRDefault="006A0CE5" w:rsidP="004C42A5">
      <w:pPr>
        <w:spacing w:line="360" w:lineRule="auto"/>
        <w:ind w:left="284" w:right="-1" w:firstLine="283"/>
        <w:jc w:val="both"/>
        <w:rPr>
          <w:szCs w:val="26"/>
        </w:rPr>
      </w:pPr>
      <w:r w:rsidRPr="006A0CE5">
        <w:rPr>
          <w:szCs w:val="26"/>
        </w:rPr>
        <w:t xml:space="preserve">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w:t>
      </w:r>
      <w:r w:rsidR="00566125">
        <w:rPr>
          <w:szCs w:val="26"/>
        </w:rPr>
        <w:t>dụng không giới hạn thuộc tính.</w:t>
      </w:r>
      <w:sdt>
        <w:sdtPr>
          <w:rPr>
            <w:szCs w:val="26"/>
          </w:rPr>
          <w:id w:val="484905450"/>
          <w:citation/>
        </w:sdtPr>
        <w:sdtEnd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6A0CE5" w:rsidRPr="00566125" w:rsidRDefault="006A0CE5" w:rsidP="004C42A5">
      <w:pPr>
        <w:spacing w:line="360" w:lineRule="auto"/>
        <w:ind w:left="426" w:right="-1"/>
        <w:jc w:val="both"/>
        <w:rPr>
          <w:b/>
          <w:i/>
          <w:szCs w:val="26"/>
        </w:rPr>
      </w:pPr>
      <w:r w:rsidRPr="00566125">
        <w:rPr>
          <w:b/>
          <w:i/>
          <w:szCs w:val="26"/>
        </w:rPr>
        <w:t xml:space="preserve">Định nghĩa của các phần này như sau: </w:t>
      </w:r>
    </w:p>
    <w:p w:rsidR="006A0CE5" w:rsidRPr="006A0CE5" w:rsidRDefault="00566125" w:rsidP="004C42A5">
      <w:pPr>
        <w:spacing w:line="360" w:lineRule="auto"/>
        <w:ind w:left="284" w:right="-1" w:firstLine="283"/>
        <w:jc w:val="both"/>
        <w:rPr>
          <w:szCs w:val="26"/>
        </w:rPr>
      </w:pPr>
      <w:r w:rsidRPr="00566125">
        <w:rPr>
          <w:b/>
          <w:szCs w:val="26"/>
        </w:rPr>
        <w:t>Bộ lọc (Selector):</w:t>
      </w:r>
      <w:r>
        <w:rPr>
          <w:szCs w:val="26"/>
        </w:rPr>
        <w:t xml:space="preserve"> là kiểu để lọc</w:t>
      </w:r>
      <w:r w:rsidR="006A0CE5" w:rsidRPr="006A0CE5">
        <w:rPr>
          <w:szCs w:val="26"/>
        </w:rPr>
        <w:t xml:space="preserve"> phần tử HTML mà bạn muốn định nghĩa phong</w:t>
      </w:r>
      <w:r>
        <w:rPr>
          <w:szCs w:val="26"/>
        </w:rPr>
        <w:t xml:space="preserve"> cách. Các selector được sử dụng</w:t>
      </w:r>
      <w:r w:rsidR="006A0CE5" w:rsidRPr="006A0CE5">
        <w:rPr>
          <w:szCs w:val="26"/>
        </w:rPr>
        <w:t xml:space="preserve"> cho các trường hợp sau:</w:t>
      </w:r>
    </w:p>
    <w:p w:rsidR="006A0CE5" w:rsidRPr="00566125" w:rsidRDefault="006A0CE5" w:rsidP="004C42A5">
      <w:pPr>
        <w:pStyle w:val="ListParagraph"/>
        <w:numPr>
          <w:ilvl w:val="0"/>
          <w:numId w:val="40"/>
        </w:numPr>
        <w:spacing w:line="360" w:lineRule="auto"/>
        <w:ind w:left="851" w:right="-1" w:hanging="284"/>
        <w:jc w:val="both"/>
        <w:rPr>
          <w:szCs w:val="26"/>
        </w:rPr>
      </w:pPr>
      <w:r w:rsidRPr="00566125">
        <w:rPr>
          <w:szCs w:val="26"/>
        </w:rPr>
        <w:t>Tất cả phần tử th</w:t>
      </w:r>
      <w:r w:rsidR="00566125">
        <w:rPr>
          <w:szCs w:val="26"/>
        </w:rPr>
        <w:t>eo một dạng cụ thể nào đó, chẳng hạn</w:t>
      </w:r>
      <w:r w:rsidRPr="00566125">
        <w:rPr>
          <w:szCs w:val="26"/>
        </w:rPr>
        <w:t xml:space="preserve"> phần tử tiêu đề h1.</w:t>
      </w:r>
    </w:p>
    <w:p w:rsidR="006A0CE5" w:rsidRPr="00566125" w:rsidRDefault="00566125" w:rsidP="004C42A5">
      <w:pPr>
        <w:pStyle w:val="ListParagraph"/>
        <w:numPr>
          <w:ilvl w:val="0"/>
          <w:numId w:val="40"/>
        </w:numPr>
        <w:spacing w:line="360" w:lineRule="auto"/>
        <w:ind w:left="851" w:right="-1" w:hanging="284"/>
        <w:jc w:val="both"/>
        <w:rPr>
          <w:szCs w:val="26"/>
        </w:rPr>
      </w:pPr>
      <w:r>
        <w:rPr>
          <w:szCs w:val="26"/>
        </w:rPr>
        <w:t>Thuộc tính id và class của từng</w:t>
      </w:r>
      <w:r w:rsidR="006A0CE5" w:rsidRPr="00566125">
        <w:rPr>
          <w:szCs w:val="26"/>
        </w:rPr>
        <w:t xml:space="preserve"> phần tử.</w:t>
      </w:r>
    </w:p>
    <w:p w:rsidR="006A0CE5" w:rsidRPr="00566125" w:rsidRDefault="006A0CE5" w:rsidP="004C42A5">
      <w:pPr>
        <w:pStyle w:val="ListParagraph"/>
        <w:numPr>
          <w:ilvl w:val="0"/>
          <w:numId w:val="40"/>
        </w:numPr>
        <w:spacing w:line="360" w:lineRule="auto"/>
        <w:ind w:left="851" w:right="-1" w:hanging="284"/>
        <w:jc w:val="both"/>
        <w:rPr>
          <w:szCs w:val="26"/>
        </w:rPr>
      </w:pPr>
      <w:r w:rsidRPr="00566125">
        <w:rPr>
          <w:szCs w:val="26"/>
        </w:rPr>
        <w:t>Các phần tử d</w:t>
      </w:r>
      <w:r w:rsidR="00566125">
        <w:rPr>
          <w:szCs w:val="26"/>
        </w:rPr>
        <w:t>ựa trên mối quan hệ</w:t>
      </w:r>
      <w:r w:rsidRPr="00566125">
        <w:rPr>
          <w:szCs w:val="26"/>
        </w:rPr>
        <w:t xml:space="preserve"> với các phần tử khác trong cây phân cấp tài liệu.</w:t>
      </w:r>
    </w:p>
    <w:p w:rsidR="006A0CE5" w:rsidRPr="006A0CE5" w:rsidRDefault="006A0CE5" w:rsidP="004C42A5">
      <w:pPr>
        <w:spacing w:line="360" w:lineRule="auto"/>
        <w:ind w:left="284" w:right="-1" w:firstLine="283"/>
        <w:jc w:val="both"/>
        <w:rPr>
          <w:szCs w:val="26"/>
        </w:rPr>
      </w:pPr>
      <w:r w:rsidRPr="00566125">
        <w:rPr>
          <w:b/>
          <w:szCs w:val="26"/>
        </w:rPr>
        <w:t>Khai báo (Declaration):</w:t>
      </w:r>
      <w:r w:rsidRPr="006A0CE5">
        <w:rPr>
          <w:szCs w:val="26"/>
        </w:rPr>
        <w:t xml:space="preserve"> Khối khai báo chứa mộ</w:t>
      </w:r>
      <w:r w:rsidR="00566125">
        <w:rPr>
          <w:szCs w:val="26"/>
        </w:rPr>
        <w:t xml:space="preserve">t hoặc nhiều khai báo, phân </w:t>
      </w:r>
      <w:r w:rsidR="00F53E04">
        <w:rPr>
          <w:szCs w:val="26"/>
        </w:rPr>
        <w:t>tách</w:t>
      </w:r>
      <w:r w:rsidR="00566125">
        <w:rPr>
          <w:szCs w:val="26"/>
        </w:rPr>
        <w:t xml:space="preserve"> với nhau bởi</w:t>
      </w:r>
      <w:r w:rsidRPr="006A0CE5">
        <w:rPr>
          <w:szCs w:val="26"/>
        </w:rPr>
        <w:t xml:space="preserve"> các dấu chấm phẩy. Mỗi khai báo gồm tên và giá trị đặc tính CSS, phân tách bằng dấu phẩy. Kha</w:t>
      </w:r>
      <w:r w:rsidR="00F53E04">
        <w:rPr>
          <w:szCs w:val="26"/>
        </w:rPr>
        <w:t>i báo CSS luôn kết thúc bằng</w:t>
      </w:r>
      <w:r w:rsidRPr="006A0CE5">
        <w:rPr>
          <w:szCs w:val="26"/>
        </w:rPr>
        <w:t xml:space="preserve"> dấu chấm phẩy, </w:t>
      </w:r>
      <w:r w:rsidR="00F53E04">
        <w:rPr>
          <w:szCs w:val="26"/>
        </w:rPr>
        <w:t>khối khai báo nằm trong dấu ngoặc móc. Trong ví dụ</w:t>
      </w:r>
      <w:r w:rsidRPr="006A0CE5">
        <w:rPr>
          <w:szCs w:val="26"/>
        </w:rPr>
        <w:t>, các phần tử &lt;p&gt; sẽ được căn giữa, chữ màu đỏ.</w:t>
      </w:r>
    </w:p>
    <w:p w:rsidR="006A0CE5" w:rsidRPr="006A0CE5" w:rsidRDefault="006A0CE5" w:rsidP="00F53E04">
      <w:pPr>
        <w:pBdr>
          <w:top w:val="single" w:sz="12" w:space="1" w:color="auto"/>
          <w:left w:val="single" w:sz="12" w:space="4" w:color="auto"/>
          <w:bottom w:val="single" w:sz="12" w:space="1" w:color="auto"/>
          <w:right w:val="single" w:sz="12" w:space="4" w:color="auto"/>
        </w:pBdr>
        <w:spacing w:line="360" w:lineRule="auto"/>
        <w:ind w:left="426" w:right="-1" w:firstLine="283"/>
        <w:jc w:val="both"/>
        <w:rPr>
          <w:szCs w:val="26"/>
        </w:rPr>
      </w:pPr>
      <w:r w:rsidRPr="006A0CE5">
        <w:rPr>
          <w:szCs w:val="26"/>
        </w:rPr>
        <w:t>p {   color: red;   text-align: center; }</w:t>
      </w:r>
    </w:p>
    <w:p w:rsidR="00874DBA" w:rsidRDefault="00874DBA" w:rsidP="006A0CE5">
      <w:pPr>
        <w:spacing w:line="360" w:lineRule="auto"/>
        <w:ind w:left="426" w:right="-1" w:firstLine="283"/>
        <w:jc w:val="both"/>
        <w:rPr>
          <w:b/>
          <w:szCs w:val="26"/>
        </w:rPr>
      </w:pPr>
    </w:p>
    <w:p w:rsidR="006A0CE5" w:rsidRPr="006A0CE5" w:rsidRDefault="006A0CE5" w:rsidP="004C42A5">
      <w:pPr>
        <w:spacing w:line="360" w:lineRule="auto"/>
        <w:ind w:left="284" w:right="-1" w:firstLine="283"/>
        <w:jc w:val="both"/>
        <w:rPr>
          <w:szCs w:val="26"/>
        </w:rPr>
      </w:pPr>
      <w:r w:rsidRPr="00F53E04">
        <w:rPr>
          <w:b/>
          <w:szCs w:val="26"/>
        </w:rPr>
        <w:lastRenderedPageBreak/>
        <w:t>Thuộc tính (Properties):</w:t>
      </w:r>
      <w:r w:rsidR="00F53E04">
        <w:rPr>
          <w:szCs w:val="26"/>
        </w:rPr>
        <w:t xml:space="preserve"> Những cách</w:t>
      </w:r>
      <w:r w:rsidRPr="006A0CE5">
        <w:rPr>
          <w:szCs w:val="26"/>
        </w:rPr>
        <w:t xml:space="preserve"> có thể tạo kiểu </w:t>
      </w:r>
      <w:r w:rsidR="00F53E04">
        <w:rPr>
          <w:szCs w:val="26"/>
        </w:rPr>
        <w:t xml:space="preserve">cho một phần tử HTML. Vì vậy, với CSS thì </w:t>
      </w:r>
      <w:r w:rsidRPr="006A0CE5">
        <w:rPr>
          <w:szCs w:val="26"/>
        </w:rPr>
        <w:t xml:space="preserve">chỉ cần lựa chọn thuộc tính mà </w:t>
      </w:r>
      <w:r w:rsidR="00F53E04">
        <w:rPr>
          <w:szCs w:val="26"/>
        </w:rPr>
        <w:t>muốn tác động</w:t>
      </w:r>
      <w:r w:rsidRPr="006A0CE5">
        <w:rPr>
          <w:szCs w:val="26"/>
        </w:rPr>
        <w:t xml:space="preserve"> trong bộ quy tắc của mình.</w:t>
      </w:r>
    </w:p>
    <w:p w:rsidR="006A0CE5" w:rsidRPr="00EE3EC8" w:rsidRDefault="006A0CE5" w:rsidP="004C42A5">
      <w:pPr>
        <w:spacing w:line="360" w:lineRule="auto"/>
        <w:ind w:left="284" w:right="-1" w:firstLine="283"/>
        <w:jc w:val="both"/>
        <w:rPr>
          <w:szCs w:val="26"/>
        </w:rPr>
      </w:pPr>
      <w:r w:rsidRPr="00F53E04">
        <w:rPr>
          <w:b/>
          <w:szCs w:val="26"/>
        </w:rPr>
        <w:t>Giá trị thuộc tính:</w:t>
      </w:r>
      <w:r w:rsidRPr="006A0CE5">
        <w:rPr>
          <w:szCs w:val="26"/>
        </w:rPr>
        <w:t xml:space="preserve"> Ở bên phải của thuộc tính sau dấu hai chấm(:), chúng ta sẽ s</w:t>
      </w:r>
      <w:r w:rsidR="00F53E04">
        <w:rPr>
          <w:szCs w:val="26"/>
        </w:rPr>
        <w:t>ở hữu giá trị thuộc tính mà</w:t>
      </w:r>
      <w:r w:rsidRPr="006A0CE5">
        <w:rPr>
          <w:szCs w:val="26"/>
        </w:rPr>
        <w:t xml:space="preserve"> lựa chọn tr</w:t>
      </w:r>
      <w:r w:rsidR="00F53E04">
        <w:rPr>
          <w:szCs w:val="26"/>
        </w:rPr>
        <w:t>ong số đó sẽ xuất hiện nhiều để có thể</w:t>
      </w:r>
      <w:r w:rsidRPr="006A0CE5">
        <w:rPr>
          <w:szCs w:val="26"/>
        </w:rPr>
        <w:t xml:space="preserve"> một thuộc tính cụ thể nào đó.</w:t>
      </w:r>
      <w:sdt>
        <w:sdtPr>
          <w:rPr>
            <w:szCs w:val="26"/>
          </w:rPr>
          <w:id w:val="-358045752"/>
          <w:citation/>
        </w:sdtPr>
        <w:sdtEnd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282E73" w:rsidRPr="00EE3EC8" w:rsidRDefault="006A0CE5" w:rsidP="00EE3EC8">
      <w:pPr>
        <w:pStyle w:val="Heading3"/>
        <w:numPr>
          <w:ilvl w:val="0"/>
          <w:numId w:val="0"/>
        </w:numPr>
        <w:ind w:left="567" w:right="-143" w:hanging="283"/>
        <w:jc w:val="both"/>
        <w:rPr>
          <w:szCs w:val="26"/>
          <w:lang w:val="vi-VN"/>
        </w:rPr>
      </w:pPr>
      <w:bookmarkStart w:id="39" w:name="_Toc154733861"/>
      <w:bookmarkStart w:id="40" w:name="_Toc155456092"/>
      <w:bookmarkStart w:id="41" w:name="_Toc172585546"/>
      <w:r>
        <w:rPr>
          <w:szCs w:val="26"/>
          <w:lang w:val="vi-VN"/>
        </w:rPr>
        <w:t>2.2.</w:t>
      </w:r>
      <w:r>
        <w:rPr>
          <w:szCs w:val="26"/>
        </w:rPr>
        <w:t>3</w:t>
      </w:r>
      <w:r w:rsidR="00282E73" w:rsidRPr="00EE3EC8">
        <w:rPr>
          <w:szCs w:val="26"/>
          <w:lang w:val="vi-VN"/>
        </w:rPr>
        <w:t xml:space="preserve"> Ưu, nhược điểm</w:t>
      </w:r>
      <w:bookmarkEnd w:id="39"/>
      <w:bookmarkEnd w:id="40"/>
      <w:r w:rsidR="008A5AF1">
        <w:rPr>
          <w:szCs w:val="26"/>
        </w:rPr>
        <w:t xml:space="preserve"> </w:t>
      </w:r>
      <w:r w:rsidR="005D6E14">
        <w:rPr>
          <w:szCs w:val="26"/>
        </w:rPr>
        <w:t>CSS</w:t>
      </w:r>
      <w:bookmarkEnd w:id="41"/>
    </w:p>
    <w:p w:rsidR="00282E73" w:rsidRDefault="00282E73" w:rsidP="008A5AF1">
      <w:pPr>
        <w:pStyle w:val="ListParagraph"/>
        <w:widowControl w:val="0"/>
        <w:numPr>
          <w:ilvl w:val="0"/>
          <w:numId w:val="6"/>
        </w:numPr>
        <w:autoSpaceDE w:val="0"/>
        <w:autoSpaceDN w:val="0"/>
        <w:spacing w:before="209" w:line="360" w:lineRule="auto"/>
        <w:ind w:left="851" w:right="-143" w:hanging="284"/>
        <w:contextualSpacing w:val="0"/>
        <w:jc w:val="both"/>
        <w:rPr>
          <w:b/>
          <w:bCs/>
          <w:szCs w:val="26"/>
          <w:lang w:val="vi-VN"/>
        </w:rPr>
      </w:pPr>
      <w:r w:rsidRPr="00EE3EC8">
        <w:rPr>
          <w:b/>
          <w:bCs/>
          <w:szCs w:val="26"/>
          <w:lang w:val="vi-VN"/>
        </w:rPr>
        <w:t xml:space="preserve">Ưu điểm </w:t>
      </w:r>
    </w:p>
    <w:p w:rsidR="00A83E0B" w:rsidRDefault="008C6B0E" w:rsidP="00566D46">
      <w:pPr>
        <w:pStyle w:val="ListParagraph"/>
        <w:widowControl w:val="0"/>
        <w:numPr>
          <w:ilvl w:val="0"/>
          <w:numId w:val="12"/>
        </w:numPr>
        <w:autoSpaceDE w:val="0"/>
        <w:autoSpaceDN w:val="0"/>
        <w:spacing w:before="209" w:line="360" w:lineRule="auto"/>
        <w:ind w:left="851" w:right="-1" w:hanging="284"/>
        <w:jc w:val="both"/>
        <w:rPr>
          <w:bCs/>
          <w:szCs w:val="26"/>
          <w:lang w:val="vi-VN"/>
        </w:rPr>
      </w:pPr>
      <w:r w:rsidRPr="008C6B0E">
        <w:rPr>
          <w:bCs/>
          <w:szCs w:val="26"/>
          <w:lang w:val="vi-VN"/>
        </w:rPr>
        <w:t>Tiết Kiệm Thời Gian: CSS có thể viết trong trang đầu tiên, rồi tái sử dụng nó trong các trang HTML tiếp theo. Bên cạnh đó, chúng ta cũng có thiết lập được mộ</w:t>
      </w:r>
      <w:r>
        <w:rPr>
          <w:bCs/>
          <w:szCs w:val="26"/>
          <w:lang w:val="vi-VN"/>
        </w:rPr>
        <w:t>t kiểu cho từng thành phần HTML</w:t>
      </w:r>
      <w:r w:rsidR="00F466DC">
        <w:rPr>
          <w:bCs/>
          <w:szCs w:val="26"/>
          <w:lang w:val="vi-VN"/>
        </w:rPr>
        <w:t>.</w:t>
      </w:r>
      <w:sdt>
        <w:sdtPr>
          <w:rPr>
            <w:bCs/>
            <w:szCs w:val="26"/>
            <w:lang w:val="vi-VN"/>
          </w:rPr>
          <w:id w:val="-1568415551"/>
          <w:citation/>
        </w:sdtPr>
        <w:sdtEndPr/>
        <w:sdtContent>
          <w:r w:rsidR="0061494E">
            <w:rPr>
              <w:bCs/>
              <w:szCs w:val="26"/>
              <w:lang w:val="vi-VN"/>
            </w:rPr>
            <w:fldChar w:fldCharType="begin"/>
          </w:r>
          <w:r w:rsidR="0061494E">
            <w:rPr>
              <w:szCs w:val="26"/>
            </w:rPr>
            <w:instrText xml:space="preserve"> CITATION htt242 \l 1033 </w:instrText>
          </w:r>
          <w:r w:rsidR="0061494E">
            <w:rPr>
              <w:bCs/>
              <w:szCs w:val="26"/>
              <w:lang w:val="vi-VN"/>
            </w:rPr>
            <w:fldChar w:fldCharType="separate"/>
          </w:r>
          <w:r w:rsidR="009F568C">
            <w:rPr>
              <w:noProof/>
              <w:szCs w:val="26"/>
            </w:rPr>
            <w:t xml:space="preserve"> </w:t>
          </w:r>
          <w:r w:rsidR="009F568C" w:rsidRPr="009F568C">
            <w:rPr>
              <w:noProof/>
              <w:szCs w:val="26"/>
            </w:rPr>
            <w:t>[3]</w:t>
          </w:r>
          <w:r w:rsidR="0061494E">
            <w:rPr>
              <w:bCs/>
              <w:szCs w:val="26"/>
              <w:lang w:val="vi-VN"/>
            </w:rPr>
            <w:fldChar w:fldCharType="end"/>
          </w:r>
        </w:sdtContent>
      </w:sdt>
    </w:p>
    <w:p w:rsidR="00A83E0B" w:rsidRPr="00A83E0B" w:rsidRDefault="00A83E0B" w:rsidP="00566D46">
      <w:pPr>
        <w:pStyle w:val="ListParagraph"/>
        <w:widowControl w:val="0"/>
        <w:numPr>
          <w:ilvl w:val="0"/>
          <w:numId w:val="12"/>
        </w:numPr>
        <w:autoSpaceDE w:val="0"/>
        <w:autoSpaceDN w:val="0"/>
        <w:spacing w:before="209" w:line="360" w:lineRule="auto"/>
        <w:ind w:left="851" w:right="-1" w:hanging="284"/>
        <w:jc w:val="both"/>
        <w:rPr>
          <w:bCs/>
          <w:szCs w:val="26"/>
          <w:lang w:val="vi-VN"/>
        </w:rPr>
      </w:pPr>
      <w:r>
        <w:rPr>
          <w:bCs/>
          <w:szCs w:val="26"/>
          <w:lang w:val="vi-VN"/>
        </w:rPr>
        <w:t>CSS giúp khả năng tải</w:t>
      </w:r>
      <w:r w:rsidRPr="00A83E0B">
        <w:rPr>
          <w:bCs/>
          <w:szCs w:val="26"/>
          <w:lang w:val="vi-VN"/>
        </w:rPr>
        <w:t xml:space="preserve"> nha</w:t>
      </w:r>
      <w:r>
        <w:rPr>
          <w:bCs/>
          <w:szCs w:val="26"/>
          <w:lang w:val="vi-VN"/>
        </w:rPr>
        <w:t>nh chóng</w:t>
      </w:r>
      <w:r>
        <w:rPr>
          <w:bCs/>
          <w:szCs w:val="26"/>
        </w:rPr>
        <w:t xml:space="preserve">: </w:t>
      </w:r>
      <w:r w:rsidRPr="00A83E0B">
        <w:rPr>
          <w:bCs/>
          <w:szCs w:val="26"/>
          <w:lang w:val="vi-VN"/>
        </w:rPr>
        <w:t xml:space="preserve">CSS khi sử </w:t>
      </w:r>
      <w:r>
        <w:rPr>
          <w:bCs/>
          <w:szCs w:val="26"/>
          <w:lang w:val="vi-VN"/>
        </w:rPr>
        <w:t xml:space="preserve">dụng là ít mã hơn. </w:t>
      </w:r>
      <w:r>
        <w:rPr>
          <w:bCs/>
          <w:szCs w:val="26"/>
        </w:rPr>
        <w:t>Bởi thế</w:t>
      </w:r>
      <w:r w:rsidRPr="00A83E0B">
        <w:rPr>
          <w:bCs/>
          <w:szCs w:val="26"/>
          <w:lang w:val="vi-VN"/>
        </w:rPr>
        <w:t xml:space="preserve"> mà thờ</w:t>
      </w:r>
      <w:r>
        <w:rPr>
          <w:bCs/>
          <w:szCs w:val="26"/>
          <w:lang w:val="vi-VN"/>
        </w:rPr>
        <w:t>i gian tải xuống nhanh chóng và</w:t>
      </w:r>
      <w:r w:rsidRPr="00A83E0B">
        <w:rPr>
          <w:bCs/>
          <w:szCs w:val="26"/>
          <w:lang w:val="vi-VN"/>
        </w:rPr>
        <w:t xml:space="preserve"> giúp tiết kiệm thời gian</w:t>
      </w:r>
      <w:r>
        <w:rPr>
          <w:bCs/>
          <w:szCs w:val="26"/>
        </w:rPr>
        <w:t xml:space="preserve"> một cách</w:t>
      </w:r>
      <w:r w:rsidRPr="00A83E0B">
        <w:rPr>
          <w:bCs/>
          <w:szCs w:val="26"/>
          <w:lang w:val="vi-VN"/>
        </w:rPr>
        <w:t xml:space="preserve"> đáng kể.</w:t>
      </w:r>
    </w:p>
    <w:p w:rsidR="00A83E0B" w:rsidRPr="008C6B0E" w:rsidRDefault="008C6B0E" w:rsidP="00566D46">
      <w:pPr>
        <w:pStyle w:val="ListParagraph"/>
        <w:widowControl w:val="0"/>
        <w:numPr>
          <w:ilvl w:val="0"/>
          <w:numId w:val="12"/>
        </w:numPr>
        <w:autoSpaceDE w:val="0"/>
        <w:autoSpaceDN w:val="0"/>
        <w:spacing w:before="209" w:line="360" w:lineRule="auto"/>
        <w:ind w:left="851" w:right="-1" w:hanging="284"/>
        <w:jc w:val="both"/>
        <w:rPr>
          <w:bCs/>
          <w:szCs w:val="26"/>
          <w:lang w:val="vi-VN"/>
        </w:rPr>
      </w:pPr>
      <w:r w:rsidRPr="008C6B0E">
        <w:rPr>
          <w:bCs/>
          <w:szCs w:val="26"/>
          <w:lang w:val="vi-VN"/>
        </w:rPr>
        <w:t>Khả năng tương thích đa dạng: Khả năng tương thích với nhiều loại thiết bị cũng là đặc điểm nổi bật của CSS. Khi cùng làm việc với một tài liệu HTML nhưng với nhiều phiên bản website khác nhau ở các thiết bị di động được hỗ trợ một cách tối ưu nhất và có khả năng tương thích cao</w:t>
      </w:r>
      <w:r w:rsidR="00A83E0B" w:rsidRPr="008C6B0E">
        <w:rPr>
          <w:bCs/>
          <w:szCs w:val="26"/>
          <w:lang w:val="vi-VN"/>
        </w:rPr>
        <w:t>.</w:t>
      </w:r>
      <w:sdt>
        <w:sdtPr>
          <w:rPr>
            <w:bCs/>
            <w:szCs w:val="26"/>
            <w:lang w:val="vi-VN"/>
          </w:rPr>
          <w:id w:val="1927614720"/>
          <w:citation/>
        </w:sdtPr>
        <w:sdtEndPr/>
        <w:sdtContent>
          <w:r w:rsidR="0061494E">
            <w:rPr>
              <w:bCs/>
              <w:szCs w:val="26"/>
              <w:lang w:val="vi-VN"/>
            </w:rPr>
            <w:fldChar w:fldCharType="begin"/>
          </w:r>
          <w:r w:rsidR="0061494E">
            <w:rPr>
              <w:szCs w:val="26"/>
            </w:rPr>
            <w:instrText xml:space="preserve"> CITATION htt242 \l 1033 </w:instrText>
          </w:r>
          <w:r w:rsidR="0061494E">
            <w:rPr>
              <w:bCs/>
              <w:szCs w:val="26"/>
              <w:lang w:val="vi-VN"/>
            </w:rPr>
            <w:fldChar w:fldCharType="separate"/>
          </w:r>
          <w:r w:rsidR="009F568C">
            <w:rPr>
              <w:noProof/>
              <w:szCs w:val="26"/>
            </w:rPr>
            <w:t xml:space="preserve"> </w:t>
          </w:r>
          <w:r w:rsidR="009F568C" w:rsidRPr="009F568C">
            <w:rPr>
              <w:noProof/>
              <w:szCs w:val="26"/>
            </w:rPr>
            <w:t>[3]</w:t>
          </w:r>
          <w:r w:rsidR="0061494E">
            <w:rPr>
              <w:bCs/>
              <w:szCs w:val="26"/>
              <w:lang w:val="vi-VN"/>
            </w:rPr>
            <w:fldChar w:fldCharType="end"/>
          </w:r>
        </w:sdtContent>
      </w:sdt>
    </w:p>
    <w:p w:rsidR="00282E73" w:rsidRDefault="00282E73" w:rsidP="00566D46">
      <w:pPr>
        <w:pStyle w:val="ListParagraph"/>
        <w:widowControl w:val="0"/>
        <w:numPr>
          <w:ilvl w:val="0"/>
          <w:numId w:val="13"/>
        </w:numPr>
        <w:autoSpaceDE w:val="0"/>
        <w:autoSpaceDN w:val="0"/>
        <w:spacing w:before="209" w:line="360" w:lineRule="auto"/>
        <w:ind w:left="709" w:right="-1" w:hanging="283"/>
        <w:jc w:val="both"/>
        <w:rPr>
          <w:b/>
          <w:bCs/>
          <w:szCs w:val="26"/>
          <w:lang w:val="vi-VN"/>
        </w:rPr>
      </w:pPr>
      <w:r w:rsidRPr="00631D20">
        <w:rPr>
          <w:b/>
          <w:bCs/>
          <w:szCs w:val="26"/>
          <w:lang w:val="vi-VN"/>
        </w:rPr>
        <w:t>Nhược điểm</w:t>
      </w:r>
    </w:p>
    <w:p w:rsidR="008C6B0E" w:rsidRPr="001A0793" w:rsidRDefault="008C6B0E" w:rsidP="0087108E">
      <w:pPr>
        <w:pStyle w:val="ListParagraph"/>
        <w:widowControl w:val="0"/>
        <w:numPr>
          <w:ilvl w:val="0"/>
          <w:numId w:val="34"/>
        </w:numPr>
        <w:autoSpaceDE w:val="0"/>
        <w:autoSpaceDN w:val="0"/>
        <w:spacing w:before="209" w:line="360" w:lineRule="auto"/>
        <w:ind w:left="851" w:right="-1" w:hanging="295"/>
        <w:jc w:val="both"/>
        <w:rPr>
          <w:bCs/>
          <w:szCs w:val="26"/>
          <w:lang w:val="vi-VN"/>
        </w:rPr>
      </w:pPr>
      <w:r w:rsidRPr="008C6B0E">
        <w:rPr>
          <w:bCs/>
          <w:szCs w:val="26"/>
          <w:lang w:val="vi-VN"/>
        </w:rPr>
        <w:t>CSS hoạt động riêng biệt trên mỗi trình duyệt: những thay đổi đầu tiên của CSS trên một trang website dễ dàng. Tuy nhiên, khi thay đổi đã được thực hiện đòi hỏi phải đảm bảo tính tương thích khi CSS hiển thị hiệu ứng khi thay đổi phù hợp trên mỗi trình duyệt riêng biệt.</w:t>
      </w:r>
    </w:p>
    <w:p w:rsidR="00631D20" w:rsidRPr="001A0793" w:rsidRDefault="008C6B0E" w:rsidP="00566D46">
      <w:pPr>
        <w:pStyle w:val="ListParagraph"/>
        <w:widowControl w:val="0"/>
        <w:numPr>
          <w:ilvl w:val="0"/>
          <w:numId w:val="14"/>
        </w:numPr>
        <w:autoSpaceDE w:val="0"/>
        <w:autoSpaceDN w:val="0"/>
        <w:spacing w:before="209" w:line="360" w:lineRule="auto"/>
        <w:ind w:left="851" w:right="-1" w:hanging="284"/>
        <w:jc w:val="both"/>
        <w:rPr>
          <w:bCs/>
          <w:szCs w:val="26"/>
          <w:lang w:val="vi-VN"/>
        </w:rPr>
      </w:pPr>
      <w:r w:rsidRPr="008C6B0E">
        <w:rPr>
          <w:bCs/>
          <w:szCs w:val="26"/>
          <w:lang w:val="vi-VN"/>
        </w:rPr>
        <w:t>Khó khăn đối với người mới học: ngôn ngữ lập trình được phát triển rất nhiều và cực kỳ phức tạp. Đặc biệt nó sẽ gây khó khăn với những người mới. Chính vì vậy, với nhiều cấp đ</w:t>
      </w:r>
      <w:r>
        <w:rPr>
          <w:bCs/>
          <w:szCs w:val="26"/>
          <w:lang w:val="vi-VN"/>
        </w:rPr>
        <w:t xml:space="preserve">ộ của CSS thì việc </w:t>
      </w:r>
      <w:r>
        <w:rPr>
          <w:bCs/>
          <w:szCs w:val="26"/>
        </w:rPr>
        <w:t>tìm hiểu để sử dụng</w:t>
      </w:r>
      <w:r w:rsidRPr="008C6B0E">
        <w:rPr>
          <w:bCs/>
          <w:szCs w:val="26"/>
          <w:lang w:val="vi-VN"/>
        </w:rPr>
        <w:t xml:space="preserve"> sẽ trở nên gặp khó khăn.</w:t>
      </w:r>
      <w:sdt>
        <w:sdtPr>
          <w:rPr>
            <w:bCs/>
            <w:szCs w:val="26"/>
            <w:lang w:val="vi-VN"/>
          </w:rPr>
          <w:id w:val="515036836"/>
          <w:citation/>
        </w:sdtPr>
        <w:sdtEndPr/>
        <w:sdtContent>
          <w:r w:rsidR="0061494E">
            <w:rPr>
              <w:bCs/>
              <w:szCs w:val="26"/>
              <w:lang w:val="vi-VN"/>
            </w:rPr>
            <w:fldChar w:fldCharType="begin"/>
          </w:r>
          <w:r w:rsidR="0061494E">
            <w:rPr>
              <w:szCs w:val="26"/>
            </w:rPr>
            <w:instrText xml:space="preserve"> CITATION htt242 \l 1033 </w:instrText>
          </w:r>
          <w:r w:rsidR="0061494E">
            <w:rPr>
              <w:bCs/>
              <w:szCs w:val="26"/>
              <w:lang w:val="vi-VN"/>
            </w:rPr>
            <w:fldChar w:fldCharType="separate"/>
          </w:r>
          <w:r w:rsidR="009F568C">
            <w:rPr>
              <w:noProof/>
              <w:szCs w:val="26"/>
            </w:rPr>
            <w:t xml:space="preserve"> </w:t>
          </w:r>
          <w:r w:rsidR="009F568C" w:rsidRPr="009F568C">
            <w:rPr>
              <w:noProof/>
              <w:szCs w:val="26"/>
            </w:rPr>
            <w:t>[3]</w:t>
          </w:r>
          <w:r w:rsidR="0061494E">
            <w:rPr>
              <w:bCs/>
              <w:szCs w:val="26"/>
              <w:lang w:val="vi-VN"/>
            </w:rPr>
            <w:fldChar w:fldCharType="end"/>
          </w:r>
        </w:sdtContent>
      </w:sdt>
    </w:p>
    <w:p w:rsidR="00631D20" w:rsidRPr="001A0793" w:rsidRDefault="00631D20" w:rsidP="00566D46">
      <w:pPr>
        <w:pStyle w:val="ListParagraph"/>
        <w:widowControl w:val="0"/>
        <w:numPr>
          <w:ilvl w:val="0"/>
          <w:numId w:val="14"/>
        </w:numPr>
        <w:autoSpaceDE w:val="0"/>
        <w:autoSpaceDN w:val="0"/>
        <w:spacing w:before="209" w:line="360" w:lineRule="auto"/>
        <w:ind w:left="851" w:right="-1"/>
        <w:jc w:val="both"/>
        <w:rPr>
          <w:bCs/>
          <w:szCs w:val="26"/>
          <w:lang w:val="vi-VN"/>
        </w:rPr>
      </w:pPr>
      <w:r w:rsidRPr="001A0793">
        <w:rPr>
          <w:bCs/>
          <w:szCs w:val="26"/>
        </w:rPr>
        <w:t>G</w:t>
      </w:r>
      <w:r w:rsidRPr="001A0793">
        <w:rPr>
          <w:bCs/>
          <w:szCs w:val="26"/>
          <w:lang w:val="vi-VN"/>
        </w:rPr>
        <w:t>ặp rủi ro</w:t>
      </w:r>
      <w:r w:rsidRPr="001A0793">
        <w:rPr>
          <w:bCs/>
          <w:szCs w:val="26"/>
        </w:rPr>
        <w:t xml:space="preserve"> khi</w:t>
      </w:r>
      <w:r w:rsidRPr="001A0793">
        <w:rPr>
          <w:bCs/>
          <w:szCs w:val="26"/>
          <w:lang w:val="vi-VN"/>
        </w:rPr>
        <w:t xml:space="preserve"> định dạng web</w:t>
      </w:r>
      <w:r w:rsidRPr="001A0793">
        <w:rPr>
          <w:bCs/>
          <w:szCs w:val="26"/>
        </w:rPr>
        <w:t xml:space="preserve">: </w:t>
      </w:r>
      <w:r w:rsidRPr="001A0793">
        <w:rPr>
          <w:bCs/>
          <w:szCs w:val="26"/>
          <w:lang w:val="vi-VN"/>
        </w:rPr>
        <w:t>CSS là hệ t</w:t>
      </w:r>
      <w:r w:rsidR="001A0793" w:rsidRPr="001A0793">
        <w:rPr>
          <w:bCs/>
          <w:szCs w:val="26"/>
          <w:lang w:val="vi-VN"/>
        </w:rPr>
        <w:t>hống dựa trên văn bản mở vì</w:t>
      </w:r>
      <w:r w:rsidRPr="001A0793">
        <w:rPr>
          <w:bCs/>
          <w:szCs w:val="26"/>
          <w:lang w:val="vi-VN"/>
        </w:rPr>
        <w:t xml:space="preserve"> việc truy cập </w:t>
      </w:r>
      <w:r w:rsidRPr="001A0793">
        <w:rPr>
          <w:bCs/>
          <w:szCs w:val="26"/>
        </w:rPr>
        <w:t xml:space="preserve">CSS </w:t>
      </w:r>
      <w:r w:rsidRPr="001A0793">
        <w:rPr>
          <w:bCs/>
          <w:szCs w:val="26"/>
          <w:lang w:val="vi-VN"/>
        </w:rPr>
        <w:t>khá dễ dàng. Điều này khiến định dạng toàn bộ của web hoàn t</w:t>
      </w:r>
      <w:r w:rsidR="001A0793" w:rsidRPr="001A0793">
        <w:rPr>
          <w:bCs/>
          <w:szCs w:val="26"/>
          <w:lang w:val="vi-VN"/>
        </w:rPr>
        <w:t>oàn có thể chịu tổn thương và</w:t>
      </w:r>
      <w:r w:rsidRPr="001A0793">
        <w:rPr>
          <w:bCs/>
          <w:szCs w:val="26"/>
          <w:lang w:val="vi-VN"/>
        </w:rPr>
        <w:t xml:space="preserve"> gặp </w:t>
      </w:r>
      <w:r w:rsidR="001A0793" w:rsidRPr="001A0793">
        <w:rPr>
          <w:bCs/>
          <w:szCs w:val="26"/>
          <w:lang w:val="vi-VN"/>
        </w:rPr>
        <w:t>gián đoạn khi có hành động</w:t>
      </w:r>
      <w:r w:rsidRPr="001A0793">
        <w:rPr>
          <w:bCs/>
          <w:szCs w:val="26"/>
          <w:lang w:val="vi-VN"/>
        </w:rPr>
        <w:t xml:space="preserve"> hoặc tai nạn xảy</w:t>
      </w:r>
      <w:r w:rsidR="001A0793" w:rsidRPr="001A0793">
        <w:rPr>
          <w:bCs/>
          <w:szCs w:val="26"/>
          <w:lang w:val="vi-VN"/>
        </w:rPr>
        <w:t xml:space="preserve"> ra với tệp. Lúc này nó</w:t>
      </w:r>
      <w:r w:rsidRPr="001A0793">
        <w:rPr>
          <w:bCs/>
          <w:szCs w:val="26"/>
          <w:lang w:val="vi-VN"/>
        </w:rPr>
        <w:t xml:space="preserve"> yêu cầu truy cập đọc hoặc ghi vào web dự định để </w:t>
      </w:r>
      <w:r w:rsidRPr="001A0793">
        <w:rPr>
          <w:bCs/>
          <w:szCs w:val="26"/>
          <w:lang w:val="vi-VN"/>
        </w:rPr>
        <w:lastRenderedPageBreak/>
        <w:t>có thể ghi đè lên được các thay đổi</w:t>
      </w:r>
      <w:r w:rsidR="001A0793" w:rsidRPr="001A0793">
        <w:rPr>
          <w:bCs/>
          <w:szCs w:val="26"/>
        </w:rPr>
        <w:t xml:space="preserve"> khác nhau</w:t>
      </w:r>
      <w:r w:rsidRPr="001A0793">
        <w:rPr>
          <w:bCs/>
          <w:szCs w:val="26"/>
          <w:lang w:val="vi-VN"/>
        </w:rPr>
        <w:t>.</w:t>
      </w:r>
      <w:r w:rsidR="008D69CE" w:rsidRPr="008D69CE">
        <w:rPr>
          <w:szCs w:val="26"/>
        </w:rPr>
        <w:t xml:space="preserve"> </w:t>
      </w:r>
      <w:sdt>
        <w:sdtPr>
          <w:rPr>
            <w:szCs w:val="26"/>
          </w:rPr>
          <w:id w:val="-1835143293"/>
          <w:citation/>
        </w:sdtPr>
        <w:sdtEndPr/>
        <w:sdtContent>
          <w:r w:rsidR="0061494E">
            <w:rPr>
              <w:szCs w:val="26"/>
            </w:rPr>
            <w:fldChar w:fldCharType="begin"/>
          </w:r>
          <w:r w:rsidR="0061494E">
            <w:rPr>
              <w:szCs w:val="26"/>
            </w:rPr>
            <w:instrText xml:space="preserve"> CITATION htt242 \l 1033 </w:instrText>
          </w:r>
          <w:r w:rsidR="0061494E">
            <w:rPr>
              <w:szCs w:val="26"/>
            </w:rPr>
            <w:fldChar w:fldCharType="separate"/>
          </w:r>
          <w:r w:rsidR="009F568C" w:rsidRPr="009F568C">
            <w:rPr>
              <w:noProof/>
              <w:szCs w:val="26"/>
            </w:rPr>
            <w:t>[3]</w:t>
          </w:r>
          <w:r w:rsidR="0061494E">
            <w:rPr>
              <w:szCs w:val="26"/>
            </w:rPr>
            <w:fldChar w:fldCharType="end"/>
          </w:r>
        </w:sdtContent>
      </w:sdt>
    </w:p>
    <w:p w:rsidR="00282E73" w:rsidRPr="00282E73" w:rsidRDefault="00282E73" w:rsidP="00520EEE">
      <w:pPr>
        <w:pStyle w:val="Heading2"/>
      </w:pPr>
      <w:bookmarkStart w:id="42" w:name="_Toc154733862"/>
      <w:bookmarkStart w:id="43" w:name="_Toc155456093"/>
      <w:bookmarkStart w:id="44" w:name="_Toc172585547"/>
      <w:r w:rsidRPr="00282E73">
        <w:t>2.3 Ngôn ngữ JavaScript</w:t>
      </w:r>
      <w:bookmarkEnd w:id="42"/>
      <w:bookmarkEnd w:id="43"/>
      <w:bookmarkEnd w:id="44"/>
    </w:p>
    <w:p w:rsidR="00282E73" w:rsidRPr="00FC5645" w:rsidRDefault="00282E73" w:rsidP="001A0793">
      <w:pPr>
        <w:pStyle w:val="Heading3"/>
        <w:numPr>
          <w:ilvl w:val="0"/>
          <w:numId w:val="0"/>
        </w:numPr>
        <w:spacing w:line="360" w:lineRule="auto"/>
        <w:ind w:left="709" w:right="-143" w:hanging="425"/>
        <w:jc w:val="both"/>
        <w:rPr>
          <w:szCs w:val="26"/>
        </w:rPr>
      </w:pPr>
      <w:bookmarkStart w:id="45" w:name="_Toc154733863"/>
      <w:bookmarkStart w:id="46" w:name="_Toc155456094"/>
      <w:bookmarkStart w:id="47" w:name="_Toc172585548"/>
      <w:r w:rsidRPr="001A0793">
        <w:rPr>
          <w:szCs w:val="26"/>
          <w:lang w:val="vi-VN"/>
        </w:rPr>
        <w:t>2.3.1 Khái niệm</w:t>
      </w:r>
      <w:bookmarkEnd w:id="45"/>
      <w:bookmarkEnd w:id="46"/>
      <w:r w:rsidR="00FC5645">
        <w:rPr>
          <w:szCs w:val="26"/>
        </w:rPr>
        <w:t xml:space="preserve"> </w:t>
      </w:r>
      <w:r w:rsidR="00FC5645" w:rsidRPr="00282E73">
        <w:t>JavaScript</w:t>
      </w:r>
      <w:bookmarkEnd w:id="47"/>
    </w:p>
    <w:p w:rsidR="001A0793" w:rsidRDefault="001A0793" w:rsidP="002B25A5">
      <w:pPr>
        <w:spacing w:line="360" w:lineRule="auto"/>
        <w:ind w:left="284" w:right="-1" w:firstLine="283"/>
        <w:jc w:val="both"/>
        <w:rPr>
          <w:szCs w:val="26"/>
          <w:lang w:val="vi-VN"/>
        </w:rPr>
      </w:pPr>
      <w:r w:rsidRPr="001A0793">
        <w:rPr>
          <w:szCs w:val="26"/>
          <w:lang w:val="vi-VN"/>
        </w:rPr>
        <w:t>JavaScript l</w:t>
      </w:r>
      <w:r>
        <w:rPr>
          <w:szCs w:val="26"/>
          <w:lang w:val="vi-VN"/>
        </w:rPr>
        <w:t>à một ngôn ngữ lập trình</w:t>
      </w:r>
      <w:r>
        <w:rPr>
          <w:szCs w:val="26"/>
        </w:rPr>
        <w:t xml:space="preserve"> dùng để</w:t>
      </w:r>
      <w:r w:rsidRPr="001A0793">
        <w:rPr>
          <w:szCs w:val="26"/>
          <w:lang w:val="vi-VN"/>
        </w:rPr>
        <w:t xml:space="preserve"> điều khiển và xây dựng các thành phần tương tác trên</w:t>
      </w:r>
      <w:r>
        <w:rPr>
          <w:szCs w:val="26"/>
        </w:rPr>
        <w:t xml:space="preserve"> các</w:t>
      </w:r>
      <w:r>
        <w:rPr>
          <w:szCs w:val="26"/>
          <w:lang w:val="vi-VN"/>
        </w:rPr>
        <w:t xml:space="preserve"> </w:t>
      </w:r>
      <w:r w:rsidRPr="001A0793">
        <w:rPr>
          <w:szCs w:val="26"/>
          <w:lang w:val="vi-VN"/>
        </w:rPr>
        <w:t>web</w:t>
      </w:r>
      <w:r>
        <w:rPr>
          <w:szCs w:val="26"/>
        </w:rPr>
        <w:t>site</w:t>
      </w:r>
      <w:r w:rsidRPr="001A0793">
        <w:rPr>
          <w:szCs w:val="26"/>
          <w:lang w:val="vi-VN"/>
        </w:rPr>
        <w:t>. Được phát triển lần đầu bởi Netscape vào năm 1995, J</w:t>
      </w:r>
      <w:r>
        <w:rPr>
          <w:szCs w:val="26"/>
          <w:lang w:val="vi-VN"/>
        </w:rPr>
        <w:t>avaScript đã</w:t>
      </w:r>
      <w:r>
        <w:rPr>
          <w:szCs w:val="26"/>
        </w:rPr>
        <w:t xml:space="preserve"> </w:t>
      </w:r>
      <w:r w:rsidRPr="001A0793">
        <w:rPr>
          <w:szCs w:val="26"/>
          <w:lang w:val="vi-VN"/>
        </w:rPr>
        <w:t>phát triển</w:t>
      </w:r>
      <w:r>
        <w:rPr>
          <w:szCs w:val="26"/>
          <w:lang w:val="vi-VN"/>
        </w:rPr>
        <w:t xml:space="preserve"> trở thành</w:t>
      </w:r>
      <w:r w:rsidRPr="001A0793">
        <w:rPr>
          <w:szCs w:val="26"/>
          <w:lang w:val="vi-VN"/>
        </w:rPr>
        <w:t xml:space="preserve"> những ngôn ngữ phổ biến nhấ</w:t>
      </w:r>
      <w:r w:rsidR="00F507A2">
        <w:rPr>
          <w:szCs w:val="26"/>
          <w:lang w:val="vi-VN"/>
        </w:rPr>
        <w:t>t và quan trọng nhất trong web.</w:t>
      </w:r>
      <w:sdt>
        <w:sdtPr>
          <w:rPr>
            <w:szCs w:val="26"/>
            <w:lang w:val="vi-VN"/>
          </w:rPr>
          <w:id w:val="-338467880"/>
          <w:citation/>
        </w:sdtPr>
        <w:sdtEndPr/>
        <w:sdtContent>
          <w:r w:rsidR="005178B8">
            <w:rPr>
              <w:szCs w:val="26"/>
              <w:lang w:val="vi-VN"/>
            </w:rPr>
            <w:fldChar w:fldCharType="begin"/>
          </w:r>
          <w:r w:rsidR="005178B8">
            <w:rPr>
              <w:szCs w:val="26"/>
            </w:rPr>
            <w:instrText xml:space="preserve"> CITATION htt243 \l 1033 </w:instrText>
          </w:r>
          <w:r w:rsidR="005178B8">
            <w:rPr>
              <w:szCs w:val="26"/>
              <w:lang w:val="vi-VN"/>
            </w:rPr>
            <w:fldChar w:fldCharType="separate"/>
          </w:r>
          <w:r w:rsidR="009F568C">
            <w:rPr>
              <w:noProof/>
              <w:szCs w:val="26"/>
            </w:rPr>
            <w:t xml:space="preserve"> </w:t>
          </w:r>
          <w:r w:rsidR="009F568C" w:rsidRPr="009F568C">
            <w:rPr>
              <w:noProof/>
              <w:szCs w:val="26"/>
            </w:rPr>
            <w:t>[4]</w:t>
          </w:r>
          <w:r w:rsidR="005178B8">
            <w:rPr>
              <w:szCs w:val="26"/>
              <w:lang w:val="vi-VN"/>
            </w:rPr>
            <w:fldChar w:fldCharType="end"/>
          </w:r>
        </w:sdtContent>
      </w:sdt>
    </w:p>
    <w:p w:rsidR="001A0793" w:rsidRPr="000F005B" w:rsidRDefault="000A558D" w:rsidP="002B25A5">
      <w:pPr>
        <w:spacing w:line="360" w:lineRule="auto"/>
        <w:ind w:left="284" w:right="-1" w:firstLine="283"/>
        <w:jc w:val="both"/>
        <w:rPr>
          <w:szCs w:val="26"/>
        </w:rPr>
      </w:pPr>
      <w:r w:rsidRPr="000A558D">
        <w:rPr>
          <w:szCs w:val="26"/>
          <w:lang w:val="vi-VN"/>
        </w:rPr>
        <w:t>Ngôn ngữ này chạy ngay trên trình duyệt web của người dùng, nó giúp tối ưu trải nghiệm cho người dùng theo cách không cần thiết phải load lại trang. Hơn thế nữa, JavaScript cho phép phát triển ứng dụng web và cả ứng dụng di động thông qua các framework</w:t>
      </w:r>
      <w:r w:rsidR="006E2BC5">
        <w:rPr>
          <w:szCs w:val="26"/>
          <w:lang w:val="vi-VN"/>
        </w:rPr>
        <w:t>.</w:t>
      </w:r>
      <w:sdt>
        <w:sdtPr>
          <w:rPr>
            <w:szCs w:val="26"/>
            <w:lang w:val="vi-VN"/>
          </w:rPr>
          <w:id w:val="-1442751714"/>
          <w:citation/>
        </w:sdtPr>
        <w:sdtEndPr/>
        <w:sdtContent>
          <w:r w:rsidR="005178B8">
            <w:rPr>
              <w:szCs w:val="26"/>
              <w:lang w:val="vi-VN"/>
            </w:rPr>
            <w:fldChar w:fldCharType="begin"/>
          </w:r>
          <w:r w:rsidR="005178B8">
            <w:rPr>
              <w:szCs w:val="26"/>
            </w:rPr>
            <w:instrText xml:space="preserve"> CITATION htt243 \l 1033 </w:instrText>
          </w:r>
          <w:r w:rsidR="005178B8">
            <w:rPr>
              <w:szCs w:val="26"/>
              <w:lang w:val="vi-VN"/>
            </w:rPr>
            <w:fldChar w:fldCharType="separate"/>
          </w:r>
          <w:r w:rsidR="009F568C">
            <w:rPr>
              <w:noProof/>
              <w:szCs w:val="26"/>
            </w:rPr>
            <w:t xml:space="preserve"> </w:t>
          </w:r>
          <w:r w:rsidR="009F568C" w:rsidRPr="009F568C">
            <w:rPr>
              <w:noProof/>
              <w:szCs w:val="26"/>
            </w:rPr>
            <w:t>[4]</w:t>
          </w:r>
          <w:r w:rsidR="005178B8">
            <w:rPr>
              <w:szCs w:val="26"/>
              <w:lang w:val="vi-VN"/>
            </w:rPr>
            <w:fldChar w:fldCharType="end"/>
          </w:r>
        </w:sdtContent>
      </w:sdt>
    </w:p>
    <w:p w:rsidR="00282E73" w:rsidRPr="008A5AF1" w:rsidRDefault="00282E73" w:rsidP="00D0241C">
      <w:pPr>
        <w:pStyle w:val="Heading3"/>
        <w:numPr>
          <w:ilvl w:val="0"/>
          <w:numId w:val="0"/>
        </w:numPr>
        <w:ind w:left="284" w:right="-143"/>
        <w:jc w:val="both"/>
        <w:rPr>
          <w:szCs w:val="26"/>
        </w:rPr>
      </w:pPr>
      <w:bookmarkStart w:id="48" w:name="_Toc154733864"/>
      <w:bookmarkStart w:id="49" w:name="_Toc155456095"/>
      <w:bookmarkStart w:id="50" w:name="_Toc172585549"/>
      <w:r w:rsidRPr="007129D3">
        <w:rPr>
          <w:szCs w:val="26"/>
          <w:lang w:val="vi-VN"/>
        </w:rPr>
        <w:t>2.3.2 Ưu, nhược điểm</w:t>
      </w:r>
      <w:bookmarkEnd w:id="48"/>
      <w:bookmarkEnd w:id="49"/>
      <w:r w:rsidR="00FC5645">
        <w:rPr>
          <w:szCs w:val="26"/>
        </w:rPr>
        <w:t xml:space="preserve"> </w:t>
      </w:r>
      <w:r w:rsidR="00FC5645" w:rsidRPr="00282E73">
        <w:t>JavaScript</w:t>
      </w:r>
      <w:bookmarkEnd w:id="50"/>
    </w:p>
    <w:p w:rsidR="00282E73" w:rsidRPr="007129D3" w:rsidRDefault="00282E73" w:rsidP="008D0FFB">
      <w:pPr>
        <w:pStyle w:val="ListParagraph"/>
        <w:widowControl w:val="0"/>
        <w:numPr>
          <w:ilvl w:val="0"/>
          <w:numId w:val="7"/>
        </w:numPr>
        <w:autoSpaceDE w:val="0"/>
        <w:autoSpaceDN w:val="0"/>
        <w:spacing w:before="209" w:line="360" w:lineRule="auto"/>
        <w:ind w:left="567" w:right="-143" w:hanging="283"/>
        <w:contextualSpacing w:val="0"/>
        <w:jc w:val="both"/>
        <w:rPr>
          <w:b/>
          <w:bCs/>
          <w:szCs w:val="26"/>
          <w:lang w:val="vi-VN"/>
        </w:rPr>
      </w:pPr>
      <w:r w:rsidRPr="007129D3">
        <w:rPr>
          <w:b/>
          <w:bCs/>
          <w:szCs w:val="26"/>
          <w:lang w:val="vi-VN"/>
        </w:rPr>
        <w:t>Ưu điểm</w:t>
      </w:r>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rPr>
        <w:t xml:space="preserve">Có </w:t>
      </w:r>
      <w:r>
        <w:rPr>
          <w:bCs/>
          <w:szCs w:val="26"/>
          <w:lang w:val="vi-VN"/>
        </w:rPr>
        <w:t>độ linh hoạt và đa dạng:</w:t>
      </w:r>
      <w:r>
        <w:rPr>
          <w:bCs/>
          <w:szCs w:val="26"/>
        </w:rPr>
        <w:t xml:space="preserve"> </w:t>
      </w:r>
      <w:r>
        <w:rPr>
          <w:bCs/>
          <w:szCs w:val="26"/>
          <w:lang w:val="vi-VN"/>
        </w:rPr>
        <w:t>JavaScript có thể sử dụng</w:t>
      </w:r>
      <w:r w:rsidRPr="006E2BC5">
        <w:rPr>
          <w:bCs/>
          <w:szCs w:val="26"/>
          <w:lang w:val="vi-VN"/>
        </w:rPr>
        <w:t xml:space="preserve"> phía máy chủ và cả phía người dùng, giúp đồng bộ hóa mã nguồn </w:t>
      </w:r>
      <w:r w:rsidR="007129D3">
        <w:rPr>
          <w:bCs/>
          <w:szCs w:val="26"/>
          <w:lang w:val="vi-VN"/>
        </w:rPr>
        <w:t>cho nhà phát triển.</w:t>
      </w:r>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rPr>
        <w:t>Khả năng</w:t>
      </w:r>
      <w:r>
        <w:rPr>
          <w:bCs/>
          <w:szCs w:val="26"/>
          <w:lang w:val="vi-VN"/>
        </w:rPr>
        <w:t xml:space="preserve"> tương tác và động:</w:t>
      </w:r>
      <w:r>
        <w:rPr>
          <w:bCs/>
          <w:szCs w:val="26"/>
        </w:rPr>
        <w:t xml:space="preserve"> </w:t>
      </w:r>
      <w:r w:rsidRPr="006E2BC5">
        <w:rPr>
          <w:bCs/>
          <w:szCs w:val="26"/>
          <w:lang w:val="vi-VN"/>
        </w:rPr>
        <w:t>JavaScrip</w:t>
      </w:r>
      <w:r>
        <w:rPr>
          <w:bCs/>
          <w:szCs w:val="26"/>
          <w:lang w:val="vi-VN"/>
        </w:rPr>
        <w:t>t có thể tạo ra</w:t>
      </w:r>
      <w:r w:rsidR="00B9000A">
        <w:rPr>
          <w:bCs/>
          <w:szCs w:val="26"/>
        </w:rPr>
        <w:t xml:space="preserve"> các</w:t>
      </w:r>
      <w:r>
        <w:rPr>
          <w:bCs/>
          <w:szCs w:val="26"/>
          <w:lang w:val="vi-VN"/>
        </w:rPr>
        <w:t xml:space="preserve"> trang web động và tương tác</w:t>
      </w:r>
      <w:r w:rsidR="000A558D">
        <w:rPr>
          <w:bCs/>
          <w:szCs w:val="26"/>
        </w:rPr>
        <w:t xml:space="preserve"> hỗ trợ</w:t>
      </w:r>
      <w:r w:rsidRPr="006E2BC5">
        <w:rPr>
          <w:bCs/>
          <w:szCs w:val="26"/>
          <w:lang w:val="vi-VN"/>
        </w:rPr>
        <w:t xml:space="preserve"> </w:t>
      </w:r>
      <w:r w:rsidR="007129D3">
        <w:rPr>
          <w:bCs/>
          <w:szCs w:val="26"/>
          <w:lang w:val="vi-VN"/>
        </w:rPr>
        <w:t>trải nghiệm người dùng tốt hơn.</w:t>
      </w:r>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rPr>
        <w:t xml:space="preserve">Có nhiều </w:t>
      </w:r>
      <w:r>
        <w:rPr>
          <w:bCs/>
          <w:szCs w:val="26"/>
          <w:lang w:val="vi-VN"/>
        </w:rPr>
        <w:t xml:space="preserve">thư viện  </w:t>
      </w:r>
      <w:r>
        <w:rPr>
          <w:bCs/>
          <w:szCs w:val="26"/>
        </w:rPr>
        <w:t>F</w:t>
      </w:r>
      <w:r>
        <w:rPr>
          <w:bCs/>
          <w:szCs w:val="26"/>
          <w:lang w:val="vi-VN"/>
        </w:rPr>
        <w:t>ramework phong phú:</w:t>
      </w:r>
      <w:r>
        <w:rPr>
          <w:bCs/>
          <w:szCs w:val="26"/>
        </w:rPr>
        <w:t xml:space="preserve"> </w:t>
      </w:r>
      <w:r w:rsidRPr="006E2BC5">
        <w:rPr>
          <w:bCs/>
          <w:szCs w:val="26"/>
          <w:lang w:val="vi-VN"/>
        </w:rPr>
        <w:t>Có nhiều thư viện và</w:t>
      </w:r>
      <w:r>
        <w:rPr>
          <w:bCs/>
          <w:szCs w:val="26"/>
        </w:rPr>
        <w:t xml:space="preserve"> các</w:t>
      </w:r>
      <w:r w:rsidRPr="006E2BC5">
        <w:rPr>
          <w:bCs/>
          <w:szCs w:val="26"/>
          <w:lang w:val="vi-VN"/>
        </w:rPr>
        <w:t xml:space="preserve"> frameworks như React</w:t>
      </w:r>
      <w:r>
        <w:rPr>
          <w:bCs/>
          <w:szCs w:val="26"/>
        </w:rPr>
        <w:t>,…</w:t>
      </w:r>
      <w:r w:rsidR="00230D9E">
        <w:rPr>
          <w:bCs/>
          <w:szCs w:val="26"/>
          <w:lang w:val="vi-VN"/>
        </w:rPr>
        <w:t xml:space="preserve"> giúp </w:t>
      </w:r>
      <w:r w:rsidR="00230D9E">
        <w:rPr>
          <w:bCs/>
          <w:szCs w:val="26"/>
        </w:rPr>
        <w:t>xây dựng</w:t>
      </w:r>
      <w:r>
        <w:rPr>
          <w:bCs/>
          <w:szCs w:val="26"/>
        </w:rPr>
        <w:t xml:space="preserve"> và</w:t>
      </w:r>
      <w:r w:rsidRPr="006E2BC5">
        <w:rPr>
          <w:bCs/>
          <w:szCs w:val="26"/>
          <w:lang w:val="vi-VN"/>
        </w:rPr>
        <w:t xml:space="preserve"> phát triển quản lý</w:t>
      </w:r>
      <w:r w:rsidR="005C0295">
        <w:rPr>
          <w:bCs/>
          <w:szCs w:val="26"/>
        </w:rPr>
        <w:t xml:space="preserve"> các</w:t>
      </w:r>
      <w:r w:rsidRPr="006E2BC5">
        <w:rPr>
          <w:bCs/>
          <w:szCs w:val="26"/>
          <w:lang w:val="vi-VN"/>
        </w:rPr>
        <w:t xml:space="preserve"> mã nguồn</w:t>
      </w:r>
      <w:r>
        <w:rPr>
          <w:bCs/>
          <w:szCs w:val="26"/>
        </w:rPr>
        <w:t xml:space="preserve"> </w:t>
      </w:r>
      <w:r w:rsidRPr="006E2BC5">
        <w:rPr>
          <w:bCs/>
          <w:szCs w:val="26"/>
          <w:lang w:val="vi-VN"/>
        </w:rPr>
        <w:t>tốt hơn</w:t>
      </w:r>
      <w:r w:rsidR="007129D3">
        <w:rPr>
          <w:bCs/>
          <w:szCs w:val="26"/>
          <w:lang w:val="vi-VN"/>
        </w:rPr>
        <w:t>.</w:t>
      </w:r>
      <w:sdt>
        <w:sdtPr>
          <w:rPr>
            <w:bCs/>
            <w:szCs w:val="26"/>
            <w:lang w:val="vi-VN"/>
          </w:rPr>
          <w:id w:val="1317841434"/>
          <w:citation/>
        </w:sdtPr>
        <w:sdtEndPr/>
        <w:sdtContent>
          <w:r w:rsidR="005178B8">
            <w:rPr>
              <w:bCs/>
              <w:szCs w:val="26"/>
              <w:lang w:val="vi-VN"/>
            </w:rPr>
            <w:fldChar w:fldCharType="begin"/>
          </w:r>
          <w:r w:rsidR="005178B8">
            <w:rPr>
              <w:szCs w:val="26"/>
            </w:rPr>
            <w:instrText xml:space="preserve"> CITATION htt243 \l 1033 </w:instrText>
          </w:r>
          <w:r w:rsidR="005178B8">
            <w:rPr>
              <w:bCs/>
              <w:szCs w:val="26"/>
              <w:lang w:val="vi-VN"/>
            </w:rPr>
            <w:fldChar w:fldCharType="separate"/>
          </w:r>
          <w:r w:rsidR="009F568C">
            <w:rPr>
              <w:noProof/>
              <w:szCs w:val="26"/>
            </w:rPr>
            <w:t xml:space="preserve"> </w:t>
          </w:r>
          <w:r w:rsidR="009F568C" w:rsidRPr="009F568C">
            <w:rPr>
              <w:noProof/>
              <w:szCs w:val="26"/>
            </w:rPr>
            <w:t>[4]</w:t>
          </w:r>
          <w:r w:rsidR="005178B8">
            <w:rPr>
              <w:bCs/>
              <w:szCs w:val="26"/>
              <w:lang w:val="vi-VN"/>
            </w:rPr>
            <w:fldChar w:fldCharType="end"/>
          </w:r>
        </w:sdtContent>
      </w:sdt>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lang w:val="vi-VN"/>
        </w:rPr>
        <w:t>Khả năng tương tác với DOM:</w:t>
      </w:r>
      <w:r>
        <w:rPr>
          <w:bCs/>
          <w:szCs w:val="26"/>
        </w:rPr>
        <w:t xml:space="preserve"> </w:t>
      </w:r>
      <w:r w:rsidRPr="006E2BC5">
        <w:rPr>
          <w:bCs/>
          <w:szCs w:val="26"/>
          <w:lang w:val="vi-VN"/>
        </w:rPr>
        <w:t>JavaScript</w:t>
      </w:r>
      <w:r w:rsidR="007F0DDE">
        <w:rPr>
          <w:bCs/>
          <w:szCs w:val="26"/>
        </w:rPr>
        <w:t xml:space="preserve"> có khả năng linh động</w:t>
      </w:r>
      <w:r w:rsidR="007F0DDE">
        <w:rPr>
          <w:bCs/>
          <w:szCs w:val="26"/>
          <w:lang w:val="vi-VN"/>
        </w:rPr>
        <w:t xml:space="preserve"> với DOM, </w:t>
      </w:r>
      <w:r w:rsidR="007F0DDE">
        <w:rPr>
          <w:bCs/>
          <w:szCs w:val="26"/>
        </w:rPr>
        <w:t>cho phép</w:t>
      </w:r>
      <w:r w:rsidRPr="006E2BC5">
        <w:rPr>
          <w:bCs/>
          <w:szCs w:val="26"/>
          <w:lang w:val="vi-VN"/>
        </w:rPr>
        <w:t xml:space="preserve"> thay đổi</w:t>
      </w:r>
      <w:r w:rsidR="007129D3">
        <w:rPr>
          <w:bCs/>
          <w:szCs w:val="26"/>
        </w:rPr>
        <w:t xml:space="preserve"> các</w:t>
      </w:r>
      <w:r w:rsidRPr="006E2BC5">
        <w:rPr>
          <w:bCs/>
          <w:szCs w:val="26"/>
          <w:lang w:val="vi-VN"/>
        </w:rPr>
        <w:t xml:space="preserve"> cấu trúc trang web</w:t>
      </w:r>
      <w:r w:rsidR="007129D3">
        <w:rPr>
          <w:bCs/>
          <w:szCs w:val="26"/>
        </w:rPr>
        <w:t xml:space="preserve"> đơn giản và</w:t>
      </w:r>
      <w:r w:rsidRPr="006E2BC5">
        <w:rPr>
          <w:bCs/>
          <w:szCs w:val="26"/>
          <w:lang w:val="vi-VN"/>
        </w:rPr>
        <w:t xml:space="preserve"> dễ dàng</w:t>
      </w:r>
      <w:r w:rsidR="007129D3">
        <w:rPr>
          <w:bCs/>
          <w:szCs w:val="26"/>
        </w:rPr>
        <w:t xml:space="preserve"> hơn</w:t>
      </w:r>
      <w:r w:rsidR="007129D3">
        <w:rPr>
          <w:bCs/>
          <w:szCs w:val="26"/>
          <w:lang w:val="vi-VN"/>
        </w:rPr>
        <w:t>.</w:t>
      </w:r>
    </w:p>
    <w:p w:rsidR="006E2BC5" w:rsidRPr="007129D3" w:rsidRDefault="007129D3"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lang w:val="vi-VN"/>
        </w:rPr>
        <w:t>Thực hiện t</w:t>
      </w:r>
      <w:r w:rsidR="006E2BC5" w:rsidRPr="006E2BC5">
        <w:rPr>
          <w:bCs/>
          <w:szCs w:val="26"/>
          <w:lang w:val="vi-VN"/>
        </w:rPr>
        <w:t>ác</w:t>
      </w:r>
      <w:r>
        <w:rPr>
          <w:bCs/>
          <w:szCs w:val="26"/>
          <w:lang w:val="vi-VN"/>
        </w:rPr>
        <w:t xml:space="preserve"> vụ bất đồng b</w:t>
      </w:r>
      <w:r w:rsidR="006E2BC5">
        <w:rPr>
          <w:bCs/>
          <w:szCs w:val="26"/>
          <w:lang w:val="vi-VN"/>
        </w:rPr>
        <w:t>ộ (Asynchronous):</w:t>
      </w:r>
      <w:r w:rsidR="006E2BC5" w:rsidRPr="006E2BC5">
        <w:rPr>
          <w:bCs/>
          <w:szCs w:val="26"/>
          <w:lang w:val="vi-VN"/>
        </w:rPr>
        <w:t xml:space="preserve"> hỗ trợ cho AJAX thực hiện các t</w:t>
      </w:r>
      <w:r w:rsidR="007F0DDE">
        <w:rPr>
          <w:bCs/>
          <w:szCs w:val="26"/>
          <w:lang w:val="vi-VN"/>
        </w:rPr>
        <w:t xml:space="preserve">ác vụ không đồng </w:t>
      </w:r>
      <w:r w:rsidR="007F0DDE">
        <w:rPr>
          <w:bCs/>
          <w:szCs w:val="26"/>
        </w:rPr>
        <w:t>nhất</w:t>
      </w:r>
      <w:r>
        <w:rPr>
          <w:bCs/>
          <w:szCs w:val="26"/>
          <w:lang w:val="vi-VN"/>
        </w:rPr>
        <w:t xml:space="preserve"> mà không tải lại trang.</w:t>
      </w:r>
    </w:p>
    <w:p w:rsidR="006E2BC5" w:rsidRPr="007129D3" w:rsidRDefault="007129D3"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lang w:val="vi-VN"/>
        </w:rPr>
        <w:t>Hỗ trợ rộng r</w:t>
      </w:r>
      <w:r w:rsidR="006E2BC5">
        <w:rPr>
          <w:bCs/>
          <w:szCs w:val="26"/>
          <w:lang w:val="vi-VN"/>
        </w:rPr>
        <w:t>ãi:</w:t>
      </w:r>
      <w:r w:rsidR="006E2BC5">
        <w:rPr>
          <w:bCs/>
          <w:szCs w:val="26"/>
        </w:rPr>
        <w:t xml:space="preserve"> </w:t>
      </w:r>
      <w:r>
        <w:rPr>
          <w:bCs/>
          <w:szCs w:val="26"/>
          <w:lang w:val="vi-VN"/>
        </w:rPr>
        <w:t xml:space="preserve">JavaScript được hỗ trợ </w:t>
      </w:r>
      <w:r w:rsidR="002F0083">
        <w:rPr>
          <w:bCs/>
          <w:szCs w:val="26"/>
        </w:rPr>
        <w:t>rộng rãi</w:t>
      </w:r>
      <w:r>
        <w:rPr>
          <w:bCs/>
          <w:szCs w:val="26"/>
        </w:rPr>
        <w:t xml:space="preserve"> trên</w:t>
      </w:r>
      <w:r>
        <w:rPr>
          <w:bCs/>
          <w:szCs w:val="26"/>
          <w:lang w:val="vi-VN"/>
        </w:rPr>
        <w:t xml:space="preserve"> các trình duyệt web,</w:t>
      </w:r>
      <w:r w:rsidR="002F0083">
        <w:rPr>
          <w:bCs/>
          <w:szCs w:val="26"/>
          <w:lang w:val="vi-VN"/>
        </w:rPr>
        <w:t xml:space="preserve"> đảm bảo tính </w:t>
      </w:r>
      <w:r w:rsidR="006E2BC5" w:rsidRPr="006E2BC5">
        <w:rPr>
          <w:bCs/>
          <w:szCs w:val="26"/>
          <w:lang w:val="vi-VN"/>
        </w:rPr>
        <w:t>thích</w:t>
      </w:r>
      <w:r w:rsidR="002F0083">
        <w:rPr>
          <w:bCs/>
          <w:szCs w:val="26"/>
        </w:rPr>
        <w:t xml:space="preserve"> ứng cho</w:t>
      </w:r>
      <w:r w:rsidR="006E2BC5" w:rsidRPr="006E2BC5">
        <w:rPr>
          <w:bCs/>
          <w:szCs w:val="26"/>
          <w:lang w:val="vi-VN"/>
        </w:rPr>
        <w:t xml:space="preserve"> người phát triển.</w:t>
      </w:r>
      <w:sdt>
        <w:sdtPr>
          <w:rPr>
            <w:bCs/>
            <w:szCs w:val="26"/>
            <w:lang w:val="vi-VN"/>
          </w:rPr>
          <w:id w:val="2051027381"/>
          <w:citation/>
        </w:sdtPr>
        <w:sdtEndPr/>
        <w:sdtContent>
          <w:r w:rsidR="005178B8">
            <w:rPr>
              <w:bCs/>
              <w:szCs w:val="26"/>
              <w:lang w:val="vi-VN"/>
            </w:rPr>
            <w:fldChar w:fldCharType="begin"/>
          </w:r>
          <w:r w:rsidR="005178B8">
            <w:rPr>
              <w:szCs w:val="26"/>
            </w:rPr>
            <w:instrText xml:space="preserve"> CITATION htt243 \l 1033 </w:instrText>
          </w:r>
          <w:r w:rsidR="005178B8">
            <w:rPr>
              <w:bCs/>
              <w:szCs w:val="26"/>
              <w:lang w:val="vi-VN"/>
            </w:rPr>
            <w:fldChar w:fldCharType="separate"/>
          </w:r>
          <w:r w:rsidR="009F568C">
            <w:rPr>
              <w:noProof/>
              <w:szCs w:val="26"/>
            </w:rPr>
            <w:t xml:space="preserve"> </w:t>
          </w:r>
          <w:r w:rsidR="009F568C" w:rsidRPr="009F568C">
            <w:rPr>
              <w:noProof/>
              <w:szCs w:val="26"/>
            </w:rPr>
            <w:t>[4]</w:t>
          </w:r>
          <w:r w:rsidR="005178B8">
            <w:rPr>
              <w:bCs/>
              <w:szCs w:val="26"/>
              <w:lang w:val="vi-VN"/>
            </w:rPr>
            <w:fldChar w:fldCharType="end"/>
          </w:r>
        </w:sdtContent>
      </w:sdt>
    </w:p>
    <w:p w:rsidR="00282E73" w:rsidRPr="007129D3" w:rsidRDefault="00282E73" w:rsidP="008D0FFB">
      <w:pPr>
        <w:pStyle w:val="ListParagraph"/>
        <w:widowControl w:val="0"/>
        <w:numPr>
          <w:ilvl w:val="0"/>
          <w:numId w:val="8"/>
        </w:numPr>
        <w:autoSpaceDE w:val="0"/>
        <w:autoSpaceDN w:val="0"/>
        <w:spacing w:before="209" w:line="360" w:lineRule="auto"/>
        <w:ind w:left="567" w:right="-143" w:hanging="283"/>
        <w:contextualSpacing w:val="0"/>
        <w:jc w:val="both"/>
        <w:rPr>
          <w:b/>
          <w:bCs/>
          <w:szCs w:val="26"/>
          <w:lang w:val="vi-VN"/>
        </w:rPr>
      </w:pPr>
      <w:r w:rsidRPr="007129D3">
        <w:rPr>
          <w:b/>
          <w:bCs/>
          <w:szCs w:val="26"/>
          <w:lang w:val="vi-VN"/>
        </w:rPr>
        <w:t>Nhược điểm</w:t>
      </w:r>
    </w:p>
    <w:p w:rsidR="00254431" w:rsidRDefault="00254431" w:rsidP="00566D46">
      <w:pPr>
        <w:pStyle w:val="ListParagraph"/>
        <w:widowControl w:val="0"/>
        <w:numPr>
          <w:ilvl w:val="0"/>
          <w:numId w:val="16"/>
        </w:numPr>
        <w:autoSpaceDE w:val="0"/>
        <w:autoSpaceDN w:val="0"/>
        <w:spacing w:before="209" w:line="360" w:lineRule="auto"/>
        <w:ind w:left="851" w:right="-1" w:hanging="284"/>
        <w:jc w:val="both"/>
        <w:rPr>
          <w:bCs/>
          <w:szCs w:val="26"/>
          <w:lang w:val="vi-VN"/>
        </w:rPr>
      </w:pPr>
      <w:r w:rsidRPr="00254431">
        <w:rPr>
          <w:bCs/>
          <w:szCs w:val="26"/>
          <w:lang w:val="vi-VN"/>
        </w:rPr>
        <w:t>Bảo Mật: JavaScript chạy ở phía người dùng và cũng dễ bị nhiễm mã độc hại nếu không được bảo vệ.</w:t>
      </w:r>
    </w:p>
    <w:p w:rsidR="007129D3" w:rsidRPr="00D765CC" w:rsidRDefault="007129D3" w:rsidP="00566D46">
      <w:pPr>
        <w:pStyle w:val="ListParagraph"/>
        <w:widowControl w:val="0"/>
        <w:numPr>
          <w:ilvl w:val="0"/>
          <w:numId w:val="16"/>
        </w:numPr>
        <w:autoSpaceDE w:val="0"/>
        <w:autoSpaceDN w:val="0"/>
        <w:spacing w:before="209" w:line="360" w:lineRule="auto"/>
        <w:ind w:left="851" w:right="-1" w:hanging="284"/>
        <w:jc w:val="both"/>
        <w:rPr>
          <w:bCs/>
          <w:szCs w:val="26"/>
          <w:lang w:val="vi-VN"/>
        </w:rPr>
      </w:pPr>
      <w:r>
        <w:rPr>
          <w:bCs/>
          <w:szCs w:val="26"/>
          <w:lang w:val="vi-VN"/>
        </w:rPr>
        <w:t>Hiệu Suất:</w:t>
      </w:r>
      <w:r>
        <w:rPr>
          <w:bCs/>
          <w:szCs w:val="26"/>
        </w:rPr>
        <w:t xml:space="preserve"> </w:t>
      </w:r>
      <w:r w:rsidRPr="007129D3">
        <w:rPr>
          <w:bCs/>
          <w:szCs w:val="26"/>
          <w:lang w:val="vi-VN"/>
        </w:rPr>
        <w:t xml:space="preserve">JavaScript </w:t>
      </w:r>
      <w:r>
        <w:rPr>
          <w:bCs/>
          <w:szCs w:val="26"/>
          <w:lang w:val="vi-VN"/>
        </w:rPr>
        <w:t xml:space="preserve">chạy trực tiếp trên </w:t>
      </w:r>
      <w:r>
        <w:rPr>
          <w:bCs/>
          <w:szCs w:val="26"/>
        </w:rPr>
        <w:t>website</w:t>
      </w:r>
      <w:r w:rsidRPr="007129D3">
        <w:rPr>
          <w:bCs/>
          <w:szCs w:val="26"/>
          <w:lang w:val="vi-VN"/>
        </w:rPr>
        <w:t>,</w:t>
      </w:r>
      <w:r>
        <w:rPr>
          <w:bCs/>
          <w:szCs w:val="26"/>
        </w:rPr>
        <w:t xml:space="preserve"> sẽ bị</w:t>
      </w:r>
      <w:r w:rsidRPr="007129D3">
        <w:rPr>
          <w:bCs/>
          <w:szCs w:val="26"/>
          <w:lang w:val="vi-VN"/>
        </w:rPr>
        <w:t xml:space="preserve"> ảnh hưởng đến hiệ</w:t>
      </w:r>
      <w:r w:rsidR="00F54390">
        <w:rPr>
          <w:bCs/>
          <w:szCs w:val="26"/>
          <w:lang w:val="vi-VN"/>
        </w:rPr>
        <w:t xml:space="preserve">u </w:t>
      </w:r>
      <w:r w:rsidR="00F54390">
        <w:rPr>
          <w:bCs/>
          <w:szCs w:val="26"/>
          <w:lang w:val="vi-VN"/>
        </w:rPr>
        <w:lastRenderedPageBreak/>
        <w:t>suất nếu không được tối ưu</w:t>
      </w:r>
      <w:r w:rsidRPr="007129D3">
        <w:rPr>
          <w:bCs/>
          <w:szCs w:val="26"/>
          <w:lang w:val="vi-VN"/>
        </w:rPr>
        <w:t xml:space="preserve"> đúng cách.</w:t>
      </w:r>
    </w:p>
    <w:p w:rsidR="007129D3" w:rsidRPr="00904C51" w:rsidRDefault="007129D3" w:rsidP="00566D46">
      <w:pPr>
        <w:pStyle w:val="ListParagraph"/>
        <w:widowControl w:val="0"/>
        <w:numPr>
          <w:ilvl w:val="0"/>
          <w:numId w:val="16"/>
        </w:numPr>
        <w:autoSpaceDE w:val="0"/>
        <w:autoSpaceDN w:val="0"/>
        <w:spacing w:before="209" w:line="360" w:lineRule="auto"/>
        <w:ind w:left="851" w:right="-1" w:hanging="284"/>
        <w:jc w:val="both"/>
        <w:rPr>
          <w:bCs/>
          <w:szCs w:val="26"/>
          <w:lang w:val="vi-VN"/>
        </w:rPr>
      </w:pPr>
      <w:r w:rsidRPr="007129D3">
        <w:rPr>
          <w:bCs/>
          <w:szCs w:val="26"/>
          <w:lang w:val="vi-VN"/>
        </w:rPr>
        <w:t>Độ phức tạp: Để viết</w:t>
      </w:r>
      <w:r w:rsidRPr="007129D3">
        <w:rPr>
          <w:bCs/>
          <w:szCs w:val="26"/>
        </w:rPr>
        <w:t xml:space="preserve"> được</w:t>
      </w:r>
      <w:r w:rsidRPr="007129D3">
        <w:rPr>
          <w:bCs/>
          <w:szCs w:val="26"/>
          <w:lang w:val="vi-VN"/>
        </w:rPr>
        <w:t xml:space="preserve"> các tập lệnh nâng cao bằng JavaScript, </w:t>
      </w:r>
      <w:r w:rsidRPr="007129D3">
        <w:rPr>
          <w:bCs/>
          <w:szCs w:val="26"/>
        </w:rPr>
        <w:t xml:space="preserve">các lập trình viên </w:t>
      </w:r>
      <w:r w:rsidR="008461D0">
        <w:rPr>
          <w:bCs/>
          <w:szCs w:val="26"/>
          <w:lang w:val="vi-VN"/>
        </w:rPr>
        <w:t xml:space="preserve">cần có </w:t>
      </w:r>
      <w:r w:rsidR="008461D0">
        <w:rPr>
          <w:bCs/>
          <w:szCs w:val="26"/>
        </w:rPr>
        <w:t>hiểu biết</w:t>
      </w:r>
      <w:r w:rsidRPr="007129D3">
        <w:rPr>
          <w:bCs/>
          <w:szCs w:val="26"/>
          <w:lang w:val="vi-VN"/>
        </w:rPr>
        <w:t xml:space="preserve"> sâu</w:t>
      </w:r>
      <w:r w:rsidR="008461D0">
        <w:rPr>
          <w:bCs/>
          <w:szCs w:val="26"/>
        </w:rPr>
        <w:t xml:space="preserve"> sắc</w:t>
      </w:r>
      <w:r w:rsidRPr="007129D3">
        <w:rPr>
          <w:bCs/>
          <w:szCs w:val="26"/>
          <w:lang w:val="vi-VN"/>
        </w:rPr>
        <w:t xml:space="preserve"> về tất cả các khái niệm lập trình, các đối tượng ngôn ngữ cốt lõi, các đối tượng phía máy khách và máy chủ.</w:t>
      </w:r>
      <w:sdt>
        <w:sdtPr>
          <w:rPr>
            <w:bCs/>
            <w:szCs w:val="26"/>
            <w:lang w:val="vi-VN"/>
          </w:rPr>
          <w:id w:val="-1738091763"/>
          <w:citation/>
        </w:sdtPr>
        <w:sdtEndPr/>
        <w:sdtContent>
          <w:r w:rsidR="00D95BD8">
            <w:rPr>
              <w:bCs/>
              <w:szCs w:val="26"/>
              <w:lang w:val="vi-VN"/>
            </w:rPr>
            <w:fldChar w:fldCharType="begin"/>
          </w:r>
          <w:r w:rsidR="00D95BD8">
            <w:rPr>
              <w:bCs/>
              <w:szCs w:val="26"/>
            </w:rPr>
            <w:instrText xml:space="preserve"> CITATION htt243 \l 1033 </w:instrText>
          </w:r>
          <w:r w:rsidR="00D95BD8">
            <w:rPr>
              <w:bCs/>
              <w:szCs w:val="26"/>
              <w:lang w:val="vi-VN"/>
            </w:rPr>
            <w:fldChar w:fldCharType="separate"/>
          </w:r>
          <w:r w:rsidR="009F568C">
            <w:rPr>
              <w:bCs/>
              <w:noProof/>
              <w:szCs w:val="26"/>
            </w:rPr>
            <w:t xml:space="preserve"> </w:t>
          </w:r>
          <w:r w:rsidR="009F568C" w:rsidRPr="009F568C">
            <w:rPr>
              <w:noProof/>
              <w:szCs w:val="26"/>
            </w:rPr>
            <w:t>[4]</w:t>
          </w:r>
          <w:r w:rsidR="00D95BD8">
            <w:rPr>
              <w:bCs/>
              <w:szCs w:val="26"/>
              <w:lang w:val="vi-VN"/>
            </w:rPr>
            <w:fldChar w:fldCharType="end"/>
          </w:r>
        </w:sdtContent>
      </w:sdt>
    </w:p>
    <w:p w:rsidR="00904C51" w:rsidRPr="00F81EBD" w:rsidRDefault="00904C51" w:rsidP="008D0FFB">
      <w:pPr>
        <w:pStyle w:val="Heading3"/>
        <w:numPr>
          <w:ilvl w:val="0"/>
          <w:numId w:val="0"/>
        </w:numPr>
        <w:spacing w:line="360" w:lineRule="auto"/>
        <w:ind w:left="284"/>
        <w:jc w:val="both"/>
        <w:rPr>
          <w:szCs w:val="26"/>
        </w:rPr>
      </w:pPr>
      <w:bookmarkStart w:id="51" w:name="_Toc172585550"/>
      <w:r>
        <w:rPr>
          <w:bCs w:val="0"/>
          <w:szCs w:val="26"/>
        </w:rPr>
        <w:t xml:space="preserve">2.3.3 </w:t>
      </w:r>
      <w:r w:rsidRPr="00904C51">
        <w:rPr>
          <w:szCs w:val="26"/>
        </w:rPr>
        <w:t>JavaScript hoạt động thế nào?</w:t>
      </w:r>
      <w:bookmarkEnd w:id="51"/>
    </w:p>
    <w:p w:rsidR="00904C51" w:rsidRPr="00F81EBD" w:rsidRDefault="00904C51" w:rsidP="008D0FFB">
      <w:pPr>
        <w:spacing w:line="360" w:lineRule="auto"/>
        <w:ind w:firstLine="567"/>
        <w:jc w:val="both"/>
        <w:rPr>
          <w:b/>
          <w:i/>
        </w:rPr>
      </w:pPr>
      <w:r w:rsidRPr="00F81EBD">
        <w:rPr>
          <w:b/>
          <w:i/>
        </w:rPr>
        <w:t>Đối với JavaScript phía máy khách (client-side)</w:t>
      </w:r>
    </w:p>
    <w:p w:rsidR="00904C51" w:rsidRDefault="00904C51" w:rsidP="0087108E">
      <w:pPr>
        <w:pStyle w:val="ListParagraph"/>
        <w:numPr>
          <w:ilvl w:val="0"/>
          <w:numId w:val="42"/>
        </w:numPr>
        <w:spacing w:line="360" w:lineRule="auto"/>
        <w:ind w:left="851" w:hanging="284"/>
        <w:jc w:val="both"/>
      </w:pPr>
      <w:r>
        <w:t>Công cụ JavaScript được cài đặt sẵn bên trong phần lớn các trình duyệt web phổ biến.</w:t>
      </w:r>
    </w:p>
    <w:p w:rsidR="00904C51" w:rsidRDefault="00904C51" w:rsidP="0087108E">
      <w:pPr>
        <w:pStyle w:val="ListParagraph"/>
        <w:numPr>
          <w:ilvl w:val="0"/>
          <w:numId w:val="42"/>
        </w:numPr>
        <w:spacing w:line="360" w:lineRule="auto"/>
        <w:ind w:left="851" w:hanging="284"/>
        <w:jc w:val="both"/>
      </w:pPr>
      <w:r>
        <w:t>Trình duyệt thực hiện tải trang web khi có lưu lượng truy cập.</w:t>
      </w:r>
    </w:p>
    <w:p w:rsidR="00904C51" w:rsidRDefault="00904C51" w:rsidP="0087108E">
      <w:pPr>
        <w:pStyle w:val="ListParagraph"/>
        <w:numPr>
          <w:ilvl w:val="0"/>
          <w:numId w:val="42"/>
        </w:numPr>
        <w:spacing w:line="360" w:lineRule="auto"/>
        <w:ind w:left="851" w:hanging="284"/>
        <w:jc w:val="both"/>
      </w:pPr>
      <w:r>
        <w:t>Trình duyệt chuyển đổi trang web đó và toàn bộ các thành phần của trang web (button, nhãn dán, hộp thả xuống, . ..) sang định dạng cấu trúc dữ liệu gọi là DOM (tạm dịch: Mô hình Đối tượng Dữ liệu).</w:t>
      </w:r>
    </w:p>
    <w:p w:rsidR="00F81EBD" w:rsidRDefault="00F81EBD" w:rsidP="0087108E">
      <w:pPr>
        <w:pStyle w:val="ListParagraph"/>
        <w:numPr>
          <w:ilvl w:val="0"/>
          <w:numId w:val="42"/>
        </w:numPr>
        <w:spacing w:line="360" w:lineRule="auto"/>
        <w:ind w:left="851" w:hanging="284"/>
        <w:jc w:val="both"/>
      </w:pPr>
      <w:r>
        <w:t>Công cụ JavaScript của trình duyệt thực hiện chuyển đổi mã JavaScript sang mã byte.</w:t>
      </w:r>
    </w:p>
    <w:p w:rsidR="00F81EBD" w:rsidRDefault="00F81EBD" w:rsidP="0087108E">
      <w:pPr>
        <w:pStyle w:val="ListParagraph"/>
        <w:numPr>
          <w:ilvl w:val="0"/>
          <w:numId w:val="42"/>
        </w:numPr>
        <w:spacing w:line="360" w:lineRule="auto"/>
        <w:ind w:left="851" w:hanging="284"/>
        <w:jc w:val="both"/>
      </w:pPr>
      <w:r>
        <w:t>Khi có sự kiện xảy ra, chẳng hạn như click vào button, việc triển khai code block JavaScript sẽ được thực hiện.</w:t>
      </w:r>
    </w:p>
    <w:p w:rsidR="00F81EBD" w:rsidRDefault="00F81EBD" w:rsidP="0087108E">
      <w:pPr>
        <w:pStyle w:val="ListParagraph"/>
        <w:numPr>
          <w:ilvl w:val="0"/>
          <w:numId w:val="42"/>
        </w:numPr>
        <w:spacing w:line="360" w:lineRule="auto"/>
        <w:ind w:left="851" w:hanging="284"/>
        <w:jc w:val="both"/>
      </w:pPr>
      <w:r>
        <w:t>Công cụ JavaScript diễn giải mã byte và tạo thay đổi cho DOM.</w:t>
      </w:r>
    </w:p>
    <w:p w:rsidR="00F81EBD" w:rsidRDefault="00F81EBD" w:rsidP="0087108E">
      <w:pPr>
        <w:pStyle w:val="ListParagraph"/>
        <w:numPr>
          <w:ilvl w:val="0"/>
          <w:numId w:val="42"/>
        </w:numPr>
        <w:spacing w:line="360" w:lineRule="auto"/>
        <w:ind w:left="851" w:hanging="284"/>
        <w:jc w:val="both"/>
      </w:pPr>
      <w:r>
        <w:t>Trình d</w:t>
      </w:r>
      <w:r w:rsidR="00565C1F">
        <w:t>uyệt hiển thị DOM mới.</w:t>
      </w:r>
      <w:sdt>
        <w:sdtPr>
          <w:id w:val="-1324970623"/>
          <w:citation/>
        </w:sdtPr>
        <w:sdtEndPr/>
        <w:sdtContent>
          <w:r w:rsidR="00565C1F">
            <w:fldChar w:fldCharType="begin"/>
          </w:r>
          <w:r w:rsidR="00565C1F">
            <w:instrText xml:space="preserve"> CITATION htt244 \l 1033 </w:instrText>
          </w:r>
          <w:r w:rsidR="00565C1F">
            <w:fldChar w:fldCharType="separate"/>
          </w:r>
          <w:r w:rsidR="009F568C">
            <w:rPr>
              <w:noProof/>
            </w:rPr>
            <w:t xml:space="preserve"> [5]</w:t>
          </w:r>
          <w:r w:rsidR="00565C1F">
            <w:fldChar w:fldCharType="end"/>
          </w:r>
        </w:sdtContent>
      </w:sdt>
    </w:p>
    <w:p w:rsidR="00F81EBD" w:rsidRPr="00F81EBD" w:rsidRDefault="00F81EBD" w:rsidP="00F81EBD">
      <w:pPr>
        <w:spacing w:line="360" w:lineRule="auto"/>
        <w:ind w:left="567"/>
        <w:jc w:val="both"/>
        <w:rPr>
          <w:b/>
          <w:i/>
        </w:rPr>
      </w:pPr>
      <w:r w:rsidRPr="00F81EBD">
        <w:rPr>
          <w:b/>
          <w:i/>
        </w:rPr>
        <w:t>Đối với JavaScript phía máy chủ (server-side)</w:t>
      </w:r>
    </w:p>
    <w:p w:rsidR="00F81EBD" w:rsidRDefault="00F81EBD" w:rsidP="0087108E">
      <w:pPr>
        <w:pStyle w:val="ListParagraph"/>
        <w:numPr>
          <w:ilvl w:val="0"/>
          <w:numId w:val="43"/>
        </w:numPr>
        <w:spacing w:line="360" w:lineRule="auto"/>
        <w:ind w:left="851" w:hanging="284"/>
        <w:jc w:val="both"/>
      </w:pPr>
      <w:r>
        <w:t>Công cụ JavaScript nằm trực tiếp trên server. JavaScript phía máy chủ có thể thực hiện:</w:t>
      </w:r>
    </w:p>
    <w:p w:rsidR="00F81EBD" w:rsidRDefault="00F81EBD" w:rsidP="0087108E">
      <w:pPr>
        <w:pStyle w:val="ListParagraph"/>
        <w:numPr>
          <w:ilvl w:val="0"/>
          <w:numId w:val="43"/>
        </w:numPr>
        <w:spacing w:line="360" w:lineRule="auto"/>
        <w:ind w:left="851" w:hanging="284"/>
        <w:jc w:val="both"/>
      </w:pPr>
      <w:r>
        <w:t>Truy cập cơ sở dữ liệu</w:t>
      </w:r>
    </w:p>
    <w:p w:rsidR="00F81EBD" w:rsidRDefault="00F81EBD" w:rsidP="0087108E">
      <w:pPr>
        <w:pStyle w:val="ListParagraph"/>
        <w:numPr>
          <w:ilvl w:val="0"/>
          <w:numId w:val="43"/>
        </w:numPr>
        <w:spacing w:line="360" w:lineRule="auto"/>
        <w:ind w:left="851" w:hanging="284"/>
        <w:jc w:val="both"/>
      </w:pPr>
      <w:r>
        <w:t>Thực hiện các phép tính logic khác nhau</w:t>
      </w:r>
    </w:p>
    <w:p w:rsidR="00F81EBD" w:rsidRPr="00904C51" w:rsidRDefault="00F81EBD" w:rsidP="0087108E">
      <w:pPr>
        <w:pStyle w:val="ListParagraph"/>
        <w:numPr>
          <w:ilvl w:val="0"/>
          <w:numId w:val="43"/>
        </w:numPr>
        <w:spacing w:line="360" w:lineRule="auto"/>
        <w:ind w:left="851" w:hanging="284"/>
        <w:jc w:val="both"/>
      </w:pPr>
      <w:r>
        <w:t>Phản hồi các sự kiện khác nhau mà hệ đi</w:t>
      </w:r>
      <w:r w:rsidR="00565C1F">
        <w:t>ều hành của máy chủ thực hiện.</w:t>
      </w:r>
      <w:sdt>
        <w:sdtPr>
          <w:id w:val="601698992"/>
          <w:citation/>
        </w:sdtPr>
        <w:sdtEndPr/>
        <w:sdtContent>
          <w:r w:rsidR="00565C1F">
            <w:fldChar w:fldCharType="begin"/>
          </w:r>
          <w:r w:rsidR="00565C1F">
            <w:instrText xml:space="preserve"> CITATION htt244 \l 1033 </w:instrText>
          </w:r>
          <w:r w:rsidR="00565C1F">
            <w:fldChar w:fldCharType="separate"/>
          </w:r>
          <w:r w:rsidR="009F568C">
            <w:rPr>
              <w:noProof/>
            </w:rPr>
            <w:t xml:space="preserve"> [5]</w:t>
          </w:r>
          <w:r w:rsidR="00565C1F">
            <w:fldChar w:fldCharType="end"/>
          </w:r>
        </w:sdtContent>
      </w:sdt>
    </w:p>
    <w:p w:rsidR="00282E73" w:rsidRPr="00282E73" w:rsidRDefault="00EF7283" w:rsidP="00520EEE">
      <w:pPr>
        <w:pStyle w:val="Heading2"/>
        <w:numPr>
          <w:ilvl w:val="1"/>
          <w:numId w:val="11"/>
        </w:numPr>
      </w:pPr>
      <w:bookmarkStart w:id="52" w:name="_Toc155456096"/>
      <w:r>
        <w:rPr>
          <w:lang w:val="en-US"/>
        </w:rPr>
        <w:t xml:space="preserve"> </w:t>
      </w:r>
      <w:bookmarkStart w:id="53" w:name="_Toc172585551"/>
      <w:r w:rsidR="00282E73" w:rsidRPr="00282E73">
        <w:t>Tổng quan về ngôn ngữ PHP</w:t>
      </w:r>
      <w:bookmarkEnd w:id="52"/>
      <w:bookmarkEnd w:id="53"/>
    </w:p>
    <w:p w:rsidR="00282E73" w:rsidRPr="00D0241C" w:rsidRDefault="00282E73" w:rsidP="00D0241C">
      <w:pPr>
        <w:pStyle w:val="Heading3"/>
        <w:numPr>
          <w:ilvl w:val="0"/>
          <w:numId w:val="0"/>
        </w:numPr>
        <w:spacing w:after="120"/>
        <w:ind w:left="284" w:right="-143"/>
        <w:jc w:val="both"/>
        <w:rPr>
          <w:szCs w:val="26"/>
        </w:rPr>
      </w:pPr>
      <w:bookmarkStart w:id="54" w:name="_Toc155456097"/>
      <w:bookmarkStart w:id="55" w:name="_Toc172585552"/>
      <w:r w:rsidRPr="00D0241C">
        <w:rPr>
          <w:szCs w:val="26"/>
        </w:rPr>
        <w:t>2.4.1 Giới thiệu chung về ngôn ngữ PHP</w:t>
      </w:r>
      <w:bookmarkEnd w:id="54"/>
      <w:bookmarkEnd w:id="55"/>
    </w:p>
    <w:p w:rsidR="00282E73" w:rsidRDefault="00282E73" w:rsidP="00EF7283">
      <w:pPr>
        <w:spacing w:after="64" w:line="379" w:lineRule="auto"/>
        <w:ind w:left="284" w:right="-1" w:firstLine="283"/>
        <w:jc w:val="both"/>
        <w:rPr>
          <w:szCs w:val="26"/>
        </w:rPr>
      </w:pPr>
      <w:r w:rsidRPr="00282E73">
        <w:rPr>
          <w:szCs w:val="26"/>
        </w:rPr>
        <w:t xml:space="preserve">PHP là từ viết tắt của </w:t>
      </w:r>
      <w:r w:rsidR="00052CA8">
        <w:rPr>
          <w:szCs w:val="26"/>
        </w:rPr>
        <w:t xml:space="preserve">“Personal Home Page” và hiện nay </w:t>
      </w:r>
      <w:r w:rsidRPr="00282E73">
        <w:rPr>
          <w:szCs w:val="26"/>
        </w:rPr>
        <w:t>có tên</w:t>
      </w:r>
      <w:r w:rsidR="00052CA8">
        <w:rPr>
          <w:szCs w:val="26"/>
        </w:rPr>
        <w:t xml:space="preserve"> là</w:t>
      </w:r>
      <w:r w:rsidRPr="00282E73">
        <w:rPr>
          <w:szCs w:val="26"/>
        </w:rPr>
        <w:t xml:space="preserve"> </w:t>
      </w:r>
      <w:r w:rsidR="00052CA8">
        <w:rPr>
          <w:szCs w:val="26"/>
        </w:rPr>
        <w:t>“</w:t>
      </w:r>
      <w:r w:rsidRPr="00282E73">
        <w:rPr>
          <w:szCs w:val="26"/>
        </w:rPr>
        <w:t>Hypertext Preprocessor</w:t>
      </w:r>
      <w:r w:rsidR="00052CA8">
        <w:rPr>
          <w:szCs w:val="26"/>
        </w:rPr>
        <w:t>”</w:t>
      </w:r>
      <w:r w:rsidRPr="00282E73">
        <w:rPr>
          <w:szCs w:val="26"/>
        </w:rPr>
        <w:t>. Đây</w:t>
      </w:r>
      <w:r w:rsidR="00052CA8">
        <w:rPr>
          <w:szCs w:val="26"/>
        </w:rPr>
        <w:t xml:space="preserve"> là</w:t>
      </w:r>
      <w:r w:rsidRPr="00282E73">
        <w:rPr>
          <w:szCs w:val="26"/>
        </w:rPr>
        <w:t xml:space="preserve"> ngôn ngữ</w:t>
      </w:r>
      <w:r w:rsidR="00052CA8">
        <w:rPr>
          <w:szCs w:val="26"/>
        </w:rPr>
        <w:t xml:space="preserve"> lập trình chủ yếu</w:t>
      </w:r>
      <w:r w:rsidRPr="00282E73">
        <w:rPr>
          <w:szCs w:val="26"/>
        </w:rPr>
        <w:t xml:space="preserve"> dành cho những ứng dụng nằm trên máy chủ</w:t>
      </w:r>
      <w:r w:rsidR="00052CA8">
        <w:rPr>
          <w:szCs w:val="26"/>
        </w:rPr>
        <w:t xml:space="preserve"> (server-side) được phát triển để xây dựng các trang web động</w:t>
      </w:r>
      <w:r w:rsidRPr="00282E73">
        <w:rPr>
          <w:szCs w:val="26"/>
        </w:rPr>
        <w:t>.</w:t>
      </w:r>
      <w:sdt>
        <w:sdtPr>
          <w:rPr>
            <w:szCs w:val="26"/>
          </w:rPr>
          <w:id w:val="2117784736"/>
          <w:citation/>
        </w:sdtPr>
        <w:sdtEndPr/>
        <w:sdtContent>
          <w:r w:rsidR="00565C1F">
            <w:rPr>
              <w:szCs w:val="26"/>
            </w:rPr>
            <w:fldChar w:fldCharType="begin"/>
          </w:r>
          <w:r w:rsidR="00565C1F">
            <w:rPr>
              <w:szCs w:val="26"/>
            </w:rPr>
            <w:instrText xml:space="preserve"> CITATION htt245 \l 1033 </w:instrText>
          </w:r>
          <w:r w:rsidR="00565C1F">
            <w:rPr>
              <w:szCs w:val="26"/>
            </w:rPr>
            <w:fldChar w:fldCharType="separate"/>
          </w:r>
          <w:r w:rsidR="009F568C">
            <w:rPr>
              <w:noProof/>
              <w:szCs w:val="26"/>
            </w:rPr>
            <w:t xml:space="preserve"> </w:t>
          </w:r>
          <w:r w:rsidR="009F568C" w:rsidRPr="009F568C">
            <w:rPr>
              <w:noProof/>
              <w:szCs w:val="26"/>
            </w:rPr>
            <w:t>[6]</w:t>
          </w:r>
          <w:r w:rsidR="00565C1F">
            <w:rPr>
              <w:szCs w:val="26"/>
            </w:rPr>
            <w:fldChar w:fldCharType="end"/>
          </w:r>
        </w:sdtContent>
      </w:sdt>
    </w:p>
    <w:p w:rsidR="002C76F2" w:rsidRPr="00282E73" w:rsidRDefault="002C76F2" w:rsidP="00EF7283">
      <w:pPr>
        <w:spacing w:after="64" w:line="379" w:lineRule="auto"/>
        <w:ind w:left="284" w:right="-1" w:firstLine="283"/>
        <w:jc w:val="both"/>
        <w:rPr>
          <w:szCs w:val="26"/>
        </w:rPr>
      </w:pPr>
      <w:r w:rsidRPr="002C76F2">
        <w:rPr>
          <w:szCs w:val="26"/>
        </w:rPr>
        <w:lastRenderedPageBreak/>
        <w:t>Ngôn ngữ PHP thông thường sẽ phù hợp với việc xây dựng website bởi vì nó rất dễ dàng tích hợp với các website khác có hỗ trợ HTML được hiển thị trên các trình duyệt web. Vì vậy, đây là ngôn ngữ lập trình được người viết nhận định là</w:t>
      </w:r>
      <w:r>
        <w:rPr>
          <w:szCs w:val="26"/>
        </w:rPr>
        <w:t xml:space="preserve"> khá</w:t>
      </w:r>
      <w:r w:rsidRPr="002C76F2">
        <w:rPr>
          <w:szCs w:val="26"/>
        </w:rPr>
        <w:t xml:space="preserve"> tương đối dễ hiểu. Ngôn ngữ PHP cũng trở thành ngôn ngữ web dev phổ biến mà hầu hết PHP Developer cần phải biết trước khi bắt tay vào làm việc.</w:t>
      </w:r>
      <w:sdt>
        <w:sdtPr>
          <w:rPr>
            <w:szCs w:val="26"/>
          </w:rPr>
          <w:id w:val="655118884"/>
          <w:citation/>
        </w:sdtPr>
        <w:sdtEndPr/>
        <w:sdtContent>
          <w:r w:rsidR="00565C1F">
            <w:rPr>
              <w:szCs w:val="26"/>
            </w:rPr>
            <w:fldChar w:fldCharType="begin"/>
          </w:r>
          <w:r w:rsidR="00565C1F">
            <w:rPr>
              <w:szCs w:val="26"/>
            </w:rPr>
            <w:instrText xml:space="preserve"> CITATION htt245 \l 1033 </w:instrText>
          </w:r>
          <w:r w:rsidR="00565C1F">
            <w:rPr>
              <w:szCs w:val="26"/>
            </w:rPr>
            <w:fldChar w:fldCharType="separate"/>
          </w:r>
          <w:r w:rsidR="009F568C">
            <w:rPr>
              <w:noProof/>
              <w:szCs w:val="26"/>
            </w:rPr>
            <w:t xml:space="preserve"> </w:t>
          </w:r>
          <w:r w:rsidR="009F568C" w:rsidRPr="009F568C">
            <w:rPr>
              <w:noProof/>
              <w:szCs w:val="26"/>
            </w:rPr>
            <w:t>[6]</w:t>
          </w:r>
          <w:r w:rsidR="00565C1F">
            <w:rPr>
              <w:szCs w:val="26"/>
            </w:rPr>
            <w:fldChar w:fldCharType="end"/>
          </w:r>
        </w:sdtContent>
      </w:sdt>
    </w:p>
    <w:p w:rsidR="00282E73" w:rsidRPr="00282E73" w:rsidRDefault="00282E73" w:rsidP="00D0241C">
      <w:pPr>
        <w:spacing w:after="64" w:line="379" w:lineRule="auto"/>
        <w:ind w:left="284" w:right="-143" w:hanging="283"/>
        <w:jc w:val="center"/>
        <w:rPr>
          <w:szCs w:val="26"/>
        </w:rPr>
      </w:pPr>
      <w:r w:rsidRPr="00282E73">
        <w:rPr>
          <w:noProof/>
          <w:szCs w:val="26"/>
        </w:rPr>
        <w:drawing>
          <wp:inline distT="0" distB="0" distL="0" distR="0" wp14:anchorId="67057EFC" wp14:editId="58E575D1">
            <wp:extent cx="3863749" cy="2415397"/>
            <wp:effectExtent l="57150" t="57150" r="118110" b="118745"/>
            <wp:docPr id="11" name="Picture 11" descr="ngôn ngữ lập trì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PH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4292" cy="24282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2E73" w:rsidRPr="00CA64EA" w:rsidRDefault="00A97CC1" w:rsidP="00EB4D57">
      <w:pPr>
        <w:pStyle w:val="Caption"/>
        <w:ind w:firstLine="0"/>
        <w:rPr>
          <w:i/>
        </w:rPr>
      </w:pPr>
      <w:r>
        <w:rPr>
          <w:i/>
        </w:rPr>
        <w:t xml:space="preserve">Hình </w:t>
      </w:r>
      <w:r w:rsidR="000B7AB0">
        <w:rPr>
          <w:i/>
        </w:rPr>
        <w:t>2.4</w:t>
      </w:r>
      <w:r w:rsidR="00CA64EA" w:rsidRPr="00CA64EA">
        <w:rPr>
          <w:i/>
          <w:szCs w:val="26"/>
        </w:rPr>
        <w:t>: Ngôn ngữ PHP</w:t>
      </w:r>
      <w:r w:rsidR="00565C1F">
        <w:rPr>
          <w:i/>
          <w:szCs w:val="26"/>
        </w:rPr>
        <w:t xml:space="preserve">. </w:t>
      </w:r>
      <w:sdt>
        <w:sdtPr>
          <w:rPr>
            <w:i/>
            <w:szCs w:val="26"/>
          </w:rPr>
          <w:id w:val="-1345938324"/>
          <w:citation/>
        </w:sdtPr>
        <w:sdtEndPr/>
        <w:sdtContent>
          <w:r w:rsidR="00565C1F">
            <w:rPr>
              <w:i/>
              <w:szCs w:val="26"/>
            </w:rPr>
            <w:fldChar w:fldCharType="begin"/>
          </w:r>
          <w:r w:rsidR="00565C1F">
            <w:rPr>
              <w:i/>
              <w:szCs w:val="26"/>
            </w:rPr>
            <w:instrText xml:space="preserve"> CITATION htt246 \l 1033 </w:instrText>
          </w:r>
          <w:r w:rsidR="00565C1F">
            <w:rPr>
              <w:i/>
              <w:szCs w:val="26"/>
            </w:rPr>
            <w:fldChar w:fldCharType="separate"/>
          </w:r>
          <w:r w:rsidR="009F568C" w:rsidRPr="009F568C">
            <w:rPr>
              <w:noProof/>
              <w:szCs w:val="26"/>
            </w:rPr>
            <w:t>[7]</w:t>
          </w:r>
          <w:r w:rsidR="00565C1F">
            <w:rPr>
              <w:i/>
              <w:szCs w:val="26"/>
            </w:rPr>
            <w:fldChar w:fldCharType="end"/>
          </w:r>
        </w:sdtContent>
      </w:sdt>
    </w:p>
    <w:p w:rsidR="00052CA8" w:rsidRPr="00052CA8" w:rsidRDefault="00282E73" w:rsidP="00AC6F20">
      <w:pPr>
        <w:pStyle w:val="Heading3"/>
        <w:keepNext w:val="0"/>
        <w:keepLines w:val="0"/>
        <w:widowControl w:val="0"/>
        <w:numPr>
          <w:ilvl w:val="2"/>
          <w:numId w:val="17"/>
        </w:numPr>
        <w:autoSpaceDE w:val="0"/>
        <w:autoSpaceDN w:val="0"/>
        <w:spacing w:before="119" w:after="120"/>
        <w:ind w:left="993" w:right="-143" w:hanging="709"/>
        <w:jc w:val="both"/>
        <w:rPr>
          <w:szCs w:val="26"/>
        </w:rPr>
      </w:pPr>
      <w:bookmarkStart w:id="56" w:name="_Toc126147322"/>
      <w:bookmarkStart w:id="57" w:name="_Toc155456099"/>
      <w:bookmarkStart w:id="58" w:name="_Toc172585553"/>
      <w:r w:rsidRPr="00D0241C">
        <w:rPr>
          <w:szCs w:val="26"/>
        </w:rPr>
        <w:t>Ưu điểm của PHP</w:t>
      </w:r>
      <w:bookmarkEnd w:id="56"/>
      <w:r w:rsidRPr="00D0241C">
        <w:rPr>
          <w:szCs w:val="26"/>
          <w:lang w:val="vi-VN"/>
        </w:rPr>
        <w:t>.</w:t>
      </w:r>
      <w:bookmarkEnd w:id="57"/>
      <w:bookmarkEnd w:id="58"/>
      <w:r w:rsidRPr="00D0241C">
        <w:rPr>
          <w:szCs w:val="26"/>
        </w:rPr>
        <w:t xml:space="preserve"> </w:t>
      </w:r>
    </w:p>
    <w:p w:rsidR="00052CA8" w:rsidRPr="00052CA8" w:rsidRDefault="00052CA8" w:rsidP="00566D46">
      <w:pPr>
        <w:pStyle w:val="ListParagraph"/>
        <w:widowControl w:val="0"/>
        <w:numPr>
          <w:ilvl w:val="0"/>
          <w:numId w:val="18"/>
        </w:numPr>
        <w:autoSpaceDE w:val="0"/>
        <w:autoSpaceDN w:val="0"/>
        <w:spacing w:before="120" w:after="120" w:line="360" w:lineRule="auto"/>
        <w:ind w:left="851" w:right="-1" w:hanging="284"/>
        <w:jc w:val="both"/>
        <w:rPr>
          <w:szCs w:val="26"/>
        </w:rPr>
      </w:pPr>
      <w:r>
        <w:rPr>
          <w:szCs w:val="26"/>
        </w:rPr>
        <w:t>M</w:t>
      </w:r>
      <w:r w:rsidRPr="00052CA8">
        <w:rPr>
          <w:szCs w:val="26"/>
        </w:rPr>
        <w:t>ã nguồn mở: Việc sử</w:t>
      </w:r>
      <w:r>
        <w:rPr>
          <w:szCs w:val="26"/>
        </w:rPr>
        <w:t xml:space="preserve"> dụng</w:t>
      </w:r>
      <w:r w:rsidR="002C76F2">
        <w:rPr>
          <w:szCs w:val="26"/>
        </w:rPr>
        <w:t xml:space="preserve"> và</w:t>
      </w:r>
      <w:r>
        <w:rPr>
          <w:szCs w:val="26"/>
        </w:rPr>
        <w:t xml:space="preserve"> </w:t>
      </w:r>
      <w:r w:rsidRPr="00052CA8">
        <w:rPr>
          <w:szCs w:val="26"/>
        </w:rPr>
        <w:t xml:space="preserve">cài đặt </w:t>
      </w:r>
      <w:r w:rsidR="002C76F2">
        <w:rPr>
          <w:szCs w:val="26"/>
        </w:rPr>
        <w:t>ngôn ngữ lập trình PHP</w:t>
      </w:r>
      <w:r w:rsidRPr="00052CA8">
        <w:rPr>
          <w:szCs w:val="26"/>
        </w:rPr>
        <w:t xml:space="preserve"> hoàn toàn miễn phí. Vì vậy nên ngôn ngữ này luôn</w:t>
      </w:r>
      <w:r>
        <w:rPr>
          <w:szCs w:val="26"/>
        </w:rPr>
        <w:t xml:space="preserve"> được cài đặt rất nhiều trên những Web Server</w:t>
      </w:r>
      <w:r w:rsidRPr="00052CA8">
        <w:rPr>
          <w:szCs w:val="26"/>
        </w:rPr>
        <w:t>: IIS, Apache, Nginx.</w:t>
      </w:r>
    </w:p>
    <w:p w:rsidR="00052CA8" w:rsidRPr="00052CA8" w:rsidRDefault="00052CA8" w:rsidP="00566D46">
      <w:pPr>
        <w:pStyle w:val="ListParagraph"/>
        <w:widowControl w:val="0"/>
        <w:numPr>
          <w:ilvl w:val="0"/>
          <w:numId w:val="18"/>
        </w:numPr>
        <w:autoSpaceDE w:val="0"/>
        <w:autoSpaceDN w:val="0"/>
        <w:spacing w:before="120" w:after="120" w:line="360" w:lineRule="auto"/>
        <w:ind w:left="851" w:right="-1" w:hanging="284"/>
        <w:jc w:val="both"/>
        <w:rPr>
          <w:szCs w:val="26"/>
        </w:rPr>
      </w:pPr>
      <w:r>
        <w:rPr>
          <w:szCs w:val="26"/>
        </w:rPr>
        <w:t xml:space="preserve">Tính cộng đồng cao: </w:t>
      </w:r>
      <w:r w:rsidRPr="00052CA8">
        <w:rPr>
          <w:szCs w:val="26"/>
        </w:rPr>
        <w:t>PHP là mã nguồn mở,</w:t>
      </w:r>
      <w:r w:rsidR="002C76F2">
        <w:rPr>
          <w:szCs w:val="26"/>
        </w:rPr>
        <w:t xml:space="preserve"> đơn giản</w:t>
      </w:r>
      <w:r w:rsidRPr="00052CA8">
        <w:rPr>
          <w:szCs w:val="26"/>
        </w:rPr>
        <w:t xml:space="preserve"> lại dễ sử dụng</w:t>
      </w:r>
      <w:r w:rsidR="001371E1" w:rsidRPr="00052CA8">
        <w:rPr>
          <w:szCs w:val="26"/>
        </w:rPr>
        <w:t xml:space="preserve"> và đảm bảo được tính chất lượng </w:t>
      </w:r>
      <w:r w:rsidRPr="00052CA8">
        <w:rPr>
          <w:szCs w:val="26"/>
        </w:rPr>
        <w:t>nên</w:t>
      </w:r>
      <w:r>
        <w:rPr>
          <w:szCs w:val="26"/>
        </w:rPr>
        <w:t xml:space="preserve"> được</w:t>
      </w:r>
      <w:r w:rsidRPr="00052CA8">
        <w:rPr>
          <w:szCs w:val="26"/>
        </w:rPr>
        <w:t xml:space="preserve"> ưa chuộng từ</w:t>
      </w:r>
      <w:r w:rsidR="002C76F2">
        <w:rPr>
          <w:szCs w:val="26"/>
        </w:rPr>
        <w:t xml:space="preserve"> các</w:t>
      </w:r>
      <w:r w:rsidRPr="00052CA8">
        <w:rPr>
          <w:szCs w:val="26"/>
        </w:rPr>
        <w:t xml:space="preserve"> </w:t>
      </w:r>
      <w:r w:rsidR="001371E1">
        <w:rPr>
          <w:szCs w:val="26"/>
        </w:rPr>
        <w:t>lập trình viên</w:t>
      </w:r>
      <w:r w:rsidRPr="00052CA8">
        <w:rPr>
          <w:szCs w:val="26"/>
        </w:rPr>
        <w:t xml:space="preserve">. </w:t>
      </w:r>
      <w:r w:rsidR="001371E1">
        <w:rPr>
          <w:szCs w:val="26"/>
        </w:rPr>
        <w:t>N</w:t>
      </w:r>
      <w:r w:rsidRPr="00052CA8">
        <w:rPr>
          <w:szCs w:val="26"/>
        </w:rPr>
        <w:t xml:space="preserve">gôn ngữ này </w:t>
      </w:r>
      <w:r w:rsidR="002C76F2">
        <w:rPr>
          <w:szCs w:val="26"/>
        </w:rPr>
        <w:t>có</w:t>
      </w:r>
      <w:r w:rsidRPr="00052CA8">
        <w:rPr>
          <w:szCs w:val="26"/>
        </w:rPr>
        <w:t xml:space="preserve"> </w:t>
      </w:r>
      <w:r w:rsidR="002C76F2">
        <w:rPr>
          <w:szCs w:val="26"/>
        </w:rPr>
        <w:t>khả năng tiếp cận</w:t>
      </w:r>
      <w:r w:rsidRPr="00052CA8">
        <w:rPr>
          <w:szCs w:val="26"/>
        </w:rPr>
        <w:t xml:space="preserve"> mọi người</w:t>
      </w:r>
      <w:r w:rsidR="001371E1">
        <w:rPr>
          <w:szCs w:val="26"/>
        </w:rPr>
        <w:t xml:space="preserve"> rất </w:t>
      </w:r>
      <w:r w:rsidRPr="00052CA8">
        <w:rPr>
          <w:szCs w:val="26"/>
        </w:rPr>
        <w:t>dễ dàng.</w:t>
      </w:r>
      <w:r w:rsidR="008D69CE" w:rsidRPr="008D69CE">
        <w:rPr>
          <w:szCs w:val="26"/>
        </w:rPr>
        <w:t xml:space="preserve"> </w:t>
      </w:r>
      <w:sdt>
        <w:sdtPr>
          <w:rPr>
            <w:szCs w:val="26"/>
          </w:rPr>
          <w:id w:val="-1455246037"/>
          <w:citation/>
        </w:sdtPr>
        <w:sdtEndPr/>
        <w:sdtContent>
          <w:r w:rsidR="00565C1F">
            <w:rPr>
              <w:szCs w:val="26"/>
            </w:rPr>
            <w:fldChar w:fldCharType="begin"/>
          </w:r>
          <w:r w:rsidR="00565C1F">
            <w:rPr>
              <w:szCs w:val="26"/>
            </w:rPr>
            <w:instrText xml:space="preserve"> CITATION htt247 \l 1033 </w:instrText>
          </w:r>
          <w:r w:rsidR="00565C1F">
            <w:rPr>
              <w:szCs w:val="26"/>
            </w:rPr>
            <w:fldChar w:fldCharType="separate"/>
          </w:r>
          <w:r w:rsidR="009F568C" w:rsidRPr="009F568C">
            <w:rPr>
              <w:noProof/>
              <w:szCs w:val="26"/>
            </w:rPr>
            <w:t>[8]</w:t>
          </w:r>
          <w:r w:rsidR="00565C1F">
            <w:rPr>
              <w:szCs w:val="26"/>
            </w:rPr>
            <w:fldChar w:fldCharType="end"/>
          </w:r>
        </w:sdtContent>
      </w:sdt>
    </w:p>
    <w:p w:rsidR="001371E1" w:rsidRPr="008459B7" w:rsidRDefault="001371E1" w:rsidP="00566D46">
      <w:pPr>
        <w:pStyle w:val="ListParagraph"/>
        <w:widowControl w:val="0"/>
        <w:numPr>
          <w:ilvl w:val="0"/>
          <w:numId w:val="18"/>
        </w:numPr>
        <w:autoSpaceDE w:val="0"/>
        <w:autoSpaceDN w:val="0"/>
        <w:spacing w:before="120" w:after="120" w:line="360" w:lineRule="auto"/>
        <w:ind w:left="851" w:right="-1" w:hanging="284"/>
        <w:jc w:val="both"/>
        <w:rPr>
          <w:szCs w:val="26"/>
        </w:rPr>
      </w:pPr>
      <w:r>
        <w:rPr>
          <w:szCs w:val="26"/>
        </w:rPr>
        <w:t>T</w:t>
      </w:r>
      <w:r w:rsidR="00052CA8" w:rsidRPr="00052CA8">
        <w:rPr>
          <w:szCs w:val="26"/>
        </w:rPr>
        <w:t>hư viện phong phú</w:t>
      </w:r>
      <w:r>
        <w:rPr>
          <w:szCs w:val="26"/>
        </w:rPr>
        <w:t xml:space="preserve"> đa dạng</w:t>
      </w:r>
      <w:r w:rsidR="00052CA8" w:rsidRPr="00052CA8">
        <w:rPr>
          <w:szCs w:val="26"/>
        </w:rPr>
        <w:t>: Do lượng người</w:t>
      </w:r>
      <w:r>
        <w:rPr>
          <w:szCs w:val="26"/>
        </w:rPr>
        <w:t xml:space="preserve"> sử dụng</w:t>
      </w:r>
      <w:r w:rsidR="00052CA8" w:rsidRPr="00052CA8">
        <w:rPr>
          <w:szCs w:val="26"/>
        </w:rPr>
        <w:t xml:space="preserve"> nhiều nên </w:t>
      </w:r>
      <w:r>
        <w:rPr>
          <w:szCs w:val="26"/>
        </w:rPr>
        <w:t>v</w:t>
      </w:r>
      <w:r w:rsidR="00052CA8" w:rsidRPr="00052CA8">
        <w:rPr>
          <w:szCs w:val="26"/>
        </w:rPr>
        <w:t>ới thư viện phong phú sẽ giúp cho việc học tậ</w:t>
      </w:r>
      <w:r>
        <w:rPr>
          <w:szCs w:val="26"/>
        </w:rPr>
        <w:t xml:space="preserve">p hoặc viết các ứng dụng PHP </w:t>
      </w:r>
      <w:r w:rsidRPr="00052CA8">
        <w:rPr>
          <w:szCs w:val="26"/>
        </w:rPr>
        <w:t xml:space="preserve">ngày càng được </w:t>
      </w:r>
      <w:r w:rsidR="002C76F2">
        <w:rPr>
          <w:szCs w:val="26"/>
        </w:rPr>
        <w:t>phổ biến</w:t>
      </w:r>
      <w:r w:rsidR="002C76F2" w:rsidRPr="00052CA8">
        <w:rPr>
          <w:szCs w:val="26"/>
        </w:rPr>
        <w:t xml:space="preserve"> </w:t>
      </w:r>
      <w:r w:rsidRPr="00052CA8">
        <w:rPr>
          <w:szCs w:val="26"/>
        </w:rPr>
        <w:t>và</w:t>
      </w:r>
      <w:r w:rsidR="002C76F2">
        <w:rPr>
          <w:szCs w:val="26"/>
        </w:rPr>
        <w:t xml:space="preserve"> </w:t>
      </w:r>
      <w:r w:rsidR="002C76F2" w:rsidRPr="00052CA8">
        <w:rPr>
          <w:szCs w:val="26"/>
        </w:rPr>
        <w:t>phát triển</w:t>
      </w:r>
      <w:r w:rsidR="002C76F2">
        <w:rPr>
          <w:szCs w:val="26"/>
        </w:rPr>
        <w:t>. Vì thế</w:t>
      </w:r>
      <w:r w:rsidR="00052CA8" w:rsidRPr="00052CA8">
        <w:rPr>
          <w:szCs w:val="26"/>
        </w:rPr>
        <w:t xml:space="preserve">, </w:t>
      </w:r>
      <w:r>
        <w:rPr>
          <w:szCs w:val="26"/>
        </w:rPr>
        <w:t>n</w:t>
      </w:r>
      <w:r w:rsidR="00052CA8" w:rsidRPr="00052CA8">
        <w:rPr>
          <w:szCs w:val="26"/>
        </w:rPr>
        <w:t>gôn ngữ PHP có thể kết hợp với những cơ sở dữ liệu lớn hơn như: Oracle, MySQL, Cassandra.</w:t>
      </w:r>
    </w:p>
    <w:p w:rsidR="00052CA8" w:rsidRPr="00052CA8" w:rsidRDefault="00052CA8" w:rsidP="00566D46">
      <w:pPr>
        <w:pStyle w:val="ListParagraph"/>
        <w:widowControl w:val="0"/>
        <w:numPr>
          <w:ilvl w:val="0"/>
          <w:numId w:val="18"/>
        </w:numPr>
        <w:autoSpaceDE w:val="0"/>
        <w:autoSpaceDN w:val="0"/>
        <w:spacing w:before="120" w:after="120" w:line="360" w:lineRule="auto"/>
        <w:ind w:left="851" w:right="-1" w:hanging="284"/>
        <w:jc w:val="both"/>
        <w:rPr>
          <w:szCs w:val="26"/>
        </w:rPr>
      </w:pPr>
      <w:r w:rsidRPr="00052CA8">
        <w:rPr>
          <w:szCs w:val="26"/>
        </w:rPr>
        <w:t>Tính bảo mật:</w:t>
      </w:r>
      <w:r w:rsidR="001371E1">
        <w:rPr>
          <w:szCs w:val="26"/>
        </w:rPr>
        <w:t xml:space="preserve"> Vì</w:t>
      </w:r>
      <w:r w:rsidR="002C76F2">
        <w:rPr>
          <w:szCs w:val="26"/>
        </w:rPr>
        <w:t xml:space="preserve"> là</w:t>
      </w:r>
      <w:r w:rsidRPr="00052CA8">
        <w:rPr>
          <w:szCs w:val="26"/>
        </w:rPr>
        <w:t xml:space="preserve"> mã nguồn mở,</w:t>
      </w:r>
      <w:r w:rsidR="001371E1">
        <w:rPr>
          <w:szCs w:val="26"/>
        </w:rPr>
        <w:t xml:space="preserve"> nên</w:t>
      </w:r>
      <w:r w:rsidRPr="00052CA8">
        <w:rPr>
          <w:szCs w:val="26"/>
        </w:rPr>
        <w:t xml:space="preserve"> </w:t>
      </w:r>
      <w:r w:rsidR="002C76F2">
        <w:rPr>
          <w:szCs w:val="26"/>
        </w:rPr>
        <w:t>được hỗ trợ nhiều từ</w:t>
      </w:r>
      <w:r w:rsidRPr="00052CA8">
        <w:rPr>
          <w:szCs w:val="26"/>
        </w:rPr>
        <w:t xml:space="preserve"> cộng đồng các lập trình</w:t>
      </w:r>
      <w:r w:rsidR="001371E1">
        <w:rPr>
          <w:szCs w:val="26"/>
        </w:rPr>
        <w:t xml:space="preserve"> viên</w:t>
      </w:r>
      <w:r w:rsidRPr="00052CA8">
        <w:rPr>
          <w:szCs w:val="26"/>
        </w:rPr>
        <w:t xml:space="preserve"> nên</w:t>
      </w:r>
      <w:r w:rsidR="002C76F2">
        <w:rPr>
          <w:szCs w:val="26"/>
        </w:rPr>
        <w:t xml:space="preserve"> việc lập trình sẽ</w:t>
      </w:r>
      <w:r w:rsidRPr="00052CA8">
        <w:rPr>
          <w:szCs w:val="26"/>
        </w:rPr>
        <w:t xml:space="preserve"> an toàn</w:t>
      </w:r>
      <w:r w:rsidR="001371E1">
        <w:rPr>
          <w:szCs w:val="26"/>
        </w:rPr>
        <w:t xml:space="preserve"> và </w:t>
      </w:r>
      <w:r w:rsidR="002C76F2" w:rsidRPr="00052CA8">
        <w:rPr>
          <w:szCs w:val="26"/>
        </w:rPr>
        <w:t xml:space="preserve">đảm bảo </w:t>
      </w:r>
      <w:r w:rsidR="001371E1">
        <w:rPr>
          <w:szCs w:val="26"/>
        </w:rPr>
        <w:t>chắc chắn</w:t>
      </w:r>
      <w:r w:rsidR="002C76F2">
        <w:rPr>
          <w:szCs w:val="26"/>
        </w:rPr>
        <w:t xml:space="preserve"> hơn</w:t>
      </w:r>
      <w:r w:rsidRPr="00052CA8">
        <w:rPr>
          <w:szCs w:val="26"/>
        </w:rPr>
        <w:t xml:space="preserve"> hoạt động của website.</w:t>
      </w:r>
      <w:sdt>
        <w:sdtPr>
          <w:rPr>
            <w:szCs w:val="26"/>
          </w:rPr>
          <w:id w:val="1027224483"/>
          <w:citation/>
        </w:sdtPr>
        <w:sdtEndPr/>
        <w:sdtContent>
          <w:r w:rsidR="00565C1F">
            <w:rPr>
              <w:szCs w:val="26"/>
            </w:rPr>
            <w:fldChar w:fldCharType="begin"/>
          </w:r>
          <w:r w:rsidR="00565C1F">
            <w:rPr>
              <w:szCs w:val="26"/>
            </w:rPr>
            <w:instrText xml:space="preserve"> CITATION htt247 \l 1033 </w:instrText>
          </w:r>
          <w:r w:rsidR="00565C1F">
            <w:rPr>
              <w:szCs w:val="26"/>
            </w:rPr>
            <w:fldChar w:fldCharType="separate"/>
          </w:r>
          <w:r w:rsidR="009F568C">
            <w:rPr>
              <w:noProof/>
              <w:szCs w:val="26"/>
            </w:rPr>
            <w:t xml:space="preserve"> </w:t>
          </w:r>
          <w:r w:rsidR="009F568C" w:rsidRPr="009F568C">
            <w:rPr>
              <w:noProof/>
              <w:szCs w:val="26"/>
            </w:rPr>
            <w:t>[8]</w:t>
          </w:r>
          <w:r w:rsidR="00565C1F">
            <w:rPr>
              <w:szCs w:val="26"/>
            </w:rPr>
            <w:fldChar w:fldCharType="end"/>
          </w:r>
        </w:sdtContent>
      </w:sdt>
    </w:p>
    <w:p w:rsidR="00282E73" w:rsidRPr="00D0241C" w:rsidRDefault="00282E73" w:rsidP="00AC6F20">
      <w:pPr>
        <w:pStyle w:val="Heading3"/>
        <w:keepNext w:val="0"/>
        <w:keepLines w:val="0"/>
        <w:widowControl w:val="0"/>
        <w:numPr>
          <w:ilvl w:val="2"/>
          <w:numId w:val="17"/>
        </w:numPr>
        <w:autoSpaceDE w:val="0"/>
        <w:autoSpaceDN w:val="0"/>
        <w:spacing w:before="119" w:after="120" w:line="360" w:lineRule="auto"/>
        <w:ind w:left="851" w:right="-143" w:hanging="579"/>
        <w:jc w:val="both"/>
        <w:rPr>
          <w:szCs w:val="26"/>
        </w:rPr>
      </w:pPr>
      <w:bookmarkStart w:id="59" w:name="_Toc126147323"/>
      <w:bookmarkStart w:id="60" w:name="_Toc155456100"/>
      <w:bookmarkStart w:id="61" w:name="_Toc172585554"/>
      <w:r w:rsidRPr="00D0241C">
        <w:rPr>
          <w:szCs w:val="26"/>
        </w:rPr>
        <w:lastRenderedPageBreak/>
        <w:t>Nhược điểm của PHP</w:t>
      </w:r>
      <w:bookmarkEnd w:id="59"/>
      <w:r w:rsidRPr="00D0241C">
        <w:rPr>
          <w:szCs w:val="26"/>
          <w:lang w:val="vi-VN"/>
        </w:rPr>
        <w:t>.</w:t>
      </w:r>
      <w:bookmarkEnd w:id="60"/>
      <w:bookmarkEnd w:id="61"/>
    </w:p>
    <w:p w:rsidR="00282E73" w:rsidRPr="00282E73" w:rsidRDefault="00282E73" w:rsidP="00720B5E">
      <w:pPr>
        <w:pStyle w:val="ListParagraph"/>
        <w:numPr>
          <w:ilvl w:val="0"/>
          <w:numId w:val="5"/>
        </w:numPr>
        <w:spacing w:before="120" w:after="120" w:line="360" w:lineRule="auto"/>
        <w:ind w:left="851" w:right="-1" w:hanging="283"/>
        <w:contextualSpacing w:val="0"/>
        <w:jc w:val="both"/>
        <w:rPr>
          <w:szCs w:val="26"/>
        </w:rPr>
      </w:pPr>
      <w:r w:rsidRPr="00282E73">
        <w:rPr>
          <w:szCs w:val="26"/>
        </w:rPr>
        <w:t>Bảo mật:</w:t>
      </w:r>
      <w:r w:rsidR="00720B5E">
        <w:rPr>
          <w:szCs w:val="26"/>
        </w:rPr>
        <w:t xml:space="preserve"> là mã nguồn mở</w:t>
      </w:r>
      <w:r w:rsidRPr="00282E73">
        <w:rPr>
          <w:szCs w:val="26"/>
        </w:rPr>
        <w:t xml:space="preserve"> </w:t>
      </w:r>
      <w:r w:rsidR="00720B5E">
        <w:rPr>
          <w:szCs w:val="26"/>
        </w:rPr>
        <w:t>v</w:t>
      </w:r>
      <w:r w:rsidRPr="00282E73">
        <w:rPr>
          <w:szCs w:val="26"/>
        </w:rPr>
        <w:t>iệ</w:t>
      </w:r>
      <w:r w:rsidR="002C76F2">
        <w:rPr>
          <w:szCs w:val="26"/>
        </w:rPr>
        <w:t>c sử dụng không đúng cách</w:t>
      </w:r>
      <w:r w:rsidRPr="00282E73">
        <w:rPr>
          <w:szCs w:val="26"/>
        </w:rPr>
        <w:t xml:space="preserve"> bảo mật</w:t>
      </w:r>
      <w:r w:rsidR="002C76F2">
        <w:rPr>
          <w:szCs w:val="26"/>
        </w:rPr>
        <w:t xml:space="preserve"> sẽ</w:t>
      </w:r>
      <w:r w:rsidRPr="00282E73">
        <w:rPr>
          <w:szCs w:val="26"/>
        </w:rPr>
        <w:t xml:space="preserve"> có thể dẫn đến các vấn đề các cuộc tấn công từ bên ngoài. </w:t>
      </w:r>
    </w:p>
    <w:p w:rsidR="00282C56" w:rsidRDefault="00720B5E" w:rsidP="00063BAA">
      <w:pPr>
        <w:pStyle w:val="ListParagraph"/>
        <w:numPr>
          <w:ilvl w:val="0"/>
          <w:numId w:val="5"/>
        </w:numPr>
        <w:spacing w:before="120" w:after="120" w:line="360" w:lineRule="auto"/>
        <w:ind w:left="851" w:right="-1" w:hanging="283"/>
        <w:contextualSpacing w:val="0"/>
        <w:jc w:val="both"/>
        <w:outlineLvl w:val="2"/>
      </w:pPr>
      <w:bookmarkStart w:id="62" w:name="_Toc171978219"/>
      <w:bookmarkStart w:id="63" w:name="_Toc171978292"/>
      <w:bookmarkStart w:id="64" w:name="_Toc171978365"/>
      <w:bookmarkStart w:id="65" w:name="_Toc171978514"/>
      <w:bookmarkStart w:id="66" w:name="_Toc172053177"/>
      <w:bookmarkStart w:id="67" w:name="_Toc172585555"/>
      <w:r>
        <w:rPr>
          <w:szCs w:val="26"/>
        </w:rPr>
        <w:t>Cấu trúc ngữ pháp</w:t>
      </w:r>
      <w:r w:rsidR="00282E73" w:rsidRPr="00282E73">
        <w:rPr>
          <w:szCs w:val="26"/>
        </w:rPr>
        <w:t>: Cú pháp của PHP có thể khá khó hiểu và khó đọc, đặc biệt đối với các</w:t>
      </w:r>
      <w:r w:rsidR="002C76F2">
        <w:rPr>
          <w:szCs w:val="26"/>
        </w:rPr>
        <w:t xml:space="preserve"> người</w:t>
      </w:r>
      <w:r w:rsidR="00282E73" w:rsidRPr="00282E73">
        <w:rPr>
          <w:szCs w:val="26"/>
        </w:rPr>
        <w:t xml:space="preserve"> bắt đầu </w:t>
      </w:r>
      <w:r w:rsidRPr="00282E73">
        <w:rPr>
          <w:szCs w:val="26"/>
        </w:rPr>
        <w:t xml:space="preserve">mới </w:t>
      </w:r>
      <w:r w:rsidR="002C76F2">
        <w:rPr>
          <w:szCs w:val="26"/>
        </w:rPr>
        <w:t>học</w:t>
      </w:r>
      <w:r w:rsidR="00282E73" w:rsidRPr="00282E73">
        <w:rPr>
          <w:szCs w:val="26"/>
        </w:rPr>
        <w:t>. Điều này có thể làm cho việc phát triển và bảo trì mã nguồn trở nên</w:t>
      </w:r>
      <w:r w:rsidR="002C76F2">
        <w:rPr>
          <w:szCs w:val="26"/>
        </w:rPr>
        <w:t xml:space="preserve"> khá</w:t>
      </w:r>
      <w:r w:rsidR="00282E73" w:rsidRPr="00282E73">
        <w:rPr>
          <w:szCs w:val="26"/>
        </w:rPr>
        <w:t xml:space="preserve"> khó khăn</w:t>
      </w:r>
      <w:r w:rsidRPr="00720B5E">
        <w:rPr>
          <w:szCs w:val="26"/>
        </w:rPr>
        <w:t xml:space="preserve"> và chỉ hoạt động được trên các ứng dụng web</w:t>
      </w:r>
      <w:r>
        <w:rPr>
          <w:szCs w:val="26"/>
        </w:rPr>
        <w:t>.</w:t>
      </w:r>
      <w:sdt>
        <w:sdtPr>
          <w:rPr>
            <w:szCs w:val="26"/>
          </w:rPr>
          <w:id w:val="-276722318"/>
          <w:citation/>
        </w:sdtPr>
        <w:sdtEndPr/>
        <w:sdtContent>
          <w:r w:rsidR="00565C1F">
            <w:rPr>
              <w:szCs w:val="26"/>
            </w:rPr>
            <w:fldChar w:fldCharType="begin"/>
          </w:r>
          <w:r w:rsidR="00565C1F">
            <w:instrText xml:space="preserve"> CITATION htt247 \l 1033 </w:instrText>
          </w:r>
          <w:r w:rsidR="00565C1F">
            <w:rPr>
              <w:szCs w:val="26"/>
            </w:rPr>
            <w:fldChar w:fldCharType="separate"/>
          </w:r>
          <w:r w:rsidR="009F568C">
            <w:rPr>
              <w:noProof/>
            </w:rPr>
            <w:t xml:space="preserve"> [8]</w:t>
          </w:r>
          <w:r w:rsidR="00565C1F">
            <w:rPr>
              <w:szCs w:val="26"/>
            </w:rPr>
            <w:fldChar w:fldCharType="end"/>
          </w:r>
        </w:sdtContent>
      </w:sdt>
      <w:bookmarkEnd w:id="62"/>
      <w:bookmarkEnd w:id="63"/>
      <w:bookmarkEnd w:id="64"/>
      <w:bookmarkEnd w:id="65"/>
      <w:bookmarkEnd w:id="66"/>
      <w:bookmarkEnd w:id="67"/>
    </w:p>
    <w:p w:rsidR="00063BAA" w:rsidRPr="00063BAA" w:rsidRDefault="00063BAA" w:rsidP="000C7FDE">
      <w:pPr>
        <w:pStyle w:val="ListParagraph"/>
        <w:numPr>
          <w:ilvl w:val="2"/>
          <w:numId w:val="17"/>
        </w:numPr>
        <w:spacing w:before="120" w:after="120" w:line="360" w:lineRule="auto"/>
        <w:ind w:left="851" w:right="-1" w:hanging="567"/>
        <w:jc w:val="both"/>
        <w:outlineLvl w:val="2"/>
        <w:rPr>
          <w:b/>
        </w:rPr>
      </w:pPr>
      <w:bookmarkStart w:id="68" w:name="_Toc172585556"/>
      <w:r w:rsidRPr="00063BAA">
        <w:rPr>
          <w:b/>
        </w:rPr>
        <w:t>Ngôn ngữ PHP dùng để làm gì ?</w:t>
      </w:r>
      <w:bookmarkEnd w:id="68"/>
      <w:r w:rsidRPr="00063BAA">
        <w:rPr>
          <w:b/>
        </w:rPr>
        <w:tab/>
      </w:r>
    </w:p>
    <w:p w:rsidR="00063BAA" w:rsidRPr="00063BAA" w:rsidRDefault="000C7FDE" w:rsidP="000C7FDE">
      <w:pPr>
        <w:spacing w:before="120" w:after="120" w:line="360" w:lineRule="auto"/>
        <w:ind w:left="284" w:right="-1"/>
        <w:jc w:val="both"/>
        <w:rPr>
          <w:b/>
          <w:i/>
        </w:rPr>
      </w:pPr>
      <w:r>
        <w:rPr>
          <w:b/>
          <w:i/>
        </w:rPr>
        <w:t xml:space="preserve">    </w:t>
      </w:r>
      <w:r w:rsidR="00063BAA" w:rsidRPr="00063BAA">
        <w:rPr>
          <w:b/>
          <w:i/>
        </w:rPr>
        <w:t>PHP có thể thực hiện các công việc sau:</w:t>
      </w:r>
    </w:p>
    <w:p w:rsidR="00063BAA" w:rsidRDefault="00063BAA" w:rsidP="0087108E">
      <w:pPr>
        <w:pStyle w:val="ListParagraph"/>
        <w:numPr>
          <w:ilvl w:val="0"/>
          <w:numId w:val="44"/>
        </w:numPr>
        <w:spacing w:before="120" w:after="120" w:line="360" w:lineRule="auto"/>
        <w:ind w:left="851" w:right="-1" w:hanging="284"/>
        <w:jc w:val="both"/>
      </w:pPr>
      <w:r>
        <w:t>Tạo ra những trang web có nội dung động.</w:t>
      </w:r>
    </w:p>
    <w:p w:rsidR="00063BAA" w:rsidRDefault="00063BAA" w:rsidP="0087108E">
      <w:pPr>
        <w:pStyle w:val="ListParagraph"/>
        <w:numPr>
          <w:ilvl w:val="0"/>
          <w:numId w:val="44"/>
        </w:numPr>
        <w:spacing w:before="120" w:after="120" w:line="360" w:lineRule="auto"/>
        <w:ind w:left="851" w:right="-1" w:hanging="284"/>
        <w:jc w:val="both"/>
      </w:pPr>
      <w:r>
        <w:t>Tạo, mở, đọc, ghi, xóa, đóng file trên server.</w:t>
      </w:r>
    </w:p>
    <w:p w:rsidR="00063BAA" w:rsidRDefault="00063BAA" w:rsidP="0087108E">
      <w:pPr>
        <w:pStyle w:val="ListParagraph"/>
        <w:numPr>
          <w:ilvl w:val="0"/>
          <w:numId w:val="44"/>
        </w:numPr>
        <w:spacing w:before="120" w:after="120" w:line="360" w:lineRule="auto"/>
        <w:ind w:left="851" w:right="-1" w:hanging="284"/>
        <w:jc w:val="both"/>
      </w:pPr>
      <w:r>
        <w:t>Thu thập dữ liệu từ form.</w:t>
      </w:r>
    </w:p>
    <w:p w:rsidR="00063BAA" w:rsidRDefault="00063BAA" w:rsidP="0087108E">
      <w:pPr>
        <w:pStyle w:val="ListParagraph"/>
        <w:numPr>
          <w:ilvl w:val="0"/>
          <w:numId w:val="44"/>
        </w:numPr>
        <w:spacing w:before="120" w:after="120" w:line="360" w:lineRule="auto"/>
        <w:ind w:left="851" w:right="-1" w:hanging="284"/>
        <w:jc w:val="both"/>
      </w:pPr>
      <w:r>
        <w:t>Gửi và nhận cookies.</w:t>
      </w:r>
    </w:p>
    <w:p w:rsidR="00063BAA" w:rsidRDefault="00063BAA" w:rsidP="0087108E">
      <w:pPr>
        <w:pStyle w:val="ListParagraph"/>
        <w:numPr>
          <w:ilvl w:val="0"/>
          <w:numId w:val="44"/>
        </w:numPr>
        <w:spacing w:before="120" w:after="120" w:line="360" w:lineRule="auto"/>
        <w:ind w:left="851" w:right="-1" w:hanging="284"/>
        <w:jc w:val="both"/>
      </w:pPr>
      <w:r>
        <w:t>Thêm, xóa, sửa dữ liệu trong cơ sở dữ liệu.</w:t>
      </w:r>
    </w:p>
    <w:p w:rsidR="00063BAA" w:rsidRDefault="00063BAA" w:rsidP="0087108E">
      <w:pPr>
        <w:pStyle w:val="ListParagraph"/>
        <w:numPr>
          <w:ilvl w:val="0"/>
          <w:numId w:val="44"/>
        </w:numPr>
        <w:spacing w:before="120" w:after="120" w:line="360" w:lineRule="auto"/>
        <w:ind w:left="851" w:right="-1" w:hanging="284"/>
        <w:jc w:val="both"/>
      </w:pPr>
      <w:r>
        <w:t>Quản lý quyền truy cập của người dùng.</w:t>
      </w:r>
    </w:p>
    <w:p w:rsidR="00063BAA" w:rsidRDefault="00063BAA" w:rsidP="0087108E">
      <w:pPr>
        <w:pStyle w:val="ListParagraph"/>
        <w:numPr>
          <w:ilvl w:val="0"/>
          <w:numId w:val="44"/>
        </w:numPr>
        <w:spacing w:before="120" w:after="120" w:line="360" w:lineRule="auto"/>
        <w:ind w:left="851" w:right="-1" w:hanging="284"/>
        <w:jc w:val="both"/>
      </w:pPr>
      <w:r>
        <w:t>Mã hóa dữ liệu.</w:t>
      </w:r>
      <w:sdt>
        <w:sdtPr>
          <w:id w:val="-284655253"/>
          <w:citation/>
        </w:sdtPr>
        <w:sdtEndPr/>
        <w:sdtContent>
          <w:r w:rsidR="001E122D">
            <w:fldChar w:fldCharType="begin"/>
          </w:r>
          <w:r w:rsidR="001E122D">
            <w:instrText xml:space="preserve"> CITATION htt248 \l 1033 </w:instrText>
          </w:r>
          <w:r w:rsidR="001E122D">
            <w:fldChar w:fldCharType="separate"/>
          </w:r>
          <w:r w:rsidR="009F568C">
            <w:rPr>
              <w:noProof/>
            </w:rPr>
            <w:t xml:space="preserve"> [9]</w:t>
          </w:r>
          <w:r w:rsidR="001E122D">
            <w:fldChar w:fldCharType="end"/>
          </w:r>
        </w:sdtContent>
      </w:sdt>
    </w:p>
    <w:p w:rsidR="001A5DC5" w:rsidRPr="001A5DC5" w:rsidRDefault="001A5DC5" w:rsidP="001A5DC5">
      <w:pPr>
        <w:spacing w:before="120" w:after="120" w:line="360" w:lineRule="auto"/>
        <w:ind w:left="567" w:right="-1"/>
        <w:jc w:val="both"/>
        <w:rPr>
          <w:b/>
          <w:i/>
        </w:rPr>
      </w:pPr>
      <w:r w:rsidRPr="001A5DC5">
        <w:rPr>
          <w:b/>
          <w:i/>
        </w:rPr>
        <w:t>PHP có nhiều tính năng linh hoạt, 3 lĩnh vực chính mà các tập lệnh PHP được sử dụng đó là:</w:t>
      </w:r>
    </w:p>
    <w:p w:rsidR="001A5DC5" w:rsidRDefault="001A5DC5" w:rsidP="001A5DC5">
      <w:pPr>
        <w:pStyle w:val="ListParagraph"/>
        <w:numPr>
          <w:ilvl w:val="0"/>
          <w:numId w:val="86"/>
        </w:numPr>
        <w:spacing w:before="120" w:after="120" w:line="360" w:lineRule="auto"/>
        <w:ind w:left="851" w:right="-1" w:hanging="284"/>
        <w:jc w:val="both"/>
      </w:pPr>
      <w:r>
        <w:t>Thiết lập chương trình máy chủ: để thực hiện công việc này, bạn cần có trình phân tích về PHP (CGI hoặc module máy chủ), máy chủ web và trình duyệt web. Chạy máy chủ web với cài đặt PHP được kết nối, sau đó truy cập đầu ra chương trình PHP bằng trình duyệt web, xem trang PHP thông qua máy chủ.</w:t>
      </w:r>
    </w:p>
    <w:p w:rsidR="001A5DC5" w:rsidRDefault="001A5DC5" w:rsidP="001A5DC5">
      <w:pPr>
        <w:pStyle w:val="ListParagraph"/>
        <w:numPr>
          <w:ilvl w:val="0"/>
          <w:numId w:val="86"/>
        </w:numPr>
        <w:spacing w:before="120" w:after="120" w:line="360" w:lineRule="auto"/>
        <w:ind w:left="851" w:right="-1" w:hanging="284"/>
        <w:jc w:val="both"/>
      </w:pPr>
      <w:r>
        <w:t>Tạo dòng tập lệnh với PHP: Bạn chỉ cần trình phân tích cú pháp PHP và tạo một tập lệnh PHP để chạy nó mà không cần bất kỳ máy chủ hoặc trình duyệt nào. Kiểu sử dụng này lý tưởng cho các tập lệnh được thực thi thường xuyên bằng cron (trên *nix hoặc Linux) hoặc trình lập lịch tác vụ trên Windows, chúng cũng có thể được sử dụng cho các tác vụ xử lý văn bản đơn giản.</w:t>
      </w:r>
    </w:p>
    <w:p w:rsidR="001A5DC5" w:rsidRDefault="001A5DC5" w:rsidP="001A5DC5">
      <w:pPr>
        <w:pStyle w:val="ListParagraph"/>
        <w:numPr>
          <w:ilvl w:val="0"/>
          <w:numId w:val="86"/>
        </w:numPr>
        <w:spacing w:before="120" w:after="120" w:line="360" w:lineRule="auto"/>
        <w:ind w:left="851" w:right="-1" w:hanging="284"/>
        <w:jc w:val="both"/>
      </w:pPr>
      <w:r>
        <w:lastRenderedPageBreak/>
        <w:t>Viết các ứng dụng: bạn có thể sử dụng PHP-GTK để tạo một ứng dụng máy tính để bàn có giao diện người dùng đồ họa. Thực tế PHP có lẽ chưa phải là ngôn ngữ tốt nhất để làm việc này nhưng nếu bạn thành thạo PHP và muốn sử dụng một số tính năng nâng cao trong các ứng dụng phía máy khách của mình thì PHP-GTK là lựa chọn để viết các chương trình như vậy.</w:t>
      </w:r>
      <w:r w:rsidRPr="001A5DC5">
        <w:t xml:space="preserve"> </w:t>
      </w:r>
      <w:sdt>
        <w:sdtPr>
          <w:id w:val="816920965"/>
          <w:citation/>
        </w:sdtPr>
        <w:sdtEndPr/>
        <w:sdtContent>
          <w:r>
            <w:fldChar w:fldCharType="begin"/>
          </w:r>
          <w:r>
            <w:instrText xml:space="preserve"> CITATION htt248 \l 1033 </w:instrText>
          </w:r>
          <w:r>
            <w:fldChar w:fldCharType="separate"/>
          </w:r>
          <w:r>
            <w:rPr>
              <w:noProof/>
            </w:rPr>
            <w:t xml:space="preserve"> [9]</w:t>
          </w:r>
          <w:r>
            <w:fldChar w:fldCharType="end"/>
          </w:r>
        </w:sdtContent>
      </w:sdt>
    </w:p>
    <w:p w:rsidR="00D30F93" w:rsidRDefault="000C7FDE" w:rsidP="00BA7543">
      <w:pPr>
        <w:pStyle w:val="Heading2"/>
        <w:numPr>
          <w:ilvl w:val="1"/>
          <w:numId w:val="17"/>
        </w:numPr>
        <w:ind w:left="567" w:hanging="354"/>
      </w:pPr>
      <w:r>
        <w:rPr>
          <w:lang w:val="en-US"/>
        </w:rPr>
        <w:t xml:space="preserve"> </w:t>
      </w:r>
      <w:bookmarkStart w:id="69" w:name="_Toc172585557"/>
      <w:r w:rsidR="00D30F93" w:rsidRPr="00D30F93">
        <w:t xml:space="preserve">Hệ quản trị </w:t>
      </w:r>
      <w:r w:rsidR="00D30F93">
        <w:rPr>
          <w:lang w:val="en-US"/>
        </w:rPr>
        <w:t xml:space="preserve">cơ sở dữ liệu </w:t>
      </w:r>
      <w:r w:rsidR="00D30F93" w:rsidRPr="00D30F93">
        <w:t>MySQL</w:t>
      </w:r>
      <w:bookmarkEnd w:id="69"/>
      <w:r w:rsidR="00D30F93" w:rsidRPr="00D30F93">
        <w:t xml:space="preserve"> </w:t>
      </w:r>
    </w:p>
    <w:p w:rsidR="00D30F93" w:rsidRDefault="00D30F93" w:rsidP="00E32E0C">
      <w:pPr>
        <w:pStyle w:val="ListParagraph"/>
        <w:spacing w:line="360" w:lineRule="auto"/>
        <w:ind w:left="567" w:hanging="283"/>
        <w:outlineLvl w:val="2"/>
        <w:rPr>
          <w:b/>
        </w:rPr>
      </w:pPr>
      <w:bookmarkStart w:id="70" w:name="_Toc172585558"/>
      <w:r w:rsidRPr="00D30F93">
        <w:rPr>
          <w:b/>
        </w:rPr>
        <w:t>2.5.1 MySQL là gì?</w:t>
      </w:r>
      <w:bookmarkEnd w:id="70"/>
    </w:p>
    <w:p w:rsidR="00D30F93" w:rsidRDefault="00D30F93" w:rsidP="004F5E35">
      <w:pPr>
        <w:spacing w:line="360" w:lineRule="auto"/>
        <w:ind w:left="284" w:firstLine="283"/>
        <w:jc w:val="both"/>
      </w:pPr>
      <w:r w:rsidRPr="00D30F93">
        <w:t>MySQL chính là hệ quản trị cơ sở dữ liệu mã nguồn mở Relational Database Management System – RDBMS hiện nay đang rất thịnh hành trên quy mô toàn cầu. Hệ quản trị cơ sở dữ liệu này hoạt động dựa trên nguyên lý cơ bản là Client (Máy khách) – Server (Máy chủ).Các thuật ngữ thường gặp cơ bản của MySQL</w:t>
      </w:r>
      <w:r>
        <w:t xml:space="preserve">: </w:t>
      </w:r>
      <w:r w:rsidRPr="00D30F93">
        <w:t>Database</w:t>
      </w:r>
      <w:r>
        <w:t xml:space="preserve">, </w:t>
      </w:r>
      <w:r w:rsidRPr="00D30F93">
        <w:t>Open source</w:t>
      </w:r>
      <w:r>
        <w:t xml:space="preserve">, </w:t>
      </w:r>
      <w:r w:rsidRPr="00D30F93">
        <w:t>Client-server</w:t>
      </w:r>
      <w:r>
        <w:t>,</w:t>
      </w:r>
      <w:r w:rsidRPr="00D30F93">
        <w:t xml:space="preserve"> MySQL Client</w:t>
      </w:r>
      <w:r>
        <w:t>,</w:t>
      </w:r>
      <w:r w:rsidRPr="00D30F93">
        <w:t xml:space="preserve"> MySQL Server</w:t>
      </w:r>
      <w:r>
        <w:t xml:space="preserve">, </w:t>
      </w:r>
      <w:r w:rsidRPr="00D30F93">
        <w:t>SQL</w:t>
      </w:r>
      <w:r>
        <w:t>.</w:t>
      </w:r>
      <w:sdt>
        <w:sdtPr>
          <w:id w:val="1461448477"/>
          <w:citation/>
        </w:sdtPr>
        <w:sdtEndPr/>
        <w:sdtContent>
          <w:r w:rsidR="001E122D">
            <w:fldChar w:fldCharType="begin"/>
          </w:r>
          <w:r w:rsidR="001E122D">
            <w:instrText xml:space="preserve"> CITATION htt249 \l 1033 </w:instrText>
          </w:r>
          <w:r w:rsidR="001E122D">
            <w:fldChar w:fldCharType="separate"/>
          </w:r>
          <w:r w:rsidR="009F568C">
            <w:rPr>
              <w:noProof/>
            </w:rPr>
            <w:t xml:space="preserve"> [10]</w:t>
          </w:r>
          <w:r w:rsidR="001E122D">
            <w:fldChar w:fldCharType="end"/>
          </w:r>
        </w:sdtContent>
      </w:sdt>
    </w:p>
    <w:p w:rsidR="00D30F93" w:rsidRDefault="00D30F93" w:rsidP="00AC6F20">
      <w:pPr>
        <w:pStyle w:val="Heading3"/>
        <w:numPr>
          <w:ilvl w:val="2"/>
          <w:numId w:val="17"/>
        </w:numPr>
        <w:spacing w:line="360" w:lineRule="auto"/>
        <w:ind w:left="993" w:hanging="709"/>
      </w:pPr>
      <w:bookmarkStart w:id="71" w:name="_Toc172585559"/>
      <w:r>
        <w:t>Ưu điểm và nhươc điểm của MySQL</w:t>
      </w:r>
      <w:bookmarkEnd w:id="71"/>
    </w:p>
    <w:p w:rsidR="00D30F93" w:rsidRPr="00D30F93" w:rsidRDefault="00D30F93" w:rsidP="00291036">
      <w:pPr>
        <w:pStyle w:val="ListParagraph"/>
        <w:numPr>
          <w:ilvl w:val="0"/>
          <w:numId w:val="36"/>
        </w:numPr>
        <w:spacing w:line="360" w:lineRule="auto"/>
        <w:ind w:left="851" w:hanging="284"/>
        <w:jc w:val="both"/>
        <w:rPr>
          <w:b/>
        </w:rPr>
      </w:pPr>
      <w:r w:rsidRPr="00D30F93">
        <w:rPr>
          <w:b/>
        </w:rPr>
        <w:t>Ưu điểm:</w:t>
      </w:r>
    </w:p>
    <w:p w:rsidR="00D30F93" w:rsidRDefault="00D30F93" w:rsidP="00291036">
      <w:pPr>
        <w:pStyle w:val="ListParagraph"/>
        <w:numPr>
          <w:ilvl w:val="0"/>
          <w:numId w:val="35"/>
        </w:numPr>
        <w:spacing w:line="360" w:lineRule="auto"/>
        <w:ind w:left="851" w:hanging="284"/>
        <w:jc w:val="both"/>
      </w:pPr>
      <w:r>
        <w:t xml:space="preserve">Độ bảo mật cao: </w:t>
      </w:r>
      <w:r w:rsidRPr="00D30F93">
        <w:t>Sở hữu khả năng bảo mật cao nên MySQL khó có thể bị các hacker xâm nhập, bảo vệ an toàn cho dữ liệu của mỗi website.</w:t>
      </w:r>
    </w:p>
    <w:p w:rsidR="00D30F93" w:rsidRDefault="00D30F93" w:rsidP="00291036">
      <w:pPr>
        <w:pStyle w:val="ListParagraph"/>
        <w:numPr>
          <w:ilvl w:val="0"/>
          <w:numId w:val="35"/>
        </w:numPr>
        <w:spacing w:line="360" w:lineRule="auto"/>
        <w:ind w:left="851" w:hanging="284"/>
        <w:jc w:val="both"/>
      </w:pPr>
      <w:r>
        <w:t>Tốc độ nhanh chóng: Một ưu điểm không thể bỏ qua khi nói đến MySQL chính là tốc độ nhanh chóng, ấn tượng khi sử dụng.</w:t>
      </w:r>
    </w:p>
    <w:p w:rsidR="00D30F93" w:rsidRDefault="00D30F93" w:rsidP="00291036">
      <w:pPr>
        <w:pStyle w:val="ListParagraph"/>
        <w:numPr>
          <w:ilvl w:val="0"/>
          <w:numId w:val="35"/>
        </w:numPr>
        <w:spacing w:line="360" w:lineRule="auto"/>
        <w:ind w:left="851" w:hanging="284"/>
        <w:jc w:val="both"/>
      </w:pPr>
      <w:r>
        <w:t>Dễ dàng sử dụng: Việc sử dụng MySQL trực quan, đơn giản và dễ dàng. Bởi thế, nó thích hợp với mọi đối tượng người sử dụng cho dù có trình độ không chuyên sâu tới mấy.</w:t>
      </w:r>
    </w:p>
    <w:p w:rsidR="00D30F93" w:rsidRDefault="00D30F93" w:rsidP="00291036">
      <w:pPr>
        <w:pStyle w:val="ListParagraph"/>
        <w:numPr>
          <w:ilvl w:val="0"/>
          <w:numId w:val="35"/>
        </w:numPr>
        <w:spacing w:line="360" w:lineRule="auto"/>
        <w:ind w:left="851" w:hanging="284"/>
        <w:jc w:val="both"/>
      </w:pPr>
      <w:r>
        <w:t>Hoàn toàn miễn phí: Với hệ quản trị dữ liệu MySQL khi đưa vào sử dụng giúp người dùng có khả năng tiết kiệm chi phí đáng kể.</w:t>
      </w:r>
      <w:sdt>
        <w:sdtPr>
          <w:id w:val="-1682506404"/>
          <w:citation/>
        </w:sdtPr>
        <w:sdtEndPr/>
        <w:sdtContent>
          <w:r w:rsidR="001E122D">
            <w:fldChar w:fldCharType="begin"/>
          </w:r>
          <w:r w:rsidR="001E122D">
            <w:instrText xml:space="preserve"> CITATION htt249 \l 1033 </w:instrText>
          </w:r>
          <w:r w:rsidR="001E122D">
            <w:fldChar w:fldCharType="separate"/>
          </w:r>
          <w:r w:rsidR="009F568C">
            <w:rPr>
              <w:noProof/>
            </w:rPr>
            <w:t xml:space="preserve"> [10]</w:t>
          </w:r>
          <w:r w:rsidR="001E122D">
            <w:fldChar w:fldCharType="end"/>
          </w:r>
        </w:sdtContent>
      </w:sdt>
    </w:p>
    <w:p w:rsidR="00D30F93" w:rsidRDefault="00D30F93" w:rsidP="009C1E6A">
      <w:pPr>
        <w:pStyle w:val="ListParagraph"/>
        <w:numPr>
          <w:ilvl w:val="0"/>
          <w:numId w:val="37"/>
        </w:numPr>
        <w:spacing w:line="360" w:lineRule="auto"/>
        <w:ind w:left="851" w:hanging="284"/>
        <w:jc w:val="both"/>
        <w:rPr>
          <w:b/>
        </w:rPr>
      </w:pPr>
      <w:r w:rsidRPr="00D30F93">
        <w:rPr>
          <w:b/>
        </w:rPr>
        <w:t>Nhược điểm:</w:t>
      </w:r>
    </w:p>
    <w:p w:rsidR="00D30F93" w:rsidRPr="00205ABE" w:rsidRDefault="00D30F93" w:rsidP="009C1E6A">
      <w:pPr>
        <w:pStyle w:val="ListParagraph"/>
        <w:numPr>
          <w:ilvl w:val="0"/>
          <w:numId w:val="38"/>
        </w:numPr>
        <w:spacing w:line="360" w:lineRule="auto"/>
        <w:ind w:left="851" w:hanging="284"/>
        <w:jc w:val="both"/>
      </w:pPr>
      <w:r w:rsidRPr="00205ABE">
        <w:t>MySQL sẽ bị giới hạn về dung lượng vì khi mà số bản ghi ngày một tăng lên, nó sẽ gặp rất nhiều trở ngại trong việc truy vấn dữ liệu, Để giải quyết việc trên cũng như để gia tăng hiệu quả của việc</w:t>
      </w:r>
      <w:r w:rsidR="00205ABE" w:rsidRPr="00205ABE">
        <w:t xml:space="preserve"> chia sẻ</w:t>
      </w:r>
      <w:r w:rsidRPr="00205ABE">
        <w:t xml:space="preserve"> dữ liệu bạn phải chia tải database ra các server, hoặc tạo cache MySQL</w:t>
      </w:r>
      <w:r w:rsidR="00593856">
        <w:t>.</w:t>
      </w:r>
    </w:p>
    <w:p w:rsidR="00205ABE" w:rsidRPr="00205ABE" w:rsidRDefault="00205ABE" w:rsidP="009C1E6A">
      <w:pPr>
        <w:pStyle w:val="ListParagraph"/>
        <w:numPr>
          <w:ilvl w:val="0"/>
          <w:numId w:val="38"/>
        </w:numPr>
        <w:spacing w:line="360" w:lineRule="auto"/>
        <w:ind w:left="851" w:hanging="284"/>
        <w:jc w:val="both"/>
      </w:pPr>
      <w:r w:rsidRPr="00205ABE">
        <w:lastRenderedPageBreak/>
        <w:t>Về độ tin cậy của MySQL thì cũng không được đánh giá cao. Tuy nhiên bạn cũng không phải quá lo lắng nếu hệ quản trị nội dung chỉ là cấp trung bình, bởi vì chỉ những hệ thống có độ cao mới đặt ra một vài yêu cầu nhất định.</w:t>
      </w:r>
    </w:p>
    <w:p w:rsidR="00205ABE" w:rsidRDefault="00205ABE" w:rsidP="009C1E6A">
      <w:pPr>
        <w:pStyle w:val="ListParagraph"/>
        <w:numPr>
          <w:ilvl w:val="0"/>
          <w:numId w:val="38"/>
        </w:numPr>
        <w:spacing w:line="360" w:lineRule="auto"/>
        <w:ind w:left="851" w:hanging="284"/>
        <w:jc w:val="both"/>
      </w:pPr>
      <w:r w:rsidRPr="00205ABE">
        <w:t>MySQL sẽ có một vài hạn chế trong chức năng đối với một vài ứng dụng có thể cần đến</w:t>
      </w:r>
      <w:r w:rsidR="001E122D">
        <w:t>.</w:t>
      </w:r>
      <w:sdt>
        <w:sdtPr>
          <w:id w:val="-72205578"/>
          <w:citation/>
        </w:sdtPr>
        <w:sdtEndPr/>
        <w:sdtContent>
          <w:r w:rsidR="001E122D">
            <w:fldChar w:fldCharType="begin"/>
          </w:r>
          <w:r w:rsidR="001E122D">
            <w:instrText xml:space="preserve"> CITATION htt249 \l 1033 </w:instrText>
          </w:r>
          <w:r w:rsidR="001E122D">
            <w:fldChar w:fldCharType="separate"/>
          </w:r>
          <w:r w:rsidR="009F568C">
            <w:rPr>
              <w:noProof/>
            </w:rPr>
            <w:t xml:space="preserve"> [10]</w:t>
          </w:r>
          <w:r w:rsidR="001E122D">
            <w:fldChar w:fldCharType="end"/>
          </w:r>
        </w:sdtContent>
      </w:sdt>
    </w:p>
    <w:p w:rsidR="001F2E3E" w:rsidRDefault="004F5E35" w:rsidP="003C02FD">
      <w:pPr>
        <w:pStyle w:val="Heading3"/>
        <w:numPr>
          <w:ilvl w:val="2"/>
          <w:numId w:val="17"/>
        </w:numPr>
        <w:spacing w:line="360" w:lineRule="auto"/>
        <w:ind w:left="993" w:hanging="709"/>
      </w:pPr>
      <w:bookmarkStart w:id="72" w:name="_Toc172585560"/>
      <w:r w:rsidRPr="004F5E35">
        <w:t>Từ lý thuyế</w:t>
      </w:r>
      <w:r w:rsidR="001F2E3E">
        <w:t>t trên</w:t>
      </w:r>
      <w:r w:rsidRPr="004F5E35">
        <w:t xml:space="preserve"> có được kết quả</w:t>
      </w:r>
      <w:r>
        <w:t xml:space="preserve"> thực nghiệm</w:t>
      </w:r>
      <w:bookmarkEnd w:id="72"/>
    </w:p>
    <w:p w:rsidR="001F2E3E" w:rsidRPr="001F2E3E" w:rsidRDefault="00E944AC" w:rsidP="003C02FD">
      <w:pPr>
        <w:spacing w:line="360" w:lineRule="auto"/>
        <w:ind w:left="284" w:firstLine="283"/>
        <w:jc w:val="both"/>
      </w:pPr>
      <w:r>
        <w:t>Mô hình</w:t>
      </w:r>
      <w:r w:rsidR="001F2E3E">
        <w:t xml:space="preserve"> cho </w:t>
      </w:r>
      <w:r w:rsidR="001F2E3E" w:rsidRPr="001F2E3E">
        <w:t>giúp hình dung và thiết kế cấu trúc cơ sở dữ liệu. Nó biểu diễn các thực thể (entities) trong cơ sở dữ liệu và các mối quan hệ (relationships) giữa chúng. Điều này đặc biệt quan trọng trong việc bán hàng trực tuyến, nơi các thông tin về sản phẩm, khách hàng, đơn hàng, phương thức thanh toán, và các yếu tố khác cần được tổ chức một cách rõ ràng và hiệu quả.</w:t>
      </w:r>
    </w:p>
    <w:p w:rsidR="001F2E3E" w:rsidRDefault="001F2E3E" w:rsidP="001F2E3E"/>
    <w:p w:rsidR="001F2E3E" w:rsidRDefault="00444BF0" w:rsidP="001F2E3E">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25pt;height:281.2pt">
            <v:imagedata r:id="rId17" o:title="b63a96dd-1326-476a-ac66-fc3e1ad9cf87" cropright="1717f"/>
          </v:shape>
        </w:pict>
      </w:r>
    </w:p>
    <w:p w:rsidR="001F2E3E" w:rsidRDefault="001F2E3E" w:rsidP="001F2E3E"/>
    <w:p w:rsidR="001F2E3E" w:rsidRDefault="001F2E3E" w:rsidP="001F2E3E"/>
    <w:p w:rsidR="001F2E3E" w:rsidRDefault="00E944AC" w:rsidP="003F2CCA">
      <w:pPr>
        <w:jc w:val="center"/>
      </w:pPr>
      <w:r>
        <w:t>Hình 2.5 Mô hình ERD</w:t>
      </w:r>
    </w:p>
    <w:p w:rsidR="001F2E3E" w:rsidRDefault="001F2E3E" w:rsidP="001F2E3E"/>
    <w:p w:rsidR="001F2E3E" w:rsidRDefault="001F2E3E" w:rsidP="001F2E3E"/>
    <w:p w:rsidR="001F2E3E" w:rsidRDefault="001F2E3E" w:rsidP="001F2E3E"/>
    <w:p w:rsidR="001F2E3E" w:rsidRDefault="001F2E3E" w:rsidP="001F2E3E"/>
    <w:p w:rsidR="001F2E3E" w:rsidRDefault="001F2E3E" w:rsidP="001F2E3E"/>
    <w:p w:rsidR="001F2E3E" w:rsidRDefault="001F2E3E" w:rsidP="001F2E3E"/>
    <w:p w:rsidR="004F5E35" w:rsidRPr="004F5E35" w:rsidRDefault="004F5E35" w:rsidP="001F2E3E"/>
    <w:p w:rsidR="00282C56" w:rsidRPr="00B03967" w:rsidRDefault="00771618" w:rsidP="00520EEE">
      <w:pPr>
        <w:pStyle w:val="Heading2"/>
      </w:pPr>
      <w:bookmarkStart w:id="73" w:name="_Toc172585561"/>
      <w:r>
        <w:lastRenderedPageBreak/>
        <w:t>2.</w:t>
      </w:r>
      <w:r>
        <w:rPr>
          <w:lang w:val="en-US"/>
        </w:rPr>
        <w:t>6</w:t>
      </w:r>
      <w:r w:rsidR="00173FA5">
        <w:t xml:space="preserve"> Laravel </w:t>
      </w:r>
      <w:r w:rsidR="00173FA5">
        <w:rPr>
          <w:lang w:val="en-US"/>
        </w:rPr>
        <w:t>F</w:t>
      </w:r>
      <w:r w:rsidR="00282C56" w:rsidRPr="00B03967">
        <w:t>ramework</w:t>
      </w:r>
      <w:bookmarkEnd w:id="73"/>
    </w:p>
    <w:p w:rsidR="0001154F" w:rsidRDefault="0001154F" w:rsidP="00CA2F77">
      <w:pPr>
        <w:pStyle w:val="nd"/>
        <w:ind w:left="284" w:firstLine="283"/>
      </w:pPr>
      <w:r w:rsidRPr="0001154F">
        <w:t>Laravel là một framework PHP mã nguồn mở và miễn phí được xây dựng dựa trên mô hình MVC. Laravel cung cấp một bộ công cụ và thư viện phong phú giúp các nhà phát triển xây dựng ứng dụng web nhanh chóng và hiệu quả. Laravel được sử dụng rộng rãi trong nhiều lĩnh vực, bao gồm thương mại điện tử, doanh nghiệp, truyền thông và trò chơi.</w:t>
      </w:r>
      <w:sdt>
        <w:sdtPr>
          <w:id w:val="-350039175"/>
          <w:citation/>
        </w:sdtPr>
        <w:sdtEndPr/>
        <w:sdtContent>
          <w:r w:rsidR="00983CA1">
            <w:fldChar w:fldCharType="begin"/>
          </w:r>
          <w:r w:rsidR="00983CA1">
            <w:instrText xml:space="preserve"> CITATION htt2410 \l 1033 </w:instrText>
          </w:r>
          <w:r w:rsidR="00983CA1">
            <w:fldChar w:fldCharType="separate"/>
          </w:r>
          <w:r w:rsidR="009F568C">
            <w:rPr>
              <w:noProof/>
            </w:rPr>
            <w:t xml:space="preserve"> [11]</w:t>
          </w:r>
          <w:r w:rsidR="00983CA1">
            <w:fldChar w:fldCharType="end"/>
          </w:r>
        </w:sdtContent>
      </w:sdt>
    </w:p>
    <w:p w:rsidR="00282C56" w:rsidRDefault="0001154F" w:rsidP="00CA2F77">
      <w:pPr>
        <w:pStyle w:val="nd"/>
        <w:ind w:left="284" w:firstLine="283"/>
      </w:pPr>
      <w:r w:rsidRPr="0001154F">
        <w:t>Laravel là một framework PHP mã nguồn mở và miễn phí được xây dựng dựa trên mô hình MVC. Laravel cung cấp một bộ công cụ và thư viện phong phú giúp các nhà phát triển xây dựng ứng dụng web nhanh chóng và hiệu quả. Laravel được sử dụng rộng rãi trong nhiều lĩnh vực, bao gồm thương mại điện tử, doanh ng</w:t>
      </w:r>
      <w:r w:rsidR="00E314C7">
        <w:t>hiệp, truyền thông và trò chơi.</w:t>
      </w:r>
      <w:sdt>
        <w:sdtPr>
          <w:id w:val="486752181"/>
          <w:citation/>
        </w:sdtPr>
        <w:sdtEndPr/>
        <w:sdtContent>
          <w:r w:rsidR="00983CA1">
            <w:fldChar w:fldCharType="begin"/>
          </w:r>
          <w:r w:rsidR="00983CA1">
            <w:instrText xml:space="preserve"> CITATION htt2410 \l 1033 </w:instrText>
          </w:r>
          <w:r w:rsidR="00983CA1">
            <w:fldChar w:fldCharType="separate"/>
          </w:r>
          <w:r w:rsidR="009F568C">
            <w:rPr>
              <w:noProof/>
            </w:rPr>
            <w:t xml:space="preserve"> [11]</w:t>
          </w:r>
          <w:r w:rsidR="00983CA1">
            <w:fldChar w:fldCharType="end"/>
          </w:r>
        </w:sdtContent>
      </w:sdt>
    </w:p>
    <w:p w:rsidR="001A5DC5" w:rsidRDefault="001A5DC5" w:rsidP="00CA2F77">
      <w:pPr>
        <w:pStyle w:val="nd"/>
        <w:ind w:left="284" w:firstLine="283"/>
      </w:pPr>
      <w:r w:rsidRPr="001A5DC5">
        <w:t xml:space="preserve">Vậy một framework là một bộ công cụ hoặc tập hợp các thành phần phần mềm đã được xây dựng sẵn giúp các nhà phát triển giảm bớt công sức và thời gian trong việc xử lý các nhiệm vụ phức tạp như quản lý giao thức HTTP hay bổ sung các tính năng cần thiết vào ứng dụng. </w:t>
      </w:r>
      <w:sdt>
        <w:sdtPr>
          <w:id w:val="-604576847"/>
          <w:citation/>
        </w:sdtPr>
        <w:sdtEndPr/>
        <w:sdtContent>
          <w:r>
            <w:fldChar w:fldCharType="begin"/>
          </w:r>
          <w:r>
            <w:instrText xml:space="preserve"> CITATION htt2410 \l 1033 </w:instrText>
          </w:r>
          <w:r>
            <w:fldChar w:fldCharType="separate"/>
          </w:r>
          <w:r>
            <w:rPr>
              <w:noProof/>
            </w:rPr>
            <w:t xml:space="preserve"> [11]</w:t>
          </w:r>
          <w:r>
            <w:fldChar w:fldCharType="end"/>
          </w:r>
        </w:sdtContent>
      </w:sdt>
    </w:p>
    <w:p w:rsidR="00CA2F77" w:rsidRDefault="00CA2F77" w:rsidP="007746C5">
      <w:pPr>
        <w:pStyle w:val="nd"/>
        <w:numPr>
          <w:ilvl w:val="0"/>
          <w:numId w:val="57"/>
        </w:numPr>
        <w:ind w:left="851" w:hanging="284"/>
        <w:rPr>
          <w:b/>
        </w:rPr>
      </w:pPr>
      <w:r w:rsidRPr="00CA2F77">
        <w:rPr>
          <w:b/>
        </w:rPr>
        <w:t xml:space="preserve">Ưu điểm </w:t>
      </w:r>
    </w:p>
    <w:p w:rsidR="00CA2F77" w:rsidRDefault="00CA2F77" w:rsidP="0087108E">
      <w:pPr>
        <w:pStyle w:val="nd"/>
        <w:numPr>
          <w:ilvl w:val="0"/>
          <w:numId w:val="58"/>
        </w:numPr>
        <w:ind w:left="851" w:hanging="284"/>
      </w:pPr>
      <w:r w:rsidRPr="00CA2F77">
        <w:t>Luôn cập nhật các tính năng mới nhất của PHP: Khi sử dụng phiên bản 5.0 trở lên, bạn sẽ có quyền truy cập vào tất cả các</w:t>
      </w:r>
      <w:r>
        <w:t xml:space="preserve"> tính năng mới nhất của PHP. </w:t>
      </w:r>
      <w:r w:rsidRPr="00CA2F77">
        <w:t>Ví dụ như Namespaces, Interfaces, Overloading, các chức năng ẩn danh và Shorter array syntax.</w:t>
      </w:r>
    </w:p>
    <w:p w:rsidR="00CA2F77" w:rsidRDefault="00CA2F77" w:rsidP="0087108E">
      <w:pPr>
        <w:pStyle w:val="nd"/>
        <w:numPr>
          <w:ilvl w:val="0"/>
          <w:numId w:val="58"/>
        </w:numPr>
        <w:ind w:left="851" w:hanging="284"/>
      </w:pPr>
      <w:r w:rsidRPr="00CA2F77">
        <w:t>Tài nguyên rất đa dạng và luôn sẵn có: Tài nguyên của Laravel hầu như không giới hạn. Có rất nhiều tài liệu khác nhau mà bạn có thể sử dụng làm tài liệu tham khảo. Tất cả các phiên bản đã phát hành đều có tài liệu về khả năng tương thích với ứng dụng của bạn.</w:t>
      </w:r>
      <w:sdt>
        <w:sdtPr>
          <w:id w:val="-517773129"/>
          <w:citation/>
        </w:sdtPr>
        <w:sdtEnd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CA2F77" w:rsidRDefault="00CA2F77" w:rsidP="0087108E">
      <w:pPr>
        <w:pStyle w:val="nd"/>
        <w:numPr>
          <w:ilvl w:val="0"/>
          <w:numId w:val="58"/>
        </w:numPr>
        <w:ind w:left="851" w:hanging="284"/>
      </w:pPr>
      <w:r>
        <w:t xml:space="preserve">Tương thích với email: Là một framework được trang bị API sạch trên thư viện SwiftMailer, Laravel cho phép bạn gửi email thông qua các dịch vụ (nền tảng dựa trên đám mây hoặc tại chỗ). </w:t>
      </w:r>
    </w:p>
    <w:p w:rsidR="00CA2F77" w:rsidRDefault="00CA2F77" w:rsidP="0087108E">
      <w:pPr>
        <w:pStyle w:val="nd"/>
        <w:numPr>
          <w:ilvl w:val="0"/>
          <w:numId w:val="58"/>
        </w:numPr>
        <w:ind w:left="851" w:hanging="284"/>
      </w:pPr>
      <w:r>
        <w:lastRenderedPageBreak/>
        <w:t xml:space="preserve">Tốc độ xử lý cực nhanh: Laravel có thể hỗ trợ tạo các website nhỏ hoặc các dự án lớn trong thời gian ngắn. Vì vậy, các công ty vừa và nhỏ thường sử dụng Laravel để tiết kiệm chi phí nhưng vẫn đạt hiệu quả cao. </w:t>
      </w:r>
    </w:p>
    <w:p w:rsidR="00CA2F77" w:rsidRDefault="00CA2F77" w:rsidP="0087108E">
      <w:pPr>
        <w:pStyle w:val="nd"/>
        <w:numPr>
          <w:ilvl w:val="0"/>
          <w:numId w:val="58"/>
        </w:numPr>
        <w:ind w:left="851" w:hanging="284"/>
      </w:pPr>
      <w:r>
        <w:t>Dễ sử dụng: Laravel có hệ thống chức năng logic và hướng dẫn sử dụng. Nó cũng có thể được sử dụng tốt bởi các lập trình viên mới làm quen.</w:t>
      </w:r>
    </w:p>
    <w:p w:rsidR="00CA2F77" w:rsidRDefault="00CA2F77" w:rsidP="0087108E">
      <w:pPr>
        <w:pStyle w:val="nd"/>
        <w:numPr>
          <w:ilvl w:val="0"/>
          <w:numId w:val="58"/>
        </w:numPr>
        <w:ind w:left="851" w:hanging="284"/>
      </w:pPr>
      <w:r>
        <w:t xml:space="preserve">Bảo mật cao: Laravel đi kèm với các tính năng bảo mật mạnh mẽ để bạn có thể tập trung vào phát triển ứng dụng hoặc sản phẩm. Ví dụ: sử dụng PDO để ngăn chặn các cuộc tấn công </w:t>
      </w:r>
      <w:r w:rsidRPr="00CA2F77">
        <w:t>SQL Injection</w:t>
      </w:r>
      <w:r>
        <w:t>, sử dụng các trường mã thông báo ẩn để ngăn chặn các cuộc tấn công CSRF và ẩn các biến hiển thị ở chế độ xem mặc định để tránh các cuộc tấn công XSS.</w:t>
      </w:r>
      <w:sdt>
        <w:sdtPr>
          <w:id w:val="-983155809"/>
          <w:citation/>
        </w:sdtPr>
        <w:sdtEnd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CA2F77" w:rsidRDefault="00CA2F77" w:rsidP="007746C5">
      <w:pPr>
        <w:pStyle w:val="nd"/>
        <w:numPr>
          <w:ilvl w:val="0"/>
          <w:numId w:val="59"/>
        </w:numPr>
        <w:ind w:left="851" w:hanging="284"/>
        <w:rPr>
          <w:b/>
        </w:rPr>
      </w:pPr>
      <w:r w:rsidRPr="00CA2F77">
        <w:rPr>
          <w:b/>
        </w:rPr>
        <w:t>Nhược điểm</w:t>
      </w:r>
    </w:p>
    <w:p w:rsidR="00D61973" w:rsidRDefault="00D61973" w:rsidP="0087108E">
      <w:pPr>
        <w:pStyle w:val="nd"/>
        <w:numPr>
          <w:ilvl w:val="0"/>
          <w:numId w:val="60"/>
        </w:numPr>
        <w:ind w:left="851" w:hanging="284"/>
      </w:pPr>
      <w:r>
        <w:t xml:space="preserve">Không hỗ trợ thanh toán: Nếu phải tự trả phí hành chính, bạn phải tuân thủ các nguyên tắc PCI. Các lập trình viên mới sẽ thử nghiệm các trang web kinh doanh trực tuyến và xây dựng ứng dụng trong các kho mẫu có sẵn. Bạn thậm chí có thể sử dụng </w:t>
      </w:r>
      <w:r w:rsidRPr="00D61973">
        <w:t>thư viện của framework</w:t>
      </w:r>
      <w:r>
        <w:t xml:space="preserve"> để tích hợp các phương thức thanh toán. Tuy nhiên, hầu hết các lập trình viên hoặc nhà giao dịch điện tử có kinh nghiệm sẽ nhúng bộ xử lý thanh toán của bên thứ 3 để thuận tiện. </w:t>
      </w:r>
    </w:p>
    <w:p w:rsidR="00D61973" w:rsidRDefault="00D61973" w:rsidP="0087108E">
      <w:pPr>
        <w:pStyle w:val="nd"/>
        <w:numPr>
          <w:ilvl w:val="0"/>
          <w:numId w:val="60"/>
        </w:numPr>
        <w:ind w:left="851" w:hanging="284"/>
      </w:pPr>
      <w:r>
        <w:t>Phiên bản rời rạc: Thiếu sự chuyển đổi liền mạch giữa các phiên bản Laravel. Nếu bạn cập nhật mã mới, bạn có thể vô tình làm hỏng ứng dụng.</w:t>
      </w:r>
      <w:sdt>
        <w:sdtPr>
          <w:id w:val="-1543208021"/>
          <w:citation/>
        </w:sdtPr>
        <w:sdtEnd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D61973" w:rsidRDefault="00D61973" w:rsidP="0087108E">
      <w:pPr>
        <w:pStyle w:val="nd"/>
        <w:numPr>
          <w:ilvl w:val="0"/>
          <w:numId w:val="60"/>
        </w:numPr>
        <w:ind w:left="851" w:hanging="284"/>
      </w:pPr>
      <w:r>
        <w:t>Không phù hợp với lập trình viên nghiệp dư: một số thành phần trong framework được thiết kế chưa tốt. Việc chèn phụ thuộc đôi khi có thể rất phức tạp để sử dụng. Bạn phải nghiên cứu và đọc rất nhiều tài liệu trước khi xây dựng một ứng dụng.</w:t>
      </w:r>
    </w:p>
    <w:p w:rsidR="00667E32" w:rsidRDefault="00D61973" w:rsidP="0087108E">
      <w:pPr>
        <w:pStyle w:val="nd"/>
        <w:numPr>
          <w:ilvl w:val="0"/>
          <w:numId w:val="60"/>
        </w:numPr>
        <w:ind w:left="851" w:hanging="284"/>
      </w:pPr>
      <w:r w:rsidRPr="00D61973">
        <w:t>Ứng dụng di động thiếu một số tính năng nhất định: Việc phải tải toàn bộ trang khiến ứng dụng di động bị quá tải (khi chúng ta so sánh với các trang web). Trong các tình huống tương tự, các nhà phát triển có xu hướng chỉ sử dụng một số khung, chẳng hạn như phần phụ trợ API JSON.</w:t>
      </w:r>
      <w:sdt>
        <w:sdtPr>
          <w:id w:val="-1324818370"/>
          <w:citation/>
        </w:sdtPr>
        <w:sdtEnd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BC6CEB" w:rsidRPr="00D765CC" w:rsidRDefault="00BC6CEB" w:rsidP="00AC6F20">
      <w:pPr>
        <w:pStyle w:val="ListParagraph"/>
        <w:numPr>
          <w:ilvl w:val="2"/>
          <w:numId w:val="45"/>
        </w:numPr>
        <w:spacing w:before="120" w:after="120" w:line="360" w:lineRule="auto"/>
        <w:ind w:left="851" w:right="-1" w:hanging="567"/>
        <w:jc w:val="both"/>
        <w:outlineLvl w:val="2"/>
        <w:rPr>
          <w:b/>
        </w:rPr>
      </w:pPr>
      <w:bookmarkStart w:id="74" w:name="_Toc172585562"/>
      <w:bookmarkStart w:id="75" w:name="_Toc123494304"/>
      <w:bookmarkStart w:id="76" w:name="_Toc123494470"/>
      <w:bookmarkStart w:id="77" w:name="_Toc126865586"/>
      <w:r w:rsidRPr="00D765CC">
        <w:rPr>
          <w:b/>
        </w:rPr>
        <w:t>Kiến trúc tổng quan</w:t>
      </w:r>
      <w:bookmarkEnd w:id="74"/>
    </w:p>
    <w:p w:rsidR="00BC6CEB" w:rsidRDefault="00BC6CEB" w:rsidP="008A1B5D">
      <w:pPr>
        <w:spacing w:line="360" w:lineRule="auto"/>
        <w:jc w:val="center"/>
      </w:pPr>
      <w:r>
        <w:rPr>
          <w:noProof/>
        </w:rPr>
        <w:lastRenderedPageBreak/>
        <w:drawing>
          <wp:inline distT="0" distB="0" distL="0" distR="0" wp14:anchorId="4210E8C8" wp14:editId="1DBF072B">
            <wp:extent cx="4141474" cy="2130950"/>
            <wp:effectExtent l="0" t="0" r="0" b="3175"/>
            <wp:docPr id="15" name="Image 12" descr="Hướng dẫn Java Design Pattern – MVC - GP Coder (Lập trình Ja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Hướng dẫn Java Design Pattern – MVC - GP Coder (Lập trình Jav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8268" cy="2170464"/>
                    </a:xfrm>
                    <a:prstGeom prst="rect">
                      <a:avLst/>
                    </a:prstGeom>
                  </pic:spPr>
                </pic:pic>
              </a:graphicData>
            </a:graphic>
          </wp:inline>
        </w:drawing>
      </w:r>
    </w:p>
    <w:p w:rsidR="00263A84" w:rsidRPr="00263A84" w:rsidRDefault="00A97CC1" w:rsidP="00EE5BE5">
      <w:pPr>
        <w:pStyle w:val="Caption"/>
        <w:ind w:firstLine="0"/>
        <w:rPr>
          <w:i/>
        </w:rPr>
      </w:pPr>
      <w:r>
        <w:t xml:space="preserve">Hình </w:t>
      </w:r>
      <w:r w:rsidR="003F2CCA">
        <w:t>2.6</w:t>
      </w:r>
      <w:r w:rsidR="00CA64EA" w:rsidRPr="00263A84">
        <w:rPr>
          <w:i/>
        </w:rPr>
        <w:t>: Mô hình MVC</w:t>
      </w:r>
      <w:r w:rsidR="008D065C">
        <w:rPr>
          <w:i/>
        </w:rPr>
        <w:t xml:space="preserve">. </w:t>
      </w:r>
      <w:sdt>
        <w:sdtPr>
          <w:rPr>
            <w:i/>
          </w:rPr>
          <w:id w:val="1412052597"/>
          <w:citation/>
        </w:sdtPr>
        <w:sdtEndPr/>
        <w:sdtContent>
          <w:r w:rsidR="00983CA1">
            <w:rPr>
              <w:i/>
            </w:rPr>
            <w:fldChar w:fldCharType="begin"/>
          </w:r>
          <w:r w:rsidR="00983CA1">
            <w:rPr>
              <w:i/>
            </w:rPr>
            <w:instrText xml:space="preserve"> CITATION htt2412 \l 1033 </w:instrText>
          </w:r>
          <w:r w:rsidR="00983CA1">
            <w:rPr>
              <w:i/>
            </w:rPr>
            <w:fldChar w:fldCharType="separate"/>
          </w:r>
          <w:r w:rsidR="009F568C">
            <w:rPr>
              <w:noProof/>
            </w:rPr>
            <w:t>[13]</w:t>
          </w:r>
          <w:r w:rsidR="00983CA1">
            <w:rPr>
              <w:i/>
            </w:rPr>
            <w:fldChar w:fldCharType="end"/>
          </w:r>
        </w:sdtContent>
      </w:sdt>
    </w:p>
    <w:p w:rsidR="00BC6CEB" w:rsidRDefault="00BC6CEB" w:rsidP="00EE5BE5">
      <w:pPr>
        <w:pStyle w:val="ListParagraph"/>
        <w:numPr>
          <w:ilvl w:val="0"/>
          <w:numId w:val="21"/>
        </w:numPr>
        <w:spacing w:line="360" w:lineRule="auto"/>
        <w:ind w:left="851" w:hanging="284"/>
        <w:jc w:val="both"/>
      </w:pPr>
      <w:r w:rsidRPr="008A1B5D">
        <w:rPr>
          <w:b/>
        </w:rPr>
        <w:t>MVC</w:t>
      </w:r>
      <w:r>
        <w:t xml:space="preserve"> (viết tắt của Model – View – 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sdt>
        <w:sdtPr>
          <w:id w:val="-1149205096"/>
          <w:citation/>
        </w:sdtPr>
        <w:sdtEndPr/>
        <w:sdtContent>
          <w:r w:rsidR="00983CA1">
            <w:fldChar w:fldCharType="begin"/>
          </w:r>
          <w:r w:rsidR="00983CA1">
            <w:instrText xml:space="preserve"> CITATION htt2413 \l 1033 </w:instrText>
          </w:r>
          <w:r w:rsidR="00983CA1">
            <w:fldChar w:fldCharType="separate"/>
          </w:r>
          <w:r w:rsidR="009F568C">
            <w:rPr>
              <w:noProof/>
            </w:rPr>
            <w:t xml:space="preserve"> [14]</w:t>
          </w:r>
          <w:r w:rsidR="00983CA1">
            <w:fldChar w:fldCharType="end"/>
          </w:r>
        </w:sdtContent>
      </w:sdt>
    </w:p>
    <w:p w:rsidR="00BC6CEB" w:rsidRDefault="00BC6CEB" w:rsidP="00EE5BE5">
      <w:pPr>
        <w:pStyle w:val="ListParagraph"/>
        <w:spacing w:line="360" w:lineRule="auto"/>
        <w:ind w:left="1134" w:firstLine="567"/>
        <w:jc w:val="both"/>
      </w:pPr>
      <w:r w:rsidRPr="00BC6CEB">
        <w:rPr>
          <w:b/>
        </w:rPr>
        <w:t>Model (M):</w:t>
      </w:r>
      <w:r>
        <w:t xml:space="preserve">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w:t>
      </w:r>
      <w:r w:rsidR="00983CA1">
        <w:t>xem, truy xuất, xử lý dữ liệu,…</w:t>
      </w:r>
      <w:sdt>
        <w:sdtPr>
          <w:id w:val="409657939"/>
          <w:citation/>
        </w:sdtPr>
        <w:sdtEndPr/>
        <w:sdtContent>
          <w:r w:rsidR="00983CA1">
            <w:fldChar w:fldCharType="begin"/>
          </w:r>
          <w:r w:rsidR="00983CA1">
            <w:instrText xml:space="preserve"> CITATION htt2414 \l 1033 </w:instrText>
          </w:r>
          <w:r w:rsidR="00983CA1">
            <w:fldChar w:fldCharType="separate"/>
          </w:r>
          <w:r w:rsidR="009F568C">
            <w:rPr>
              <w:noProof/>
            </w:rPr>
            <w:t xml:space="preserve"> [15]</w:t>
          </w:r>
          <w:r w:rsidR="00983CA1">
            <w:fldChar w:fldCharType="end"/>
          </w:r>
        </w:sdtContent>
      </w:sdt>
    </w:p>
    <w:p w:rsidR="00BC6CEB" w:rsidRDefault="00BC6CEB" w:rsidP="00EE5BE5">
      <w:pPr>
        <w:pStyle w:val="ListParagraph"/>
        <w:spacing w:line="360" w:lineRule="auto"/>
        <w:ind w:left="1134" w:firstLine="567"/>
        <w:jc w:val="both"/>
      </w:pPr>
      <w:r w:rsidRPr="00BC6CEB">
        <w:rPr>
          <w:b/>
        </w:rPr>
        <w:t>View (V):</w:t>
      </w:r>
      <w:r>
        <w:t xml:space="preserve">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r w:rsidR="00384D5A" w:rsidRPr="00384D5A">
        <w:t xml:space="preserve"> </w:t>
      </w:r>
      <w:sdt>
        <w:sdtPr>
          <w:id w:val="-1465184507"/>
          <w:citation/>
        </w:sdtPr>
        <w:sdtEndPr/>
        <w:sdtContent>
          <w:r w:rsidR="007C3BD3">
            <w:fldChar w:fldCharType="begin"/>
          </w:r>
          <w:r w:rsidR="007C3BD3">
            <w:instrText xml:space="preserve"> CITATION htt2414 \l 1033 </w:instrText>
          </w:r>
          <w:r w:rsidR="007C3BD3">
            <w:fldChar w:fldCharType="separate"/>
          </w:r>
          <w:r w:rsidR="009F568C">
            <w:rPr>
              <w:noProof/>
            </w:rPr>
            <w:t>[15]</w:t>
          </w:r>
          <w:r w:rsidR="007C3BD3">
            <w:fldChar w:fldCharType="end"/>
          </w:r>
        </w:sdtContent>
      </w:sdt>
    </w:p>
    <w:p w:rsidR="00BC6CEB" w:rsidRDefault="00BC6CEB" w:rsidP="00EE5BE5">
      <w:pPr>
        <w:pStyle w:val="ListParagraph"/>
        <w:spacing w:line="360" w:lineRule="auto"/>
        <w:ind w:left="1134" w:firstLine="567"/>
        <w:jc w:val="both"/>
      </w:pPr>
      <w:r w:rsidRPr="00BC6CEB">
        <w:rPr>
          <w:b/>
        </w:rPr>
        <w:t>Controller (C):</w:t>
      </w:r>
      <w:r>
        <w:t xml:space="preserve"> Bộ phận có nhiệm vụ xử lý các yêu cầu người dùng đưa đến thông qua view. Từ đó, C đưa ra dữ liệu phù hợp với người dùng. Bên cạnh đó, Controller còn có chức năng kết nối với model.</w:t>
      </w:r>
      <w:sdt>
        <w:sdtPr>
          <w:id w:val="-1117138146"/>
          <w:citation/>
        </w:sdtPr>
        <w:sdtEndPr/>
        <w:sdtContent>
          <w:r w:rsidR="007C3BD3">
            <w:fldChar w:fldCharType="begin"/>
          </w:r>
          <w:r w:rsidR="007C3BD3">
            <w:instrText xml:space="preserve"> CITATION htt2414 \l 1033 </w:instrText>
          </w:r>
          <w:r w:rsidR="007C3BD3">
            <w:fldChar w:fldCharType="separate"/>
          </w:r>
          <w:r w:rsidR="009F568C">
            <w:rPr>
              <w:noProof/>
            </w:rPr>
            <w:t xml:space="preserve"> [15]</w:t>
          </w:r>
          <w:r w:rsidR="007C3BD3">
            <w:fldChar w:fldCharType="end"/>
          </w:r>
        </w:sdtContent>
      </w:sdt>
    </w:p>
    <w:p w:rsidR="00BC6CEB" w:rsidRDefault="00BC6CEB" w:rsidP="00EE5BE5">
      <w:pPr>
        <w:pStyle w:val="ListParagraph"/>
        <w:numPr>
          <w:ilvl w:val="0"/>
          <w:numId w:val="21"/>
        </w:numPr>
        <w:spacing w:line="360" w:lineRule="auto"/>
        <w:ind w:left="851" w:hanging="284"/>
        <w:jc w:val="both"/>
      </w:pPr>
      <w:r w:rsidRPr="008A1B5D">
        <w:rPr>
          <w:b/>
        </w:rPr>
        <w:lastRenderedPageBreak/>
        <w:t>Ưu điểm của mô hình MVC:</w:t>
      </w:r>
      <w:r>
        <w:t xml:space="preserve"> Cho thấy sự chuyên nghiệp trong lập trình và phân tích đối tượng, vì được chia các thành phần riêng biệt nên hoạt động độc lập tách biệt giúp phát triển ứng dụng nhanh hơn, đơn giản hơn và dễ nâng cấp, bảo trì hơn.</w:t>
      </w:r>
      <w:r w:rsidR="00384D5A" w:rsidRPr="00384D5A">
        <w:t xml:space="preserve"> </w:t>
      </w:r>
      <w:sdt>
        <w:sdtPr>
          <w:id w:val="502023107"/>
          <w:citation/>
        </w:sdtPr>
        <w:sdtEndPr/>
        <w:sdtContent>
          <w:r w:rsidR="007C3BD3">
            <w:fldChar w:fldCharType="begin"/>
          </w:r>
          <w:r w:rsidR="007C3BD3">
            <w:instrText xml:space="preserve"> CITATION htt2415 \l 1033 </w:instrText>
          </w:r>
          <w:r w:rsidR="007C3BD3">
            <w:fldChar w:fldCharType="separate"/>
          </w:r>
          <w:r w:rsidR="009F568C">
            <w:rPr>
              <w:noProof/>
            </w:rPr>
            <w:t>[16]</w:t>
          </w:r>
          <w:r w:rsidR="007C3BD3">
            <w:fldChar w:fldCharType="end"/>
          </w:r>
        </w:sdtContent>
      </w:sdt>
    </w:p>
    <w:p w:rsidR="00BC6CEB" w:rsidRDefault="00BC6CEB" w:rsidP="00EE5BE5">
      <w:pPr>
        <w:pStyle w:val="ListParagraph"/>
        <w:numPr>
          <w:ilvl w:val="0"/>
          <w:numId w:val="22"/>
        </w:numPr>
        <w:spacing w:line="360" w:lineRule="auto"/>
        <w:ind w:left="851" w:hanging="284"/>
        <w:jc w:val="both"/>
      </w:pPr>
      <w:r w:rsidRPr="008A1B5D">
        <w:rPr>
          <w:b/>
        </w:rPr>
        <w:t xml:space="preserve">Nhược điểm của mô hình MVC: </w:t>
      </w:r>
      <w:r>
        <w:t>thường được sử dụng vào những dự án lớn. Do đó, với các dự án nhỏ, mô hình MVC có thể gây cồng kềnh, tốn thời gian trong quá trình phát triển cũng như thời gian trung chuyển dữ liệu.</w:t>
      </w:r>
      <w:sdt>
        <w:sdtPr>
          <w:id w:val="-1525169411"/>
          <w:citation/>
        </w:sdtPr>
        <w:sdtEndPr/>
        <w:sdtContent>
          <w:r w:rsidR="007C3BD3">
            <w:fldChar w:fldCharType="begin"/>
          </w:r>
          <w:r w:rsidR="007C3BD3">
            <w:instrText xml:space="preserve"> CITATION htt2415 \l 1033 </w:instrText>
          </w:r>
          <w:r w:rsidR="007C3BD3">
            <w:fldChar w:fldCharType="separate"/>
          </w:r>
          <w:r w:rsidR="009F568C">
            <w:rPr>
              <w:noProof/>
            </w:rPr>
            <w:t xml:space="preserve"> [16]</w:t>
          </w:r>
          <w:r w:rsidR="007C3BD3">
            <w:fldChar w:fldCharType="end"/>
          </w:r>
        </w:sdtContent>
      </w:sdt>
    </w:p>
    <w:p w:rsidR="00C7763B" w:rsidRPr="00C7763B" w:rsidRDefault="00C7763B" w:rsidP="0087108E">
      <w:pPr>
        <w:pStyle w:val="Heading3"/>
        <w:numPr>
          <w:ilvl w:val="2"/>
          <w:numId w:val="45"/>
        </w:numPr>
        <w:spacing w:line="360" w:lineRule="auto"/>
        <w:ind w:left="851" w:hanging="567"/>
      </w:pPr>
      <w:bookmarkStart w:id="78" w:name="_Toc172585563"/>
      <w:r w:rsidRPr="00C7763B">
        <w:t>Những tính năng hữu ích của Laravel</w:t>
      </w:r>
      <w:bookmarkEnd w:id="78"/>
    </w:p>
    <w:p w:rsidR="00C7763B" w:rsidRPr="00C7763B" w:rsidRDefault="00C7763B" w:rsidP="004522FD">
      <w:pPr>
        <w:spacing w:line="360" w:lineRule="auto"/>
        <w:ind w:firstLine="567"/>
        <w:jc w:val="both"/>
        <w:rPr>
          <w:i/>
        </w:rPr>
      </w:pPr>
      <w:r w:rsidRPr="00C7763B">
        <w:rPr>
          <w:i/>
        </w:rPr>
        <w:t>Những tính năng tuyệt vời có thể kể đến của Laravel là:</w:t>
      </w:r>
    </w:p>
    <w:p w:rsidR="00C7763B" w:rsidRDefault="00C7763B" w:rsidP="004522FD">
      <w:pPr>
        <w:pStyle w:val="ListParagraph"/>
        <w:numPr>
          <w:ilvl w:val="0"/>
          <w:numId w:val="46"/>
        </w:numPr>
        <w:spacing w:line="360" w:lineRule="auto"/>
        <w:ind w:left="851" w:hanging="284"/>
        <w:jc w:val="both"/>
      </w:pPr>
      <w:r w:rsidRPr="00C7763B">
        <w:t>Composer:</w:t>
      </w:r>
      <w:r>
        <w:t xml:space="preserve"> sử dụng để nâng cấp, cài đặt…</w:t>
      </w:r>
    </w:p>
    <w:p w:rsidR="00C7763B" w:rsidRDefault="00C7763B" w:rsidP="004522FD">
      <w:pPr>
        <w:pStyle w:val="ListParagraph"/>
        <w:numPr>
          <w:ilvl w:val="0"/>
          <w:numId w:val="46"/>
        </w:numPr>
        <w:spacing w:line="360" w:lineRule="auto"/>
        <w:ind w:left="851" w:hanging="284"/>
        <w:jc w:val="both"/>
      </w:pPr>
      <w:r>
        <w:t>Eloquent ORM:  thao tác với cú pháp đẹp mắt và đơn giản.</w:t>
      </w:r>
    </w:p>
    <w:p w:rsidR="00C7763B" w:rsidRDefault="00C7763B" w:rsidP="004522FD">
      <w:pPr>
        <w:pStyle w:val="ListParagraph"/>
        <w:numPr>
          <w:ilvl w:val="0"/>
          <w:numId w:val="46"/>
        </w:numPr>
        <w:spacing w:line="360" w:lineRule="auto"/>
        <w:ind w:left="851" w:hanging="284"/>
        <w:jc w:val="both"/>
      </w:pPr>
      <w:r>
        <w:t>Restful API: hỗ trợ biến Laravel thành một web service API.</w:t>
      </w:r>
    </w:p>
    <w:p w:rsidR="00C7763B" w:rsidRDefault="00C7763B" w:rsidP="004522FD">
      <w:pPr>
        <w:pStyle w:val="ListParagraph"/>
        <w:numPr>
          <w:ilvl w:val="0"/>
          <w:numId w:val="46"/>
        </w:numPr>
        <w:spacing w:line="360" w:lineRule="auto"/>
        <w:ind w:left="851" w:hanging="284"/>
        <w:jc w:val="both"/>
      </w:pPr>
      <w:r>
        <w:t>Artisan: cung cấp các lệnh cần thiết để phát triển ứng dụng.</w:t>
      </w:r>
    </w:p>
    <w:p w:rsidR="00C7763B" w:rsidRDefault="00C7763B" w:rsidP="004522FD">
      <w:pPr>
        <w:pStyle w:val="ListParagraph"/>
        <w:numPr>
          <w:ilvl w:val="0"/>
          <w:numId w:val="46"/>
        </w:numPr>
        <w:spacing w:line="360" w:lineRule="auto"/>
        <w:ind w:left="851" w:hanging="284"/>
        <w:jc w:val="both"/>
      </w:pPr>
      <w:r>
        <w:t>View: giúp code sạch sẽ hơn rất nhiều.</w:t>
      </w:r>
    </w:p>
    <w:p w:rsidR="00C7763B" w:rsidRDefault="00C7763B" w:rsidP="004522FD">
      <w:pPr>
        <w:pStyle w:val="ListParagraph"/>
        <w:numPr>
          <w:ilvl w:val="0"/>
          <w:numId w:val="46"/>
        </w:numPr>
        <w:spacing w:line="360" w:lineRule="auto"/>
        <w:ind w:left="851" w:hanging="284"/>
        <w:jc w:val="both"/>
      </w:pPr>
      <w:r>
        <w:t>Migrations: hỗ trợ tạo các trường trong cơ sở dữ liệu, thêm các cột trong bảng, tạo mối quan hệ giữa các bảng, hỗ trợ quản lý cơ sở dữ liệu.</w:t>
      </w:r>
    </w:p>
    <w:p w:rsidR="00C7763B" w:rsidRDefault="00C7763B" w:rsidP="004522FD">
      <w:pPr>
        <w:pStyle w:val="ListParagraph"/>
        <w:numPr>
          <w:ilvl w:val="0"/>
          <w:numId w:val="46"/>
        </w:numPr>
        <w:spacing w:line="360" w:lineRule="auto"/>
        <w:ind w:left="851" w:hanging="284"/>
        <w:jc w:val="both"/>
      </w:pPr>
      <w:r>
        <w:t>Authentication: cung cấp sẵn các tính năng đăng nhập, đăng ký, quên mật khẩu…</w:t>
      </w:r>
    </w:p>
    <w:p w:rsidR="006657F6" w:rsidRDefault="00C7763B" w:rsidP="00524E01">
      <w:pPr>
        <w:pStyle w:val="ListParagraph"/>
        <w:numPr>
          <w:ilvl w:val="0"/>
          <w:numId w:val="46"/>
        </w:numPr>
        <w:spacing w:line="360" w:lineRule="auto"/>
        <w:ind w:left="851" w:hanging="284"/>
        <w:jc w:val="both"/>
      </w:pPr>
      <w:r>
        <w:t>Unit Testing:</w:t>
      </w:r>
      <w:r w:rsidR="008D065C">
        <w:t xml:space="preserve"> hỗ trợ test lỗi để sửa chữa.</w:t>
      </w:r>
      <w:sdt>
        <w:sdtPr>
          <w:id w:val="699141304"/>
          <w:citation/>
        </w:sdtPr>
        <w:sdtEndPr/>
        <w:sdtContent>
          <w:r w:rsidR="007C3BD3">
            <w:fldChar w:fldCharType="begin"/>
          </w:r>
          <w:r w:rsidR="0072096D">
            <w:instrText xml:space="preserve">CITATION htt2416 \l 1033 </w:instrText>
          </w:r>
          <w:r w:rsidR="007C3BD3">
            <w:fldChar w:fldCharType="separate"/>
          </w:r>
          <w:r w:rsidR="0072096D">
            <w:rPr>
              <w:noProof/>
            </w:rPr>
            <w:t xml:space="preserve"> [17]</w:t>
          </w:r>
          <w:r w:rsidR="007C3BD3">
            <w:fldChar w:fldCharType="end"/>
          </w:r>
        </w:sdtContent>
      </w:sdt>
    </w:p>
    <w:p w:rsidR="00D70CF9" w:rsidRPr="00D70CF9" w:rsidRDefault="00C7763B" w:rsidP="0087108E">
      <w:pPr>
        <w:pStyle w:val="ListParagraph"/>
        <w:numPr>
          <w:ilvl w:val="2"/>
          <w:numId w:val="45"/>
        </w:numPr>
        <w:spacing w:line="360" w:lineRule="auto"/>
        <w:jc w:val="both"/>
        <w:outlineLvl w:val="2"/>
        <w:rPr>
          <w:b/>
        </w:rPr>
      </w:pPr>
      <w:bookmarkStart w:id="79" w:name="_Toc172585564"/>
      <w:r w:rsidRPr="00C7763B">
        <w:rPr>
          <w:b/>
        </w:rPr>
        <w:t>Hưỡng dẫn cài đặt Laravel</w:t>
      </w:r>
      <w:bookmarkEnd w:id="79"/>
    </w:p>
    <w:p w:rsidR="00D70CF9" w:rsidRDefault="00D70CF9" w:rsidP="00C07784">
      <w:pPr>
        <w:spacing w:line="360" w:lineRule="auto"/>
        <w:ind w:left="284" w:firstLine="283"/>
        <w:jc w:val="both"/>
      </w:pPr>
      <w:r>
        <w:t xml:space="preserve">Để cài đặt Laravel, bạn cần có trình quản lý gói Composer trên máy tính của mình. Bạn có thể tải Composer tại địa chỉ </w:t>
      </w:r>
      <w:hyperlink r:id="rId19" w:history="1">
        <w:r w:rsidRPr="006068C9">
          <w:rPr>
            <w:rStyle w:val="Hyperlink"/>
          </w:rPr>
          <w:t>https://getcomposer.org/</w:t>
        </w:r>
      </w:hyperlink>
      <w:r>
        <w:t>.</w:t>
      </w:r>
    </w:p>
    <w:p w:rsidR="00D70CF9" w:rsidRPr="00D70CF9" w:rsidRDefault="00D70CF9" w:rsidP="00DF05D1">
      <w:pPr>
        <w:spacing w:line="360" w:lineRule="auto"/>
        <w:ind w:firstLine="567"/>
        <w:jc w:val="both"/>
        <w:rPr>
          <w:i/>
        </w:rPr>
      </w:pPr>
      <w:r w:rsidRPr="00D70CF9">
        <w:rPr>
          <w:i/>
        </w:rPr>
        <w:t>Sau khi cài đặt Composer, làm theo các bước sau để cài đặt Laravel:</w:t>
      </w:r>
    </w:p>
    <w:p w:rsidR="00D70CF9" w:rsidRDefault="00D70CF9" w:rsidP="00D70CF9">
      <w:pPr>
        <w:pStyle w:val="ListParagraph"/>
        <w:spacing w:line="360" w:lineRule="auto"/>
        <w:ind w:left="851"/>
        <w:jc w:val="both"/>
      </w:pPr>
      <w:r w:rsidRPr="00D70CF9">
        <w:rPr>
          <w:b/>
        </w:rPr>
        <w:t>Bước 1:</w:t>
      </w:r>
      <w:r>
        <w:t xml:space="preserve"> Tạo một thư mục mới cho ứng dụng Laravel của bạn.</w:t>
      </w:r>
    </w:p>
    <w:p w:rsidR="00D70CF9" w:rsidRDefault="00D70CF9" w:rsidP="00D70CF9">
      <w:pPr>
        <w:pStyle w:val="ListParagraph"/>
        <w:spacing w:line="360" w:lineRule="auto"/>
        <w:ind w:left="851"/>
        <w:jc w:val="both"/>
      </w:pPr>
      <w:r w:rsidRPr="00D70CF9">
        <w:rPr>
          <w:b/>
        </w:rPr>
        <w:t>Bước 2:</w:t>
      </w:r>
      <w:r>
        <w:t xml:space="preserve"> Mở command prompt hoặc terminal và chuyển đến thư mục mới bạn đã tạo.</w:t>
      </w:r>
    </w:p>
    <w:p w:rsidR="00D70CF9" w:rsidRDefault="00D70CF9" w:rsidP="00D70CF9">
      <w:pPr>
        <w:pStyle w:val="ListParagraph"/>
        <w:spacing w:line="360" w:lineRule="auto"/>
        <w:ind w:left="851"/>
        <w:jc w:val="both"/>
      </w:pPr>
      <w:r w:rsidRPr="00D70CF9">
        <w:rPr>
          <w:b/>
        </w:rPr>
        <w:t>Bước 3:</w:t>
      </w:r>
      <w:r>
        <w:t xml:space="preserve"> Chạy lệnh sau để cài đặt Laravel:</w:t>
      </w:r>
    </w:p>
    <w:p w:rsidR="0015757C" w:rsidRDefault="00D70CF9" w:rsidP="00942120">
      <w:pPr>
        <w:pStyle w:val="ListParagraph"/>
        <w:pBdr>
          <w:top w:val="single" w:sz="12" w:space="1" w:color="auto"/>
          <w:left w:val="single" w:sz="12" w:space="4" w:color="auto"/>
          <w:bottom w:val="single" w:sz="12" w:space="1" w:color="auto"/>
          <w:right w:val="single" w:sz="12" w:space="4" w:color="auto"/>
        </w:pBdr>
        <w:spacing w:line="360" w:lineRule="auto"/>
        <w:ind w:left="1004"/>
        <w:jc w:val="both"/>
      </w:pPr>
      <w:r>
        <w:t>composer create-project --prefer-dist laravel/laravel &lt;tên ứng dự án &gt;</w:t>
      </w:r>
    </w:p>
    <w:p w:rsidR="00D70CF9" w:rsidRDefault="00D70CF9" w:rsidP="006657F6">
      <w:pPr>
        <w:pStyle w:val="ListParagraph"/>
        <w:numPr>
          <w:ilvl w:val="0"/>
          <w:numId w:val="47"/>
        </w:numPr>
        <w:spacing w:line="360" w:lineRule="auto"/>
        <w:ind w:left="1134" w:hanging="283"/>
        <w:jc w:val="both"/>
      </w:pPr>
      <w:r>
        <w:t>Ở đây, &lt;tên dự án&gt; là tên bạn muốn đặt cho ứng dụng Laravel của mình.</w:t>
      </w:r>
    </w:p>
    <w:p w:rsidR="00D70CF9" w:rsidRDefault="00D70CF9" w:rsidP="00D70CF9">
      <w:pPr>
        <w:pStyle w:val="ListParagraph"/>
        <w:numPr>
          <w:ilvl w:val="0"/>
          <w:numId w:val="47"/>
        </w:numPr>
        <w:spacing w:line="360" w:lineRule="auto"/>
        <w:ind w:left="1134" w:hanging="283"/>
        <w:jc w:val="both"/>
      </w:pPr>
      <w:r>
        <w:t xml:space="preserve">Ví dụ: Nếu bạn muốn đặt tên </w:t>
      </w:r>
      <w:r w:rsidR="000A03B5">
        <w:t xml:space="preserve">dự án </w:t>
      </w:r>
      <w:r>
        <w:t>là myapp</w:t>
      </w:r>
      <w:r w:rsidR="000A03B5">
        <w:t>,</w:t>
      </w:r>
      <w:r>
        <w:t xml:space="preserve"> sẽ chạy lệnh sau:</w:t>
      </w:r>
    </w:p>
    <w:p w:rsidR="0015757C" w:rsidRPr="00942120" w:rsidRDefault="00D70CF9" w:rsidP="00942120">
      <w:pPr>
        <w:pStyle w:val="ListParagraph"/>
        <w:pBdr>
          <w:top w:val="single" w:sz="12" w:space="1" w:color="auto"/>
          <w:left w:val="single" w:sz="12" w:space="4" w:color="auto"/>
          <w:bottom w:val="single" w:sz="12" w:space="1" w:color="auto"/>
          <w:right w:val="single" w:sz="12" w:space="4" w:color="auto"/>
        </w:pBdr>
        <w:spacing w:line="360" w:lineRule="auto"/>
        <w:ind w:left="1004"/>
        <w:jc w:val="both"/>
        <w:rPr>
          <w:b/>
        </w:rPr>
      </w:pPr>
      <w:r w:rsidRPr="000A03B5">
        <w:rPr>
          <w:b/>
        </w:rPr>
        <w:lastRenderedPageBreak/>
        <w:t>composer create-project --prefer-dist laravel/laravel myapp</w:t>
      </w:r>
    </w:p>
    <w:p w:rsidR="00D70CF9" w:rsidRDefault="00D70CF9" w:rsidP="00D70CF9">
      <w:pPr>
        <w:pStyle w:val="ListParagraph"/>
        <w:spacing w:line="360" w:lineRule="auto"/>
        <w:ind w:left="1004"/>
        <w:jc w:val="both"/>
      </w:pPr>
      <w:r w:rsidRPr="000A03B5">
        <w:rPr>
          <w:b/>
        </w:rPr>
        <w:t>Bước 4:</w:t>
      </w:r>
      <w:r>
        <w:t xml:space="preserve"> Chờ đợi quá trình cài đặt hoàn tất.</w:t>
      </w:r>
    </w:p>
    <w:p w:rsidR="00D70CF9" w:rsidRDefault="000A03B5" w:rsidP="00942120">
      <w:pPr>
        <w:pStyle w:val="ListParagraph"/>
        <w:spacing w:line="360" w:lineRule="auto"/>
        <w:ind w:left="284" w:firstLine="283"/>
        <w:jc w:val="both"/>
      </w:pPr>
      <w:r>
        <w:t>Sau</w:t>
      </w:r>
      <w:r w:rsidR="00D70CF9">
        <w:t xml:space="preserve"> quá trình cài đặt hoàn tất, Laravel</w:t>
      </w:r>
      <w:r>
        <w:t xml:space="preserve"> được cài đặt trong thư mục</w:t>
      </w:r>
      <w:r w:rsidR="00D70CF9">
        <w:t xml:space="preserve"> đã tạo. </w:t>
      </w:r>
      <w:r>
        <w:t>K</w:t>
      </w:r>
      <w:r w:rsidR="00D70CF9">
        <w:t>iểm tra bằng cách chạy lệnh php artisan để xem danh sách các tác vụ có sẵn trong Artisan CLI của Laravel.</w:t>
      </w:r>
    </w:p>
    <w:p w:rsidR="00C7763B" w:rsidRPr="00C7763B" w:rsidRDefault="00D70CF9" w:rsidP="00942120">
      <w:pPr>
        <w:pStyle w:val="ListParagraph"/>
        <w:spacing w:line="360" w:lineRule="auto"/>
        <w:ind w:left="284" w:firstLine="283"/>
        <w:jc w:val="both"/>
      </w:pPr>
      <w:r>
        <w:t>Đó là cách cài đặt Laravel đơn giản</w:t>
      </w:r>
      <w:r w:rsidR="000A03B5">
        <w:t xml:space="preserve"> và rất dễ dàng. C</w:t>
      </w:r>
      <w:r>
        <w:t>ó thể tiếp tục cấu hình ứng dụng Laravel của mình bằ</w:t>
      </w:r>
      <w:r w:rsidR="000A03B5">
        <w:t>ng cách chỉnh sửa</w:t>
      </w:r>
      <w:r>
        <w:t xml:space="preserve"> tệp cấu hình và tạo các tuyến đường, bộ điều khiển, mô hình, migration và view để tạo ra một ứng dụng web đầy đủ.</w:t>
      </w:r>
      <w:sdt>
        <w:sdtPr>
          <w:id w:val="-2094919100"/>
          <w:citation/>
        </w:sdtPr>
        <w:sdtEndPr/>
        <w:sdtContent>
          <w:r w:rsidR="007C3BD3">
            <w:fldChar w:fldCharType="begin"/>
          </w:r>
          <w:r w:rsidR="007C3BD3">
            <w:instrText xml:space="preserve"> CITATION htt2417 \l 1033 </w:instrText>
          </w:r>
          <w:r w:rsidR="007C3BD3">
            <w:fldChar w:fldCharType="separate"/>
          </w:r>
          <w:r w:rsidR="009F568C">
            <w:rPr>
              <w:noProof/>
            </w:rPr>
            <w:t xml:space="preserve"> [18]</w:t>
          </w:r>
          <w:r w:rsidR="007C3BD3">
            <w:fldChar w:fldCharType="end"/>
          </w:r>
        </w:sdtContent>
      </w:sdt>
    </w:p>
    <w:p w:rsidR="00BC6CEB" w:rsidRPr="008A1B5D" w:rsidRDefault="00BC6CEB" w:rsidP="00464D10">
      <w:pPr>
        <w:spacing w:line="360" w:lineRule="auto"/>
        <w:ind w:left="567"/>
        <w:jc w:val="both"/>
        <w:rPr>
          <w:b/>
        </w:rPr>
      </w:pPr>
      <w:r w:rsidRPr="008A1B5D">
        <w:rPr>
          <w:b/>
        </w:rPr>
        <w:t>Yêu cầu hệ thống:</w:t>
      </w:r>
    </w:p>
    <w:p w:rsidR="00BC6CEB" w:rsidRPr="008A1B5D" w:rsidRDefault="00BC6CEB" w:rsidP="00464D10">
      <w:pPr>
        <w:spacing w:line="360" w:lineRule="auto"/>
        <w:ind w:left="851"/>
        <w:jc w:val="both"/>
        <w:rPr>
          <w:b/>
        </w:rPr>
      </w:pPr>
      <w:r w:rsidRPr="008A1B5D">
        <w:rPr>
          <w:b/>
        </w:rPr>
        <w:t>Phần mềm:</w:t>
      </w:r>
    </w:p>
    <w:p w:rsidR="00BC6CEB" w:rsidRDefault="00BC6CEB" w:rsidP="00464D10">
      <w:pPr>
        <w:spacing w:line="360" w:lineRule="auto"/>
        <w:ind w:left="1134"/>
        <w:jc w:val="both"/>
      </w:pPr>
      <w:r>
        <w:t>+</w:t>
      </w:r>
      <w:r w:rsidR="008459B7">
        <w:t xml:space="preserve"> Xampp 2.1.4</w:t>
      </w:r>
      <w:r>
        <w:t xml:space="preserve"> trở lên.</w:t>
      </w:r>
    </w:p>
    <w:p w:rsidR="00BC6CEB" w:rsidRDefault="00BC6CEB" w:rsidP="00464D10">
      <w:pPr>
        <w:spacing w:line="360" w:lineRule="auto"/>
        <w:ind w:left="1134"/>
        <w:jc w:val="both"/>
      </w:pPr>
      <w:r>
        <w:t>+ Hệ điều hành Windows.</w:t>
      </w:r>
    </w:p>
    <w:p w:rsidR="00BC6CEB" w:rsidRDefault="00BC6CEB" w:rsidP="00464D10">
      <w:pPr>
        <w:spacing w:line="360" w:lineRule="auto"/>
        <w:ind w:left="1134"/>
        <w:jc w:val="both"/>
      </w:pPr>
      <w:r>
        <w:t>+ Host Linux, Windows hỗ trợ Php, MySQL.</w:t>
      </w:r>
    </w:p>
    <w:p w:rsidR="00BC6CEB" w:rsidRPr="008A1B5D" w:rsidRDefault="00BC6CEB" w:rsidP="008459B7">
      <w:pPr>
        <w:spacing w:line="360" w:lineRule="auto"/>
        <w:ind w:left="993"/>
        <w:jc w:val="both"/>
        <w:rPr>
          <w:b/>
        </w:rPr>
      </w:pPr>
      <w:r w:rsidRPr="008A1B5D">
        <w:rPr>
          <w:b/>
        </w:rPr>
        <w:t>Phần cứng</w:t>
      </w:r>
      <w:r w:rsidR="008A1B5D">
        <w:rPr>
          <w:b/>
        </w:rPr>
        <w:t>:</w:t>
      </w:r>
    </w:p>
    <w:p w:rsidR="00BC6CEB" w:rsidRDefault="00BC6CEB" w:rsidP="00464D10">
      <w:pPr>
        <w:spacing w:line="360" w:lineRule="auto"/>
        <w:ind w:left="1134"/>
        <w:jc w:val="both"/>
      </w:pPr>
      <w:r>
        <w:t>+ Cấu hình tối thiểu Ram 2GB.</w:t>
      </w:r>
    </w:p>
    <w:p w:rsidR="0087435D" w:rsidRDefault="00BC6CEB" w:rsidP="00464D10">
      <w:pPr>
        <w:spacing w:line="360" w:lineRule="auto"/>
        <w:ind w:left="1134"/>
        <w:jc w:val="both"/>
      </w:pPr>
      <w:r>
        <w:t>+ Dung lượng trống ít nhất hơn 2GB.</w:t>
      </w:r>
    </w:p>
    <w:p w:rsidR="00C148C4" w:rsidRDefault="00771618" w:rsidP="00520EEE">
      <w:pPr>
        <w:pStyle w:val="Heading2"/>
      </w:pPr>
      <w:bookmarkStart w:id="80" w:name="_Toc172585565"/>
      <w:r>
        <w:t>2.</w:t>
      </w:r>
      <w:r>
        <w:rPr>
          <w:lang w:val="en-US"/>
        </w:rPr>
        <w:t>7</w:t>
      </w:r>
      <w:r w:rsidR="00C148C4" w:rsidRPr="00C148C4">
        <w:t xml:space="preserve"> </w:t>
      </w:r>
      <w:r w:rsidR="00D765CC">
        <w:t xml:space="preserve">Tìm hiểu </w:t>
      </w:r>
      <w:r w:rsidR="00D765CC">
        <w:rPr>
          <w:lang w:val="en-US"/>
        </w:rPr>
        <w:t>Q</w:t>
      </w:r>
      <w:r w:rsidR="00C148C4">
        <w:t>ueue trong Laravel</w:t>
      </w:r>
      <w:bookmarkEnd w:id="80"/>
    </w:p>
    <w:p w:rsidR="00C148C4" w:rsidRDefault="00C148C4" w:rsidP="00973C05">
      <w:pPr>
        <w:spacing w:line="360" w:lineRule="auto"/>
        <w:ind w:left="284" w:firstLine="283"/>
        <w:jc w:val="both"/>
      </w:pPr>
      <w:r>
        <w:t xml:space="preserve">Khi xây dựng một website, chúng ta có thể một số tác vụ cần rất nhiều thời gian xử lý, ví dụ như: gửi gmail, phân tích cú pháp và lưu trữ tệp CSV. Vì vậy, Laravel cung cấp cho chúng ta một giải pháp cho phép tạo các công việc (job) </w:t>
      </w:r>
      <w:r w:rsidR="003531A5">
        <w:t xml:space="preserve">dễ dàng được </w:t>
      </w:r>
      <w:r>
        <w:t xml:space="preserve">xếp vào hàng đợi </w:t>
      </w:r>
      <w:r w:rsidR="003531A5">
        <w:t>xử lý ở chế độ nền (chạy nền</w:t>
      </w:r>
      <w:r>
        <w:t xml:space="preserve"> là không yêu cầu user phải đợi). Bằng cách chuyển các tác vụ tốn nhiều thời gian vào</w:t>
      </w:r>
      <w:r w:rsidR="003531A5">
        <w:t xml:space="preserve"> các</w:t>
      </w:r>
      <w:r>
        <w:t xml:space="preserve"> hàn</w:t>
      </w:r>
      <w:r w:rsidR="003531A5">
        <w:t>g đợi (queue), trang web của chúng ra</w:t>
      </w:r>
      <w:r>
        <w:t xml:space="preserve"> s</w:t>
      </w:r>
      <w:r w:rsidR="003531A5">
        <w:t>ẽ có tốc độ phản hồi không cần tốn nhiều thời gian mà vẫn</w:t>
      </w:r>
      <w:r>
        <w:t xml:space="preserve"> cung cấp trải nghiệm tốt cho người dùng.</w:t>
      </w:r>
      <w:sdt>
        <w:sdtPr>
          <w:id w:val="-1050151350"/>
          <w:citation/>
        </w:sdtPr>
        <w:sdtEnd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3531A5" w:rsidRPr="003531A5" w:rsidRDefault="003531A5" w:rsidP="00973C05">
      <w:pPr>
        <w:spacing w:line="360" w:lineRule="auto"/>
        <w:ind w:left="284" w:firstLine="283"/>
        <w:jc w:val="both"/>
        <w:rPr>
          <w:b/>
        </w:rPr>
      </w:pPr>
      <w:r>
        <w:t>Larave</w:t>
      </w:r>
      <w:r w:rsidR="00C148C4">
        <w:t xml:space="preserve"> rất</w:t>
      </w:r>
      <w:r>
        <w:t xml:space="preserve"> đa dạng và</w:t>
      </w:r>
      <w:r w:rsidR="00C148C4">
        <w:t xml:space="preserve"> nhiều loại queue để sử dụng như Amazon SQS, Redis, Database (trong bài này tập chung vào queue database). Các cấu hình </w:t>
      </w:r>
      <w:r w:rsidR="00A57AFE">
        <w:t xml:space="preserve">tùy chọn </w:t>
      </w:r>
      <w:r w:rsidR="00C148C4">
        <w:t xml:space="preserve">được lưu trong file </w:t>
      </w:r>
      <w:r w:rsidR="00C148C4" w:rsidRPr="00A57AFE">
        <w:rPr>
          <w:b/>
          <w:i/>
        </w:rPr>
        <w:t>config/queue.php</w:t>
      </w:r>
      <w:r>
        <w:t>.</w:t>
      </w:r>
      <w:r w:rsidRPr="003531A5">
        <w:t xml:space="preserve"> </w:t>
      </w:r>
      <w:r>
        <w:t xml:space="preserve">Vì là một trong những thành phần của laravel nên việc dùng </w:t>
      </w:r>
      <w:r w:rsidRPr="003531A5">
        <w:t xml:space="preserve">queue cũng rất </w:t>
      </w:r>
      <w:r w:rsidR="00A57AFE">
        <w:t>dễ dàng.</w:t>
      </w:r>
      <w:sdt>
        <w:sdtPr>
          <w:id w:val="-164321188"/>
          <w:citation/>
        </w:sdtPr>
        <w:sdtEnd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3531A5" w:rsidRPr="003531A5" w:rsidRDefault="00771618" w:rsidP="003531A5">
      <w:pPr>
        <w:pStyle w:val="Heading3"/>
        <w:numPr>
          <w:ilvl w:val="0"/>
          <w:numId w:val="0"/>
        </w:numPr>
        <w:spacing w:line="360" w:lineRule="auto"/>
        <w:ind w:left="284"/>
      </w:pPr>
      <w:bookmarkStart w:id="81" w:name="_Toc172585566"/>
      <w:r>
        <w:lastRenderedPageBreak/>
        <w:t>2.7</w:t>
      </w:r>
      <w:r w:rsidR="003531A5" w:rsidRPr="003531A5">
        <w:t xml:space="preserve">.1 Tùy chỉnh file cấu hình </w:t>
      </w:r>
      <w:r w:rsidR="003531A5" w:rsidRPr="003531A5">
        <w:rPr>
          <w:i/>
        </w:rPr>
        <w:t>.env</w:t>
      </w:r>
      <w:bookmarkEnd w:id="81"/>
    </w:p>
    <w:p w:rsidR="003531A5" w:rsidRDefault="003531A5" w:rsidP="00BD2B24">
      <w:pPr>
        <w:spacing w:line="360" w:lineRule="auto"/>
        <w:ind w:left="284" w:firstLine="283"/>
        <w:jc w:val="both"/>
      </w:pPr>
      <w:r>
        <w:t xml:space="preserve">Mở file </w:t>
      </w:r>
      <w:r w:rsidRPr="003531A5">
        <w:rPr>
          <w:b/>
          <w:i/>
        </w:rPr>
        <w:t>.env</w:t>
      </w:r>
      <w:r>
        <w:t xml:space="preserve"> tìm dòng</w:t>
      </w:r>
      <w:r w:rsidR="00A57AFE">
        <w:t xml:space="preserve"> này</w:t>
      </w:r>
      <w:r>
        <w:t xml:space="preserve"> </w:t>
      </w:r>
      <w:r w:rsidRPr="003531A5">
        <w:rPr>
          <w:b/>
          <w:i/>
        </w:rPr>
        <w:t>QUEUE_DRIVER=sync</w:t>
      </w:r>
      <w:r w:rsidRPr="003531A5">
        <w:rPr>
          <w:b/>
        </w:rPr>
        <w:t xml:space="preserve"> </w:t>
      </w:r>
      <w:r>
        <w:t>(mặc định</w:t>
      </w:r>
      <w:r w:rsidR="00A57AFE">
        <w:t xml:space="preserve"> của queue trong laravel</w:t>
      </w:r>
      <w:r>
        <w:t xml:space="preserve"> để</w:t>
      </w:r>
      <w:r w:rsidR="00A57AFE">
        <w:t xml:space="preserve"> là</w:t>
      </w:r>
      <w:r>
        <w:t xml:space="preserve"> </w:t>
      </w:r>
      <w:r w:rsidRPr="003531A5">
        <w:rPr>
          <w:b/>
          <w:i/>
        </w:rPr>
        <w:t>sync</w:t>
      </w:r>
      <w:r>
        <w:t>) đổi thành</w:t>
      </w:r>
      <w:r w:rsidR="008D065C">
        <w:t>:</w:t>
      </w:r>
      <w:sdt>
        <w:sdtPr>
          <w:id w:val="35090177"/>
          <w:citation/>
        </w:sdtPr>
        <w:sdtEnd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A57AFE" w:rsidRPr="003531A5" w:rsidRDefault="00BD2B24" w:rsidP="00BD2B24">
      <w:pPr>
        <w:pBdr>
          <w:top w:val="single" w:sz="4" w:space="1" w:color="auto"/>
          <w:left w:val="single" w:sz="4" w:space="4" w:color="auto"/>
          <w:bottom w:val="single" w:sz="4" w:space="1" w:color="auto"/>
          <w:right w:val="single" w:sz="4" w:space="4" w:color="auto"/>
        </w:pBdr>
        <w:spacing w:line="360" w:lineRule="auto"/>
        <w:ind w:left="426" w:firstLine="425"/>
        <w:jc w:val="both"/>
        <w:rPr>
          <w:b/>
          <w:i/>
        </w:rPr>
      </w:pPr>
      <w:r>
        <w:rPr>
          <w:b/>
          <w:i/>
        </w:rPr>
        <w:t>QUEUE_DRIVER=database</w:t>
      </w:r>
    </w:p>
    <w:p w:rsidR="003531A5" w:rsidRPr="00771618" w:rsidRDefault="00771618" w:rsidP="00520EEE">
      <w:pPr>
        <w:pStyle w:val="Heading2"/>
      </w:pPr>
      <w:bookmarkStart w:id="82" w:name="_Toc172585567"/>
      <w:r w:rsidRPr="00771618">
        <w:t>2.7</w:t>
      </w:r>
      <w:r w:rsidR="003531A5" w:rsidRPr="00771618">
        <w:t>.2 Migration</w:t>
      </w:r>
      <w:r w:rsidR="00D765CC" w:rsidRPr="00771618">
        <w:t xml:space="preserve"> table cho Q</w:t>
      </w:r>
      <w:r w:rsidR="003531A5" w:rsidRPr="00771618">
        <w:t>ueue</w:t>
      </w:r>
      <w:bookmarkEnd w:id="82"/>
    </w:p>
    <w:p w:rsidR="00A57AFE" w:rsidRDefault="003531A5" w:rsidP="00BD2B24">
      <w:pPr>
        <w:spacing w:line="360" w:lineRule="auto"/>
        <w:ind w:left="284" w:firstLine="283"/>
        <w:jc w:val="both"/>
      </w:pPr>
      <w:r>
        <w:t>Để sử dụng</w:t>
      </w:r>
      <w:r w:rsidR="00A57AFE">
        <w:t xml:space="preserve"> hiệu quả</w:t>
      </w:r>
      <w:r>
        <w:t xml:space="preserve"> queue driver database, c</w:t>
      </w:r>
      <w:r w:rsidR="00A57AFE">
        <w:t>húng ta cần có một bảng lưu trữ của jobs</w:t>
      </w:r>
      <w:r>
        <w:t xml:space="preserve"> có một migration. Để khởi tạo các table dùng Artisan:</w:t>
      </w:r>
      <w:r w:rsidR="00F507A2" w:rsidRPr="00F507A2">
        <w:t xml:space="preserve"> </w:t>
      </w:r>
      <w:sdt>
        <w:sdtPr>
          <w:id w:val="1145471917"/>
          <w:citation/>
        </w:sdtPr>
        <w:sdtEndPr/>
        <w:sdtContent>
          <w:r w:rsidR="007C3BD3">
            <w:fldChar w:fldCharType="begin"/>
          </w:r>
          <w:r w:rsidR="007C3BD3">
            <w:instrText xml:space="preserve"> CITATION htt2418 \l 1033 </w:instrText>
          </w:r>
          <w:r w:rsidR="007C3BD3">
            <w:fldChar w:fldCharType="separate"/>
          </w:r>
          <w:r w:rsidR="009F568C">
            <w:rPr>
              <w:noProof/>
            </w:rPr>
            <w:t>[19]</w:t>
          </w:r>
          <w:r w:rsidR="007C3BD3">
            <w:fldChar w:fldCharType="end"/>
          </w:r>
        </w:sdtContent>
      </w:sdt>
    </w:p>
    <w:p w:rsidR="003531A5" w:rsidRDefault="003531A5" w:rsidP="002B3E47">
      <w:pPr>
        <w:pBdr>
          <w:top w:val="single" w:sz="4" w:space="1" w:color="auto"/>
          <w:left w:val="single" w:sz="4" w:space="26" w:color="auto"/>
          <w:right w:val="single" w:sz="4" w:space="4" w:color="auto"/>
        </w:pBdr>
        <w:spacing w:line="360" w:lineRule="auto"/>
        <w:ind w:left="851"/>
        <w:jc w:val="both"/>
      </w:pPr>
      <w:r w:rsidRPr="00A57AFE">
        <w:rPr>
          <w:b/>
          <w:i/>
        </w:rPr>
        <w:t>php artisan queue:table</w:t>
      </w:r>
      <w:r>
        <w:t xml:space="preserve"> # Tạo ra các migrations mới liên quan tới queue (gồm 2 </w:t>
      </w:r>
      <w:r w:rsidR="00A57AFE">
        <w:t>table jobs,</w:t>
      </w:r>
      <w:r>
        <w:t xml:space="preserve"> fail_jobs)</w:t>
      </w:r>
    </w:p>
    <w:p w:rsidR="00A57AFE" w:rsidRPr="00BD2B24" w:rsidRDefault="003531A5" w:rsidP="00BD2B24">
      <w:pPr>
        <w:pBdr>
          <w:left w:val="single" w:sz="4" w:space="6" w:color="auto"/>
          <w:bottom w:val="single" w:sz="4" w:space="1" w:color="auto"/>
          <w:right w:val="single" w:sz="4" w:space="4" w:color="auto"/>
        </w:pBdr>
        <w:spacing w:line="360" w:lineRule="auto"/>
        <w:ind w:left="426" w:firstLine="425"/>
        <w:jc w:val="both"/>
      </w:pPr>
      <w:r w:rsidRPr="00A57AFE">
        <w:rPr>
          <w:b/>
          <w:i/>
        </w:rPr>
        <w:t>php artisan migrate</w:t>
      </w:r>
      <w:r>
        <w:t xml:space="preserve"> # Migrate các migrations mới</w:t>
      </w:r>
      <w:r w:rsidR="00A57AFE">
        <w:t xml:space="preserve"> được</w:t>
      </w:r>
      <w:r w:rsidR="00BD2B24">
        <w:t xml:space="preserve"> tạo ra</w:t>
      </w:r>
    </w:p>
    <w:p w:rsidR="003531A5" w:rsidRPr="00A57AFE" w:rsidRDefault="00771618" w:rsidP="00AC6F20">
      <w:pPr>
        <w:pStyle w:val="Heading3"/>
        <w:numPr>
          <w:ilvl w:val="0"/>
          <w:numId w:val="0"/>
        </w:numPr>
        <w:spacing w:line="360" w:lineRule="auto"/>
        <w:ind w:left="284"/>
      </w:pPr>
      <w:bookmarkStart w:id="83" w:name="_Toc172585568"/>
      <w:r>
        <w:t>2.7</w:t>
      </w:r>
      <w:r w:rsidR="00A57AFE" w:rsidRPr="00A57AFE">
        <w:t>.3</w:t>
      </w:r>
      <w:r w:rsidR="003531A5" w:rsidRPr="00A57AFE">
        <w:t xml:space="preserve"> Tạo job classes</w:t>
      </w:r>
      <w:bookmarkEnd w:id="83"/>
    </w:p>
    <w:p w:rsidR="003531A5" w:rsidRDefault="003531A5" w:rsidP="00BD2B24">
      <w:pPr>
        <w:spacing w:line="360" w:lineRule="auto"/>
        <w:ind w:left="284" w:firstLine="283"/>
        <w:jc w:val="both"/>
      </w:pPr>
      <w:r>
        <w:t>Mặc định các job được lưu ở thư mục</w:t>
      </w:r>
      <w:r w:rsidR="00A57AFE">
        <w:t xml:space="preserve"> của</w:t>
      </w:r>
      <w:r>
        <w:t xml:space="preserve"> </w:t>
      </w:r>
      <w:r w:rsidRPr="00A57AFE">
        <w:rPr>
          <w:b/>
          <w:i/>
        </w:rPr>
        <w:t>app/Jobs</w:t>
      </w:r>
      <w:r w:rsidR="00A57AFE">
        <w:t>. Khở</w:t>
      </w:r>
      <w:r w:rsidR="002B3E47">
        <w:t>i tạo mới một job dùng Artisan:</w:t>
      </w:r>
    </w:p>
    <w:p w:rsidR="00A57AFE" w:rsidRPr="00A57AFE" w:rsidRDefault="003531A5" w:rsidP="002B3E47">
      <w:pPr>
        <w:pBdr>
          <w:top w:val="single" w:sz="4" w:space="1" w:color="auto"/>
          <w:left w:val="single" w:sz="4" w:space="4" w:color="auto"/>
          <w:bottom w:val="single" w:sz="4" w:space="1" w:color="auto"/>
          <w:right w:val="single" w:sz="4" w:space="4" w:color="auto"/>
        </w:pBdr>
        <w:spacing w:line="360" w:lineRule="auto"/>
        <w:ind w:left="426" w:firstLine="425"/>
        <w:jc w:val="both"/>
        <w:rPr>
          <w:b/>
          <w:i/>
        </w:rPr>
      </w:pPr>
      <w:r w:rsidRPr="00A57AFE">
        <w:rPr>
          <w:b/>
          <w:i/>
        </w:rPr>
        <w:t>php artisan make:job SendWelcomeEmail</w:t>
      </w:r>
    </w:p>
    <w:p w:rsidR="003531A5" w:rsidRDefault="003531A5" w:rsidP="00BD2B24">
      <w:pPr>
        <w:spacing w:line="360" w:lineRule="auto"/>
        <w:ind w:left="284" w:firstLine="283"/>
        <w:jc w:val="both"/>
      </w:pPr>
      <w:r>
        <w:t>Một class mới (</w:t>
      </w:r>
      <w:r w:rsidRPr="00A57AFE">
        <w:rPr>
          <w:b/>
          <w:i/>
        </w:rPr>
        <w:t>SendWelcomeEmail</w:t>
      </w:r>
      <w:r w:rsidR="00A57AFE">
        <w:t>) được tạo ở</w:t>
      </w:r>
      <w:r>
        <w:t xml:space="preserve"> thư mục</w:t>
      </w:r>
      <w:r w:rsidR="00DA5D02">
        <w:t xml:space="preserve"> của</w:t>
      </w:r>
      <w:r>
        <w:t xml:space="preserve"> app/Jobs và class này được implement interface </w:t>
      </w:r>
      <w:r w:rsidRPr="00A57AFE">
        <w:rPr>
          <w:b/>
          <w:i/>
        </w:rPr>
        <w:t>Illuminate\Contracts\Queue\ShouldQueue</w:t>
      </w:r>
      <w:r w:rsidR="00DA5D02">
        <w:t xml:space="preserve"> này</w:t>
      </w:r>
      <w:r>
        <w:t xml:space="preserve"> biết job này cần đẩy vào queue thay vì chạy bộ.</w:t>
      </w:r>
      <w:sdt>
        <w:sdtPr>
          <w:id w:val="832343293"/>
          <w:citation/>
        </w:sdtPr>
        <w:sdtEnd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8942B4" w:rsidRPr="008942B4" w:rsidRDefault="008942B4" w:rsidP="008942B4">
      <w:pPr>
        <w:spacing w:line="360" w:lineRule="auto"/>
        <w:ind w:left="284" w:firstLine="283"/>
        <w:jc w:val="both"/>
        <w:rPr>
          <w:b/>
        </w:rPr>
      </w:pPr>
      <w:r w:rsidRPr="008942B4">
        <w:rPr>
          <w:b/>
        </w:rPr>
        <w:t>**Cấu trúc của JobClass: **</w:t>
      </w:r>
    </w:p>
    <w:p w:rsidR="008942B4" w:rsidRDefault="008942B4" w:rsidP="008942B4">
      <w:pPr>
        <w:spacing w:line="360" w:lineRule="auto"/>
        <w:ind w:left="284" w:firstLine="283"/>
        <w:jc w:val="both"/>
      </w:pPr>
      <w:r>
        <w:t>Trong JobClass cũng không có gì khó khăn, cần lưu ý hàm handle này sẽ thực hiện khi job được queue gọi xử lý.</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&lt;?php</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namespace App\Jobs;</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App\User;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App\Jobs\Job;</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Illuminate\Contracts\Mail\Mailer;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Illuminate\Queue\SerializesModels;</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Illuminate\Queue\InteractsWithQueue;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Illuminate\Contracts\Queue\ShouldQueue;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class SendWelcomeEmail extends Job implements ShouldQueue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lastRenderedPageBreak/>
        <w:t>{</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use InteractsWithQueue, SerializesModels;</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protected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Create a new job instance.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@param  User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@return void</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public function __construct(User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$this-&gt;user =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Execute the job.</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@param  Mailer  $mailer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@return void</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public function handle(Mailer $mailer)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echo 'thuc hien gui mail';</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w:t>
      </w:r>
    </w:p>
    <w:p w:rsidR="008942B4" w:rsidRDefault="008942B4" w:rsidP="008942B4">
      <w:pPr>
        <w:spacing w:line="360" w:lineRule="auto"/>
        <w:ind w:left="284" w:firstLine="283"/>
        <w:jc w:val="both"/>
      </w:pPr>
      <w:r>
        <w:t>Trong ví dụ, có thể thấy khi truyền các tham số từ hàm khởi tạo. Trong JobClass sử dụng trait SerializesModels nên khi công việc đuơc đưa vào queue, các Eloquent model sẽ được serialize (chuyển data sang dạng string) lưu xuống database (bảng jobs) và được unserialize khi job được xử lý.</w:t>
      </w:r>
    </w:p>
    <w:p w:rsidR="008942B4" w:rsidRPr="00C148C4" w:rsidRDefault="008942B4" w:rsidP="008942B4">
      <w:pPr>
        <w:spacing w:line="360" w:lineRule="auto"/>
        <w:ind w:left="284" w:firstLine="283"/>
        <w:jc w:val="both"/>
      </w:pPr>
      <w:r>
        <w:t>Trường hợp xảy ra l</w:t>
      </w:r>
      <w:r w:rsidR="00DC4614">
        <w:t>ỗi trong quá trình thực thi job</w:t>
      </w:r>
      <w:r>
        <w:t xml:space="preserve"> đấy sẽ được đ</w:t>
      </w:r>
      <w:r w:rsidR="00DC4614">
        <w:t xml:space="preserve">ẩy ngược vào queue để chạy lại </w:t>
      </w:r>
      <w:r>
        <w:t xml:space="preserve">số lần </w:t>
      </w:r>
      <w:r w:rsidR="00DC4614">
        <w:t xml:space="preserve">tùy thuộc vào thông số </w:t>
      </w:r>
      <w:r>
        <w:t>--tries khi thực hiện câu lệnh queue:work. Quá số lần chạy lại thì job đó sẽ được đẩy vào table fail_jobs.</w:t>
      </w:r>
      <w:r w:rsidR="00DC4614" w:rsidRPr="00DC4614">
        <w:t xml:space="preserve"> </w:t>
      </w:r>
      <w:sdt>
        <w:sdtPr>
          <w:id w:val="-1658375671"/>
          <w:citation/>
        </w:sdtPr>
        <w:sdtEndPr/>
        <w:sdtContent>
          <w:r w:rsidR="00DC4614">
            <w:fldChar w:fldCharType="begin"/>
          </w:r>
          <w:r w:rsidR="00DC4614">
            <w:instrText xml:space="preserve"> CITATION htt2418 \l 1033 </w:instrText>
          </w:r>
          <w:r w:rsidR="00DC4614">
            <w:fldChar w:fldCharType="separate"/>
          </w:r>
          <w:r w:rsidR="00DC4614">
            <w:rPr>
              <w:noProof/>
            </w:rPr>
            <w:t xml:space="preserve"> [19]</w:t>
          </w:r>
          <w:r w:rsidR="00DC4614">
            <w:fldChar w:fldCharType="end"/>
          </w:r>
        </w:sdtContent>
      </w:sdt>
    </w:p>
    <w:p w:rsidR="00AB1853" w:rsidRPr="00186C21" w:rsidRDefault="00186C21" w:rsidP="0087108E">
      <w:pPr>
        <w:pStyle w:val="ListParagraph"/>
        <w:numPr>
          <w:ilvl w:val="1"/>
          <w:numId w:val="54"/>
        </w:numPr>
        <w:spacing w:line="360" w:lineRule="auto"/>
        <w:ind w:left="567" w:hanging="567"/>
        <w:jc w:val="both"/>
        <w:rPr>
          <w:b/>
        </w:rPr>
      </w:pPr>
      <w:r w:rsidRPr="00186C21">
        <w:rPr>
          <w:b/>
        </w:rPr>
        <w:lastRenderedPageBreak/>
        <w:t>Tìm hiều</w:t>
      </w:r>
      <w:r w:rsidR="007C142E">
        <w:rPr>
          <w:b/>
        </w:rPr>
        <w:t xml:space="preserve"> thêm</w:t>
      </w:r>
      <w:r w:rsidRPr="00186C21">
        <w:rPr>
          <w:b/>
        </w:rPr>
        <w:t xml:space="preserve"> về Bootstrap</w:t>
      </w:r>
    </w:p>
    <w:p w:rsidR="009B7577" w:rsidRDefault="00F44DC0" w:rsidP="006667B5">
      <w:pPr>
        <w:spacing w:line="360" w:lineRule="auto"/>
        <w:ind w:left="284" w:firstLine="283"/>
        <w:jc w:val="both"/>
      </w:pPr>
      <w:r>
        <w:t>Bootstrap là một</w:t>
      </w:r>
      <w:r w:rsidR="00186C21" w:rsidRPr="00186C21">
        <w:t xml:space="preserve"> framework HTML, CSS, và JavaScript cho phép người dùng dễ dàng thiết kế website theo 1 chuẩn nhất định, tạo các website thân thiện với các thiết bị cầm tay như mobile, ipad, tablet,...</w:t>
      </w:r>
      <w:r w:rsidR="009B7577" w:rsidRPr="009B7577">
        <w:t xml:space="preserve"> </w:t>
      </w:r>
      <w:sdt>
        <w:sdtPr>
          <w:id w:val="-1379774842"/>
          <w:citation/>
        </w:sdtPr>
        <w:sdtEndPr/>
        <w:sdtContent>
          <w:r w:rsidR="007C3BD3">
            <w:fldChar w:fldCharType="begin"/>
          </w:r>
          <w:r w:rsidR="007C3BD3">
            <w:instrText xml:space="preserve"> CITATION htt2419 \l 1033 </w:instrText>
          </w:r>
          <w:r w:rsidR="007C3BD3">
            <w:fldChar w:fldCharType="separate"/>
          </w:r>
          <w:r w:rsidR="009F568C">
            <w:rPr>
              <w:noProof/>
            </w:rPr>
            <w:t>[20]</w:t>
          </w:r>
          <w:r w:rsidR="007C3BD3">
            <w:fldChar w:fldCharType="end"/>
          </w:r>
        </w:sdtContent>
      </w:sdt>
    </w:p>
    <w:p w:rsidR="009B7577" w:rsidRPr="00186C21" w:rsidRDefault="00186C21" w:rsidP="006667B5">
      <w:pPr>
        <w:spacing w:line="360" w:lineRule="auto"/>
        <w:ind w:left="284" w:firstLine="283"/>
        <w:jc w:val="both"/>
      </w:pPr>
      <w:r w:rsidRPr="00186C21">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sdt>
        <w:sdtPr>
          <w:id w:val="-2023702692"/>
          <w:citation/>
        </w:sdtPr>
        <w:sdtEndPr/>
        <w:sdtContent>
          <w:r w:rsidR="007C3BD3">
            <w:fldChar w:fldCharType="begin"/>
          </w:r>
          <w:r w:rsidR="007C3BD3">
            <w:instrText xml:space="preserve"> CITATION htt2419 \l 1033 </w:instrText>
          </w:r>
          <w:r w:rsidR="007C3BD3">
            <w:fldChar w:fldCharType="separate"/>
          </w:r>
          <w:r w:rsidR="009F568C">
            <w:rPr>
              <w:noProof/>
            </w:rPr>
            <w:t xml:space="preserve"> [20]</w:t>
          </w:r>
          <w:r w:rsidR="007C3BD3">
            <w:fldChar w:fldCharType="end"/>
          </w:r>
        </w:sdtContent>
      </w:sdt>
    </w:p>
    <w:p w:rsidR="00AB1853" w:rsidRDefault="009B7577" w:rsidP="0087108E">
      <w:pPr>
        <w:pStyle w:val="ListParagraph"/>
        <w:numPr>
          <w:ilvl w:val="2"/>
          <w:numId w:val="54"/>
        </w:numPr>
        <w:spacing w:line="360" w:lineRule="auto"/>
        <w:ind w:left="851" w:hanging="567"/>
        <w:jc w:val="both"/>
        <w:rPr>
          <w:b/>
        </w:rPr>
      </w:pPr>
      <w:r w:rsidRPr="009B7577">
        <w:rPr>
          <w:b/>
        </w:rPr>
        <w:t>Tại sao nên sử dụng Bootstrap</w:t>
      </w:r>
    </w:p>
    <w:p w:rsidR="009B7577" w:rsidRPr="009B7577" w:rsidRDefault="009B7577" w:rsidP="009B7577">
      <w:pPr>
        <w:spacing w:line="360" w:lineRule="auto"/>
        <w:ind w:left="284" w:firstLine="283"/>
        <w:jc w:val="both"/>
      </w:pPr>
      <w:r w:rsidRPr="009B7577">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w:t>
      </w:r>
      <w:r>
        <w:t>Th</w:t>
      </w:r>
      <w:r w:rsidR="008D065C">
        <w:t>iết kế theo chuẩn Bootstrap".</w:t>
      </w:r>
      <w:sdt>
        <w:sdtPr>
          <w:id w:val="1842047682"/>
          <w:citation/>
        </w:sdtPr>
        <w:sdtEndPr/>
        <w:sdtContent>
          <w:r w:rsidR="007C3BD3">
            <w:fldChar w:fldCharType="begin"/>
          </w:r>
          <w:r w:rsidR="007C3BD3">
            <w:instrText xml:space="preserve"> CITATION htt2419 \l 1033 </w:instrText>
          </w:r>
          <w:r w:rsidR="007C3BD3">
            <w:fldChar w:fldCharType="separate"/>
          </w:r>
          <w:r w:rsidR="009F568C">
            <w:rPr>
              <w:noProof/>
            </w:rPr>
            <w:t xml:space="preserve"> [20]</w:t>
          </w:r>
          <w:r w:rsidR="007C3BD3">
            <w:fldChar w:fldCharType="end"/>
          </w:r>
        </w:sdtContent>
      </w:sdt>
    </w:p>
    <w:p w:rsidR="009B7577" w:rsidRPr="009B7577" w:rsidRDefault="009B7577" w:rsidP="009B7577">
      <w:pPr>
        <w:spacing w:line="360" w:lineRule="auto"/>
        <w:ind w:left="284" w:firstLine="283"/>
        <w:jc w:val="both"/>
      </w:pPr>
      <w:r w:rsidRPr="009B7577">
        <w:t>Từ cái "chuẩn mực" này, chúng ta có thể thấy rõ được những điểm t</w:t>
      </w:r>
      <w:r>
        <w:t>huận lợi khi sử dụng Bootstrap.</w:t>
      </w:r>
      <w:r w:rsidRPr="009B7577">
        <w:t xml:space="preserve"> </w:t>
      </w:r>
    </w:p>
    <w:p w:rsidR="009B7577" w:rsidRPr="009B7577" w:rsidRDefault="009B7577" w:rsidP="00BA1656">
      <w:pPr>
        <w:pStyle w:val="ListParagraph"/>
        <w:numPr>
          <w:ilvl w:val="0"/>
          <w:numId w:val="55"/>
        </w:numPr>
        <w:spacing w:line="360" w:lineRule="auto"/>
        <w:ind w:left="851" w:hanging="284"/>
        <w:jc w:val="both"/>
      </w:pPr>
      <w:r w:rsidRPr="009B7577">
        <w:t>Rất dễ để sử dụng: Nó đơn giản vì nó được base trên HTML, CSS và Javascript chỉ cẩn có kiến thức cơ bản về 3 cái đó l</w:t>
      </w:r>
      <w:r>
        <w:t>à có thể sử dụng bootstrap tốt.</w:t>
      </w:r>
    </w:p>
    <w:p w:rsidR="009B7577" w:rsidRPr="009B7577" w:rsidRDefault="009B7577" w:rsidP="00BA1656">
      <w:pPr>
        <w:pStyle w:val="ListParagraph"/>
        <w:numPr>
          <w:ilvl w:val="0"/>
          <w:numId w:val="55"/>
        </w:numPr>
        <w:spacing w:line="360" w:lineRule="auto"/>
        <w:ind w:left="851" w:hanging="284"/>
        <w:jc w:val="both"/>
      </w:pPr>
      <w:r w:rsidRPr="009B7577">
        <w:t>Responsive: Bootstrap xây dựng sẵn reponsive css trên các thiết bị Iphones, tablets, và desktops. Tính năng này khiến cho người dùng tiết kiệm được rất nhiều thời gian trong việc tạo ra một website thân thiện với các thiế</w:t>
      </w:r>
      <w:r>
        <w:t>t bị điện tử, thiết bị cầm tay.</w:t>
      </w:r>
    </w:p>
    <w:p w:rsidR="009B7577" w:rsidRDefault="009B7577" w:rsidP="00BA1656">
      <w:pPr>
        <w:pStyle w:val="ListParagraph"/>
        <w:numPr>
          <w:ilvl w:val="0"/>
          <w:numId w:val="55"/>
        </w:numPr>
        <w:spacing w:line="360" w:lineRule="auto"/>
        <w:ind w:left="851" w:hanging="284"/>
        <w:jc w:val="both"/>
      </w:pPr>
      <w:r w:rsidRPr="009B7577">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sdt>
        <w:sdtPr>
          <w:id w:val="1345138037"/>
          <w:citation/>
        </w:sdtPr>
        <w:sdtEndPr/>
        <w:sdtContent>
          <w:r w:rsidR="007C3BD3">
            <w:fldChar w:fldCharType="begin"/>
          </w:r>
          <w:r w:rsidR="007C3BD3">
            <w:instrText xml:space="preserve"> CITATION htt2419 \l 1033 </w:instrText>
          </w:r>
          <w:r w:rsidR="007C3BD3">
            <w:fldChar w:fldCharType="separate"/>
          </w:r>
          <w:r w:rsidR="009F568C">
            <w:rPr>
              <w:noProof/>
            </w:rPr>
            <w:t xml:space="preserve"> [20]</w:t>
          </w:r>
          <w:r w:rsidR="007C3BD3">
            <w:fldChar w:fldCharType="end"/>
          </w:r>
        </w:sdtContent>
      </w:sdt>
    </w:p>
    <w:p w:rsidR="009B7577" w:rsidRPr="009B7577" w:rsidRDefault="009B7577" w:rsidP="002C27BB">
      <w:pPr>
        <w:pStyle w:val="ListParagraph"/>
        <w:numPr>
          <w:ilvl w:val="0"/>
          <w:numId w:val="56"/>
        </w:numPr>
        <w:spacing w:line="360" w:lineRule="auto"/>
        <w:ind w:left="567" w:hanging="283"/>
        <w:jc w:val="both"/>
        <w:rPr>
          <w:b/>
        </w:rPr>
      </w:pPr>
      <w:r w:rsidRPr="009B7577">
        <w:rPr>
          <w:b/>
        </w:rPr>
        <w:t>Làm thế nào để download được bootstrap về?</w:t>
      </w:r>
    </w:p>
    <w:p w:rsidR="009B7577" w:rsidRDefault="009B7577" w:rsidP="009B7577">
      <w:pPr>
        <w:spacing w:line="360" w:lineRule="auto"/>
        <w:ind w:left="426"/>
        <w:jc w:val="both"/>
      </w:pPr>
      <w:bookmarkStart w:id="84" w:name="_Toc126865588"/>
      <w:bookmarkStart w:id="85" w:name="_Toc127730518"/>
      <w:bookmarkEnd w:id="75"/>
      <w:bookmarkEnd w:id="76"/>
      <w:bookmarkEnd w:id="77"/>
      <w:r>
        <w:t>Dưới đây là một hướng dẫn cơ bản về cách sử dụng Bootstrap:</w:t>
      </w:r>
    </w:p>
    <w:p w:rsidR="009B7577" w:rsidRDefault="007C142E" w:rsidP="007C142E">
      <w:pPr>
        <w:spacing w:line="360" w:lineRule="auto"/>
        <w:ind w:left="284" w:firstLine="283"/>
        <w:jc w:val="both"/>
      </w:pPr>
      <w:r>
        <w:rPr>
          <w:b/>
        </w:rPr>
        <w:t xml:space="preserve">Bước </w:t>
      </w:r>
      <w:r w:rsidR="009B7577" w:rsidRPr="009B7577">
        <w:rPr>
          <w:b/>
        </w:rPr>
        <w:t>1:</w:t>
      </w:r>
      <w:r w:rsidR="009B7577">
        <w:t xml:space="preserve"> Tải xuống Bootstrap: Truy cập trang chủ của Bootstrap (https://getbootstrap.com) và tải xuống phiên bản Bootstrap mới nhất. Bạn có thể </w:t>
      </w:r>
      <w:r w:rsidR="009B7577">
        <w:lastRenderedPageBreak/>
        <w:t>tải gói ZIP hoặc sử dụng các tệp CSS và JavaScript được cung cấp trực tiếp từ CDN.</w:t>
      </w:r>
      <w:r w:rsidR="006221C2" w:rsidRPr="006221C2">
        <w:t xml:space="preserve"> </w:t>
      </w:r>
      <w:sdt>
        <w:sdtPr>
          <w:id w:val="2013714528"/>
          <w:citation/>
        </w:sdtPr>
        <w:sdtEndPr/>
        <w:sdtContent>
          <w:r w:rsidR="006221C2">
            <w:fldChar w:fldCharType="begin"/>
          </w:r>
          <w:r w:rsidR="006221C2">
            <w:instrText xml:space="preserve"> CITATION htt2420 \l 1033 </w:instrText>
          </w:r>
          <w:r w:rsidR="006221C2">
            <w:fldChar w:fldCharType="separate"/>
          </w:r>
          <w:r w:rsidR="006221C2">
            <w:rPr>
              <w:noProof/>
            </w:rPr>
            <w:t>[21]</w:t>
          </w:r>
          <w:r w:rsidR="006221C2">
            <w:fldChar w:fldCharType="end"/>
          </w:r>
        </w:sdtContent>
      </w:sdt>
    </w:p>
    <w:p w:rsidR="009B7577" w:rsidRDefault="009B7577" w:rsidP="00D02071">
      <w:pPr>
        <w:spacing w:line="360" w:lineRule="auto"/>
        <w:ind w:left="284" w:firstLine="283"/>
        <w:jc w:val="both"/>
      </w:pPr>
      <w:r w:rsidRPr="009B7577">
        <w:rPr>
          <w:b/>
        </w:rPr>
        <w:t>Bước 2:</w:t>
      </w:r>
      <w:r>
        <w:t xml:space="preserve"> Liên kết tệp CSS và JavaScript: Trong tệp HTML của bạn, hãy liên kết tệp CSS của Bootstrap bằng cách thêm đoạn mã sau vào phần &lt;head&gt;:</w:t>
      </w:r>
      <w:sdt>
        <w:sdtPr>
          <w:id w:val="-191701013"/>
          <w:citation/>
        </w:sdtPr>
        <w:sdtEndPr/>
        <w:sdtContent>
          <w:r w:rsidR="00974FD4">
            <w:fldChar w:fldCharType="begin"/>
          </w:r>
          <w:r w:rsidR="00974FD4">
            <w:instrText xml:space="preserve"> CITATION htt2420 \l 1033 </w:instrText>
          </w:r>
          <w:r w:rsidR="00974FD4">
            <w:fldChar w:fldCharType="separate"/>
          </w:r>
          <w:r w:rsidR="009F568C">
            <w:rPr>
              <w:noProof/>
            </w:rPr>
            <w:t xml:space="preserve"> [21]</w:t>
          </w:r>
          <w:r w:rsidR="00974FD4">
            <w:fldChar w:fldCharType="end"/>
          </w:r>
        </w:sdtContent>
      </w:sdt>
    </w:p>
    <w:p w:rsidR="006A1941" w:rsidRDefault="009B7577" w:rsidP="00D02071">
      <w:pPr>
        <w:pBdr>
          <w:top w:val="single" w:sz="4" w:space="1" w:color="auto"/>
          <w:left w:val="single" w:sz="4" w:space="4" w:color="auto"/>
          <w:bottom w:val="single" w:sz="4" w:space="1" w:color="auto"/>
          <w:right w:val="single" w:sz="4" w:space="4" w:color="auto"/>
        </w:pBdr>
        <w:spacing w:line="360" w:lineRule="auto"/>
        <w:ind w:left="426"/>
      </w:pPr>
      <w:r>
        <w:t>&lt;link rel="stylesheet" href="đườ</w:t>
      </w:r>
      <w:r w:rsidR="00D02071">
        <w:t>ng_dẫn/tới/bootstrap.min.css"/&gt;</w:t>
      </w:r>
    </w:p>
    <w:p w:rsidR="009B7577" w:rsidRDefault="009B7577" w:rsidP="00F965C2">
      <w:pPr>
        <w:spacing w:line="360" w:lineRule="auto"/>
        <w:ind w:left="284" w:firstLine="283"/>
      </w:pPr>
      <w:r>
        <w:t>Tiếp theo, liên kết tệp JavaScript của Bootstrap bằng cách thêm đoạn mã sau trước phần &lt;/body&gt;:</w:t>
      </w:r>
    </w:p>
    <w:p w:rsidR="009B7577" w:rsidRDefault="009B7577" w:rsidP="00F965C2">
      <w:pPr>
        <w:pBdr>
          <w:top w:val="single" w:sz="4" w:space="1" w:color="auto"/>
          <w:left w:val="single" w:sz="4" w:space="4" w:color="auto"/>
          <w:bottom w:val="single" w:sz="4" w:space="1" w:color="auto"/>
          <w:right w:val="single" w:sz="4" w:space="4" w:color="auto"/>
        </w:pBdr>
        <w:spacing w:line="360" w:lineRule="auto"/>
        <w:ind w:left="426"/>
      </w:pPr>
      <w:r>
        <w:t>&lt;script src="đường_dẫn/</w:t>
      </w:r>
      <w:r w:rsidR="00F965C2">
        <w:t>tới/bootstrap.min.js"&gt;&lt;/script&gt;</w:t>
      </w:r>
    </w:p>
    <w:p w:rsidR="009B7577" w:rsidRDefault="009B7577" w:rsidP="00F965C2">
      <w:pPr>
        <w:spacing w:line="360" w:lineRule="auto"/>
        <w:ind w:left="284" w:firstLine="283"/>
      </w:pPr>
      <w:r>
        <w:t>Ngoài ra, Bootstrap yêu cầu sử dụng jQuery, vì vậy bạn cũng cần liên kết thư viện jQuery trước khi liên kế</w:t>
      </w:r>
      <w:r w:rsidR="00F965C2">
        <w:t>t tệp JavaScript của Bootstrap:</w:t>
      </w:r>
      <w:r w:rsidR="008F50DB" w:rsidRPr="008F50DB">
        <w:t xml:space="preserve"> </w:t>
      </w:r>
      <w:sdt>
        <w:sdtPr>
          <w:id w:val="1223253493"/>
          <w:citation/>
        </w:sdtPr>
        <w:sdtEndPr/>
        <w:sdtContent>
          <w:r w:rsidR="008F50DB">
            <w:fldChar w:fldCharType="begin"/>
          </w:r>
          <w:r w:rsidR="008F50DB">
            <w:instrText xml:space="preserve"> CITATION htt2420 \l 1033 </w:instrText>
          </w:r>
          <w:r w:rsidR="008F50DB">
            <w:fldChar w:fldCharType="separate"/>
          </w:r>
          <w:r w:rsidR="008F50DB">
            <w:rPr>
              <w:noProof/>
            </w:rPr>
            <w:t xml:space="preserve"> [21]</w:t>
          </w:r>
          <w:r w:rsidR="008F50DB">
            <w:fldChar w:fldCharType="end"/>
          </w:r>
        </w:sdtContent>
      </w:sdt>
    </w:p>
    <w:p w:rsidR="009B7577" w:rsidRPr="00F965C2" w:rsidRDefault="009B7577" w:rsidP="00F965C2">
      <w:pPr>
        <w:pBdr>
          <w:top w:val="single" w:sz="4" w:space="1" w:color="auto"/>
          <w:left w:val="single" w:sz="4" w:space="4" w:color="auto"/>
          <w:bottom w:val="single" w:sz="4" w:space="1" w:color="auto"/>
          <w:right w:val="single" w:sz="4" w:space="4" w:color="auto"/>
        </w:pBdr>
        <w:spacing w:line="360" w:lineRule="auto"/>
        <w:ind w:left="426"/>
      </w:pPr>
      <w:r>
        <w:t>&lt;script src="đường_d</w:t>
      </w:r>
      <w:r w:rsidR="00F965C2">
        <w:t>ẫn/tới/jquery.min.js"&gt;&lt;/script&gt;</w:t>
      </w:r>
    </w:p>
    <w:p w:rsidR="009B7577" w:rsidRDefault="009B7577" w:rsidP="009B7577">
      <w:pPr>
        <w:spacing w:line="360" w:lineRule="auto"/>
        <w:ind w:left="284" w:firstLine="283"/>
        <w:jc w:val="both"/>
      </w:pPr>
      <w:r w:rsidRPr="009B7577">
        <w:rPr>
          <w:b/>
        </w:rPr>
        <w:t>Bước 3:</w:t>
      </w:r>
      <w:r>
        <w:t xml:space="preserve"> Sử dụng các lớp và thành phần: Bootstrap cung cấp nhiều lớp CSS và thành phần có sẵn mà bạn có thể sử dụng để xây dựng giao diện. Ví dụ, bạn có thể sử dụng lớp `container` để tạo ra một container chứa nội dung, lớp `row` để tạo hàng và lớp `col` để chia cột trong hàng. Bạn cũng có thể sử dụng các thành phần như button, form, navbar, và nhiều hơn nữa để tạo giao diện tương tác.</w:t>
      </w:r>
      <w:r w:rsidR="00974FD4">
        <w:t xml:space="preserve"> </w:t>
      </w:r>
      <w:sdt>
        <w:sdtPr>
          <w:id w:val="1819993451"/>
          <w:citation/>
        </w:sdtPr>
        <w:sdtEndPr/>
        <w:sdtContent>
          <w:r w:rsidR="00974FD4">
            <w:fldChar w:fldCharType="begin"/>
          </w:r>
          <w:r w:rsidR="00974FD4">
            <w:instrText xml:space="preserve"> CITATION htt2420 \l 1033 </w:instrText>
          </w:r>
          <w:r w:rsidR="00974FD4">
            <w:fldChar w:fldCharType="separate"/>
          </w:r>
          <w:r w:rsidR="009F568C">
            <w:rPr>
              <w:noProof/>
            </w:rPr>
            <w:t>[21]</w:t>
          </w:r>
          <w:r w:rsidR="00974FD4">
            <w:fldChar w:fldCharType="end"/>
          </w:r>
        </w:sdtContent>
      </w:sdt>
    </w:p>
    <w:p w:rsidR="009B7577" w:rsidRPr="009B7577" w:rsidRDefault="009B7577" w:rsidP="009B7577">
      <w:pPr>
        <w:spacing w:line="360" w:lineRule="auto"/>
        <w:ind w:left="284" w:firstLine="283"/>
        <w:jc w:val="both"/>
      </w:pPr>
      <w:r w:rsidRPr="009B7577">
        <w:rPr>
          <w:b/>
        </w:rPr>
        <w:t>Bước 4:</w:t>
      </w:r>
      <w:r>
        <w:t xml:space="preserve"> Tùy chỉnh giao diện: Bạn có thể tùy chỉnh giao diện bằng cách sử dụng các lớp CSS có sẵn trong Bootstrap hoặc viết CSS tùy chỉnh của riêng bạn. Bạn cũng có thể sử dụng các biến CSS và cấu hình tùy chỉnh trong Bootstrap để điều chỉnh kiểu dáng và giao diện theo ý muốn.</w:t>
      </w:r>
      <w:r w:rsidR="00B722F2" w:rsidRPr="00B722F2">
        <w:t xml:space="preserve"> </w:t>
      </w:r>
      <w:sdt>
        <w:sdtPr>
          <w:id w:val="-1134250683"/>
          <w:citation/>
        </w:sdtPr>
        <w:sdtEndPr/>
        <w:sdtContent>
          <w:r w:rsidR="00B722F2">
            <w:fldChar w:fldCharType="begin"/>
          </w:r>
          <w:r w:rsidR="00B722F2">
            <w:instrText xml:space="preserve"> CITATION htt2420 \l 1033 </w:instrText>
          </w:r>
          <w:r w:rsidR="00B722F2">
            <w:fldChar w:fldCharType="separate"/>
          </w:r>
          <w:r w:rsidR="00B722F2">
            <w:rPr>
              <w:noProof/>
            </w:rPr>
            <w:t>[21]</w:t>
          </w:r>
          <w:r w:rsidR="00B722F2">
            <w:fldChar w:fldCharType="end"/>
          </w:r>
        </w:sdtContent>
      </w:sdt>
    </w:p>
    <w:p w:rsidR="009B7577" w:rsidRDefault="009B7577" w:rsidP="009B7577">
      <w:pPr>
        <w:spacing w:line="360" w:lineRule="auto"/>
        <w:ind w:left="284" w:firstLine="283"/>
        <w:jc w:val="both"/>
      </w:pPr>
      <w:r w:rsidRPr="009B7577">
        <w:rPr>
          <w:b/>
        </w:rPr>
        <w:t>Bước 5:</w:t>
      </w:r>
      <w:r>
        <w:t xml:space="preserve"> Tích hợp plugins: Bootstrap cung cấp một số plugins JavaScript như carousel, modal, dropdown và nhiều hơn nữa. Để sử dụng chúng, bạn cần thêm đoạn mã JavaScript tương ứng vào tệp HTML của bạn và tuân thủ các hướng dẫn cụ thể cho từng plugin.</w:t>
      </w:r>
      <w:r w:rsidR="008D065C">
        <w:t xml:space="preserve"> </w:t>
      </w:r>
      <w:sdt>
        <w:sdtPr>
          <w:id w:val="-368609607"/>
          <w:citation/>
        </w:sdtPr>
        <w:sdtEndPr/>
        <w:sdtContent>
          <w:r w:rsidR="00974FD4">
            <w:fldChar w:fldCharType="begin"/>
          </w:r>
          <w:r w:rsidR="00974FD4">
            <w:instrText xml:space="preserve"> CITATION htt2420 \l 1033 </w:instrText>
          </w:r>
          <w:r w:rsidR="00974FD4">
            <w:fldChar w:fldCharType="separate"/>
          </w:r>
          <w:r w:rsidR="009F568C">
            <w:rPr>
              <w:noProof/>
            </w:rPr>
            <w:t>[21]</w:t>
          </w:r>
          <w:r w:rsidR="00974FD4">
            <w:fldChar w:fldCharType="end"/>
          </w:r>
        </w:sdtContent>
      </w:sdt>
    </w:p>
    <w:p w:rsidR="009B7577" w:rsidRDefault="009B7577" w:rsidP="009B7577"/>
    <w:p w:rsidR="009B7577" w:rsidRDefault="009B7577" w:rsidP="009B7577"/>
    <w:p w:rsidR="009B7577" w:rsidRDefault="009B7577" w:rsidP="009B7577"/>
    <w:p w:rsidR="001F2E3E" w:rsidRDefault="001F2E3E" w:rsidP="009B7577"/>
    <w:p w:rsidR="004F5E35" w:rsidRDefault="004F5E35" w:rsidP="009B7577"/>
    <w:p w:rsidR="008459B7" w:rsidRPr="008459B7" w:rsidRDefault="008459B7" w:rsidP="008459B7">
      <w:pPr>
        <w:pStyle w:val="Heading1"/>
        <w:numPr>
          <w:ilvl w:val="0"/>
          <w:numId w:val="3"/>
        </w:numPr>
        <w:tabs>
          <w:tab w:val="left" w:pos="1701"/>
        </w:tabs>
      </w:pPr>
      <w:bookmarkStart w:id="86" w:name="_Toc172585569"/>
      <w:r>
        <w:lastRenderedPageBreak/>
        <w:t>THỰC HIỆN HOÁ NGHIÊN CỨU</w:t>
      </w:r>
      <w:bookmarkEnd w:id="86"/>
    </w:p>
    <w:p w:rsidR="001574BC" w:rsidRDefault="004E7A8C" w:rsidP="00520EEE">
      <w:pPr>
        <w:pStyle w:val="Heading2"/>
      </w:pPr>
      <w:bookmarkStart w:id="87" w:name="_Toc172585570"/>
      <w:r>
        <w:rPr>
          <w:lang w:val="en-US"/>
        </w:rPr>
        <w:t xml:space="preserve">3.1 </w:t>
      </w:r>
      <w:r w:rsidR="008459B7" w:rsidRPr="008459B7">
        <w:t>Mô tả bài toán</w:t>
      </w:r>
      <w:bookmarkEnd w:id="87"/>
    </w:p>
    <w:p w:rsidR="001574BC" w:rsidRDefault="001574BC" w:rsidP="001574BC">
      <w:pPr>
        <w:pStyle w:val="nd"/>
      </w:pPr>
      <w:r>
        <w:t>Hệ thống quản lý bán hàng được xây dựng nhằm tối ưu hóa các quy trình kinh doanh bán lẻ, từ việc hiển thị trang chủ với các sản phẩm nổi bật, danh mục sản phẩm được phân loại chi tiết và tích hợp tính năng lọc sản phẩm. Mỗi trang chi tiết sản phẩm không chỉ cung cấp thông tin chi tiết và hình ảnh sản phẩm mà còn bao gồm thông tin về giá cả, giúp người dùng dễ dàng đưa ra quyết định mua hàng.</w:t>
      </w:r>
    </w:p>
    <w:p w:rsidR="001574BC" w:rsidRDefault="001574BC" w:rsidP="001574BC">
      <w:pPr>
        <w:pStyle w:val="nd"/>
      </w:pPr>
      <w:r>
        <w:t>Giỏ hàng là phần quan trọng, cho phép người dùng thêm sản phẩm vào giỏ hàng và quản lý số lượng sản phẩm trước khi tiến hành thanh toán. Chức năng quản lí người dùng bao gồm đăng nhập và đăng kí, giúp việc mua sắm trở nên thuận tiện hơn và giữ được sự liên kết giữa người dùng và hệ thống.</w:t>
      </w:r>
    </w:p>
    <w:p w:rsidR="001574BC" w:rsidRDefault="001574BC" w:rsidP="001574BC">
      <w:pPr>
        <w:pStyle w:val="nd"/>
      </w:pPr>
      <w:r>
        <w:t>Phần thanh toán là bước cuối cùng và quan trọng nhất, cho phép người dùng chọn phương thức thanh toán phù hợp nhất với họ. Tất cả các chức năng này được tích hợp một cách thông minh và trực quan, mang đến cho người dùng trải nghiệm mua sắm trực tuyến thuận lợi và thú vị, đồng thời giúp doanh nghiệp hoạt động hiệu quả hơn và tiết kiệm chi phí.</w:t>
      </w:r>
    </w:p>
    <w:p w:rsidR="008459B7" w:rsidRDefault="001574BC" w:rsidP="001574BC">
      <w:pPr>
        <w:pStyle w:val="nd"/>
      </w:pPr>
      <w:r>
        <w:t>Thông qua việc tự động hóa các quy trình kinh doanh, hệ thống này không chỉ đáp ứng nhu cầu mua sắm của người tiêu dùng mà còn mang lại lợi ích to lớn về mặt thời gian và chi phí cho doanh nghiệp.</w:t>
      </w:r>
      <w:r w:rsidR="0095290A">
        <w:t xml:space="preserve"> </w:t>
      </w:r>
      <w:r w:rsidR="008459B7">
        <w:t>Hệ thống quản lý bán hàng cần đáp ứng các yêu cầu cơ bản sau:</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Trang chủ: hiển thị các sản phẩm nổi bật.</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Danh mục sản phẩm: phân loại sản phẩm theo danh mục và tính năng lọc sản phẩm.</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Chi tiết sản phẩm: hiển thị thông tin chi tiết hình ảnh</w:t>
      </w:r>
      <w:r w:rsidR="00ED2BCD">
        <w:rPr>
          <w:szCs w:val="26"/>
        </w:rPr>
        <w:t xml:space="preserve"> sản phẩm,</w:t>
      </w:r>
      <w:r w:rsidRPr="008459B7">
        <w:rPr>
          <w:szCs w:val="26"/>
        </w:rPr>
        <w:t xml:space="preserve"> giá cả.</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Giỏ h</w:t>
      </w:r>
      <w:r>
        <w:rPr>
          <w:szCs w:val="26"/>
        </w:rPr>
        <w:t>àng: thêm sản phẩm vào giỏ hàng</w:t>
      </w:r>
      <w:r w:rsidRPr="008459B7">
        <w:rPr>
          <w:szCs w:val="26"/>
        </w:rPr>
        <w:t>.</w:t>
      </w:r>
    </w:p>
    <w:p w:rsidR="008459B7"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t>Quản lý</w:t>
      </w:r>
      <w:r w:rsidR="008459B7" w:rsidRPr="008459B7">
        <w:rPr>
          <w:szCs w:val="26"/>
        </w:rPr>
        <w:t xml:space="preserve"> người dùng: đăng nhập và đăng kí</w:t>
      </w:r>
      <w:r w:rsidR="008459B7" w:rsidRPr="0095290A">
        <w:rPr>
          <w:szCs w:val="26"/>
        </w:rPr>
        <w:t>.</w:t>
      </w:r>
    </w:p>
    <w:p w:rsidR="0095290A"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t>Quản lý đơn hàng: Xem và xác nhận đơn hàng.</w:t>
      </w:r>
    </w:p>
    <w:p w:rsidR="0095290A" w:rsidRPr="0095290A"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t>Quản lý phiếu giản giá: Phân loại các phiếu giảm giá.</w:t>
      </w:r>
    </w:p>
    <w:p w:rsidR="0095290A"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lastRenderedPageBreak/>
        <w:t>C</w:t>
      </w:r>
      <w:r w:rsidRPr="008459B7">
        <w:rPr>
          <w:szCs w:val="26"/>
        </w:rPr>
        <w:t>họn phương thức</w:t>
      </w:r>
      <w:r>
        <w:rPr>
          <w:szCs w:val="26"/>
        </w:rPr>
        <w:t xml:space="preserve"> thanh toán:</w:t>
      </w:r>
    </w:p>
    <w:p w:rsidR="00AF4014" w:rsidRDefault="0095290A" w:rsidP="00D33FC1">
      <w:pPr>
        <w:pStyle w:val="ListParagraph"/>
        <w:widowControl w:val="0"/>
        <w:numPr>
          <w:ilvl w:val="0"/>
          <w:numId w:val="70"/>
        </w:numPr>
        <w:autoSpaceDE w:val="0"/>
        <w:autoSpaceDN w:val="0"/>
        <w:spacing w:before="120" w:after="120" w:line="360" w:lineRule="auto"/>
        <w:ind w:left="1418" w:right="576" w:hanging="284"/>
        <w:contextualSpacing w:val="0"/>
        <w:jc w:val="both"/>
        <w:rPr>
          <w:szCs w:val="26"/>
        </w:rPr>
      </w:pPr>
      <w:r>
        <w:rPr>
          <w:szCs w:val="26"/>
        </w:rPr>
        <w:t>Phương thức</w:t>
      </w:r>
      <w:r w:rsidR="008459B7" w:rsidRPr="008459B7">
        <w:rPr>
          <w:szCs w:val="26"/>
        </w:rPr>
        <w:t xml:space="preserve"> thanh toán</w:t>
      </w:r>
      <w:r>
        <w:rPr>
          <w:szCs w:val="26"/>
        </w:rPr>
        <w:t xml:space="preserve"> trực tuyến: Paypal, MoMo, VNPay</w:t>
      </w:r>
      <w:r w:rsidR="008459B7" w:rsidRPr="008459B7">
        <w:rPr>
          <w:szCs w:val="26"/>
        </w:rPr>
        <w:t>.</w:t>
      </w:r>
    </w:p>
    <w:p w:rsidR="0095290A" w:rsidRPr="0095290A" w:rsidRDefault="0095290A" w:rsidP="00D33FC1">
      <w:pPr>
        <w:pStyle w:val="ListParagraph"/>
        <w:widowControl w:val="0"/>
        <w:numPr>
          <w:ilvl w:val="0"/>
          <w:numId w:val="70"/>
        </w:numPr>
        <w:autoSpaceDE w:val="0"/>
        <w:autoSpaceDN w:val="0"/>
        <w:spacing w:before="120" w:after="120" w:line="360" w:lineRule="auto"/>
        <w:ind w:left="1418" w:right="576" w:hanging="284"/>
        <w:contextualSpacing w:val="0"/>
        <w:jc w:val="both"/>
        <w:rPr>
          <w:szCs w:val="26"/>
        </w:rPr>
      </w:pPr>
      <w:r>
        <w:rPr>
          <w:szCs w:val="26"/>
        </w:rPr>
        <w:t>Phương thức</w:t>
      </w:r>
      <w:r w:rsidRPr="008459B7">
        <w:rPr>
          <w:szCs w:val="26"/>
        </w:rPr>
        <w:t xml:space="preserve"> thanh toán</w:t>
      </w:r>
      <w:r>
        <w:rPr>
          <w:szCs w:val="26"/>
        </w:rPr>
        <w:t xml:space="preserve"> tiền mặt: Nhận tiền khi khi giao hàng</w:t>
      </w:r>
      <w:r w:rsidRPr="008459B7">
        <w:rPr>
          <w:szCs w:val="26"/>
        </w:rPr>
        <w:t>.</w:t>
      </w:r>
    </w:p>
    <w:p w:rsidR="00933C49" w:rsidRDefault="00933C49" w:rsidP="00520EEE">
      <w:pPr>
        <w:pStyle w:val="Heading2"/>
      </w:pPr>
      <w:bookmarkStart w:id="88" w:name="_Toc172585571"/>
      <w:r>
        <w:t xml:space="preserve">3.2 </w:t>
      </w:r>
      <w:bookmarkStart w:id="89" w:name="_Toc155555655"/>
      <w:r>
        <w:t>Đặc tả yêu cầu</w:t>
      </w:r>
      <w:bookmarkEnd w:id="88"/>
      <w:bookmarkEnd w:id="89"/>
    </w:p>
    <w:p w:rsidR="00933C49" w:rsidRDefault="00933C49" w:rsidP="00816EB7">
      <w:pPr>
        <w:pStyle w:val="nd"/>
        <w:ind w:firstLine="284"/>
      </w:pPr>
      <w:r>
        <w:t>H</w:t>
      </w:r>
      <w:r w:rsidR="00E8093F">
        <w:t>ệ thống gồm 2</w:t>
      </w:r>
      <w:r>
        <w:t xml:space="preserve"> người dùng chính: </w:t>
      </w:r>
      <w:r w:rsidR="000911C8">
        <w:t>khách</w:t>
      </w:r>
      <w:r>
        <w:t xml:space="preserve"> hàng và quản trị viên.</w:t>
      </w:r>
    </w:p>
    <w:p w:rsidR="00933C49" w:rsidRDefault="00933C49" w:rsidP="00816EB7">
      <w:pPr>
        <w:pStyle w:val="nd"/>
        <w:ind w:firstLine="567"/>
      </w:pPr>
      <w:r w:rsidRPr="00773C0E">
        <w:rPr>
          <w:b/>
        </w:rPr>
        <w:t>Khách hàng:</w:t>
      </w:r>
      <w:r>
        <w:t xml:space="preserve"> Sau khi đăng nhập, có đầy đủ các quyền khách hàng có thể thêm nhiều sản phẩm vào giỏ hàng và mua tất cả sản phẩm trong giỏ hàng cùng lúc và có thể thanh toán nhiều phương thức.</w:t>
      </w:r>
    </w:p>
    <w:p w:rsidR="00933C49" w:rsidRDefault="00933C49" w:rsidP="00816EB7">
      <w:pPr>
        <w:pStyle w:val="nd"/>
        <w:ind w:firstLine="567"/>
      </w:pPr>
      <w:r w:rsidRPr="00773C0E">
        <w:rPr>
          <w:b/>
        </w:rPr>
        <w:t>Quản trị viên:</w:t>
      </w:r>
      <w:r>
        <w:t xml:space="preserve"> Sau khi đăng nhập, có quyền quản lý danh mục sản phẩm, thương hiệu, sản phẩm, tài khoản khách hàng, đơn đặt hàng, có quyền xác nhận đơn hàng và hủy đơn hàng, lọc </w:t>
      </w:r>
      <w:r w:rsidR="0095290A">
        <w:t>xem doanh thu theo ngày, tháng.</w:t>
      </w:r>
    </w:p>
    <w:p w:rsidR="00933C49" w:rsidRDefault="00933C49" w:rsidP="0087108E">
      <w:pPr>
        <w:pStyle w:val="Heading3"/>
        <w:numPr>
          <w:ilvl w:val="2"/>
          <w:numId w:val="24"/>
        </w:numPr>
        <w:spacing w:line="360" w:lineRule="auto"/>
      </w:pPr>
      <w:bookmarkStart w:id="90" w:name="_Toc155555656"/>
      <w:bookmarkStart w:id="91" w:name="_Toc172585572"/>
      <w:r>
        <w:t>Yêu cầu chức năng</w:t>
      </w:r>
      <w:bookmarkEnd w:id="90"/>
      <w:bookmarkEnd w:id="91"/>
    </w:p>
    <w:p w:rsidR="00933C49" w:rsidRPr="00302032" w:rsidRDefault="00933C49" w:rsidP="0045208E">
      <w:pPr>
        <w:pStyle w:val="nd"/>
        <w:numPr>
          <w:ilvl w:val="0"/>
          <w:numId w:val="73"/>
        </w:numPr>
        <w:ind w:left="567" w:hanging="283"/>
        <w:rPr>
          <w:b/>
        </w:rPr>
      </w:pPr>
      <w:r w:rsidRPr="00302032">
        <w:rPr>
          <w:b/>
        </w:rPr>
        <w:t>Ở cấp độ quản trị viên:</w:t>
      </w:r>
    </w:p>
    <w:p w:rsidR="002E1F2A" w:rsidRPr="002E1F2A" w:rsidRDefault="002E1F2A" w:rsidP="00B31FF9">
      <w:pPr>
        <w:pStyle w:val="nd"/>
        <w:ind w:left="284" w:firstLine="283"/>
        <w:rPr>
          <w:b/>
          <w:i/>
        </w:rPr>
      </w:pPr>
      <w:r w:rsidRPr="002E1F2A">
        <w:rPr>
          <w:b/>
          <w:i/>
        </w:rPr>
        <w:t>Quản lý thông tin sản phẩm, danh mục, thương hiệu, phiếu sản phẩm:</w:t>
      </w:r>
    </w:p>
    <w:p w:rsidR="002E1F2A" w:rsidRPr="002E1F2A" w:rsidRDefault="002E1F2A" w:rsidP="002E1F2A">
      <w:pPr>
        <w:pStyle w:val="nd"/>
      </w:pPr>
      <w:r w:rsidRPr="002E1F2A">
        <w:t>Thêm mới sản phẩm, danh mụ</w:t>
      </w:r>
      <w:r>
        <w:t>c, thương hiệu, phiếu sản phẩm:</w:t>
      </w:r>
    </w:p>
    <w:p w:rsidR="002E1F2A" w:rsidRPr="002E1F2A" w:rsidRDefault="002E1F2A" w:rsidP="0087108E">
      <w:pPr>
        <w:pStyle w:val="nd"/>
        <w:numPr>
          <w:ilvl w:val="0"/>
          <w:numId w:val="72"/>
        </w:numPr>
      </w:pPr>
      <w:r w:rsidRPr="002E1F2A">
        <w:t>Cho phép quản trị viên thêm mới thông tin sản phẩm, danh mục, thương hiệu và phiếu sản phẩm vào hệ thống.</w:t>
      </w:r>
    </w:p>
    <w:p w:rsidR="002E1F2A" w:rsidRPr="002E1F2A" w:rsidRDefault="002E1F2A" w:rsidP="0087108E">
      <w:pPr>
        <w:pStyle w:val="nd"/>
        <w:numPr>
          <w:ilvl w:val="0"/>
          <w:numId w:val="72"/>
        </w:numPr>
      </w:pPr>
      <w:r w:rsidRPr="002E1F2A">
        <w:t>Yêu cầu điền đầy đủ thông tin như tên, mô tả, hình ảnh, giá cả, và các thuộc tính khác.</w:t>
      </w:r>
    </w:p>
    <w:p w:rsidR="002E1F2A" w:rsidRPr="002E1F2A" w:rsidRDefault="002E1F2A" w:rsidP="002E1F2A">
      <w:pPr>
        <w:pStyle w:val="nd"/>
        <w:ind w:left="360" w:firstLine="360"/>
      </w:pPr>
      <w:r w:rsidRPr="002E1F2A">
        <w:t>Sửa đổi thông tin sản phẩm, danh mụ</w:t>
      </w:r>
      <w:r>
        <w:t>c, thương hiệu, phiếu sản phẩm:</w:t>
      </w:r>
    </w:p>
    <w:p w:rsidR="002E1F2A" w:rsidRPr="002E1F2A" w:rsidRDefault="002E1F2A" w:rsidP="0087108E">
      <w:pPr>
        <w:pStyle w:val="nd"/>
        <w:numPr>
          <w:ilvl w:val="0"/>
          <w:numId w:val="74"/>
        </w:numPr>
      </w:pPr>
      <w:r w:rsidRPr="002E1F2A">
        <w:t>Quản trị viên có thể chỉnh sửa thông tin của sản phẩm, danh mục, thương hiệu và phiếu sản phẩm.</w:t>
      </w:r>
    </w:p>
    <w:p w:rsidR="002E1F2A" w:rsidRPr="002E1F2A" w:rsidRDefault="002E1F2A" w:rsidP="0087108E">
      <w:pPr>
        <w:pStyle w:val="nd"/>
        <w:numPr>
          <w:ilvl w:val="0"/>
          <w:numId w:val="74"/>
        </w:numPr>
      </w:pPr>
      <w:r w:rsidRPr="002E1F2A">
        <w:t>Cung cấp giao diện dễ sử dụng để cập nhật thông tin một cách nhanh chóng và chính xác.</w:t>
      </w:r>
    </w:p>
    <w:p w:rsidR="002E1F2A" w:rsidRPr="002E1F2A" w:rsidRDefault="002E1F2A" w:rsidP="002E1F2A">
      <w:pPr>
        <w:pStyle w:val="nd"/>
        <w:ind w:left="360" w:firstLine="360"/>
      </w:pPr>
      <w:r w:rsidRPr="002E1F2A">
        <w:t>Xóa thông tin sản phẩm, danh mục, thương hiệu, phiếu sản phẩm:</w:t>
      </w:r>
    </w:p>
    <w:p w:rsidR="002E1F2A" w:rsidRPr="002E1F2A" w:rsidRDefault="002E1F2A" w:rsidP="0087108E">
      <w:pPr>
        <w:pStyle w:val="nd"/>
        <w:numPr>
          <w:ilvl w:val="0"/>
          <w:numId w:val="75"/>
        </w:numPr>
      </w:pPr>
      <w:r w:rsidRPr="002E1F2A">
        <w:lastRenderedPageBreak/>
        <w:t>Cho phép quản trị viên xóa bỏ thông tin không cần thiết hoặc không còn sử dụng nữa khỏi hệ thống.</w:t>
      </w:r>
    </w:p>
    <w:p w:rsidR="002E1F2A" w:rsidRPr="002E1F2A" w:rsidRDefault="002E1F2A" w:rsidP="0087108E">
      <w:pPr>
        <w:pStyle w:val="nd"/>
        <w:numPr>
          <w:ilvl w:val="0"/>
          <w:numId w:val="75"/>
        </w:numPr>
      </w:pPr>
      <w:r w:rsidRPr="002E1F2A">
        <w:t>Cung cấp cơ chế xác nhận trước khi xóa để đảm bảo tính chính xác và an toàn của dữ liệu.</w:t>
      </w:r>
    </w:p>
    <w:p w:rsidR="002E1F2A" w:rsidRPr="002E1F2A" w:rsidRDefault="002E1F2A" w:rsidP="002E1F2A">
      <w:pPr>
        <w:pStyle w:val="nd"/>
        <w:ind w:left="360" w:firstLine="360"/>
      </w:pPr>
      <w:r w:rsidRPr="002E1F2A">
        <w:t>Tìm kiếm thông tin sản phẩm theo nhiều tiêu chí:</w:t>
      </w:r>
    </w:p>
    <w:p w:rsidR="002E1F2A" w:rsidRPr="002E1F2A" w:rsidRDefault="002E1F2A" w:rsidP="0087108E">
      <w:pPr>
        <w:pStyle w:val="nd"/>
        <w:numPr>
          <w:ilvl w:val="0"/>
          <w:numId w:val="76"/>
        </w:numPr>
      </w:pPr>
      <w:r w:rsidRPr="002E1F2A">
        <w:t>Hỗ trợ tìm kiếm sản phẩm dựa trên tên sản phẩm, mã sản phẩm, thương hiệu, danh mục sản phẩm.</w:t>
      </w:r>
    </w:p>
    <w:p w:rsidR="002E1F2A" w:rsidRDefault="002E1F2A" w:rsidP="0087108E">
      <w:pPr>
        <w:pStyle w:val="nd"/>
        <w:numPr>
          <w:ilvl w:val="0"/>
          <w:numId w:val="76"/>
        </w:numPr>
      </w:pPr>
      <w:r w:rsidRPr="002E1F2A">
        <w:t>Cung cấp khả năng lọc kết quả tìm kiếm để người quản trị dễ dàng đưa ra quyết định.</w:t>
      </w:r>
    </w:p>
    <w:p w:rsidR="00933C49" w:rsidRPr="002E1F2A" w:rsidRDefault="00933C49" w:rsidP="002E1F2A">
      <w:pPr>
        <w:pStyle w:val="nd"/>
        <w:ind w:left="360" w:firstLine="360"/>
      </w:pPr>
      <w:r w:rsidRPr="002E1F2A">
        <w:rPr>
          <w:b/>
          <w:i/>
        </w:rPr>
        <w:t>Quản lý đơn hàng:</w:t>
      </w:r>
      <w:r w:rsidRPr="002E1F2A">
        <w:t xml:space="preserve"> Xác nhận, hủy bỏ đơn hàng, tìm kiếm đơn hàng theo mã đơn hàng, ngày đặt hàng, trạng thái đơn hàng,...</w:t>
      </w:r>
    </w:p>
    <w:p w:rsidR="00933C49" w:rsidRPr="002E1F2A" w:rsidRDefault="00933C49" w:rsidP="002E1F2A">
      <w:pPr>
        <w:pStyle w:val="nd"/>
        <w:ind w:left="360" w:firstLine="360"/>
      </w:pPr>
      <w:r w:rsidRPr="002E1F2A">
        <w:rPr>
          <w:b/>
          <w:i/>
        </w:rPr>
        <w:t>Quản lý doanh thu:</w:t>
      </w:r>
      <w:r w:rsidRPr="002E1F2A">
        <w:t xml:space="preserve"> Theo dõi doanh thu</w:t>
      </w:r>
      <w:r w:rsidR="0095290A" w:rsidRPr="002E1F2A">
        <w:t>, lợi nhuận</w:t>
      </w:r>
      <w:r w:rsidRPr="002E1F2A">
        <w:t xml:space="preserve"> theo ngày, tháng</w:t>
      </w:r>
      <w:r w:rsidR="0095290A" w:rsidRPr="002E1F2A">
        <w:t>, năm, số lượng sản phẩm và các đơn đặt hàng.</w:t>
      </w:r>
    </w:p>
    <w:p w:rsidR="0095290A" w:rsidRDefault="00933C49" w:rsidP="00E917B8">
      <w:pPr>
        <w:pStyle w:val="nd"/>
        <w:numPr>
          <w:ilvl w:val="0"/>
          <w:numId w:val="77"/>
        </w:numPr>
        <w:ind w:left="567" w:hanging="283"/>
        <w:rPr>
          <w:b/>
        </w:rPr>
      </w:pPr>
      <w:r w:rsidRPr="00302032">
        <w:rPr>
          <w:b/>
        </w:rPr>
        <w:t>Ở cấp độ khách hàng</w:t>
      </w:r>
      <w:r w:rsidR="0095290A">
        <w:rPr>
          <w:b/>
        </w:rPr>
        <w:t>:</w:t>
      </w:r>
    </w:p>
    <w:p w:rsidR="0095290A" w:rsidRPr="0095290A" w:rsidRDefault="0095290A" w:rsidP="00F10E66">
      <w:pPr>
        <w:pStyle w:val="nd"/>
        <w:numPr>
          <w:ilvl w:val="0"/>
          <w:numId w:val="71"/>
        </w:numPr>
        <w:ind w:left="851" w:hanging="284"/>
      </w:pPr>
      <w:r w:rsidRPr="002E1F2A">
        <w:rPr>
          <w:b/>
          <w:i/>
        </w:rPr>
        <w:t>Xem sản phẩm:</w:t>
      </w:r>
      <w:r w:rsidRPr="0095290A">
        <w:t xml:space="preserve"> Người dùng có thể xem danh sách các sản phẩm được hiển thị trực quan trên giao diện, bao gồm cá</w:t>
      </w:r>
      <w:r>
        <w:t>c sản phẩm nổi bật và mới nhất.</w:t>
      </w:r>
    </w:p>
    <w:p w:rsidR="0095290A" w:rsidRPr="0095290A" w:rsidRDefault="0095290A" w:rsidP="00F10E66">
      <w:pPr>
        <w:pStyle w:val="nd"/>
        <w:numPr>
          <w:ilvl w:val="0"/>
          <w:numId w:val="71"/>
        </w:numPr>
        <w:ind w:left="851" w:hanging="284"/>
      </w:pPr>
      <w:r w:rsidRPr="002E1F2A">
        <w:rPr>
          <w:b/>
          <w:i/>
        </w:rPr>
        <w:t>Xem chi tiết sản phẩm:</w:t>
      </w:r>
      <w:r w:rsidRPr="0095290A">
        <w:t xml:space="preserve"> Người dùng có thể xem thông tin chi tiết về một sản phẩm cụ thể, bao gồm hình ảnh sản phẩm, mô tả, thông số kỹ thuật, giá cả và các đánh giá từ người </w:t>
      </w:r>
      <w:r>
        <w:t>dùng khác.</w:t>
      </w:r>
    </w:p>
    <w:p w:rsidR="0095290A" w:rsidRPr="0095290A" w:rsidRDefault="0095290A" w:rsidP="00F10E66">
      <w:pPr>
        <w:pStyle w:val="nd"/>
        <w:numPr>
          <w:ilvl w:val="0"/>
          <w:numId w:val="71"/>
        </w:numPr>
        <w:ind w:left="851" w:hanging="284"/>
      </w:pPr>
      <w:r w:rsidRPr="002E1F2A">
        <w:rPr>
          <w:b/>
          <w:i/>
        </w:rPr>
        <w:t>Tra cứu sản phẩm:</w:t>
      </w:r>
      <w:r w:rsidRPr="0095290A">
        <w:t xml:space="preserve"> Hệ thống cho phép người dùng tìm kiếm sản phẩm dựa trên các tiêu chí như tên sản phẩm, danh m</w:t>
      </w:r>
      <w:r>
        <w:t>ục, thương hiệu hoặc tính năng.</w:t>
      </w:r>
    </w:p>
    <w:p w:rsidR="0095290A" w:rsidRPr="0095290A" w:rsidRDefault="0095290A" w:rsidP="00F10E66">
      <w:pPr>
        <w:pStyle w:val="nd"/>
        <w:numPr>
          <w:ilvl w:val="0"/>
          <w:numId w:val="71"/>
        </w:numPr>
        <w:ind w:left="851" w:hanging="284"/>
      </w:pPr>
      <w:r w:rsidRPr="002E1F2A">
        <w:rPr>
          <w:b/>
          <w:i/>
        </w:rPr>
        <w:t>Tra cứu đơn hàng:</w:t>
      </w:r>
      <w:r w:rsidRPr="0095290A">
        <w:t xml:space="preserve"> Người dùng có thể xem trạng thái và chi tiết của các đơn hàng đã đặt, bao gồm thông tin về sản phẩm đã mua, tổng chi phí, địa chỉ giao hàng và trạng thái vận chuyển.</w:t>
      </w:r>
    </w:p>
    <w:p w:rsidR="0095290A" w:rsidRPr="0095290A" w:rsidRDefault="0095290A" w:rsidP="00F10E66">
      <w:pPr>
        <w:pStyle w:val="nd"/>
        <w:numPr>
          <w:ilvl w:val="0"/>
          <w:numId w:val="71"/>
        </w:numPr>
        <w:ind w:left="851" w:hanging="284"/>
      </w:pPr>
      <w:r w:rsidRPr="002E1F2A">
        <w:rPr>
          <w:b/>
          <w:i/>
        </w:rPr>
        <w:t>Thêm sản phẩm vào giỏ hàng:</w:t>
      </w:r>
      <w:r w:rsidRPr="0095290A">
        <w:t xml:space="preserve"> Chức năng này cho phép người dùng thêm sản phẩm vào giỏ hàng </w:t>
      </w:r>
      <w:r>
        <w:t>để chuẩn bị cho việc thanh toán.</w:t>
      </w:r>
    </w:p>
    <w:p w:rsidR="0095290A" w:rsidRPr="0095290A" w:rsidRDefault="0095290A" w:rsidP="00F10E66">
      <w:pPr>
        <w:pStyle w:val="nd"/>
        <w:numPr>
          <w:ilvl w:val="0"/>
          <w:numId w:val="71"/>
        </w:numPr>
        <w:ind w:left="851" w:hanging="284"/>
      </w:pPr>
      <w:r w:rsidRPr="002E1F2A">
        <w:rPr>
          <w:b/>
          <w:i/>
        </w:rPr>
        <w:lastRenderedPageBreak/>
        <w:t>Xóa sản phẩm khỏi giỏ hàng:</w:t>
      </w:r>
      <w:r w:rsidRPr="0095290A">
        <w:t xml:space="preserve"> Người dùng có thể xóa bỏ các sản phẩm không muốn mua trong giỏ hàng trước khi hoàn thành đặt hàng.</w:t>
      </w:r>
    </w:p>
    <w:p w:rsidR="0095290A" w:rsidRDefault="0095290A" w:rsidP="00F10E66">
      <w:pPr>
        <w:pStyle w:val="nd"/>
        <w:numPr>
          <w:ilvl w:val="0"/>
          <w:numId w:val="71"/>
        </w:numPr>
        <w:ind w:left="851" w:hanging="284"/>
      </w:pPr>
      <w:r w:rsidRPr="002E1F2A">
        <w:rPr>
          <w:b/>
          <w:i/>
        </w:rPr>
        <w:t>Đặt hàng:</w:t>
      </w:r>
      <w:r w:rsidRPr="0095290A">
        <w:t xml:space="preserve"> Quá trình cuối cùng cho phép người dùng xác nhận và hoàn thành việc đặt hàng, chọn phương thức thanh toán và cung cấp thông tin về địa chỉ giao hàng</w:t>
      </w:r>
    </w:p>
    <w:p w:rsidR="00933C49" w:rsidRPr="00933C49" w:rsidRDefault="00933C49" w:rsidP="00B4630F">
      <w:pPr>
        <w:pStyle w:val="nd"/>
        <w:ind w:left="284" w:firstLine="0"/>
        <w:outlineLvl w:val="2"/>
        <w:rPr>
          <w:b/>
        </w:rPr>
      </w:pPr>
      <w:bookmarkStart w:id="92" w:name="_Toc172585573"/>
      <w:r w:rsidRPr="00933C49">
        <w:rPr>
          <w:b/>
        </w:rPr>
        <w:t>3.2.2 Yêu cầu phi chức năng</w:t>
      </w:r>
      <w:bookmarkEnd w:id="92"/>
    </w:p>
    <w:p w:rsidR="00933C49" w:rsidRDefault="00933C49" w:rsidP="00B4630F">
      <w:pPr>
        <w:pStyle w:val="nd"/>
        <w:numPr>
          <w:ilvl w:val="0"/>
          <w:numId w:val="25"/>
        </w:numPr>
        <w:ind w:left="851" w:hanging="284"/>
      </w:pPr>
      <w:r w:rsidRPr="00933C49">
        <w:rPr>
          <w:b/>
        </w:rPr>
        <w:t>Hiệu suất:</w:t>
      </w:r>
      <w:r>
        <w:t xml:space="preserve"> Hệ thống cần đáp ứng được yêu cầu về tốc độ xử lý.</w:t>
      </w:r>
    </w:p>
    <w:p w:rsidR="00933C49" w:rsidRDefault="00933C49" w:rsidP="00B4630F">
      <w:pPr>
        <w:pStyle w:val="nd"/>
        <w:numPr>
          <w:ilvl w:val="0"/>
          <w:numId w:val="25"/>
        </w:numPr>
        <w:ind w:left="851" w:hanging="284"/>
      </w:pPr>
      <w:r w:rsidRPr="00933C49">
        <w:rPr>
          <w:b/>
        </w:rPr>
        <w:t>Bảo mật:</w:t>
      </w:r>
      <w:r>
        <w:t xml:space="preserve"> Hệ thống cần được bảo vệ khỏi các tấn công, đánh cắp dữ liệu.</w:t>
      </w:r>
    </w:p>
    <w:p w:rsidR="00933C49" w:rsidRDefault="00933C49" w:rsidP="00B4630F">
      <w:pPr>
        <w:pStyle w:val="nd"/>
        <w:numPr>
          <w:ilvl w:val="0"/>
          <w:numId w:val="25"/>
        </w:numPr>
        <w:ind w:left="851" w:hanging="284"/>
      </w:pPr>
      <w:r w:rsidRPr="00933C49">
        <w:rPr>
          <w:b/>
        </w:rPr>
        <w:t>Khả năng mở rộng và tiện dụng:</w:t>
      </w:r>
      <w:r>
        <w:t xml:space="preserve"> Hệ thống cần có khả năng mở rộng để đáp ứng nhu cầu phát triển và thiết kế hướng đến tính thân thiện và dễ sử dụng.</w:t>
      </w:r>
    </w:p>
    <w:p w:rsidR="00933C49" w:rsidRPr="00933C49" w:rsidRDefault="00933C49" w:rsidP="008A4495">
      <w:pPr>
        <w:pStyle w:val="nd"/>
        <w:ind w:firstLine="0"/>
        <w:outlineLvl w:val="1"/>
        <w:rPr>
          <w:b/>
        </w:rPr>
      </w:pPr>
      <w:bookmarkStart w:id="93" w:name="_Toc172585574"/>
      <w:r w:rsidRPr="00933C49">
        <w:rPr>
          <w:b/>
        </w:rPr>
        <w:t>3.3 Thiết kế dữ liệu</w:t>
      </w:r>
      <w:bookmarkEnd w:id="93"/>
    </w:p>
    <w:p w:rsidR="00933C49" w:rsidRDefault="00933C49" w:rsidP="0010637E">
      <w:pPr>
        <w:pStyle w:val="Heading3"/>
        <w:numPr>
          <w:ilvl w:val="0"/>
          <w:numId w:val="0"/>
        </w:numPr>
        <w:spacing w:line="360" w:lineRule="auto"/>
        <w:ind w:left="284"/>
      </w:pPr>
      <w:bookmarkStart w:id="94" w:name="_Toc172585575"/>
      <w:r>
        <w:t xml:space="preserve">3.3.1 </w:t>
      </w:r>
      <w:bookmarkStart w:id="95" w:name="_Toc155555659"/>
      <w:r w:rsidR="00AC6A86">
        <w:t>Sơ</w:t>
      </w:r>
      <w:r>
        <w:t xml:space="preserve"> đồ use case </w:t>
      </w:r>
      <w:bookmarkEnd w:id="95"/>
      <w:r w:rsidR="00C447DB">
        <w:t>người dùng</w:t>
      </w:r>
      <w:r w:rsidR="00794C00">
        <w:t xml:space="preserve"> và admin</w:t>
      </w:r>
      <w:r w:rsidR="00C447DB">
        <w:t>.</w:t>
      </w:r>
      <w:bookmarkEnd w:id="94"/>
    </w:p>
    <w:p w:rsidR="00EE5B21" w:rsidRPr="00CD2C45" w:rsidRDefault="00EE5B21" w:rsidP="00412C1B">
      <w:pPr>
        <w:pStyle w:val="nd"/>
        <w:numPr>
          <w:ilvl w:val="0"/>
          <w:numId w:val="78"/>
        </w:numPr>
        <w:ind w:left="567" w:hanging="283"/>
        <w:rPr>
          <w:b/>
        </w:rPr>
      </w:pPr>
      <w:r w:rsidRPr="00CD2C45">
        <w:rPr>
          <w:b/>
        </w:rPr>
        <w:t>Sơ đồ use case người dùng khi đăng ký tài khoản có thể</w:t>
      </w:r>
    </w:p>
    <w:p w:rsidR="00CD2C45" w:rsidRPr="00CD2C45" w:rsidRDefault="00CD2C45" w:rsidP="00412C1B">
      <w:pPr>
        <w:pStyle w:val="nd"/>
        <w:ind w:left="284" w:firstLine="283"/>
        <w:rPr>
          <w:i/>
        </w:rPr>
      </w:pPr>
      <w:r w:rsidRPr="00CD2C45">
        <w:rPr>
          <w:i/>
        </w:rPr>
        <w:t>Chức năng đăng nhập, đăng</w:t>
      </w:r>
      <w:r>
        <w:rPr>
          <w:i/>
        </w:rPr>
        <w:t xml:space="preserve"> xuất, xem thông tin tài khoản: </w:t>
      </w:r>
      <w:r>
        <w:t>Người dùng có thể đăng nhập vào hệ thống bằng tài khoản đã đăng ký, yêu cầu nhập email và mật khẩu để xác thực danh tính.</w:t>
      </w:r>
      <w:r>
        <w:rPr>
          <w:i/>
        </w:rPr>
        <w:t xml:space="preserve"> </w:t>
      </w:r>
      <w:r>
        <w:t>Cho phép người dùng đăng xuất khỏi tài khoản hiện tại khi không sử dụng hệ thống nữa.</w:t>
      </w:r>
    </w:p>
    <w:p w:rsidR="00CD2C45" w:rsidRPr="00CD2C45" w:rsidRDefault="00CD2C45" w:rsidP="00412C1B">
      <w:pPr>
        <w:pStyle w:val="nd"/>
        <w:ind w:left="284" w:firstLine="283"/>
        <w:rPr>
          <w:i/>
        </w:rPr>
      </w:pPr>
      <w:r w:rsidRPr="00CD2C45">
        <w:rPr>
          <w:i/>
        </w:rPr>
        <w:t>Xem thông tin tài khoản:</w:t>
      </w:r>
      <w:r>
        <w:rPr>
          <w:i/>
        </w:rPr>
        <w:t xml:space="preserve"> </w:t>
      </w:r>
      <w:r>
        <w:t>Người dùng có thể xem và chỉnh sửa thông tin cá nhân như địa chỉ, số điện thoại, email và cung cấp giao diện để người dùng quản lý tài khoản một cách thuận tiện.</w:t>
      </w:r>
    </w:p>
    <w:p w:rsidR="00CD2C45" w:rsidRPr="00CD2C45" w:rsidRDefault="00CD2C45" w:rsidP="00412C1B">
      <w:pPr>
        <w:pStyle w:val="nd"/>
        <w:ind w:left="284" w:firstLine="283"/>
        <w:rPr>
          <w:i/>
        </w:rPr>
      </w:pPr>
      <w:r>
        <w:rPr>
          <w:i/>
        </w:rPr>
        <w:t xml:space="preserve">Xem danh mục và sản phẩm: </w:t>
      </w:r>
      <w:r>
        <w:t>Hiển thị danh sách các danh mục sản phẩm để người dùng có thể dễ dàng lựa chọn.</w:t>
      </w:r>
      <w:r>
        <w:rPr>
          <w:i/>
        </w:rPr>
        <w:t xml:space="preserve"> </w:t>
      </w:r>
      <w:r>
        <w:t>Người dùng có thể xem danh sách các sản phẩm trong từng danh mục. Bao gồm hình ảnh, tên sản phẩm và giá cả để người dùng dễ dàng đưa ra quyết định mua hàng.</w:t>
      </w:r>
    </w:p>
    <w:p w:rsidR="00CD2C45" w:rsidRDefault="00CD2C45" w:rsidP="00412C1B">
      <w:pPr>
        <w:pStyle w:val="nd"/>
        <w:ind w:left="284" w:firstLine="283"/>
      </w:pPr>
      <w:r w:rsidRPr="00CD2C45">
        <w:rPr>
          <w:i/>
        </w:rPr>
        <w:t xml:space="preserve">Xem chi tiết sản phẩm: </w:t>
      </w:r>
      <w:r>
        <w:t>Cung cấp thông tin chi tiết về sản phẩm bao gồm mô tả, thông số kỹ thuật, đánh giá từ người dùng khác. Cho phép xem hình ảnh lớn và chi tiết để người dùng có thể thấy rõ từng đặc tính của sản phẩm.</w:t>
      </w:r>
    </w:p>
    <w:p w:rsidR="00CD2C45" w:rsidRDefault="00CD2C45" w:rsidP="00412C1B">
      <w:pPr>
        <w:pStyle w:val="nd"/>
        <w:ind w:left="284" w:firstLine="283"/>
      </w:pPr>
      <w:r w:rsidRPr="00CD2C45">
        <w:rPr>
          <w:i/>
        </w:rPr>
        <w:lastRenderedPageBreak/>
        <w:t>Tìm kiếm sản phẩm:</w:t>
      </w:r>
      <w:r>
        <w:t xml:space="preserve"> Hỗ trợ tìm kiếm sản phẩm theo từ khóa, tên sản phẩm, thương hiệu để nhanh chóng đưa ra kết quả phù hợp.</w:t>
      </w:r>
    </w:p>
    <w:p w:rsidR="00CD2C45" w:rsidRDefault="00CD2C45" w:rsidP="00412C1B">
      <w:pPr>
        <w:pStyle w:val="nd"/>
        <w:ind w:left="284" w:firstLine="283"/>
      </w:pPr>
      <w:r w:rsidRPr="00CD2C45">
        <w:rPr>
          <w:i/>
        </w:rPr>
        <w:t>Quản lý danh sách yêu thích và giỏ hàng:</w:t>
      </w:r>
      <w:r>
        <w:t xml:space="preserve"> Người dùng có thể thêm các sản phẩm mà họ quan tâm vào danh sách yêu thích để dễ dàng theo dõi và mua sau.</w:t>
      </w:r>
    </w:p>
    <w:p w:rsidR="00CD2C45" w:rsidRDefault="00CD2C45" w:rsidP="00412C1B">
      <w:pPr>
        <w:pStyle w:val="nd"/>
        <w:ind w:left="284" w:firstLine="283"/>
      </w:pPr>
      <w:r w:rsidRPr="00CD2C45">
        <w:rPr>
          <w:i/>
        </w:rPr>
        <w:t>Thêm sản phẩm vào giỏ hàng:</w:t>
      </w:r>
      <w:r>
        <w:t xml:space="preserve"> Cho phép người dùng thêm sản phẩm vào giỏ hàng để chuẩn bị cho việc thanh toán.</w:t>
      </w:r>
    </w:p>
    <w:p w:rsidR="00CD2C45" w:rsidRDefault="00CD2C45" w:rsidP="00412C1B">
      <w:pPr>
        <w:pStyle w:val="nd"/>
        <w:ind w:left="284" w:firstLine="283"/>
      </w:pPr>
      <w:r w:rsidRPr="00CD2C45">
        <w:rPr>
          <w:i/>
        </w:rPr>
        <w:t>Đặt mua và thanh toán:</w:t>
      </w:r>
      <w:r>
        <w:t xml:space="preserve"> Người dùng có thể chọn và đặt mua các sản phẩm đã thêm vào giỏ hàng. Hỗ trợ nhiều hình thức thanh toán như thanh toán khi nhận hàng (COD) và thanh toán điện tử (qua cổng thanh toán).</w:t>
      </w:r>
    </w:p>
    <w:p w:rsidR="00CD2C45" w:rsidRPr="00CD2C45" w:rsidRDefault="00CD2C45" w:rsidP="00412C1B">
      <w:pPr>
        <w:pStyle w:val="nd"/>
        <w:ind w:left="284" w:firstLine="283"/>
        <w:rPr>
          <w:i/>
        </w:rPr>
      </w:pPr>
      <w:r>
        <w:rPr>
          <w:i/>
        </w:rPr>
        <w:t xml:space="preserve">Theo dõi đơn hàng: </w:t>
      </w:r>
      <w:r>
        <w:t>Người dùng có thể xem trạng thái của các đơn hàng đã đặt.</w:t>
      </w:r>
      <w:r>
        <w:rPr>
          <w:i/>
        </w:rPr>
        <w:t xml:space="preserve"> </w:t>
      </w:r>
      <w:r>
        <w:t>Cung cấp thông tin chi tiết về số lượng sản phẩm, tổng chi phí, địa chỉ giao hàng và trạng thái vận chuyển.</w:t>
      </w:r>
    </w:p>
    <w:p w:rsidR="00CD2C45" w:rsidRPr="00CD2C45" w:rsidRDefault="00CD2C45" w:rsidP="00412C1B">
      <w:pPr>
        <w:pStyle w:val="nd"/>
        <w:ind w:left="284" w:firstLine="283"/>
      </w:pPr>
      <w:r w:rsidRPr="00CD2C45">
        <w:rPr>
          <w:i/>
        </w:rPr>
        <w:t>Trang giới thiệu và liên hệ:</w:t>
      </w:r>
      <w:r>
        <w:t xml:space="preserve"> Hiển thị thông tin về doanh nghiệp, lịch sử phát triển, giá trị cốt lõi, v.v. Cung cấp thông tin liên hệ để người dùng có thể liên hệ khi cần hỗ trợ hoặc gửi phản hồi.</w:t>
      </w:r>
    </w:p>
    <w:p w:rsidR="000911C8" w:rsidRPr="00AC6A86" w:rsidRDefault="00C447DB" w:rsidP="00AC6A86">
      <w:pPr>
        <w:spacing w:before="120" w:after="120" w:line="360" w:lineRule="auto"/>
        <w:jc w:val="center"/>
        <w:rPr>
          <w:szCs w:val="26"/>
        </w:rPr>
      </w:pPr>
      <w:r>
        <w:rPr>
          <w:noProof/>
          <w:szCs w:val="26"/>
        </w:rPr>
        <w:drawing>
          <wp:inline distT="0" distB="0" distL="0" distR="0" wp14:anchorId="72F4A688" wp14:editId="2EA5AA24">
            <wp:extent cx="5505985" cy="3267986"/>
            <wp:effectExtent l="0" t="0" r="0" b="889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0">
                      <a:extLst>
                        <a:ext uri="{28A0092B-C50C-407E-A947-70E740481C1C}">
                          <a14:useLocalDpi xmlns:a14="http://schemas.microsoft.com/office/drawing/2010/main" val="0"/>
                        </a:ext>
                      </a:extLst>
                    </a:blip>
                    <a:srcRect t="6978"/>
                    <a:stretch/>
                  </pic:blipFill>
                  <pic:spPr bwMode="auto">
                    <a:xfrm>
                      <a:off x="0" y="0"/>
                      <a:ext cx="5600589" cy="3324137"/>
                    </a:xfrm>
                    <a:prstGeom prst="rect">
                      <a:avLst/>
                    </a:prstGeom>
                    <a:noFill/>
                    <a:ln>
                      <a:noFill/>
                    </a:ln>
                    <a:extLst>
                      <a:ext uri="{53640926-AAD7-44D8-BBD7-CCE9431645EC}">
                        <a14:shadowObscured xmlns:a14="http://schemas.microsoft.com/office/drawing/2010/main"/>
                      </a:ext>
                    </a:extLst>
                  </pic:spPr>
                </pic:pic>
              </a:graphicData>
            </a:graphic>
          </wp:inline>
        </w:drawing>
      </w:r>
    </w:p>
    <w:p w:rsidR="000911C8" w:rsidRDefault="00DE5A92" w:rsidP="00F3756E">
      <w:pPr>
        <w:pStyle w:val="Caption"/>
        <w:ind w:firstLine="0"/>
        <w:rPr>
          <w:i/>
        </w:rPr>
      </w:pPr>
      <w:bookmarkStart w:id="96" w:name="_Toc155555682"/>
      <w:bookmarkStart w:id="97" w:name="_Toc170851659"/>
      <w:r w:rsidRPr="00AC6A86">
        <w:rPr>
          <w:i/>
        </w:rPr>
        <w:t>Sơ đồ</w:t>
      </w:r>
      <w:r w:rsidR="00AC6A86" w:rsidRPr="00AC6A86">
        <w:rPr>
          <w:i/>
        </w:rPr>
        <w:t xml:space="preserve"> </w:t>
      </w:r>
      <w:r w:rsidR="001C74C6" w:rsidRPr="00AC6A86">
        <w:rPr>
          <w:i/>
        </w:rPr>
        <w:fldChar w:fldCharType="begin"/>
      </w:r>
      <w:r w:rsidR="001C74C6" w:rsidRPr="00AC6A86">
        <w:rPr>
          <w:i/>
        </w:rPr>
        <w:instrText xml:space="preserve"> STYLEREF 1 \s </w:instrText>
      </w:r>
      <w:r w:rsidR="001C74C6" w:rsidRPr="00AC6A86">
        <w:rPr>
          <w:i/>
        </w:rPr>
        <w:fldChar w:fldCharType="separate"/>
      </w:r>
      <w:r w:rsidR="00053777">
        <w:rPr>
          <w:i/>
          <w:noProof/>
        </w:rPr>
        <w:t>3</w:t>
      </w:r>
      <w:r w:rsidR="001C74C6" w:rsidRPr="00AC6A86">
        <w:rPr>
          <w:i/>
        </w:rPr>
        <w:fldChar w:fldCharType="end"/>
      </w:r>
      <w:r w:rsidR="001C74C6" w:rsidRPr="00AC6A86">
        <w:rPr>
          <w:i/>
        </w:rPr>
        <w:t>.</w:t>
      </w:r>
      <w:r w:rsidR="001C74C6" w:rsidRPr="00AC6A86">
        <w:rPr>
          <w:i/>
        </w:rPr>
        <w:fldChar w:fldCharType="begin"/>
      </w:r>
      <w:r w:rsidR="001C74C6" w:rsidRPr="00AC6A86">
        <w:rPr>
          <w:i/>
        </w:rPr>
        <w:instrText xml:space="preserve"> SEQ Bảng_3. \* ARABIC \s 1 </w:instrText>
      </w:r>
      <w:r w:rsidR="001C74C6" w:rsidRPr="00AC6A86">
        <w:rPr>
          <w:i/>
        </w:rPr>
        <w:fldChar w:fldCharType="separate"/>
      </w:r>
      <w:r w:rsidR="00053777">
        <w:rPr>
          <w:i/>
          <w:noProof/>
        </w:rPr>
        <w:t>1</w:t>
      </w:r>
      <w:r w:rsidR="001C74C6" w:rsidRPr="00AC6A86">
        <w:rPr>
          <w:i/>
        </w:rPr>
        <w:fldChar w:fldCharType="end"/>
      </w:r>
      <w:r w:rsidR="006660F4" w:rsidRPr="00AC6A86">
        <w:rPr>
          <w:i/>
        </w:rPr>
        <w:t xml:space="preserve"> </w:t>
      </w:r>
      <w:r w:rsidR="003E44E1" w:rsidRPr="00AC6A86">
        <w:rPr>
          <w:i/>
        </w:rPr>
        <w:t>:</w:t>
      </w:r>
      <w:bookmarkEnd w:id="96"/>
      <w:bookmarkEnd w:id="97"/>
      <w:r w:rsidR="00441C3F">
        <w:rPr>
          <w:i/>
        </w:rPr>
        <w:t xml:space="preserve">Sơ đồ </w:t>
      </w:r>
      <w:r w:rsidR="00AC6A86" w:rsidRPr="00AC6A86">
        <w:rPr>
          <w:i/>
        </w:rPr>
        <w:t>Use case người dùng</w:t>
      </w:r>
    </w:p>
    <w:p w:rsidR="00BA3D72" w:rsidRPr="00BA3D72" w:rsidRDefault="00BA3D72" w:rsidP="00BA3D72"/>
    <w:p w:rsidR="00EE5B21" w:rsidRPr="00CD2C45" w:rsidRDefault="00D3008B" w:rsidP="001D1B1A">
      <w:pPr>
        <w:pStyle w:val="ListParagraph"/>
        <w:numPr>
          <w:ilvl w:val="0"/>
          <w:numId w:val="79"/>
        </w:numPr>
        <w:spacing w:line="360" w:lineRule="auto"/>
        <w:ind w:left="567" w:hanging="283"/>
        <w:rPr>
          <w:b/>
          <w:bCs/>
          <w:i/>
          <w:szCs w:val="26"/>
        </w:rPr>
      </w:pPr>
      <w:r>
        <w:rPr>
          <w:b/>
          <w:bCs/>
          <w:i/>
          <w:szCs w:val="26"/>
        </w:rPr>
        <w:lastRenderedPageBreak/>
        <w:t>Sơ đồ U</w:t>
      </w:r>
      <w:r w:rsidR="00EE5B21" w:rsidRPr="00CD2C45">
        <w:rPr>
          <w:b/>
          <w:bCs/>
          <w:i/>
          <w:szCs w:val="26"/>
        </w:rPr>
        <w:t>se case Admin có thể</w:t>
      </w:r>
    </w:p>
    <w:p w:rsidR="00CD2C45" w:rsidRDefault="00CD2C45" w:rsidP="001D1B1A">
      <w:pPr>
        <w:spacing w:line="360" w:lineRule="auto"/>
        <w:ind w:left="284" w:firstLine="283"/>
        <w:rPr>
          <w:bCs/>
          <w:szCs w:val="26"/>
        </w:rPr>
      </w:pPr>
      <w:r w:rsidRPr="00687D2B">
        <w:rPr>
          <w:bCs/>
          <w:i/>
          <w:szCs w:val="26"/>
        </w:rPr>
        <w:t>Đầu tiên, người quản trị</w:t>
      </w:r>
      <w:r w:rsidR="00687D2B" w:rsidRPr="00687D2B">
        <w:rPr>
          <w:bCs/>
          <w:i/>
          <w:szCs w:val="26"/>
        </w:rPr>
        <w:t>:</w:t>
      </w:r>
      <w:r w:rsidR="00687D2B">
        <w:rPr>
          <w:bCs/>
          <w:szCs w:val="26"/>
        </w:rPr>
        <w:t xml:space="preserve"> C</w:t>
      </w:r>
      <w:r w:rsidRPr="00CD2C45">
        <w:rPr>
          <w:bCs/>
          <w:szCs w:val="26"/>
        </w:rPr>
        <w:t xml:space="preserve">ó thể đăng nhập vào hệ thống để tiếp cận các chức năng quản lý, bao gồm quản lý sản phẩm, danh mục, đơn hàng, phiếu giảm giá, thương hiệu và thông tin người dùng. </w:t>
      </w:r>
    </w:p>
    <w:p w:rsidR="00CD2C45" w:rsidRDefault="00CD2C45" w:rsidP="001D1B1A">
      <w:pPr>
        <w:spacing w:line="360" w:lineRule="auto"/>
        <w:ind w:left="284" w:firstLine="283"/>
        <w:rPr>
          <w:bCs/>
          <w:szCs w:val="26"/>
        </w:rPr>
      </w:pPr>
      <w:r w:rsidRPr="00687D2B">
        <w:rPr>
          <w:bCs/>
          <w:i/>
          <w:szCs w:val="26"/>
        </w:rPr>
        <w:t>Chức năng quản lý sản phẩm</w:t>
      </w:r>
      <w:r w:rsidR="00687D2B">
        <w:rPr>
          <w:bCs/>
          <w:szCs w:val="26"/>
        </w:rPr>
        <w:t>: C</w:t>
      </w:r>
      <w:r w:rsidRPr="00CD2C45">
        <w:rPr>
          <w:bCs/>
          <w:szCs w:val="26"/>
        </w:rPr>
        <w:t xml:space="preserve">ho phép xem, thêm, sửa và xóa các sản phẩm, đảm bảo cập nhật thông tin sản phẩm một cách chính xác và kịp thời. </w:t>
      </w:r>
    </w:p>
    <w:p w:rsidR="00CD2C45" w:rsidRDefault="00687D2B" w:rsidP="001D1B1A">
      <w:pPr>
        <w:spacing w:line="360" w:lineRule="auto"/>
        <w:ind w:left="284" w:firstLine="283"/>
        <w:rPr>
          <w:bCs/>
          <w:szCs w:val="26"/>
        </w:rPr>
      </w:pPr>
      <w:r w:rsidRPr="00687D2B">
        <w:rPr>
          <w:bCs/>
          <w:i/>
          <w:szCs w:val="26"/>
        </w:rPr>
        <w:t>Đối với quản lý danh mục:</w:t>
      </w:r>
      <w:r>
        <w:rPr>
          <w:bCs/>
          <w:szCs w:val="26"/>
        </w:rPr>
        <w:t xml:space="preserve"> N</w:t>
      </w:r>
      <w:r w:rsidR="00CD2C45" w:rsidRPr="00CD2C45">
        <w:rPr>
          <w:bCs/>
          <w:szCs w:val="26"/>
        </w:rPr>
        <w:t xml:space="preserve">gười quản trị có thể quản lý các danh mục sản phẩm bằng cách xem, thêm, sửa đổi và xóa các danh mục. Điều này giúp tổ chức sản phẩm một cách có hệ thống và dễ dàng truy cập. </w:t>
      </w:r>
    </w:p>
    <w:p w:rsidR="00CD2C45" w:rsidRDefault="00CD2C45" w:rsidP="001D1B1A">
      <w:pPr>
        <w:spacing w:line="360" w:lineRule="auto"/>
        <w:ind w:left="284" w:firstLine="283"/>
        <w:rPr>
          <w:bCs/>
          <w:szCs w:val="26"/>
        </w:rPr>
      </w:pPr>
      <w:r w:rsidRPr="00687D2B">
        <w:rPr>
          <w:bCs/>
          <w:i/>
          <w:szCs w:val="26"/>
        </w:rPr>
        <w:t>Xử lý các đơn hàng</w:t>
      </w:r>
      <w:r w:rsidR="00687D2B" w:rsidRPr="00687D2B">
        <w:rPr>
          <w:bCs/>
          <w:i/>
          <w:szCs w:val="26"/>
        </w:rPr>
        <w:t>:</w:t>
      </w:r>
      <w:r w:rsidR="00687D2B">
        <w:rPr>
          <w:bCs/>
          <w:szCs w:val="26"/>
        </w:rPr>
        <w:t xml:space="preserve"> L</w:t>
      </w:r>
      <w:r w:rsidRPr="00CD2C45">
        <w:rPr>
          <w:bCs/>
          <w:szCs w:val="26"/>
        </w:rPr>
        <w:t xml:space="preserve">à một phần quan trọng khác của chức năng quản lý, cho phép người quản trị xem và xử lý các trạng thái của các đơn hàng, đảm bảo rằng các giao dịch được hoàn thành một cách trơn tru và chính xác. </w:t>
      </w:r>
    </w:p>
    <w:p w:rsidR="00CD2C45" w:rsidRDefault="00CD2C45" w:rsidP="001D1B1A">
      <w:pPr>
        <w:spacing w:line="360" w:lineRule="auto"/>
        <w:ind w:left="284" w:firstLine="283"/>
        <w:rPr>
          <w:bCs/>
          <w:szCs w:val="26"/>
        </w:rPr>
      </w:pPr>
      <w:r w:rsidRPr="00687D2B">
        <w:rPr>
          <w:bCs/>
          <w:i/>
          <w:szCs w:val="26"/>
        </w:rPr>
        <w:t>Quản lý phiếu giảm giá</w:t>
      </w:r>
      <w:r w:rsidR="00687D2B" w:rsidRPr="00687D2B">
        <w:rPr>
          <w:bCs/>
          <w:i/>
          <w:szCs w:val="26"/>
        </w:rPr>
        <w:t>:</w:t>
      </w:r>
      <w:r w:rsidR="00687D2B">
        <w:rPr>
          <w:bCs/>
          <w:szCs w:val="26"/>
        </w:rPr>
        <w:t xml:space="preserve"> C</w:t>
      </w:r>
      <w:r w:rsidRPr="00CD2C45">
        <w:rPr>
          <w:bCs/>
          <w:szCs w:val="26"/>
        </w:rPr>
        <w:t xml:space="preserve">ho phép xem, thêm, sửa và xóa các phiếu giảm giá, hỗ trợ các chiến dịch khuyến mãi hiệu quả. </w:t>
      </w:r>
    </w:p>
    <w:p w:rsidR="00CD2C45" w:rsidRDefault="00CD2C45" w:rsidP="001D1B1A">
      <w:pPr>
        <w:spacing w:line="360" w:lineRule="auto"/>
        <w:ind w:left="284" w:firstLine="283"/>
        <w:rPr>
          <w:bCs/>
          <w:szCs w:val="26"/>
        </w:rPr>
      </w:pPr>
      <w:r w:rsidRPr="00687D2B">
        <w:rPr>
          <w:bCs/>
          <w:i/>
          <w:szCs w:val="26"/>
        </w:rPr>
        <w:t>Quản lý thương hiệu</w:t>
      </w:r>
      <w:r w:rsidR="00687D2B" w:rsidRPr="00687D2B">
        <w:rPr>
          <w:bCs/>
          <w:i/>
          <w:szCs w:val="26"/>
        </w:rPr>
        <w:t>:</w:t>
      </w:r>
      <w:r w:rsidR="00687D2B">
        <w:rPr>
          <w:bCs/>
          <w:szCs w:val="26"/>
        </w:rPr>
        <w:t xml:space="preserve"> C</w:t>
      </w:r>
      <w:r w:rsidRPr="00CD2C45">
        <w:rPr>
          <w:bCs/>
          <w:szCs w:val="26"/>
        </w:rPr>
        <w:t xml:space="preserve">ho phép xem, thêm, sửa và xóa các thương hiệu, đảm bảo thương hiệu sản phẩm được quản lý một cách chặt chẽ. </w:t>
      </w:r>
    </w:p>
    <w:p w:rsidR="00CD2C45" w:rsidRPr="00D3008B" w:rsidRDefault="00CD2C45" w:rsidP="00D3008B">
      <w:pPr>
        <w:spacing w:line="360" w:lineRule="auto"/>
        <w:ind w:left="284" w:firstLine="283"/>
        <w:rPr>
          <w:bCs/>
          <w:szCs w:val="26"/>
        </w:rPr>
      </w:pPr>
      <w:r w:rsidRPr="00687D2B">
        <w:rPr>
          <w:bCs/>
          <w:i/>
          <w:szCs w:val="26"/>
        </w:rPr>
        <w:t>Cuối cùng, chức năng xem thống kê doanh thu</w:t>
      </w:r>
      <w:r w:rsidR="00687D2B">
        <w:rPr>
          <w:bCs/>
          <w:szCs w:val="26"/>
        </w:rPr>
        <w:t>: C</w:t>
      </w:r>
      <w:r w:rsidRPr="00CD2C45">
        <w:rPr>
          <w:bCs/>
          <w:szCs w:val="26"/>
        </w:rPr>
        <w:t xml:space="preserve">ung cấp cá nhân xem doanh thu theo ngày, tháng, quý, và năm, giúp họ đánh giá và theo </w:t>
      </w:r>
      <w:r w:rsidR="00D3008B">
        <w:rPr>
          <w:bCs/>
          <w:szCs w:val="26"/>
        </w:rPr>
        <w:t>dõi hiệu quả kinh doanh của họ.</w:t>
      </w:r>
    </w:p>
    <w:p w:rsidR="00EE5B21" w:rsidRPr="00D3008B" w:rsidRDefault="00D3008B" w:rsidP="008B5DCD">
      <w:pPr>
        <w:spacing w:line="360" w:lineRule="auto"/>
        <w:jc w:val="center"/>
        <w:rPr>
          <w:b/>
          <w:bCs/>
          <w:i/>
          <w:szCs w:val="26"/>
        </w:rPr>
      </w:pPr>
      <w:r w:rsidRPr="008A4495">
        <w:rPr>
          <w:b/>
          <w:bCs/>
          <w:noProof/>
          <w:szCs w:val="26"/>
        </w:rPr>
        <w:drawing>
          <wp:inline distT="0" distB="0" distL="0" distR="0" wp14:anchorId="247CEEF0" wp14:editId="67E72814">
            <wp:extent cx="4232939" cy="313090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30" t="8514" b="4369"/>
                    <a:stretch/>
                  </pic:blipFill>
                  <pic:spPr bwMode="auto">
                    <a:xfrm>
                      <a:off x="0" y="0"/>
                      <a:ext cx="4328726" cy="3201754"/>
                    </a:xfrm>
                    <a:prstGeom prst="rect">
                      <a:avLst/>
                    </a:prstGeom>
                    <a:ln>
                      <a:noFill/>
                    </a:ln>
                    <a:extLst>
                      <a:ext uri="{53640926-AAD7-44D8-BBD7-CCE9431645EC}">
                        <a14:shadowObscured xmlns:a14="http://schemas.microsoft.com/office/drawing/2010/main"/>
                      </a:ext>
                    </a:extLst>
                  </pic:spPr>
                </pic:pic>
              </a:graphicData>
            </a:graphic>
          </wp:inline>
        </w:drawing>
      </w:r>
    </w:p>
    <w:p w:rsidR="00EE5B21" w:rsidRPr="00AC6A86" w:rsidRDefault="00EE5B21" w:rsidP="00D3008B">
      <w:pPr>
        <w:pStyle w:val="Caption"/>
        <w:ind w:firstLine="0"/>
        <w:rPr>
          <w:i/>
        </w:rPr>
      </w:pPr>
      <w:r w:rsidRPr="00AC6A86">
        <w:rPr>
          <w:i/>
        </w:rPr>
        <w:t xml:space="preserve">Sơ đồ </w:t>
      </w:r>
      <w:r w:rsidRPr="00AC6A86">
        <w:rPr>
          <w:i/>
        </w:rPr>
        <w:fldChar w:fldCharType="begin"/>
      </w:r>
      <w:r w:rsidRPr="00AC6A86">
        <w:rPr>
          <w:i/>
        </w:rPr>
        <w:instrText xml:space="preserve"> STYLEREF 1 \s </w:instrText>
      </w:r>
      <w:r w:rsidRPr="00AC6A86">
        <w:rPr>
          <w:i/>
        </w:rPr>
        <w:fldChar w:fldCharType="separate"/>
      </w:r>
      <w:r w:rsidR="00053777">
        <w:rPr>
          <w:i/>
          <w:noProof/>
        </w:rPr>
        <w:t>3</w:t>
      </w:r>
      <w:r w:rsidRPr="00AC6A86">
        <w:rPr>
          <w:i/>
        </w:rPr>
        <w:fldChar w:fldCharType="end"/>
      </w:r>
      <w:r w:rsidRPr="00AC6A86">
        <w:rPr>
          <w:i/>
        </w:rPr>
        <w:t>.</w:t>
      </w:r>
      <w:r w:rsidR="00AB6D5E">
        <w:rPr>
          <w:i/>
        </w:rPr>
        <w:t>2</w:t>
      </w:r>
      <w:r w:rsidRPr="00AC6A86">
        <w:rPr>
          <w:i/>
        </w:rPr>
        <w:t>:</w:t>
      </w:r>
      <w:r w:rsidR="00AB6D5E">
        <w:rPr>
          <w:i/>
        </w:rPr>
        <w:t xml:space="preserve"> </w:t>
      </w:r>
      <w:r w:rsidR="00E101B5">
        <w:rPr>
          <w:i/>
        </w:rPr>
        <w:t xml:space="preserve">Sơ đồ </w:t>
      </w:r>
      <w:r w:rsidRPr="00AC6A86">
        <w:rPr>
          <w:i/>
        </w:rPr>
        <w:t xml:space="preserve">Use case </w:t>
      </w:r>
      <w:r>
        <w:rPr>
          <w:i/>
        </w:rPr>
        <w:t>Admin</w:t>
      </w:r>
    </w:p>
    <w:p w:rsidR="006428BB" w:rsidRPr="006428BB" w:rsidRDefault="0020643D" w:rsidP="00DE17BB">
      <w:pPr>
        <w:pStyle w:val="nd"/>
        <w:ind w:firstLine="284"/>
        <w:outlineLvl w:val="2"/>
        <w:rPr>
          <w:b/>
        </w:rPr>
      </w:pPr>
      <w:bookmarkStart w:id="98" w:name="_Toc172585576"/>
      <w:r>
        <w:rPr>
          <w:b/>
        </w:rPr>
        <w:lastRenderedPageBreak/>
        <w:t>3.3.2</w:t>
      </w:r>
      <w:r w:rsidR="006428BB" w:rsidRPr="006428BB">
        <w:rPr>
          <w:b/>
        </w:rPr>
        <w:t xml:space="preserve"> Một số </w:t>
      </w:r>
      <w:r w:rsidR="00284B90">
        <w:rPr>
          <w:b/>
        </w:rPr>
        <w:t>s</w:t>
      </w:r>
      <w:r w:rsidR="00DE5A92">
        <w:rPr>
          <w:b/>
        </w:rPr>
        <w:t>ơ đồ</w:t>
      </w:r>
      <w:r w:rsidR="00284B90">
        <w:rPr>
          <w:b/>
        </w:rPr>
        <w:t xml:space="preserve"> </w:t>
      </w:r>
      <w:r w:rsidR="006428BB" w:rsidRPr="006428BB">
        <w:rPr>
          <w:b/>
        </w:rPr>
        <w:t>trình tự</w:t>
      </w:r>
      <w:bookmarkEnd w:id="98"/>
      <w:r w:rsidR="006428BB" w:rsidRPr="006428BB">
        <w:rPr>
          <w:b/>
        </w:rPr>
        <w:t xml:space="preserve"> </w:t>
      </w:r>
    </w:p>
    <w:p w:rsidR="00933C49" w:rsidRDefault="00DE5A92" w:rsidP="00BA3D72">
      <w:pPr>
        <w:pStyle w:val="nd"/>
        <w:ind w:left="284" w:firstLine="283"/>
      </w:pPr>
      <w:r>
        <w:t>Sơ đồ</w:t>
      </w:r>
      <w:r w:rsidR="005577D8">
        <w:t xml:space="preserve"> </w:t>
      </w:r>
      <w:r w:rsidR="00F3756E">
        <w:t>trình tự Use Case đ</w:t>
      </w:r>
      <w:r w:rsidR="006428BB" w:rsidRPr="006428BB">
        <w:t>ăng nhập</w:t>
      </w:r>
      <w:r w:rsidR="00F3756E" w:rsidRPr="00F3756E">
        <w:t xml:space="preserve"> </w:t>
      </w:r>
      <w:r w:rsidR="00F3756E">
        <w:t>mô tả sự tương tác giữa các đối tượng trong hệ thống để thực hiện quy trình đăng nhập.</w:t>
      </w:r>
    </w:p>
    <w:p w:rsidR="00F20503" w:rsidRDefault="00F20503" w:rsidP="0087108E">
      <w:pPr>
        <w:pStyle w:val="nd"/>
        <w:numPr>
          <w:ilvl w:val="0"/>
          <w:numId w:val="66"/>
        </w:numPr>
        <w:ind w:left="851" w:hanging="284"/>
      </w:pPr>
      <w:r>
        <w:t>Bước 1: Người dùng nhập thông tin đăng nhập: Mô tả người dùng nhập tên đăng nhập và mật khẩu vào form đăng nhập.</w:t>
      </w:r>
    </w:p>
    <w:p w:rsidR="00F20503" w:rsidRDefault="00F20503" w:rsidP="0087108E">
      <w:pPr>
        <w:pStyle w:val="nd"/>
        <w:numPr>
          <w:ilvl w:val="0"/>
          <w:numId w:val="66"/>
        </w:numPr>
        <w:ind w:left="851" w:hanging="284"/>
      </w:pPr>
      <w:r>
        <w:t>Bước 2: Hệ thống xác thực thông tin: Hệ thống kiểm tra thông tin người dùng nhập và xác thực tính hợp lệ của thông tin này.</w:t>
      </w:r>
    </w:p>
    <w:p w:rsidR="00F20503" w:rsidRDefault="00F20503" w:rsidP="0087108E">
      <w:pPr>
        <w:pStyle w:val="nd"/>
        <w:numPr>
          <w:ilvl w:val="0"/>
          <w:numId w:val="66"/>
        </w:numPr>
        <w:ind w:left="851" w:hanging="284"/>
      </w:pPr>
      <w:r>
        <w:t>Bước 3: Đăng nhập thành công: Nếu thông tin hợp lệ, hệ thống cho phép người dùng truy cập vào hệ thống và chuyển hướng đến trang chủ.</w:t>
      </w:r>
    </w:p>
    <w:p w:rsidR="00F20503" w:rsidRDefault="00F20503" w:rsidP="0087108E">
      <w:pPr>
        <w:pStyle w:val="nd"/>
        <w:numPr>
          <w:ilvl w:val="0"/>
          <w:numId w:val="66"/>
        </w:numPr>
        <w:ind w:left="851" w:hanging="284"/>
      </w:pPr>
      <w:r>
        <w:t>Bước 4: Đăng nhập không thành công: Nếu thông tin không hợp lệ, hệ thống thông báo lỗi và yêu cầu người dùng nhập lại thông tin đăng nhập.</w:t>
      </w:r>
    </w:p>
    <w:p w:rsidR="00933C49" w:rsidRDefault="006428BB" w:rsidP="006428BB">
      <w:pPr>
        <w:widowControl w:val="0"/>
        <w:autoSpaceDE w:val="0"/>
        <w:autoSpaceDN w:val="0"/>
        <w:spacing w:before="120" w:after="120" w:line="360" w:lineRule="auto"/>
        <w:ind w:right="576"/>
        <w:jc w:val="center"/>
        <w:rPr>
          <w:szCs w:val="26"/>
        </w:rPr>
      </w:pPr>
      <w:r>
        <w:rPr>
          <w:noProof/>
        </w:rPr>
        <w:drawing>
          <wp:inline distT="0" distB="0" distL="0" distR="0" wp14:anchorId="29F97EA1" wp14:editId="637BA786">
            <wp:extent cx="4133517" cy="3072384"/>
            <wp:effectExtent l="0" t="0" r="635" b="0"/>
            <wp:docPr id="26" name="Picture 26" descr="C:\Users\dell\Downloads\DoAn2\DangNhap_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DoAn2\DangNhap_DA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 r="3486" b="39310"/>
                    <a:stretch/>
                  </pic:blipFill>
                  <pic:spPr bwMode="auto">
                    <a:xfrm>
                      <a:off x="0" y="0"/>
                      <a:ext cx="4236499" cy="3148929"/>
                    </a:xfrm>
                    <a:prstGeom prst="rect">
                      <a:avLst/>
                    </a:prstGeom>
                    <a:noFill/>
                    <a:ln>
                      <a:noFill/>
                    </a:ln>
                    <a:extLst>
                      <a:ext uri="{53640926-AAD7-44D8-BBD7-CCE9431645EC}">
                        <a14:shadowObscured xmlns:a14="http://schemas.microsoft.com/office/drawing/2010/main"/>
                      </a:ext>
                    </a:extLst>
                  </pic:spPr>
                </pic:pic>
              </a:graphicData>
            </a:graphic>
          </wp:inline>
        </w:drawing>
      </w:r>
    </w:p>
    <w:p w:rsidR="008A4495" w:rsidRPr="00B7542F" w:rsidRDefault="00DE5A92" w:rsidP="00B7542F">
      <w:pPr>
        <w:pStyle w:val="Caption"/>
        <w:ind w:firstLine="0"/>
        <w:rPr>
          <w:i/>
        </w:rPr>
      </w:pPr>
      <w:bookmarkStart w:id="99" w:name="_Toc170851660"/>
      <w:r>
        <w:rPr>
          <w:i/>
        </w:rPr>
        <w:t>Sơ đồ</w:t>
      </w:r>
      <w:r w:rsidR="00324205">
        <w:rPr>
          <w:i/>
        </w:rPr>
        <w:t xml:space="preserve"> </w:t>
      </w:r>
      <w:r w:rsidR="001C74C6" w:rsidRPr="001C74C6">
        <w:rPr>
          <w:i/>
        </w:rPr>
        <w:fldChar w:fldCharType="begin"/>
      </w:r>
      <w:r w:rsidR="001C74C6" w:rsidRPr="001C74C6">
        <w:rPr>
          <w:i/>
        </w:rPr>
        <w:instrText xml:space="preserve"> STYLEREF 1 \s </w:instrText>
      </w:r>
      <w:r w:rsidR="001C74C6" w:rsidRPr="001C74C6">
        <w:rPr>
          <w:i/>
        </w:rPr>
        <w:fldChar w:fldCharType="separate"/>
      </w:r>
      <w:r w:rsidR="00053777">
        <w:rPr>
          <w:i/>
          <w:noProof/>
        </w:rPr>
        <w:t>3</w:t>
      </w:r>
      <w:r w:rsidR="001C74C6" w:rsidRPr="001C74C6">
        <w:rPr>
          <w:i/>
        </w:rPr>
        <w:fldChar w:fldCharType="end"/>
      </w:r>
      <w:r w:rsidR="001C74C6" w:rsidRPr="001C74C6">
        <w:rPr>
          <w:i/>
        </w:rPr>
        <w:t>.</w:t>
      </w:r>
      <w:r w:rsidR="00BA3D72">
        <w:rPr>
          <w:i/>
        </w:rPr>
        <w:t>3</w:t>
      </w:r>
      <w:r w:rsidR="003E44E1">
        <w:rPr>
          <w:i/>
        </w:rPr>
        <w:t>:</w:t>
      </w:r>
      <w:r w:rsidR="00A52507">
        <w:rPr>
          <w:i/>
        </w:rPr>
        <w:t xml:space="preserve"> Thể hiện t</w:t>
      </w:r>
      <w:r w:rsidR="003E44E1">
        <w:rPr>
          <w:i/>
        </w:rPr>
        <w:t>rình tự Use</w:t>
      </w:r>
      <w:r w:rsidR="00A52507">
        <w:rPr>
          <w:i/>
        </w:rPr>
        <w:t xml:space="preserve"> C</w:t>
      </w:r>
      <w:r w:rsidR="003E44E1">
        <w:rPr>
          <w:i/>
        </w:rPr>
        <w:t>ase đăng nhập</w:t>
      </w:r>
      <w:bookmarkEnd w:id="99"/>
    </w:p>
    <w:p w:rsidR="006428BB" w:rsidRDefault="00DE5A92" w:rsidP="002C112C">
      <w:pPr>
        <w:pStyle w:val="nd"/>
        <w:ind w:left="284" w:firstLine="283"/>
      </w:pPr>
      <w:r>
        <w:t>Sơ đồ</w:t>
      </w:r>
      <w:r w:rsidR="00820FAA">
        <w:t xml:space="preserve"> </w:t>
      </w:r>
      <w:r w:rsidR="006428BB" w:rsidRPr="006428BB">
        <w:t>trình t</w:t>
      </w:r>
      <w:r w:rsidR="002C112C">
        <w:t xml:space="preserve">ự </w:t>
      </w:r>
      <w:r w:rsidR="004600FF">
        <w:t>Use Case quản lý đặt hàng</w:t>
      </w:r>
      <w:r w:rsidR="00F3756E">
        <w:t xml:space="preserve"> mô tả sự tương tác giữa các đối tượng trong hệ thống để thực</w:t>
      </w:r>
      <w:r w:rsidR="00E43526">
        <w:t xml:space="preserve"> hiện quy trình quản lý </w:t>
      </w:r>
      <w:r w:rsidR="004600FF">
        <w:t>đặt</w:t>
      </w:r>
      <w:r w:rsidR="00E43526">
        <w:t xml:space="preserve"> hàng</w:t>
      </w:r>
      <w:r w:rsidR="00F3756E">
        <w:t>.</w:t>
      </w:r>
    </w:p>
    <w:p w:rsidR="00E43526" w:rsidRDefault="00E43526" w:rsidP="0087108E">
      <w:pPr>
        <w:pStyle w:val="nd"/>
        <w:numPr>
          <w:ilvl w:val="0"/>
          <w:numId w:val="67"/>
        </w:numPr>
        <w:ind w:left="851" w:hanging="284"/>
      </w:pPr>
      <w:r>
        <w:t>Bước 1: Lựa chọn sản phẩm: Người dùng chọn sản phẩm từ danh sách các sản phẩm có sẵn trên hệ thống.</w:t>
      </w:r>
    </w:p>
    <w:p w:rsidR="00E43526" w:rsidRDefault="00E43526" w:rsidP="0087108E">
      <w:pPr>
        <w:pStyle w:val="nd"/>
        <w:numPr>
          <w:ilvl w:val="0"/>
          <w:numId w:val="67"/>
        </w:numPr>
        <w:ind w:left="851" w:hanging="284"/>
      </w:pPr>
      <w:r>
        <w:lastRenderedPageBreak/>
        <w:t>Bước 2: Thêm vào giỏ hàng: Người dùng thêm sản phẩm vào giỏ hàng để chuẩn bị cho việc thanh toán.</w:t>
      </w:r>
    </w:p>
    <w:p w:rsidR="00E43526" w:rsidRDefault="00E43526" w:rsidP="0087108E">
      <w:pPr>
        <w:pStyle w:val="nd"/>
        <w:numPr>
          <w:ilvl w:val="0"/>
          <w:numId w:val="67"/>
        </w:numPr>
        <w:ind w:left="851" w:hanging="284"/>
      </w:pPr>
      <w:r>
        <w:t>Bước 3: Kiểm tra giỏ hàng: Người dùng xem lại các sản phẩm đã chọn trong giỏ hàng và có thể cập nhật số lượng sản phẩm.</w:t>
      </w:r>
    </w:p>
    <w:p w:rsidR="00E43526" w:rsidRDefault="00E43526" w:rsidP="0087108E">
      <w:pPr>
        <w:pStyle w:val="nd"/>
        <w:numPr>
          <w:ilvl w:val="0"/>
          <w:numId w:val="67"/>
        </w:numPr>
        <w:ind w:left="851" w:hanging="284"/>
      </w:pPr>
      <w:r>
        <w:t>Bước 4: Thanh toán: Người dùng chọn phương thức thanh toán và điền thông tin thanh toán nếu cần thiết.</w:t>
      </w:r>
    </w:p>
    <w:p w:rsidR="00E43526" w:rsidRDefault="00E43526" w:rsidP="0087108E">
      <w:pPr>
        <w:pStyle w:val="nd"/>
        <w:numPr>
          <w:ilvl w:val="0"/>
          <w:numId w:val="67"/>
        </w:numPr>
        <w:ind w:left="851" w:hanging="284"/>
      </w:pPr>
      <w:r>
        <w:t>Bước 5: Xác nhận đơn hàng: Hệ thống hiển thị lại thông tin đơn hàng và yêu cầu người dùng xác nhận.</w:t>
      </w:r>
    </w:p>
    <w:p w:rsidR="004328DE" w:rsidRDefault="00E43526" w:rsidP="00B7542F">
      <w:pPr>
        <w:pStyle w:val="nd"/>
        <w:numPr>
          <w:ilvl w:val="0"/>
          <w:numId w:val="67"/>
        </w:numPr>
        <w:ind w:left="851" w:hanging="284"/>
      </w:pPr>
      <w:r>
        <w:t>Bước 6: Hoàn tất đặt hàng: Sau khi người dùng xác nhận đơn hàng, hệ thống ghi nhận đơn hàng và thông báo cho người dùng biết đơn hàng đã được đặt thành công.</w:t>
      </w:r>
    </w:p>
    <w:p w:rsidR="004328DE" w:rsidRPr="002C112C" w:rsidRDefault="004328DE" w:rsidP="004328DE">
      <w:pPr>
        <w:pStyle w:val="nd"/>
        <w:ind w:firstLine="0"/>
        <w:jc w:val="center"/>
      </w:pPr>
      <w:r w:rsidRPr="004328DE">
        <w:rPr>
          <w:noProof/>
        </w:rPr>
        <w:drawing>
          <wp:inline distT="0" distB="0" distL="0" distR="0" wp14:anchorId="19D6B2FF" wp14:editId="5C9DA904">
            <wp:extent cx="4534943" cy="4776825"/>
            <wp:effectExtent l="0" t="0" r="0" b="508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059"/>
                    <a:stretch/>
                  </pic:blipFill>
                  <pic:spPr bwMode="auto">
                    <a:xfrm>
                      <a:off x="0" y="0"/>
                      <a:ext cx="4596465" cy="4841628"/>
                    </a:xfrm>
                    <a:prstGeom prst="rect">
                      <a:avLst/>
                    </a:prstGeom>
                    <a:ln>
                      <a:noFill/>
                    </a:ln>
                    <a:extLst>
                      <a:ext uri="{53640926-AAD7-44D8-BBD7-CCE9431645EC}">
                        <a14:shadowObscured xmlns:a14="http://schemas.microsoft.com/office/drawing/2010/main"/>
                      </a:ext>
                    </a:extLst>
                  </pic:spPr>
                </pic:pic>
              </a:graphicData>
            </a:graphic>
          </wp:inline>
        </w:drawing>
      </w:r>
    </w:p>
    <w:p w:rsidR="008A4495" w:rsidRPr="008A4495" w:rsidRDefault="00DE5A92" w:rsidP="004328DE">
      <w:pPr>
        <w:widowControl w:val="0"/>
        <w:tabs>
          <w:tab w:val="left" w:pos="8496"/>
        </w:tabs>
        <w:autoSpaceDE w:val="0"/>
        <w:autoSpaceDN w:val="0"/>
        <w:spacing w:before="120" w:after="120" w:line="360" w:lineRule="auto"/>
        <w:ind w:right="576"/>
        <w:jc w:val="center"/>
        <w:rPr>
          <w:i/>
        </w:rPr>
      </w:pPr>
      <w:r>
        <w:rPr>
          <w:i/>
        </w:rPr>
        <w:t>Sơ đồ</w:t>
      </w:r>
      <w:r w:rsidR="00E532DF">
        <w:rPr>
          <w:i/>
        </w:rPr>
        <w:t xml:space="preserve"> </w:t>
      </w:r>
      <w:r w:rsidR="00BA3D72">
        <w:rPr>
          <w:i/>
          <w:szCs w:val="26"/>
        </w:rPr>
        <w:t>3.4</w:t>
      </w:r>
      <w:r w:rsidR="003E44E1" w:rsidRPr="003E44E1">
        <w:rPr>
          <w:i/>
          <w:szCs w:val="26"/>
        </w:rPr>
        <w:t xml:space="preserve">: </w:t>
      </w:r>
      <w:r w:rsidR="00A52507">
        <w:rPr>
          <w:i/>
          <w:szCs w:val="26"/>
        </w:rPr>
        <w:t>Thể hiện</w:t>
      </w:r>
      <w:r w:rsidR="00A52507">
        <w:rPr>
          <w:i/>
        </w:rPr>
        <w:t xml:space="preserve"> trình tự cho Use Case </w:t>
      </w:r>
      <w:r w:rsidR="00F20503">
        <w:rPr>
          <w:i/>
        </w:rPr>
        <w:t>đặt hàng.</w:t>
      </w:r>
    </w:p>
    <w:p w:rsidR="006428BB" w:rsidRDefault="00DE5A92" w:rsidP="00B7542F">
      <w:pPr>
        <w:pStyle w:val="ListParagraph"/>
        <w:widowControl w:val="0"/>
        <w:autoSpaceDE w:val="0"/>
        <w:autoSpaceDN w:val="0"/>
        <w:spacing w:before="120" w:after="120" w:line="360" w:lineRule="auto"/>
        <w:ind w:left="284" w:right="-1" w:firstLine="283"/>
        <w:jc w:val="both"/>
      </w:pPr>
      <w:r>
        <w:rPr>
          <w:szCs w:val="26"/>
        </w:rPr>
        <w:lastRenderedPageBreak/>
        <w:t>Sơ đồ</w:t>
      </w:r>
      <w:r w:rsidR="00AC6A86">
        <w:rPr>
          <w:szCs w:val="26"/>
        </w:rPr>
        <w:t xml:space="preserve"> </w:t>
      </w:r>
      <w:r w:rsidR="00A80003">
        <w:rPr>
          <w:szCs w:val="26"/>
        </w:rPr>
        <w:t>trình tự</w:t>
      </w:r>
      <w:r w:rsidR="006428BB" w:rsidRPr="006428BB">
        <w:rPr>
          <w:szCs w:val="26"/>
        </w:rPr>
        <w:t xml:space="preserve"> Use Case Quản lý đơn hàng</w:t>
      </w:r>
      <w:r w:rsidR="00A80003">
        <w:rPr>
          <w:szCs w:val="26"/>
        </w:rPr>
        <w:t xml:space="preserve"> </w:t>
      </w:r>
      <w:r w:rsidR="00A80003">
        <w:t xml:space="preserve">mô tả sự tương tác giữa các đối tượng trong hệ thống để thực hiện quy trình </w:t>
      </w:r>
      <w:r w:rsidR="00A80003">
        <w:rPr>
          <w:szCs w:val="26"/>
        </w:rPr>
        <w:t>q</w:t>
      </w:r>
      <w:r w:rsidR="00A80003" w:rsidRPr="006428BB">
        <w:rPr>
          <w:szCs w:val="26"/>
        </w:rPr>
        <w:t>uản lý đơn hàng</w:t>
      </w:r>
      <w:r w:rsidR="00A80003">
        <w:t>.</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1: Xem danh sách đơn hàng: </w:t>
      </w:r>
      <w:r w:rsidR="004328DE">
        <w:rPr>
          <w:szCs w:val="26"/>
        </w:rPr>
        <w:t xml:space="preserve">Admin </w:t>
      </w:r>
      <w:r w:rsidRPr="00691B9C">
        <w:rPr>
          <w:szCs w:val="26"/>
        </w:rPr>
        <w:t>có thể xem danh sách các đơn hàng hiện có trên hệ thống, bao gồm trạng thái của từng đơn hàng.</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2: Xem chi tiết đơn hàng: </w:t>
      </w:r>
      <w:r w:rsidR="004328DE">
        <w:rPr>
          <w:szCs w:val="26"/>
        </w:rPr>
        <w:t>Admin</w:t>
      </w:r>
      <w:r w:rsidRPr="00691B9C">
        <w:rPr>
          <w:szCs w:val="26"/>
        </w:rPr>
        <w:t xml:space="preserve"> chọn một đơn hàng từ danh sách để xem chi tiết về các sản phẩm được đặt hàng, thông tin người nhận hàng và thông tin thanh toán.</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3: Cập nhật trạng thái đơn hàng: </w:t>
      </w:r>
      <w:r w:rsidR="004328DE">
        <w:rPr>
          <w:szCs w:val="26"/>
        </w:rPr>
        <w:t>Admin</w:t>
      </w:r>
      <w:r w:rsidR="004328DE" w:rsidRPr="00691B9C">
        <w:rPr>
          <w:szCs w:val="26"/>
        </w:rPr>
        <w:t xml:space="preserve"> </w:t>
      </w:r>
      <w:r w:rsidRPr="00691B9C">
        <w:rPr>
          <w:szCs w:val="26"/>
        </w:rPr>
        <w:t>có thể thay đổi trạng thái của đơn hàng, ví dụ như xác nhận đơn hàng, đang giao hàng, hoàn thành, hủy bỏ, v.v.</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Bước 4: Gửi thông báo cho khách hàng: Hệ thống cung cấp chức năng để gửi thông báo đến khách hàng về trạg tái của đơn hàng, ví dụ như thông báo khi đơn hàng được xác nhận hoặc khi đơn hàng đã giao thành công.</w:t>
      </w:r>
    </w:p>
    <w:p w:rsid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5: Quản lý đơn hàng hủy: Nếu cần thiết, </w:t>
      </w:r>
      <w:r w:rsidR="004328DE">
        <w:rPr>
          <w:szCs w:val="26"/>
        </w:rPr>
        <w:t>Admin</w:t>
      </w:r>
      <w:r w:rsidR="004328DE" w:rsidRPr="00691B9C">
        <w:rPr>
          <w:szCs w:val="26"/>
        </w:rPr>
        <w:t xml:space="preserve"> </w:t>
      </w:r>
      <w:r w:rsidRPr="00691B9C">
        <w:rPr>
          <w:szCs w:val="26"/>
        </w:rPr>
        <w:t>có thể hủy bỏ một đơn hàng và cập nhật lý do hủy.</w:t>
      </w:r>
    </w:p>
    <w:p w:rsidR="00F36ECD" w:rsidRPr="00F36ECD" w:rsidRDefault="00F36ECD" w:rsidP="003E44E1">
      <w:pPr>
        <w:widowControl w:val="0"/>
        <w:autoSpaceDE w:val="0"/>
        <w:autoSpaceDN w:val="0"/>
        <w:spacing w:before="120" w:after="120" w:line="360" w:lineRule="auto"/>
        <w:ind w:left="360" w:right="-1" w:hanging="360"/>
        <w:jc w:val="center"/>
        <w:rPr>
          <w:szCs w:val="26"/>
        </w:rPr>
      </w:pPr>
      <w:r>
        <w:rPr>
          <w:noProof/>
        </w:rPr>
        <w:drawing>
          <wp:inline distT="0" distB="0" distL="0" distR="0" wp14:anchorId="2769EA20" wp14:editId="2547A824">
            <wp:extent cx="4296410" cy="4096512"/>
            <wp:effectExtent l="0" t="0" r="8890" b="0"/>
            <wp:docPr id="129" name="Picture 129" descr="C:\Users\dell\Downloads\DoAn2\QuanLyDonHang_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DoAn2\QuanLyDonHang_DA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3480" b="27033"/>
                    <a:stretch/>
                  </pic:blipFill>
                  <pic:spPr bwMode="auto">
                    <a:xfrm>
                      <a:off x="0" y="0"/>
                      <a:ext cx="4360580" cy="4157696"/>
                    </a:xfrm>
                    <a:prstGeom prst="rect">
                      <a:avLst/>
                    </a:prstGeom>
                    <a:noFill/>
                    <a:ln>
                      <a:noFill/>
                    </a:ln>
                    <a:extLst>
                      <a:ext uri="{53640926-AAD7-44D8-BBD7-CCE9431645EC}">
                        <a14:shadowObscured xmlns:a14="http://schemas.microsoft.com/office/drawing/2010/main"/>
                      </a:ext>
                    </a:extLst>
                  </pic:spPr>
                </pic:pic>
              </a:graphicData>
            </a:graphic>
          </wp:inline>
        </w:drawing>
      </w:r>
    </w:p>
    <w:p w:rsidR="00EE0FDA" w:rsidRPr="00B7542F" w:rsidRDefault="00DE5A92" w:rsidP="004F5E35">
      <w:pPr>
        <w:widowControl w:val="0"/>
        <w:autoSpaceDE w:val="0"/>
        <w:autoSpaceDN w:val="0"/>
        <w:spacing w:before="120" w:after="120" w:line="360" w:lineRule="auto"/>
        <w:ind w:right="576"/>
        <w:jc w:val="center"/>
        <w:rPr>
          <w:i/>
          <w:szCs w:val="26"/>
        </w:rPr>
      </w:pPr>
      <w:r>
        <w:rPr>
          <w:i/>
          <w:szCs w:val="26"/>
        </w:rPr>
        <w:t xml:space="preserve">Sơ đồ </w:t>
      </w:r>
      <w:r w:rsidR="00BA3D72">
        <w:rPr>
          <w:i/>
          <w:szCs w:val="26"/>
        </w:rPr>
        <w:t>3.5</w:t>
      </w:r>
      <w:r w:rsidR="003E44E1" w:rsidRPr="003E44E1">
        <w:rPr>
          <w:i/>
          <w:szCs w:val="26"/>
        </w:rPr>
        <w:t xml:space="preserve">: </w:t>
      </w:r>
      <w:r w:rsidR="00A52507">
        <w:rPr>
          <w:i/>
          <w:szCs w:val="26"/>
        </w:rPr>
        <w:t>Thể hiện trình tự cho Use Case q</w:t>
      </w:r>
      <w:r w:rsidR="003E44E1" w:rsidRPr="003E44E1">
        <w:rPr>
          <w:i/>
          <w:szCs w:val="26"/>
        </w:rPr>
        <w:t>uản lý đơn hàng</w:t>
      </w:r>
    </w:p>
    <w:p w:rsidR="00E03F90" w:rsidRDefault="00FE433C" w:rsidP="00520EEE">
      <w:pPr>
        <w:pStyle w:val="Heading2"/>
      </w:pPr>
      <w:bookmarkStart w:id="100" w:name="_Toc172585577"/>
      <w:r>
        <w:rPr>
          <w:lang w:val="en-US"/>
        </w:rPr>
        <w:lastRenderedPageBreak/>
        <w:t>3.4</w:t>
      </w:r>
      <w:r w:rsidRPr="00FE433C">
        <w:rPr>
          <w:lang w:val="en-US"/>
        </w:rPr>
        <w:t xml:space="preserve"> </w:t>
      </w:r>
      <w:r w:rsidR="00F36ECD" w:rsidRPr="00FE433C">
        <w:t>Thiết kế cơ sở dữ liệu</w:t>
      </w:r>
      <w:bookmarkEnd w:id="100"/>
    </w:p>
    <w:p w:rsidR="00E03F90" w:rsidRPr="00E03F90" w:rsidRDefault="00E03F90" w:rsidP="00E03F90">
      <w:pPr>
        <w:rPr>
          <w:lang w:val="vi-VN"/>
        </w:rPr>
      </w:pPr>
    </w:p>
    <w:p w:rsidR="004C5BBB" w:rsidRDefault="00BA7543" w:rsidP="0001154F">
      <w:pPr>
        <w:pStyle w:val="Caption"/>
        <w:ind w:firstLine="0"/>
      </w:pPr>
      <w:bookmarkStart w:id="101" w:name="_Toc155542021"/>
      <w:r w:rsidRPr="00BA7543">
        <w:rPr>
          <w:noProof/>
        </w:rPr>
        <w:drawing>
          <wp:inline distT="0" distB="0" distL="0" distR="0" wp14:anchorId="670576B6" wp14:editId="57A8078C">
            <wp:extent cx="6777401" cy="5439410"/>
            <wp:effectExtent l="2223" t="0" r="6667" b="666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a:off x="0" y="0"/>
                      <a:ext cx="6812134" cy="5467286"/>
                    </a:xfrm>
                    <a:prstGeom prst="rect">
                      <a:avLst/>
                    </a:prstGeom>
                  </pic:spPr>
                </pic:pic>
              </a:graphicData>
            </a:graphic>
          </wp:inline>
        </w:drawing>
      </w:r>
    </w:p>
    <w:p w:rsidR="00520E86" w:rsidRDefault="00A97CC1" w:rsidP="00E32622">
      <w:pPr>
        <w:pStyle w:val="Caption"/>
        <w:ind w:firstLine="0"/>
        <w:rPr>
          <w:i/>
        </w:rPr>
      </w:pPr>
      <w:r>
        <w:t>Hình</w:t>
      </w:r>
      <w:r w:rsidR="0083436D">
        <w:t xml:space="preserve"> 3</w:t>
      </w:r>
      <w:r w:rsidR="00002D7B">
        <w:t>.4</w:t>
      </w:r>
      <w:r w:rsidR="00A52507" w:rsidRPr="00A52507">
        <w:rPr>
          <w:i/>
        </w:rPr>
        <w:t xml:space="preserve"> Mô hình cơ sở dữ liệu</w:t>
      </w:r>
    </w:p>
    <w:p w:rsidR="00BA7543" w:rsidRDefault="00BA7543" w:rsidP="00BA7543"/>
    <w:p w:rsidR="00BA7543" w:rsidRDefault="00BA7543" w:rsidP="00BA7543"/>
    <w:p w:rsidR="00BA7543" w:rsidRDefault="00BA7543" w:rsidP="00BA7543"/>
    <w:p w:rsidR="00BA7543" w:rsidRDefault="00BA7543" w:rsidP="00BA7543"/>
    <w:p w:rsidR="00BA7543" w:rsidRPr="00BA7543" w:rsidRDefault="00BA7543" w:rsidP="00BA7543"/>
    <w:p w:rsidR="00357E0A" w:rsidRPr="00357E0A" w:rsidRDefault="00357CAD" w:rsidP="00357E0A">
      <w:pPr>
        <w:pStyle w:val="Heading3"/>
        <w:keepNext w:val="0"/>
        <w:keepLines w:val="0"/>
        <w:widowControl w:val="0"/>
        <w:numPr>
          <w:ilvl w:val="0"/>
          <w:numId w:val="0"/>
        </w:numPr>
        <w:autoSpaceDE w:val="0"/>
        <w:autoSpaceDN w:val="0"/>
        <w:spacing w:before="120" w:after="120" w:line="360" w:lineRule="auto"/>
        <w:jc w:val="both"/>
      </w:pPr>
      <w:bookmarkStart w:id="102" w:name="_Toc172585578"/>
      <w:r>
        <w:lastRenderedPageBreak/>
        <w:t xml:space="preserve">3.5 </w:t>
      </w:r>
      <w:r w:rsidR="00357E0A" w:rsidRPr="00357E0A">
        <w:t>Mô tả chi tiết các bảng</w:t>
      </w:r>
      <w:bookmarkEnd w:id="101"/>
      <w:bookmarkEnd w:id="102"/>
    </w:p>
    <w:p w:rsidR="00357E0A" w:rsidRPr="007B6245" w:rsidRDefault="00A65A74" w:rsidP="00E03F90">
      <w:pPr>
        <w:pStyle w:val="ListParagraph"/>
        <w:widowControl w:val="0"/>
        <w:numPr>
          <w:ilvl w:val="0"/>
          <w:numId w:val="26"/>
        </w:numPr>
        <w:autoSpaceDE w:val="0"/>
        <w:autoSpaceDN w:val="0"/>
        <w:spacing w:before="120" w:after="120" w:line="360" w:lineRule="auto"/>
        <w:ind w:left="1040" w:right="576" w:hanging="473"/>
        <w:contextualSpacing w:val="0"/>
        <w:rPr>
          <w:szCs w:val="26"/>
        </w:rPr>
      </w:pPr>
      <w:r>
        <w:rPr>
          <w:b/>
          <w:szCs w:val="26"/>
        </w:rPr>
        <w:t>Bảng brand</w:t>
      </w:r>
    </w:p>
    <w:tbl>
      <w:tblPr>
        <w:tblStyle w:val="TableGrid0"/>
        <w:tblW w:w="8478" w:type="dxa"/>
        <w:tblInd w:w="291" w:type="dxa"/>
        <w:tblCellMar>
          <w:top w:w="9" w:type="dxa"/>
          <w:left w:w="108" w:type="dxa"/>
          <w:right w:w="115" w:type="dxa"/>
        </w:tblCellMar>
        <w:tblLook w:val="04A0" w:firstRow="1" w:lastRow="0" w:firstColumn="1" w:lastColumn="0" w:noHBand="0" w:noVBand="1"/>
      </w:tblPr>
      <w:tblGrid>
        <w:gridCol w:w="2180"/>
        <w:gridCol w:w="1671"/>
        <w:gridCol w:w="1672"/>
        <w:gridCol w:w="2955"/>
      </w:tblGrid>
      <w:tr w:rsidR="00357E0A"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Tên trường</w:t>
            </w:r>
          </w:p>
        </w:tc>
        <w:tc>
          <w:tcPr>
            <w:tcW w:w="167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Kiểu dữ liệu</w:t>
            </w:r>
          </w:p>
        </w:tc>
        <w:tc>
          <w:tcPr>
            <w:tcW w:w="1672"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Ràng buộc</w:t>
            </w:r>
          </w:p>
        </w:tc>
        <w:tc>
          <w:tcPr>
            <w:tcW w:w="2955"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brand_id</w:t>
            </w:r>
          </w:p>
        </w:tc>
        <w:tc>
          <w:tcPr>
            <w:tcW w:w="1671"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Khóa chính</w:t>
            </w:r>
          </w:p>
        </w:tc>
        <w:tc>
          <w:tcPr>
            <w:tcW w:w="295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Id thương hiệu</w:t>
            </w:r>
          </w:p>
        </w:tc>
      </w:tr>
      <w:tr w:rsidR="00357E0A"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category_id</w:t>
            </w:r>
          </w:p>
        </w:tc>
        <w:tc>
          <w:tcPr>
            <w:tcW w:w="1671"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2" w:type="dxa"/>
            <w:tcBorders>
              <w:top w:val="single" w:sz="4" w:space="0" w:color="000000"/>
              <w:left w:val="nil"/>
              <w:bottom w:val="single" w:sz="4" w:space="0" w:color="000000"/>
              <w:right w:val="single" w:sz="4" w:space="0" w:color="000000"/>
            </w:tcBorders>
          </w:tcPr>
          <w:p w:rsidR="00357E0A" w:rsidRPr="00ED6627" w:rsidRDefault="00395DDB" w:rsidP="003B56B8">
            <w:pPr>
              <w:spacing w:line="480" w:lineRule="auto"/>
              <w:ind w:hanging="47"/>
              <w:rPr>
                <w:szCs w:val="26"/>
              </w:rPr>
            </w:pPr>
            <w:r w:rsidRPr="00ED6627">
              <w:rPr>
                <w:szCs w:val="26"/>
              </w:rPr>
              <w:t>Khoá ngoại</w:t>
            </w:r>
          </w:p>
        </w:tc>
        <w:tc>
          <w:tcPr>
            <w:tcW w:w="2955"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Id</w:t>
            </w:r>
            <w:r w:rsidR="00357E0A" w:rsidRPr="00ED6627">
              <w:rPr>
                <w:szCs w:val="26"/>
              </w:rPr>
              <w:t xml:space="preserve"> </w:t>
            </w:r>
            <w:r w:rsidRPr="00ED6627">
              <w:rPr>
                <w:szCs w:val="26"/>
              </w:rPr>
              <w:t>loại</w:t>
            </w:r>
          </w:p>
        </w:tc>
      </w:tr>
      <w:tr w:rsidR="00357E0A"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brand_name</w:t>
            </w:r>
          </w:p>
        </w:tc>
        <w:tc>
          <w:tcPr>
            <w:tcW w:w="1671"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varchar(255)</w:t>
            </w:r>
          </w:p>
        </w:tc>
        <w:tc>
          <w:tcPr>
            <w:tcW w:w="16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Tên thương hiệu</w:t>
            </w:r>
          </w:p>
        </w:tc>
      </w:tr>
      <w:tr w:rsidR="00A65A74"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brand_desc</w:t>
            </w:r>
          </w:p>
        </w:tc>
        <w:tc>
          <w:tcPr>
            <w:tcW w:w="1671"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ab/>
              <w:t>text</w:t>
            </w:r>
          </w:p>
        </w:tc>
        <w:tc>
          <w:tcPr>
            <w:tcW w:w="1672"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Mô tả thương hiệu</w:t>
            </w:r>
          </w:p>
        </w:tc>
      </w:tr>
      <w:tr w:rsidR="00A65A74"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brand_status</w:t>
            </w:r>
            <w:r w:rsidRPr="00ED6627">
              <w:rPr>
                <w:szCs w:val="26"/>
              </w:rPr>
              <w:tab/>
            </w:r>
          </w:p>
        </w:tc>
        <w:tc>
          <w:tcPr>
            <w:tcW w:w="1671"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int(11)</w:t>
            </w:r>
          </w:p>
        </w:tc>
        <w:tc>
          <w:tcPr>
            <w:tcW w:w="1672"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Trạng thái thương hiệu</w:t>
            </w:r>
          </w:p>
        </w:tc>
      </w:tr>
      <w:tr w:rsidR="00351705"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351705" w:rsidRPr="00ED6627" w:rsidRDefault="00351705" w:rsidP="003B56B8">
            <w:pPr>
              <w:spacing w:line="480" w:lineRule="auto"/>
              <w:ind w:hanging="47"/>
              <w:rPr>
                <w:szCs w:val="26"/>
              </w:rPr>
            </w:pPr>
            <w:r w:rsidRPr="00ED6627">
              <w:rPr>
                <w:szCs w:val="26"/>
              </w:rPr>
              <w:t>created_at</w:t>
            </w:r>
          </w:p>
        </w:tc>
        <w:tc>
          <w:tcPr>
            <w:tcW w:w="1671" w:type="dxa"/>
            <w:tcBorders>
              <w:top w:val="single" w:sz="4" w:space="0" w:color="000000"/>
              <w:left w:val="nil"/>
              <w:bottom w:val="single" w:sz="4" w:space="0" w:color="000000"/>
              <w:right w:val="single" w:sz="4" w:space="0" w:color="000000"/>
            </w:tcBorders>
          </w:tcPr>
          <w:p w:rsidR="00351705" w:rsidRPr="00ED6627" w:rsidRDefault="00351705" w:rsidP="003B56B8">
            <w:pPr>
              <w:spacing w:line="480" w:lineRule="auto"/>
              <w:ind w:hanging="47"/>
              <w:rPr>
                <w:szCs w:val="26"/>
              </w:rPr>
            </w:pPr>
            <w:r w:rsidRPr="00ED6627">
              <w:rPr>
                <w:szCs w:val="26"/>
              </w:rPr>
              <w:t>datetime</w:t>
            </w:r>
          </w:p>
        </w:tc>
        <w:tc>
          <w:tcPr>
            <w:tcW w:w="1672" w:type="dxa"/>
            <w:tcBorders>
              <w:top w:val="single" w:sz="4" w:space="0" w:color="000000"/>
              <w:left w:val="nil"/>
              <w:bottom w:val="single" w:sz="4" w:space="0" w:color="000000"/>
              <w:right w:val="single" w:sz="4" w:space="0" w:color="000000"/>
            </w:tcBorders>
          </w:tcPr>
          <w:p w:rsidR="00351705" w:rsidRPr="00ED6627" w:rsidRDefault="00351705"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351705" w:rsidRPr="00ED6627" w:rsidRDefault="00351705" w:rsidP="003B56B8">
            <w:pPr>
              <w:spacing w:line="480" w:lineRule="auto"/>
              <w:ind w:hanging="47"/>
              <w:rPr>
                <w:szCs w:val="26"/>
              </w:rPr>
            </w:pPr>
            <w:r w:rsidRPr="00ED6627">
              <w:rPr>
                <w:szCs w:val="26"/>
              </w:rPr>
              <w:t xml:space="preserve">Tạo dữ liệu </w:t>
            </w:r>
          </w:p>
        </w:tc>
      </w:tr>
      <w:tr w:rsidR="00A65A74"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updated_at</w:t>
            </w:r>
          </w:p>
        </w:tc>
        <w:tc>
          <w:tcPr>
            <w:tcW w:w="1671"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datetime</w:t>
            </w:r>
          </w:p>
        </w:tc>
        <w:tc>
          <w:tcPr>
            <w:tcW w:w="1672"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 xml:space="preserve">Cập nhập dữ liệu </w:t>
            </w:r>
          </w:p>
        </w:tc>
      </w:tr>
    </w:tbl>
    <w:p w:rsidR="002A0D83" w:rsidRPr="00E03F90" w:rsidRDefault="00A52507" w:rsidP="002A0D83">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 xml:space="preserve">Bảng </w:t>
      </w:r>
      <w:r w:rsidR="00FD6BBE">
        <w:rPr>
          <w:i/>
          <w:szCs w:val="26"/>
        </w:rPr>
        <w:t>3.</w:t>
      </w:r>
      <w:r w:rsidRPr="00382DE7">
        <w:rPr>
          <w:i/>
          <w:szCs w:val="26"/>
        </w:rPr>
        <w:t xml:space="preserve">1: Bảng </w:t>
      </w:r>
      <w:r w:rsidR="00382DE7">
        <w:rPr>
          <w:i/>
          <w:szCs w:val="26"/>
        </w:rPr>
        <w:t>thương hiệu</w:t>
      </w:r>
    </w:p>
    <w:p w:rsidR="00357E0A" w:rsidRPr="00ED6627" w:rsidRDefault="00A65A74" w:rsidP="00E03F90">
      <w:pPr>
        <w:pStyle w:val="ListParagraph"/>
        <w:widowControl w:val="0"/>
        <w:numPr>
          <w:ilvl w:val="0"/>
          <w:numId w:val="26"/>
        </w:numPr>
        <w:autoSpaceDE w:val="0"/>
        <w:autoSpaceDN w:val="0"/>
        <w:spacing w:before="120" w:after="120" w:line="360" w:lineRule="auto"/>
        <w:ind w:left="1040" w:hanging="473"/>
        <w:contextualSpacing w:val="0"/>
        <w:rPr>
          <w:szCs w:val="26"/>
        </w:rPr>
      </w:pPr>
      <w:r w:rsidRPr="00ED6627">
        <w:rPr>
          <w:b/>
          <w:szCs w:val="26"/>
        </w:rPr>
        <w:t>Bảng category_product</w:t>
      </w:r>
    </w:p>
    <w:tbl>
      <w:tblPr>
        <w:tblStyle w:val="TableGrid0"/>
        <w:tblW w:w="8471" w:type="dxa"/>
        <w:tblInd w:w="291" w:type="dxa"/>
        <w:tblCellMar>
          <w:top w:w="9" w:type="dxa"/>
          <w:left w:w="108" w:type="dxa"/>
          <w:right w:w="96" w:type="dxa"/>
        </w:tblCellMar>
        <w:tblLook w:val="04A0" w:firstRow="1" w:lastRow="0" w:firstColumn="1" w:lastColumn="0" w:noHBand="0" w:noVBand="1"/>
      </w:tblPr>
      <w:tblGrid>
        <w:gridCol w:w="2178"/>
        <w:gridCol w:w="1669"/>
        <w:gridCol w:w="1670"/>
        <w:gridCol w:w="2954"/>
      </w:tblGrid>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Tên trường</w:t>
            </w:r>
          </w:p>
        </w:tc>
        <w:tc>
          <w:tcPr>
            <w:tcW w:w="1669"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Kiểu dữ liệu</w:t>
            </w:r>
          </w:p>
        </w:tc>
        <w:tc>
          <w:tcPr>
            <w:tcW w:w="1670"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Ràng buộc</w:t>
            </w:r>
          </w:p>
        </w:tc>
        <w:tc>
          <w:tcPr>
            <w:tcW w:w="2954"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category_id</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Khóa chính</w:t>
            </w:r>
          </w:p>
        </w:tc>
        <w:tc>
          <w:tcPr>
            <w:tcW w:w="2954"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Id </w:t>
            </w:r>
            <w:r w:rsidR="00A65A74" w:rsidRPr="00ED6627">
              <w:rPr>
                <w:szCs w:val="26"/>
              </w:rPr>
              <w:t>loại</w:t>
            </w:r>
            <w:r w:rsidR="00041C29">
              <w:rPr>
                <w:szCs w:val="26"/>
              </w:rPr>
              <w:t xml:space="preserve"> sản phẩm</w:t>
            </w:r>
          </w:p>
        </w:tc>
      </w:tr>
      <w:tr w:rsidR="00357E0A" w:rsidRPr="00ED6627" w:rsidTr="007B6245">
        <w:trPr>
          <w:trHeight w:val="338"/>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category_name</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varchar(255)</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Tên loại</w:t>
            </w:r>
            <w:r w:rsidR="00041C29">
              <w:rPr>
                <w:szCs w:val="26"/>
              </w:rPr>
              <w:t xml:space="preserve"> sản phẩm</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category_desc</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text</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Mô tả loại</w:t>
            </w:r>
            <w:r w:rsidR="00041C29">
              <w:rPr>
                <w:szCs w:val="26"/>
              </w:rPr>
              <w:t xml:space="preserve"> sản phẩm</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category_status</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Trạng thái loại</w:t>
            </w:r>
            <w:r w:rsidR="00041C29">
              <w:rPr>
                <w:szCs w:val="26"/>
              </w:rPr>
              <w:t xml:space="preserve"> sản phẩm</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created_at</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datetime</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Tạo dữ liệu </w:t>
            </w:r>
          </w:p>
        </w:tc>
      </w:tr>
      <w:tr w:rsidR="00357E0A" w:rsidRPr="00ED6627" w:rsidTr="007B6245">
        <w:trPr>
          <w:trHeight w:val="338"/>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updated_at</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datetime</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Cập nhập dữ liệu </w:t>
            </w:r>
          </w:p>
        </w:tc>
      </w:tr>
    </w:tbl>
    <w:p w:rsidR="002A0D83" w:rsidRDefault="00382DE7" w:rsidP="002A0D83">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2</w:t>
      </w:r>
      <w:r w:rsidRPr="00382DE7">
        <w:rPr>
          <w:i/>
          <w:szCs w:val="26"/>
        </w:rPr>
        <w:t xml:space="preserve">: Bảng </w:t>
      </w:r>
      <w:r w:rsidR="00041C29">
        <w:rPr>
          <w:i/>
          <w:szCs w:val="26"/>
        </w:rPr>
        <w:t>loại sản phẩm</w:t>
      </w:r>
    </w:p>
    <w:p w:rsidR="003B56B8" w:rsidRDefault="003B56B8" w:rsidP="002A0D83">
      <w:pPr>
        <w:pStyle w:val="ListParagraph"/>
        <w:widowControl w:val="0"/>
        <w:autoSpaceDE w:val="0"/>
        <w:autoSpaceDN w:val="0"/>
        <w:spacing w:before="120" w:after="120" w:line="360" w:lineRule="auto"/>
        <w:ind w:left="0" w:right="576"/>
        <w:contextualSpacing w:val="0"/>
        <w:jc w:val="center"/>
        <w:rPr>
          <w:i/>
          <w:szCs w:val="26"/>
        </w:rPr>
      </w:pPr>
    </w:p>
    <w:p w:rsidR="003B56B8" w:rsidRDefault="003B56B8" w:rsidP="002A0D83">
      <w:pPr>
        <w:pStyle w:val="ListParagraph"/>
        <w:widowControl w:val="0"/>
        <w:autoSpaceDE w:val="0"/>
        <w:autoSpaceDN w:val="0"/>
        <w:spacing w:before="120" w:after="120" w:line="360" w:lineRule="auto"/>
        <w:ind w:left="0" w:right="576"/>
        <w:contextualSpacing w:val="0"/>
        <w:jc w:val="center"/>
        <w:rPr>
          <w:i/>
          <w:szCs w:val="26"/>
        </w:rPr>
      </w:pPr>
    </w:p>
    <w:p w:rsidR="003B56B8" w:rsidRPr="00382DE7" w:rsidRDefault="003B56B8" w:rsidP="002A0D83">
      <w:pPr>
        <w:pStyle w:val="ListParagraph"/>
        <w:widowControl w:val="0"/>
        <w:autoSpaceDE w:val="0"/>
        <w:autoSpaceDN w:val="0"/>
        <w:spacing w:before="120" w:after="120" w:line="360" w:lineRule="auto"/>
        <w:ind w:left="0" w:right="576"/>
        <w:contextualSpacing w:val="0"/>
        <w:jc w:val="center"/>
        <w:rPr>
          <w:i/>
          <w:szCs w:val="26"/>
        </w:rPr>
      </w:pPr>
    </w:p>
    <w:p w:rsidR="00357E0A" w:rsidRPr="00ED6627" w:rsidRDefault="00357E0A" w:rsidP="002A0D83">
      <w:pPr>
        <w:pStyle w:val="ListParagraph"/>
        <w:widowControl w:val="0"/>
        <w:numPr>
          <w:ilvl w:val="0"/>
          <w:numId w:val="26"/>
        </w:numPr>
        <w:autoSpaceDE w:val="0"/>
        <w:autoSpaceDN w:val="0"/>
        <w:spacing w:before="120" w:after="120" w:line="360" w:lineRule="auto"/>
        <w:ind w:left="1040" w:hanging="473"/>
        <w:contextualSpacing w:val="0"/>
        <w:rPr>
          <w:szCs w:val="26"/>
        </w:rPr>
      </w:pPr>
      <w:r w:rsidRPr="00ED6627">
        <w:rPr>
          <w:b/>
          <w:szCs w:val="26"/>
        </w:rPr>
        <w:lastRenderedPageBreak/>
        <w:t>Bảng orders</w:t>
      </w:r>
    </w:p>
    <w:tbl>
      <w:tblPr>
        <w:tblStyle w:val="TableGrid0"/>
        <w:tblW w:w="8494" w:type="dxa"/>
        <w:tblInd w:w="285" w:type="dxa"/>
        <w:tblCellMar>
          <w:top w:w="9" w:type="dxa"/>
          <w:left w:w="106" w:type="dxa"/>
          <w:right w:w="48" w:type="dxa"/>
        </w:tblCellMar>
        <w:tblLook w:val="04A0" w:firstRow="1" w:lastRow="0" w:firstColumn="1" w:lastColumn="0" w:noHBand="0" w:noVBand="1"/>
      </w:tblPr>
      <w:tblGrid>
        <w:gridCol w:w="2120"/>
        <w:gridCol w:w="1701"/>
        <w:gridCol w:w="1701"/>
        <w:gridCol w:w="2972"/>
      </w:tblGrid>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Ràng buộc</w:t>
            </w:r>
          </w:p>
        </w:tc>
        <w:tc>
          <w:tcPr>
            <w:tcW w:w="2972"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905FDE">
        <w:trPr>
          <w:trHeight w:val="311"/>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95DDB" w:rsidP="003B56B8">
            <w:pPr>
              <w:spacing w:line="480" w:lineRule="auto"/>
              <w:ind w:left="2" w:hanging="47"/>
              <w:rPr>
                <w:szCs w:val="26"/>
              </w:rPr>
            </w:pPr>
            <w:r w:rsidRPr="00ED6627">
              <w:rPr>
                <w:szCs w:val="26"/>
              </w:rPr>
              <w:t>order_</w:t>
            </w:r>
            <w:r w:rsidR="00357E0A" w:rsidRPr="00ED6627">
              <w:rPr>
                <w:szCs w:val="26"/>
              </w:rPr>
              <w:t>id</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K</w:t>
            </w:r>
            <w:r w:rsidR="00357E0A" w:rsidRPr="00ED6627">
              <w:rPr>
                <w:szCs w:val="26"/>
              </w:rPr>
              <w:t>hóa chính</w:t>
            </w:r>
          </w:p>
        </w:tc>
        <w:tc>
          <w:tcPr>
            <w:tcW w:w="2972" w:type="dxa"/>
            <w:tcBorders>
              <w:top w:val="single" w:sz="4" w:space="0" w:color="000000"/>
              <w:left w:val="nil"/>
              <w:bottom w:val="single" w:sz="4" w:space="0" w:color="000000"/>
              <w:right w:val="single" w:sz="4" w:space="0" w:color="000000"/>
            </w:tcBorders>
          </w:tcPr>
          <w:p w:rsidR="00357E0A" w:rsidRPr="00ED6627" w:rsidRDefault="00041C29" w:rsidP="003B56B8">
            <w:pPr>
              <w:spacing w:line="480" w:lineRule="auto"/>
              <w:ind w:hanging="47"/>
              <w:rPr>
                <w:szCs w:val="26"/>
              </w:rPr>
            </w:pPr>
            <w:r>
              <w:rPr>
                <w:szCs w:val="26"/>
              </w:rPr>
              <w:t>Id đặt</w:t>
            </w:r>
            <w:r w:rsidR="00357E0A" w:rsidRPr="00ED6627">
              <w:rPr>
                <w:szCs w:val="26"/>
              </w:rPr>
              <w:t xml:space="preserve"> hàng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95DDB" w:rsidP="003B56B8">
            <w:pPr>
              <w:spacing w:line="480" w:lineRule="auto"/>
              <w:ind w:left="2" w:hanging="47"/>
              <w:rPr>
                <w:szCs w:val="26"/>
              </w:rPr>
            </w:pPr>
            <w:r w:rsidRPr="00ED6627">
              <w:rPr>
                <w:szCs w:val="26"/>
              </w:rPr>
              <w:t>customer_id</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bigint(20)</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K</w:t>
            </w:r>
            <w:r w:rsidR="00357E0A" w:rsidRPr="00ED6627">
              <w:rPr>
                <w:szCs w:val="26"/>
              </w:rPr>
              <w:t>hóa ngoại</w:t>
            </w:r>
          </w:p>
        </w:tc>
        <w:tc>
          <w:tcPr>
            <w:tcW w:w="29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Id người dùng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shipping_id</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K</w:t>
            </w:r>
            <w:r w:rsidR="00357E0A" w:rsidRPr="00ED6627">
              <w:rPr>
                <w:szCs w:val="26"/>
              </w:rPr>
              <w:t>hóa ngoại</w:t>
            </w:r>
          </w:p>
        </w:tc>
        <w:tc>
          <w:tcPr>
            <w:tcW w:w="2972"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hanging="47"/>
              <w:rPr>
                <w:szCs w:val="26"/>
              </w:rPr>
            </w:pPr>
            <w:r w:rsidRPr="00ED6627">
              <w:rPr>
                <w:szCs w:val="26"/>
              </w:rPr>
              <w:t>Id giao hàng</w:t>
            </w:r>
          </w:p>
        </w:tc>
      </w:tr>
      <w:tr w:rsidR="00905FDE" w:rsidRPr="00ED6627" w:rsidTr="003B56B8">
        <w:trPr>
          <w:trHeight w:val="333"/>
        </w:trPr>
        <w:tc>
          <w:tcPr>
            <w:tcW w:w="2120"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payment_id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Khóa ngoại</w:t>
            </w:r>
          </w:p>
        </w:tc>
        <w:tc>
          <w:tcPr>
            <w:tcW w:w="2972"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phương thức thanh toán</w:t>
            </w:r>
          </w:p>
        </w:tc>
      </w:tr>
      <w:tr w:rsidR="00357E0A" w:rsidRPr="00ED6627" w:rsidTr="00905FDE">
        <w:trPr>
          <w:trHeight w:val="310"/>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order_total</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ab/>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041C29" w:rsidP="003B56B8">
            <w:pPr>
              <w:spacing w:line="480" w:lineRule="auto"/>
              <w:ind w:hanging="47"/>
              <w:rPr>
                <w:szCs w:val="26"/>
              </w:rPr>
            </w:pPr>
            <w:r>
              <w:rPr>
                <w:szCs w:val="26"/>
              </w:rPr>
              <w:t>Tổng tiền đặt</w:t>
            </w:r>
            <w:r w:rsidR="00357E0A" w:rsidRPr="00ED6627">
              <w:rPr>
                <w:szCs w:val="26"/>
              </w:rPr>
              <w:t xml:space="preserve"> hàng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order_status</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ab/>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041C29" w:rsidP="003B56B8">
            <w:pPr>
              <w:spacing w:line="480" w:lineRule="auto"/>
              <w:ind w:hanging="47"/>
              <w:rPr>
                <w:szCs w:val="26"/>
              </w:rPr>
            </w:pPr>
            <w:r>
              <w:rPr>
                <w:szCs w:val="26"/>
              </w:rPr>
              <w:t>Trạng thái đặt</w:t>
            </w:r>
            <w:r w:rsidR="00357E0A" w:rsidRPr="00ED6627">
              <w:rPr>
                <w:szCs w:val="26"/>
              </w:rPr>
              <w:t xml:space="preserve"> hàng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created_at</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timestamp</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Tạo dữ liệu </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timestamp</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Cập nhập dữ liệu </w:t>
            </w:r>
          </w:p>
        </w:tc>
      </w:tr>
    </w:tbl>
    <w:p w:rsidR="004C5BBB" w:rsidRPr="00041C29" w:rsidRDefault="00041C29" w:rsidP="00E03F90">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3</w:t>
      </w:r>
      <w:r w:rsidRPr="00382DE7">
        <w:rPr>
          <w:i/>
          <w:szCs w:val="26"/>
        </w:rPr>
        <w:t xml:space="preserve">: Bảng </w:t>
      </w:r>
      <w:r>
        <w:rPr>
          <w:i/>
          <w:szCs w:val="26"/>
        </w:rPr>
        <w:t>đặt hàng</w:t>
      </w:r>
    </w:p>
    <w:p w:rsidR="00357E0A" w:rsidRPr="00ED6627" w:rsidRDefault="00357E0A" w:rsidP="00E03F90">
      <w:pPr>
        <w:pStyle w:val="ListParagraph"/>
        <w:widowControl w:val="0"/>
        <w:numPr>
          <w:ilvl w:val="0"/>
          <w:numId w:val="26"/>
        </w:numPr>
        <w:autoSpaceDE w:val="0"/>
        <w:autoSpaceDN w:val="0"/>
        <w:spacing w:before="120" w:after="120" w:line="360" w:lineRule="auto"/>
        <w:ind w:left="1040" w:hanging="473"/>
        <w:contextualSpacing w:val="0"/>
        <w:rPr>
          <w:szCs w:val="26"/>
        </w:rPr>
      </w:pPr>
      <w:r w:rsidRPr="00ED6627">
        <w:rPr>
          <w:b/>
          <w:szCs w:val="26"/>
        </w:rPr>
        <w:t>Bảng order_details</w:t>
      </w:r>
    </w:p>
    <w:tbl>
      <w:tblPr>
        <w:tblStyle w:val="TableGrid0"/>
        <w:tblW w:w="8511" w:type="dxa"/>
        <w:tblInd w:w="279" w:type="dxa"/>
        <w:tblCellMar>
          <w:top w:w="9" w:type="dxa"/>
          <w:left w:w="106" w:type="dxa"/>
        </w:tblCellMar>
        <w:tblLook w:val="04A0" w:firstRow="1" w:lastRow="0" w:firstColumn="1" w:lastColumn="0" w:noHBand="0" w:noVBand="1"/>
      </w:tblPr>
      <w:tblGrid>
        <w:gridCol w:w="2126"/>
        <w:gridCol w:w="1701"/>
        <w:gridCol w:w="1701"/>
        <w:gridCol w:w="2983"/>
      </w:tblGrid>
      <w:tr w:rsidR="00357E0A"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Ràng buộc</w:t>
            </w:r>
          </w:p>
        </w:tc>
        <w:tc>
          <w:tcPr>
            <w:tcW w:w="2983"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order_details_id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B055E6" w:rsidP="003B56B8">
            <w:pPr>
              <w:spacing w:line="480" w:lineRule="auto"/>
              <w:ind w:left="2" w:hanging="47"/>
              <w:rPr>
                <w:szCs w:val="26"/>
              </w:rPr>
            </w:pPr>
            <w:r w:rsidRPr="00ED6627">
              <w:rPr>
                <w:szCs w:val="26"/>
              </w:rPr>
              <w:t>K</w:t>
            </w:r>
            <w:r w:rsidR="00905FDE" w:rsidRPr="00ED6627">
              <w:rPr>
                <w:szCs w:val="26"/>
              </w:rPr>
              <w:t>hóa chính</w:t>
            </w: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chi tiết đơn hàng</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order_id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B055E6" w:rsidP="003B56B8">
            <w:pPr>
              <w:spacing w:line="480" w:lineRule="auto"/>
              <w:ind w:left="2" w:hanging="47"/>
              <w:rPr>
                <w:szCs w:val="26"/>
              </w:rPr>
            </w:pPr>
            <w:r w:rsidRPr="00ED6627">
              <w:rPr>
                <w:szCs w:val="26"/>
              </w:rPr>
              <w:t>K</w:t>
            </w:r>
            <w:r w:rsidR="00905FDE" w:rsidRPr="00ED6627">
              <w:rPr>
                <w:szCs w:val="26"/>
              </w:rPr>
              <w:t>hóa ngoại</w:t>
            </w: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đơn hàng</w:t>
            </w:r>
          </w:p>
        </w:tc>
      </w:tr>
      <w:tr w:rsidR="00905FDE" w:rsidRPr="00ED6627" w:rsidTr="00905FDE">
        <w:trPr>
          <w:trHeight w:val="336"/>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B055E6" w:rsidP="003B56B8">
            <w:pPr>
              <w:spacing w:line="480" w:lineRule="auto"/>
              <w:ind w:left="2" w:hanging="47"/>
              <w:rPr>
                <w:szCs w:val="26"/>
              </w:rPr>
            </w:pPr>
            <w:r w:rsidRPr="00ED6627">
              <w:rPr>
                <w:szCs w:val="26"/>
              </w:rPr>
              <w:t>K</w:t>
            </w:r>
            <w:r w:rsidR="00905FDE" w:rsidRPr="00ED6627">
              <w:rPr>
                <w:szCs w:val="26"/>
              </w:rPr>
              <w:t>hóa ngoại</w:t>
            </w: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kích cỡ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order_details</w:t>
            </w:r>
          </w:p>
          <w:p w:rsidR="00905FDE" w:rsidRPr="00ED6627" w:rsidRDefault="00905FDE" w:rsidP="003B56B8">
            <w:pPr>
              <w:spacing w:line="480" w:lineRule="auto"/>
              <w:ind w:left="2" w:hanging="47"/>
              <w:rPr>
                <w:szCs w:val="26"/>
              </w:rPr>
            </w:pPr>
            <w:r w:rsidRPr="00ED6627">
              <w:rPr>
                <w:szCs w:val="26"/>
              </w:rPr>
              <w:t>_quantity</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Số lượng chi tiết đơn hàng</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product_name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Tên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product_price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Giá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product_color</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Màu</w:t>
            </w:r>
            <w:r w:rsidR="00DE0717" w:rsidRPr="00ED6627">
              <w:rPr>
                <w:szCs w:val="26"/>
              </w:rPr>
              <w:t xml:space="preserve"> sắc</w:t>
            </w:r>
            <w:r w:rsidRPr="00ED6627">
              <w:rPr>
                <w:szCs w:val="26"/>
              </w:rPr>
              <w:t xml:space="preserve">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product_storage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Sản phẩm lưu trữ</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lastRenderedPageBreak/>
              <w:t>created_at</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tạo dữ liệu vào lúc</w:t>
            </w:r>
          </w:p>
        </w:tc>
      </w:tr>
      <w:tr w:rsidR="00905FDE" w:rsidRPr="00ED6627" w:rsidTr="00905FDE">
        <w:trPr>
          <w:trHeight w:val="336"/>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cập nhập dữ liệu vào lúc</w:t>
            </w:r>
          </w:p>
        </w:tc>
      </w:tr>
    </w:tbl>
    <w:p w:rsidR="00B055E6"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4</w:t>
      </w:r>
      <w:r w:rsidRPr="00382DE7">
        <w:rPr>
          <w:i/>
          <w:szCs w:val="26"/>
        </w:rPr>
        <w:t xml:space="preserve">: Bảng </w:t>
      </w:r>
      <w:r>
        <w:rPr>
          <w:i/>
          <w:szCs w:val="26"/>
        </w:rPr>
        <w:t>chi tiết đặt hàng</w:t>
      </w:r>
    </w:p>
    <w:p w:rsidR="00357E0A" w:rsidRPr="00ED6627" w:rsidRDefault="00357E0A" w:rsidP="00E03F90">
      <w:pPr>
        <w:pStyle w:val="ListParagraph"/>
        <w:widowControl w:val="0"/>
        <w:numPr>
          <w:ilvl w:val="0"/>
          <w:numId w:val="26"/>
        </w:numPr>
        <w:autoSpaceDE w:val="0"/>
        <w:autoSpaceDN w:val="0"/>
        <w:spacing w:before="120" w:after="120" w:line="360" w:lineRule="auto"/>
        <w:ind w:left="993" w:hanging="426"/>
        <w:contextualSpacing w:val="0"/>
        <w:rPr>
          <w:szCs w:val="26"/>
        </w:rPr>
      </w:pPr>
      <w:r w:rsidRPr="00ED6627">
        <w:rPr>
          <w:b/>
          <w:szCs w:val="26"/>
        </w:rPr>
        <w:t>Bảng payments</w:t>
      </w:r>
    </w:p>
    <w:tbl>
      <w:tblPr>
        <w:tblStyle w:val="TableGrid0"/>
        <w:tblW w:w="8593" w:type="dxa"/>
        <w:tblInd w:w="279" w:type="dxa"/>
        <w:tblCellMar>
          <w:top w:w="9" w:type="dxa"/>
          <w:left w:w="106" w:type="dxa"/>
          <w:right w:w="115" w:type="dxa"/>
        </w:tblCellMar>
        <w:tblLook w:val="04A0" w:firstRow="1" w:lastRow="0" w:firstColumn="1" w:lastColumn="0" w:noHBand="0" w:noVBand="1"/>
      </w:tblPr>
      <w:tblGrid>
        <w:gridCol w:w="2126"/>
        <w:gridCol w:w="1701"/>
        <w:gridCol w:w="1701"/>
        <w:gridCol w:w="3065"/>
      </w:tblGrid>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Ràng buộc</w:t>
            </w:r>
          </w:p>
        </w:tc>
        <w:tc>
          <w:tcPr>
            <w:tcW w:w="3065"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payment_id</w:t>
            </w:r>
          </w:p>
        </w:tc>
        <w:tc>
          <w:tcPr>
            <w:tcW w:w="1701" w:type="dxa"/>
            <w:tcBorders>
              <w:top w:val="single" w:sz="4" w:space="0" w:color="000000"/>
              <w:left w:val="nil"/>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K</w:t>
            </w:r>
            <w:r w:rsidR="00357E0A" w:rsidRPr="00ED6627">
              <w:rPr>
                <w:szCs w:val="26"/>
              </w:rPr>
              <w:t>hóa chính</w:t>
            </w:r>
          </w:p>
        </w:tc>
        <w:tc>
          <w:tcPr>
            <w:tcW w:w="306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id phương thức thanh toán</w:t>
            </w:r>
          </w:p>
        </w:tc>
      </w:tr>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payment_method</w:t>
            </w:r>
          </w:p>
        </w:tc>
        <w:tc>
          <w:tcPr>
            <w:tcW w:w="1701"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left="2"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tên phương thức thanh toán</w:t>
            </w:r>
          </w:p>
        </w:tc>
      </w:tr>
      <w:tr w:rsidR="00B055E6"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B055E6" w:rsidRPr="00ED6627" w:rsidRDefault="00B055E6" w:rsidP="003B56B8">
            <w:pPr>
              <w:spacing w:line="480" w:lineRule="auto"/>
              <w:ind w:left="2" w:hanging="47"/>
              <w:rPr>
                <w:szCs w:val="26"/>
              </w:rPr>
            </w:pPr>
            <w:r w:rsidRPr="00ED6627">
              <w:rPr>
                <w:szCs w:val="26"/>
              </w:rPr>
              <w:t>payment_status</w:t>
            </w:r>
          </w:p>
        </w:tc>
        <w:tc>
          <w:tcPr>
            <w:tcW w:w="1701" w:type="dxa"/>
            <w:tcBorders>
              <w:top w:val="single" w:sz="4" w:space="0" w:color="000000"/>
              <w:left w:val="nil"/>
              <w:bottom w:val="single" w:sz="4" w:space="0" w:color="000000"/>
              <w:right w:val="single" w:sz="4" w:space="0" w:color="000000"/>
            </w:tcBorders>
          </w:tcPr>
          <w:p w:rsidR="00B055E6" w:rsidRPr="00ED6627" w:rsidRDefault="005D35CF" w:rsidP="003B56B8">
            <w:pPr>
              <w:spacing w:line="480" w:lineRule="auto"/>
              <w:ind w:left="2"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B055E6" w:rsidRPr="00ED6627" w:rsidRDefault="00B055E6"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B055E6" w:rsidRPr="00ED6627" w:rsidRDefault="005D35CF" w:rsidP="003B56B8">
            <w:pPr>
              <w:spacing w:line="480" w:lineRule="auto"/>
              <w:ind w:hanging="47"/>
              <w:rPr>
                <w:szCs w:val="26"/>
              </w:rPr>
            </w:pPr>
            <w:r w:rsidRPr="00ED6627">
              <w:rPr>
                <w:szCs w:val="26"/>
              </w:rPr>
              <w:t>Trạng thái thanh toán</w:t>
            </w:r>
          </w:p>
        </w:tc>
      </w:tr>
      <w:tr w:rsidR="00357E0A" w:rsidRPr="00ED6627" w:rsidTr="00E03F90">
        <w:trPr>
          <w:trHeight w:val="322"/>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created_at</w:t>
            </w:r>
          </w:p>
        </w:tc>
        <w:tc>
          <w:tcPr>
            <w:tcW w:w="1701"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left="2"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hanging="47"/>
              <w:rPr>
                <w:szCs w:val="26"/>
              </w:rPr>
            </w:pPr>
            <w:r w:rsidRPr="00ED6627">
              <w:rPr>
                <w:szCs w:val="26"/>
              </w:rPr>
              <w:t>T</w:t>
            </w:r>
            <w:r w:rsidR="00357E0A" w:rsidRPr="00ED6627">
              <w:rPr>
                <w:szCs w:val="26"/>
              </w:rPr>
              <w:t xml:space="preserve">ạo dữ liệu </w:t>
            </w:r>
          </w:p>
        </w:tc>
      </w:tr>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left="2"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hanging="47"/>
              <w:rPr>
                <w:szCs w:val="26"/>
              </w:rPr>
            </w:pPr>
            <w:r w:rsidRPr="00ED6627">
              <w:rPr>
                <w:szCs w:val="26"/>
              </w:rPr>
              <w:t>C</w:t>
            </w:r>
            <w:r w:rsidR="00357E0A" w:rsidRPr="00ED6627">
              <w:rPr>
                <w:szCs w:val="26"/>
              </w:rPr>
              <w:t xml:space="preserve">ập nhập dữ liệu </w:t>
            </w:r>
          </w:p>
        </w:tc>
      </w:tr>
    </w:tbl>
    <w:p w:rsidR="00E03F90" w:rsidRPr="00041C29" w:rsidRDefault="00041C29" w:rsidP="003B56B8">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5</w:t>
      </w:r>
      <w:r w:rsidRPr="00382DE7">
        <w:rPr>
          <w:i/>
          <w:szCs w:val="26"/>
        </w:rPr>
        <w:t xml:space="preserve">: Bảng </w:t>
      </w:r>
      <w:r>
        <w:rPr>
          <w:i/>
          <w:szCs w:val="26"/>
        </w:rPr>
        <w:t xml:space="preserve">phương thức </w:t>
      </w:r>
      <w:r w:rsidR="00173CFE">
        <w:rPr>
          <w:i/>
          <w:szCs w:val="26"/>
        </w:rPr>
        <w:t>thanh toán</w:t>
      </w:r>
    </w:p>
    <w:p w:rsidR="00357E0A" w:rsidRPr="00ED6627" w:rsidRDefault="00357E0A" w:rsidP="00E03F90">
      <w:pPr>
        <w:pStyle w:val="ListParagraph"/>
        <w:widowControl w:val="0"/>
        <w:numPr>
          <w:ilvl w:val="0"/>
          <w:numId w:val="26"/>
        </w:numPr>
        <w:autoSpaceDE w:val="0"/>
        <w:autoSpaceDN w:val="0"/>
        <w:spacing w:before="120" w:after="120" w:line="360" w:lineRule="auto"/>
        <w:ind w:left="1037" w:hanging="470"/>
        <w:contextualSpacing w:val="0"/>
        <w:rPr>
          <w:szCs w:val="26"/>
        </w:rPr>
      </w:pPr>
      <w:r w:rsidRPr="00ED6627">
        <w:rPr>
          <w:b/>
          <w:szCs w:val="26"/>
        </w:rPr>
        <w:t>Bảng products</w:t>
      </w:r>
    </w:p>
    <w:tbl>
      <w:tblPr>
        <w:tblStyle w:val="TableGrid0"/>
        <w:tblW w:w="8632" w:type="dxa"/>
        <w:tblInd w:w="191" w:type="dxa"/>
        <w:tblCellMar>
          <w:top w:w="9" w:type="dxa"/>
          <w:left w:w="106" w:type="dxa"/>
          <w:right w:w="115" w:type="dxa"/>
        </w:tblCellMar>
        <w:tblLook w:val="04A0" w:firstRow="1" w:lastRow="0" w:firstColumn="1" w:lastColumn="0" w:noHBand="0" w:noVBand="1"/>
      </w:tblPr>
      <w:tblGrid>
        <w:gridCol w:w="2214"/>
        <w:gridCol w:w="1701"/>
        <w:gridCol w:w="1701"/>
        <w:gridCol w:w="3016"/>
      </w:tblGrid>
      <w:tr w:rsidR="00357E0A" w:rsidRPr="00ED6627" w:rsidTr="003B56B8">
        <w:trPr>
          <w:trHeight w:val="424"/>
        </w:trPr>
        <w:tc>
          <w:tcPr>
            <w:tcW w:w="2214" w:type="dxa"/>
            <w:tcBorders>
              <w:top w:val="single" w:sz="4" w:space="0" w:color="000000"/>
              <w:left w:val="single" w:sz="4" w:space="0" w:color="000000"/>
              <w:bottom w:val="single" w:sz="4" w:space="0" w:color="000000"/>
              <w:right w:val="single" w:sz="4" w:space="0" w:color="000000"/>
            </w:tcBorders>
            <w:vAlign w:val="center"/>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vAlign w:val="center"/>
          </w:tcPr>
          <w:p w:rsidR="00357E0A" w:rsidRPr="00E03F90" w:rsidRDefault="00357E0A" w:rsidP="003B56B8">
            <w:pPr>
              <w:spacing w:line="480" w:lineRule="auto"/>
              <w:ind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vAlign w:val="center"/>
          </w:tcPr>
          <w:p w:rsidR="00357E0A" w:rsidRPr="00E03F90" w:rsidRDefault="00357E0A" w:rsidP="003B56B8">
            <w:pPr>
              <w:spacing w:line="480" w:lineRule="auto"/>
              <w:ind w:left="2" w:hanging="47"/>
              <w:jc w:val="center"/>
              <w:rPr>
                <w:b/>
                <w:szCs w:val="26"/>
              </w:rPr>
            </w:pPr>
            <w:r w:rsidRPr="00E03F90">
              <w:rPr>
                <w:b/>
                <w:szCs w:val="26"/>
              </w:rPr>
              <w:t>Ràng buộc</w:t>
            </w:r>
          </w:p>
        </w:tc>
        <w:tc>
          <w:tcPr>
            <w:tcW w:w="3016" w:type="dxa"/>
            <w:tcBorders>
              <w:top w:val="single" w:sz="4" w:space="0" w:color="000000"/>
              <w:left w:val="nil"/>
              <w:bottom w:val="single" w:sz="4" w:space="0" w:color="000000"/>
              <w:right w:val="single" w:sz="4" w:space="0" w:color="000000"/>
            </w:tcBorders>
            <w:vAlign w:val="center"/>
          </w:tcPr>
          <w:p w:rsidR="00357E0A" w:rsidRPr="00E03F90" w:rsidRDefault="00357E0A" w:rsidP="003B56B8">
            <w:pPr>
              <w:spacing w:line="480" w:lineRule="auto"/>
              <w:ind w:left="2" w:hanging="47"/>
              <w:jc w:val="center"/>
              <w:rPr>
                <w:b/>
                <w:szCs w:val="26"/>
              </w:rPr>
            </w:pPr>
            <w:r w:rsidRPr="00E03F90">
              <w:rPr>
                <w:b/>
                <w:szCs w:val="26"/>
              </w:rPr>
              <w:t>Mô tả</w:t>
            </w:r>
          </w:p>
        </w:tc>
      </w:tr>
      <w:tr w:rsidR="00357E0A" w:rsidRPr="00ED6627" w:rsidTr="00DE0717">
        <w:trPr>
          <w:trHeight w:val="418"/>
        </w:trPr>
        <w:tc>
          <w:tcPr>
            <w:tcW w:w="2214" w:type="dxa"/>
            <w:tcBorders>
              <w:top w:val="single" w:sz="4" w:space="0" w:color="000000"/>
              <w:left w:val="single" w:sz="4" w:space="0" w:color="000000"/>
              <w:bottom w:val="single" w:sz="4" w:space="0" w:color="000000"/>
              <w:right w:val="single" w:sz="4" w:space="0" w:color="000000"/>
            </w:tcBorders>
          </w:tcPr>
          <w:p w:rsidR="00357E0A" w:rsidRPr="00ED6627" w:rsidRDefault="00253715" w:rsidP="003B56B8">
            <w:pPr>
              <w:spacing w:line="480" w:lineRule="auto"/>
              <w:ind w:left="2" w:hanging="47"/>
              <w:rPr>
                <w:szCs w:val="26"/>
              </w:rPr>
            </w:pPr>
            <w:r w:rsidRPr="00ED6627">
              <w:rPr>
                <w:szCs w:val="26"/>
              </w:rPr>
              <w:t>product_id</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K</w:t>
            </w:r>
            <w:r w:rsidR="00357E0A" w:rsidRPr="00ED6627">
              <w:rPr>
                <w:szCs w:val="26"/>
              </w:rPr>
              <w:t>hóa chính</w:t>
            </w:r>
          </w:p>
        </w:tc>
        <w:tc>
          <w:tcPr>
            <w:tcW w:w="3016"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I</w:t>
            </w:r>
            <w:r w:rsidR="00357E0A" w:rsidRPr="00ED6627">
              <w:rPr>
                <w:szCs w:val="26"/>
              </w:rPr>
              <w:t>d sản phẩm</w:t>
            </w:r>
          </w:p>
        </w:tc>
      </w:tr>
      <w:tr w:rsidR="00DE0717" w:rsidRPr="00ED6627" w:rsidTr="00DE0717">
        <w:trPr>
          <w:trHeight w:val="418"/>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product_name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Tên sản phẩm</w:t>
            </w:r>
          </w:p>
        </w:tc>
      </w:tr>
      <w:tr w:rsidR="00357E0A"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category_id</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K</w:t>
            </w:r>
            <w:r w:rsidR="00357E0A" w:rsidRPr="00ED6627">
              <w:rPr>
                <w:szCs w:val="26"/>
              </w:rPr>
              <w:t>hóa ngoại</w:t>
            </w:r>
          </w:p>
        </w:tc>
        <w:tc>
          <w:tcPr>
            <w:tcW w:w="3016"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I</w:t>
            </w:r>
            <w:r w:rsidR="00357E0A" w:rsidRPr="00ED6627">
              <w:rPr>
                <w:szCs w:val="26"/>
              </w:rPr>
              <w:t>d</w:t>
            </w:r>
            <w:r w:rsidRPr="00ED6627">
              <w:rPr>
                <w:szCs w:val="26"/>
              </w:rPr>
              <w:t xml:space="preserve"> loại</w:t>
            </w:r>
            <w:r w:rsidR="00357E0A" w:rsidRPr="00ED6627">
              <w:rPr>
                <w:szCs w:val="26"/>
              </w:rPr>
              <w:t xml:space="preserve"> sản phẩm</w:t>
            </w:r>
          </w:p>
        </w:tc>
      </w:tr>
      <w:tr w:rsidR="00357E0A"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brand_id</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K</w:t>
            </w:r>
            <w:r w:rsidR="00357E0A" w:rsidRPr="00ED6627">
              <w:rPr>
                <w:szCs w:val="26"/>
              </w:rPr>
              <w:t>hóa ngoại</w:t>
            </w:r>
          </w:p>
        </w:tc>
        <w:tc>
          <w:tcPr>
            <w:tcW w:w="3016"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I</w:t>
            </w:r>
            <w:r w:rsidR="00357E0A" w:rsidRPr="00ED6627">
              <w:rPr>
                <w:szCs w:val="26"/>
              </w:rPr>
              <w:t>d thương hiệu</w:t>
            </w:r>
          </w:p>
        </w:tc>
      </w:tr>
      <w:tr w:rsidR="00DE0717"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product_desc</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ab/>
              <w:t>text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Mô tả sản phẩm</w:t>
            </w:r>
          </w:p>
        </w:tc>
      </w:tr>
      <w:tr w:rsidR="00DE0717"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product_content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ab/>
              <w:t>text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Nội dung sản phẩm</w:t>
            </w:r>
          </w:p>
        </w:tc>
      </w:tr>
      <w:tr w:rsidR="00DE0717"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product_price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Giá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product_img</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Hình ảnh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product_storage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053DC6" w:rsidP="003B56B8">
            <w:pPr>
              <w:spacing w:line="480" w:lineRule="auto"/>
              <w:ind w:left="2" w:hanging="47"/>
              <w:rPr>
                <w:szCs w:val="26"/>
              </w:rPr>
            </w:pPr>
            <w:r>
              <w:rPr>
                <w:szCs w:val="26"/>
              </w:rPr>
              <w:t>Bộ nhớ</w:t>
            </w:r>
            <w:r w:rsidR="00ED6627">
              <w:rPr>
                <w:szCs w:val="26"/>
              </w:rPr>
              <w:t xml:space="preserve"> </w:t>
            </w:r>
            <w:r w:rsidR="00DE0717" w:rsidRPr="00ED6627">
              <w:rPr>
                <w:szCs w:val="26"/>
              </w:rPr>
              <w:t>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lastRenderedPageBreak/>
              <w:t>product_color</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Màu sắc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product_status</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ab/>
              <w:t>int(11)</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Trạng thái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created_at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Tạo dữ liệu</w:t>
            </w:r>
          </w:p>
        </w:tc>
      </w:tr>
      <w:tr w:rsidR="00DE0717" w:rsidRPr="00ED6627" w:rsidTr="00DE0717">
        <w:trPr>
          <w:trHeight w:val="298"/>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 xml:space="preserve">Cập nhập dữ liệu </w:t>
            </w:r>
          </w:p>
        </w:tc>
      </w:tr>
    </w:tbl>
    <w:p w:rsidR="00041C29"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6</w:t>
      </w:r>
      <w:r w:rsidRPr="00382DE7">
        <w:rPr>
          <w:i/>
          <w:szCs w:val="26"/>
        </w:rPr>
        <w:t xml:space="preserve">: Bảng </w:t>
      </w:r>
      <w:r>
        <w:rPr>
          <w:i/>
          <w:szCs w:val="26"/>
        </w:rPr>
        <w:t>sản phẩm</w:t>
      </w:r>
    </w:p>
    <w:p w:rsidR="00357E0A" w:rsidRPr="00ED6627" w:rsidRDefault="00357E0A" w:rsidP="00E03F90">
      <w:pPr>
        <w:pStyle w:val="ListParagraph"/>
        <w:widowControl w:val="0"/>
        <w:numPr>
          <w:ilvl w:val="0"/>
          <w:numId w:val="8"/>
        </w:numPr>
        <w:tabs>
          <w:tab w:val="left" w:pos="993"/>
        </w:tabs>
        <w:autoSpaceDE w:val="0"/>
        <w:autoSpaceDN w:val="0"/>
        <w:spacing w:before="120" w:after="120" w:line="360" w:lineRule="auto"/>
        <w:ind w:left="1276" w:hanging="720"/>
        <w:rPr>
          <w:szCs w:val="26"/>
        </w:rPr>
      </w:pPr>
      <w:r w:rsidRPr="00ED6627">
        <w:rPr>
          <w:b/>
          <w:szCs w:val="26"/>
        </w:rPr>
        <w:t>Bảng users</w:t>
      </w:r>
    </w:p>
    <w:tbl>
      <w:tblPr>
        <w:tblStyle w:val="TableGrid0"/>
        <w:tblW w:w="8715" w:type="dxa"/>
        <w:tblInd w:w="137" w:type="dxa"/>
        <w:tblCellMar>
          <w:top w:w="9" w:type="dxa"/>
          <w:left w:w="106" w:type="dxa"/>
          <w:right w:w="43" w:type="dxa"/>
        </w:tblCellMar>
        <w:tblLook w:val="04A0" w:firstRow="1" w:lastRow="0" w:firstColumn="1" w:lastColumn="0" w:noHBand="0" w:noVBand="1"/>
      </w:tblPr>
      <w:tblGrid>
        <w:gridCol w:w="2262"/>
        <w:gridCol w:w="1707"/>
        <w:gridCol w:w="1701"/>
        <w:gridCol w:w="3045"/>
      </w:tblGrid>
      <w:tr w:rsidR="00357E0A"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360" w:lineRule="auto"/>
              <w:ind w:left="2" w:hanging="47"/>
              <w:jc w:val="center"/>
              <w:rPr>
                <w:b/>
                <w:szCs w:val="26"/>
              </w:rPr>
            </w:pPr>
            <w:r w:rsidRPr="00E03F90">
              <w:rPr>
                <w:b/>
                <w:szCs w:val="26"/>
              </w:rPr>
              <w:t>Tên trường</w:t>
            </w:r>
          </w:p>
        </w:tc>
        <w:tc>
          <w:tcPr>
            <w:tcW w:w="1707" w:type="dxa"/>
            <w:tcBorders>
              <w:top w:val="single" w:sz="4" w:space="0" w:color="000000"/>
              <w:left w:val="nil"/>
              <w:bottom w:val="single" w:sz="4" w:space="0" w:color="000000"/>
              <w:right w:val="single" w:sz="4" w:space="0" w:color="000000"/>
            </w:tcBorders>
          </w:tcPr>
          <w:p w:rsidR="00357E0A" w:rsidRPr="00E03F90" w:rsidRDefault="00357E0A" w:rsidP="003B56B8">
            <w:pPr>
              <w:spacing w:line="360" w:lineRule="auto"/>
              <w:ind w:left="3"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360" w:lineRule="auto"/>
              <w:ind w:hanging="47"/>
              <w:jc w:val="center"/>
              <w:rPr>
                <w:b/>
                <w:szCs w:val="26"/>
              </w:rPr>
            </w:pPr>
            <w:r w:rsidRPr="00E03F90">
              <w:rPr>
                <w:b/>
                <w:szCs w:val="26"/>
              </w:rPr>
              <w:t>Ràng buộc</w:t>
            </w:r>
          </w:p>
        </w:tc>
        <w:tc>
          <w:tcPr>
            <w:tcW w:w="3045" w:type="dxa"/>
            <w:tcBorders>
              <w:top w:val="single" w:sz="4" w:space="0" w:color="000000"/>
              <w:left w:val="nil"/>
              <w:bottom w:val="single" w:sz="4" w:space="0" w:color="000000"/>
              <w:right w:val="single" w:sz="4" w:space="0" w:color="000000"/>
            </w:tcBorders>
          </w:tcPr>
          <w:p w:rsidR="00357E0A" w:rsidRPr="00E03F90" w:rsidRDefault="00357E0A" w:rsidP="003B56B8">
            <w:pPr>
              <w:spacing w:line="360" w:lineRule="auto"/>
              <w:ind w:hanging="47"/>
              <w:jc w:val="center"/>
              <w:rPr>
                <w:b/>
                <w:szCs w:val="26"/>
              </w:rPr>
            </w:pPr>
            <w:r w:rsidRPr="00E03F90">
              <w:rPr>
                <w:b/>
                <w:szCs w:val="26"/>
              </w:rPr>
              <w:t>Mô tả</w:t>
            </w:r>
          </w:p>
        </w:tc>
      </w:tr>
      <w:tr w:rsidR="00357E0A"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jc w:val="both"/>
              <w:rPr>
                <w:szCs w:val="26"/>
              </w:rPr>
            </w:pPr>
            <w:r w:rsidRPr="00ED6627">
              <w:rPr>
                <w:szCs w:val="26"/>
              </w:rPr>
              <w:t>id</w:t>
            </w:r>
          </w:p>
        </w:tc>
        <w:tc>
          <w:tcPr>
            <w:tcW w:w="1707"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3" w:hanging="47"/>
              <w:jc w:val="both"/>
              <w:rPr>
                <w:szCs w:val="26"/>
              </w:rPr>
            </w:pPr>
            <w:r w:rsidRPr="00ED6627">
              <w:rPr>
                <w:szCs w:val="26"/>
              </w:rPr>
              <w:t>bigint(20)</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Khóa chính</w:t>
            </w:r>
          </w:p>
        </w:tc>
        <w:tc>
          <w:tcPr>
            <w:tcW w:w="304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Id người dùng</w:t>
            </w:r>
          </w:p>
        </w:tc>
      </w:tr>
      <w:tr w:rsidR="00357E0A" w:rsidRPr="00ED6627" w:rsidTr="00B56B19">
        <w:trPr>
          <w:trHeight w:val="316"/>
        </w:trPr>
        <w:tc>
          <w:tcPr>
            <w:tcW w:w="2262"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jc w:val="both"/>
              <w:rPr>
                <w:szCs w:val="26"/>
              </w:rPr>
            </w:pPr>
            <w:r w:rsidRPr="00ED6627">
              <w:rPr>
                <w:szCs w:val="26"/>
              </w:rPr>
              <w:t>name</w:t>
            </w:r>
          </w:p>
        </w:tc>
        <w:tc>
          <w:tcPr>
            <w:tcW w:w="1707"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Tên người dùng</w:t>
            </w:r>
          </w:p>
        </w:tc>
      </w:tr>
      <w:tr w:rsidR="00357E0A"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jc w:val="both"/>
              <w:rPr>
                <w:sz w:val="28"/>
                <w:szCs w:val="26"/>
              </w:rPr>
            </w:pPr>
            <w:r w:rsidRPr="00ED6627">
              <w:rPr>
                <w:sz w:val="28"/>
                <w:szCs w:val="26"/>
              </w:rPr>
              <w:t>email</w:t>
            </w:r>
          </w:p>
        </w:tc>
        <w:tc>
          <w:tcPr>
            <w:tcW w:w="1707"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Email đăng ký</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phone</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Số điện thoại</w:t>
            </w:r>
          </w:p>
        </w:tc>
      </w:tr>
      <w:tr w:rsidR="00B56B19" w:rsidRPr="00ED6627" w:rsidTr="00B56B19">
        <w:trPr>
          <w:trHeight w:val="316"/>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address</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Địa chỉ</w:t>
            </w:r>
          </w:p>
        </w:tc>
      </w:tr>
      <w:tr w:rsidR="00B56B19" w:rsidRPr="00ED6627" w:rsidTr="003B56B8">
        <w:trPr>
          <w:trHeight w:val="607"/>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email_verified_at</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Email được xác minh</w:t>
            </w:r>
          </w:p>
        </w:tc>
      </w:tr>
      <w:tr w:rsidR="00B56B19" w:rsidRPr="00ED6627" w:rsidTr="00B56B19">
        <w:trPr>
          <w:trHeight w:val="316"/>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password</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varchar(100)</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Mật khẩu</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remember_token</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3" w:hanging="47"/>
              <w:jc w:val="both"/>
              <w:rPr>
                <w:szCs w:val="26"/>
              </w:rPr>
            </w:pPr>
            <w:r w:rsidRPr="00ED6627">
              <w:rPr>
                <w:szCs w:val="26"/>
              </w:rPr>
              <w:t>bigint(20)</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Ghi nhớ</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created_at</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 xml:space="preserve">Tạo dữ liệu </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updated_at</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 xml:space="preserve">Cập nhập dữ liệu </w:t>
            </w:r>
          </w:p>
        </w:tc>
      </w:tr>
    </w:tbl>
    <w:p w:rsidR="00AF4014" w:rsidRPr="00041C29" w:rsidRDefault="00041C29" w:rsidP="003B56B8">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7</w:t>
      </w:r>
      <w:r w:rsidRPr="00382DE7">
        <w:rPr>
          <w:i/>
          <w:szCs w:val="26"/>
        </w:rPr>
        <w:t xml:space="preserve">: Bảng </w:t>
      </w:r>
      <w:r>
        <w:rPr>
          <w:i/>
          <w:szCs w:val="26"/>
        </w:rPr>
        <w:t>người dùng</w:t>
      </w:r>
    </w:p>
    <w:p w:rsidR="002348E0" w:rsidRDefault="002348E0" w:rsidP="00566D46">
      <w:pPr>
        <w:pStyle w:val="ListParagraph"/>
        <w:numPr>
          <w:ilvl w:val="0"/>
          <w:numId w:val="8"/>
        </w:numPr>
        <w:spacing w:before="120" w:after="120" w:line="360" w:lineRule="auto"/>
        <w:rPr>
          <w:b/>
        </w:rPr>
      </w:pPr>
      <w:r w:rsidRPr="00ED6627">
        <w:rPr>
          <w:b/>
        </w:rPr>
        <w:t>Bảng shipping</w:t>
      </w:r>
    </w:p>
    <w:tbl>
      <w:tblPr>
        <w:tblStyle w:val="TableGrid"/>
        <w:tblW w:w="0" w:type="auto"/>
        <w:tblInd w:w="137" w:type="dxa"/>
        <w:tblLook w:val="04A0" w:firstRow="1" w:lastRow="0" w:firstColumn="1" w:lastColumn="0" w:noHBand="0" w:noVBand="1"/>
      </w:tblPr>
      <w:tblGrid>
        <w:gridCol w:w="2268"/>
        <w:gridCol w:w="1701"/>
        <w:gridCol w:w="1699"/>
        <w:gridCol w:w="2973"/>
      </w:tblGrid>
      <w:tr w:rsidR="00ED6627" w:rsidTr="00ED6627">
        <w:tc>
          <w:tcPr>
            <w:tcW w:w="2268" w:type="dxa"/>
          </w:tcPr>
          <w:p w:rsidR="00ED6627" w:rsidRPr="003B56B8" w:rsidRDefault="00ED6627" w:rsidP="003B56B8">
            <w:pPr>
              <w:spacing w:line="360" w:lineRule="auto"/>
              <w:ind w:left="2" w:hanging="47"/>
              <w:jc w:val="center"/>
              <w:rPr>
                <w:b/>
                <w:szCs w:val="26"/>
              </w:rPr>
            </w:pPr>
            <w:r w:rsidRPr="003B56B8">
              <w:rPr>
                <w:b/>
                <w:szCs w:val="26"/>
              </w:rPr>
              <w:t>Tên trường</w:t>
            </w:r>
          </w:p>
        </w:tc>
        <w:tc>
          <w:tcPr>
            <w:tcW w:w="1701" w:type="dxa"/>
          </w:tcPr>
          <w:p w:rsidR="00ED6627" w:rsidRPr="003B56B8" w:rsidRDefault="00ED6627" w:rsidP="003B56B8">
            <w:pPr>
              <w:spacing w:line="360" w:lineRule="auto"/>
              <w:ind w:left="3" w:hanging="47"/>
              <w:jc w:val="center"/>
              <w:rPr>
                <w:b/>
                <w:szCs w:val="26"/>
              </w:rPr>
            </w:pPr>
            <w:r w:rsidRPr="003B56B8">
              <w:rPr>
                <w:b/>
                <w:szCs w:val="26"/>
              </w:rPr>
              <w:t>Kiểu dữ liệu</w:t>
            </w:r>
          </w:p>
        </w:tc>
        <w:tc>
          <w:tcPr>
            <w:tcW w:w="1701" w:type="dxa"/>
          </w:tcPr>
          <w:p w:rsidR="00ED6627" w:rsidRPr="003B56B8" w:rsidRDefault="00ED6627" w:rsidP="003B56B8">
            <w:pPr>
              <w:spacing w:line="360" w:lineRule="auto"/>
              <w:ind w:hanging="47"/>
              <w:jc w:val="center"/>
              <w:rPr>
                <w:b/>
                <w:szCs w:val="26"/>
              </w:rPr>
            </w:pPr>
            <w:r w:rsidRPr="003B56B8">
              <w:rPr>
                <w:b/>
                <w:szCs w:val="26"/>
              </w:rPr>
              <w:t>Ràng buộc</w:t>
            </w:r>
          </w:p>
        </w:tc>
        <w:tc>
          <w:tcPr>
            <w:tcW w:w="2977" w:type="dxa"/>
          </w:tcPr>
          <w:p w:rsidR="00ED6627" w:rsidRPr="003B56B8" w:rsidRDefault="00ED6627" w:rsidP="003B56B8">
            <w:pPr>
              <w:spacing w:line="360" w:lineRule="auto"/>
              <w:ind w:hanging="47"/>
              <w:jc w:val="center"/>
              <w:rPr>
                <w:b/>
                <w:szCs w:val="26"/>
              </w:rPr>
            </w:pPr>
            <w:r w:rsidRPr="003B56B8">
              <w:rPr>
                <w:b/>
                <w:szCs w:val="26"/>
              </w:rPr>
              <w:t>Mô tả</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shipping_id</w:t>
            </w:r>
          </w:p>
        </w:tc>
        <w:tc>
          <w:tcPr>
            <w:tcW w:w="1701" w:type="dxa"/>
          </w:tcPr>
          <w:p w:rsidR="00ED6627" w:rsidRPr="00ED6627" w:rsidRDefault="00ED6627" w:rsidP="00610186">
            <w:pPr>
              <w:spacing w:before="120" w:after="120" w:line="360" w:lineRule="auto"/>
            </w:pPr>
            <w:r w:rsidRPr="00ED6627">
              <w:t>int(11)</w:t>
            </w:r>
          </w:p>
        </w:tc>
        <w:tc>
          <w:tcPr>
            <w:tcW w:w="1701" w:type="dxa"/>
          </w:tcPr>
          <w:p w:rsidR="00ED6627" w:rsidRPr="00ED6627" w:rsidRDefault="00ED6627" w:rsidP="00610186">
            <w:pPr>
              <w:spacing w:before="120" w:after="120" w:line="360" w:lineRule="auto"/>
            </w:pPr>
            <w:r w:rsidRPr="00ED6627">
              <w:t>Khoá chính</w:t>
            </w:r>
          </w:p>
        </w:tc>
        <w:tc>
          <w:tcPr>
            <w:tcW w:w="2977" w:type="dxa"/>
          </w:tcPr>
          <w:p w:rsidR="00ED6627" w:rsidRPr="00ED6627" w:rsidRDefault="00ED6627" w:rsidP="00610186">
            <w:pPr>
              <w:spacing w:before="120" w:after="120" w:line="360" w:lineRule="auto"/>
            </w:pPr>
            <w:r w:rsidRPr="00ED6627">
              <w:t>Id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shipping_name</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Tên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lastRenderedPageBreak/>
              <w:t>shipping_email</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Email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shipping_address</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Địa chỉ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shipping_phone</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SĐT đơn hàng</w:t>
            </w:r>
          </w:p>
        </w:tc>
      </w:tr>
      <w:tr w:rsidR="00ED6627" w:rsidTr="00610186">
        <w:trPr>
          <w:cantSplit/>
          <w:trHeight w:val="435"/>
        </w:trPr>
        <w:tc>
          <w:tcPr>
            <w:tcW w:w="2268" w:type="dxa"/>
          </w:tcPr>
          <w:p w:rsidR="00ED6627" w:rsidRPr="00ED6627" w:rsidRDefault="00ED6627" w:rsidP="00610186">
            <w:pPr>
              <w:spacing w:before="120" w:after="120" w:line="360" w:lineRule="auto"/>
            </w:pPr>
            <w:r w:rsidRPr="00ED6627">
              <w:t>shipping_note</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Ghi chú đơn hàng</w:t>
            </w:r>
          </w:p>
        </w:tc>
      </w:tr>
      <w:tr w:rsidR="00ED6627" w:rsidTr="00610186">
        <w:trPr>
          <w:cantSplit/>
          <w:trHeight w:val="113"/>
        </w:trPr>
        <w:tc>
          <w:tcPr>
            <w:tcW w:w="2268" w:type="dxa"/>
          </w:tcPr>
          <w:p w:rsidR="00ED6627" w:rsidRPr="00ED6627" w:rsidRDefault="00ED6627" w:rsidP="00610186">
            <w:pPr>
              <w:spacing w:line="360" w:lineRule="auto"/>
              <w:rPr>
                <w:szCs w:val="26"/>
              </w:rPr>
            </w:pPr>
            <w:r w:rsidRPr="00ED6627">
              <w:rPr>
                <w:szCs w:val="26"/>
              </w:rPr>
              <w:t>created_at</w:t>
            </w:r>
          </w:p>
        </w:tc>
        <w:tc>
          <w:tcPr>
            <w:tcW w:w="1701" w:type="dxa"/>
          </w:tcPr>
          <w:p w:rsidR="00ED6627" w:rsidRPr="00ED6627" w:rsidRDefault="00ED6627" w:rsidP="00610186">
            <w:pPr>
              <w:spacing w:line="360" w:lineRule="auto"/>
              <w:ind w:hanging="47"/>
              <w:rPr>
                <w:szCs w:val="26"/>
              </w:rPr>
            </w:pPr>
            <w:r w:rsidRPr="00ED6627">
              <w:rPr>
                <w:szCs w:val="26"/>
              </w:rPr>
              <w:t>datetime</w:t>
            </w:r>
          </w:p>
        </w:tc>
        <w:tc>
          <w:tcPr>
            <w:tcW w:w="1701" w:type="dxa"/>
          </w:tcPr>
          <w:p w:rsidR="00ED6627" w:rsidRPr="00ED6627" w:rsidRDefault="00ED6627" w:rsidP="00610186">
            <w:pPr>
              <w:spacing w:line="360" w:lineRule="auto"/>
              <w:ind w:hanging="47"/>
              <w:rPr>
                <w:szCs w:val="26"/>
              </w:rPr>
            </w:pPr>
          </w:p>
        </w:tc>
        <w:tc>
          <w:tcPr>
            <w:tcW w:w="2977" w:type="dxa"/>
          </w:tcPr>
          <w:p w:rsidR="00ED6627" w:rsidRPr="00ED6627" w:rsidRDefault="00ED6627" w:rsidP="00610186">
            <w:pPr>
              <w:spacing w:line="360" w:lineRule="auto"/>
              <w:ind w:hanging="47"/>
              <w:rPr>
                <w:szCs w:val="26"/>
              </w:rPr>
            </w:pPr>
            <w:r w:rsidRPr="00ED6627">
              <w:rPr>
                <w:szCs w:val="26"/>
              </w:rPr>
              <w:t>Tạo dữ liệu</w:t>
            </w:r>
          </w:p>
        </w:tc>
      </w:tr>
      <w:tr w:rsidR="00ED6627" w:rsidRPr="006368F8" w:rsidTr="00610186">
        <w:trPr>
          <w:cantSplit/>
          <w:trHeight w:val="113"/>
        </w:trPr>
        <w:tc>
          <w:tcPr>
            <w:tcW w:w="2268" w:type="dxa"/>
          </w:tcPr>
          <w:p w:rsidR="00ED6627" w:rsidRPr="00ED6627" w:rsidRDefault="00610186" w:rsidP="00610186">
            <w:pPr>
              <w:spacing w:line="360" w:lineRule="auto"/>
              <w:ind w:left="2" w:hanging="47"/>
              <w:rPr>
                <w:szCs w:val="26"/>
              </w:rPr>
            </w:pPr>
            <w:r>
              <w:rPr>
                <w:szCs w:val="26"/>
              </w:rPr>
              <w:t xml:space="preserve"> </w:t>
            </w:r>
            <w:r w:rsidR="00ED6627" w:rsidRPr="00ED6627">
              <w:rPr>
                <w:szCs w:val="26"/>
              </w:rPr>
              <w:t>updated_at</w:t>
            </w:r>
          </w:p>
        </w:tc>
        <w:tc>
          <w:tcPr>
            <w:tcW w:w="1701" w:type="dxa"/>
          </w:tcPr>
          <w:p w:rsidR="00ED6627" w:rsidRPr="00ED6627" w:rsidRDefault="00ED6627" w:rsidP="00610186">
            <w:pPr>
              <w:spacing w:line="360" w:lineRule="auto"/>
              <w:ind w:left="2" w:hanging="47"/>
              <w:rPr>
                <w:szCs w:val="26"/>
              </w:rPr>
            </w:pPr>
            <w:r w:rsidRPr="00ED6627">
              <w:rPr>
                <w:szCs w:val="26"/>
              </w:rPr>
              <w:t>datetime</w:t>
            </w:r>
          </w:p>
        </w:tc>
        <w:tc>
          <w:tcPr>
            <w:tcW w:w="1701" w:type="dxa"/>
          </w:tcPr>
          <w:p w:rsidR="00ED6627" w:rsidRPr="00ED6627" w:rsidRDefault="00ED6627" w:rsidP="00610186">
            <w:pPr>
              <w:spacing w:line="360" w:lineRule="auto"/>
              <w:ind w:hanging="47"/>
              <w:rPr>
                <w:szCs w:val="26"/>
              </w:rPr>
            </w:pPr>
          </w:p>
        </w:tc>
        <w:tc>
          <w:tcPr>
            <w:tcW w:w="2977" w:type="dxa"/>
          </w:tcPr>
          <w:p w:rsidR="00ED6627" w:rsidRPr="00ED6627" w:rsidRDefault="00ED6627" w:rsidP="00610186">
            <w:pPr>
              <w:spacing w:line="360" w:lineRule="auto"/>
              <w:ind w:hanging="47"/>
              <w:rPr>
                <w:szCs w:val="26"/>
              </w:rPr>
            </w:pPr>
            <w:r w:rsidRPr="00ED6627">
              <w:rPr>
                <w:szCs w:val="26"/>
              </w:rPr>
              <w:t>Cập nhập dữ liệu</w:t>
            </w:r>
          </w:p>
        </w:tc>
      </w:tr>
    </w:tbl>
    <w:p w:rsidR="00ED6627"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8</w:t>
      </w:r>
      <w:r w:rsidRPr="00382DE7">
        <w:rPr>
          <w:i/>
          <w:szCs w:val="26"/>
        </w:rPr>
        <w:t xml:space="preserve">: Bảng </w:t>
      </w:r>
      <w:r>
        <w:rPr>
          <w:i/>
          <w:szCs w:val="26"/>
        </w:rPr>
        <w:t>giao hàng</w:t>
      </w:r>
    </w:p>
    <w:p w:rsidR="00ED6627" w:rsidRDefault="00ED6627" w:rsidP="0087108E">
      <w:pPr>
        <w:pStyle w:val="ListParagraph"/>
        <w:numPr>
          <w:ilvl w:val="0"/>
          <w:numId w:val="27"/>
        </w:numPr>
        <w:ind w:left="1276"/>
        <w:rPr>
          <w:b/>
        </w:rPr>
      </w:pPr>
      <w:r w:rsidRPr="00ED6627">
        <w:rPr>
          <w:b/>
        </w:rPr>
        <w:t>Bảng Coupon</w:t>
      </w:r>
    </w:p>
    <w:p w:rsidR="00ED6627" w:rsidRDefault="00ED6627" w:rsidP="00ED6627">
      <w:pPr>
        <w:ind w:left="916"/>
        <w:rPr>
          <w:b/>
        </w:rPr>
      </w:pPr>
    </w:p>
    <w:tbl>
      <w:tblPr>
        <w:tblStyle w:val="TableGrid"/>
        <w:tblW w:w="0" w:type="auto"/>
        <w:tblInd w:w="137" w:type="dxa"/>
        <w:tblLook w:val="04A0" w:firstRow="1" w:lastRow="0" w:firstColumn="1" w:lastColumn="0" w:noHBand="0" w:noVBand="1"/>
      </w:tblPr>
      <w:tblGrid>
        <w:gridCol w:w="2126"/>
        <w:gridCol w:w="1843"/>
        <w:gridCol w:w="1699"/>
        <w:gridCol w:w="2973"/>
      </w:tblGrid>
      <w:tr w:rsidR="00ED6627" w:rsidTr="00E415EA">
        <w:tc>
          <w:tcPr>
            <w:tcW w:w="2126" w:type="dxa"/>
          </w:tcPr>
          <w:p w:rsidR="00ED6627" w:rsidRPr="003B56B8" w:rsidRDefault="00ED6627" w:rsidP="003B56B8">
            <w:pPr>
              <w:spacing w:line="480" w:lineRule="auto"/>
              <w:ind w:left="2" w:hanging="47"/>
              <w:jc w:val="center"/>
              <w:rPr>
                <w:b/>
                <w:szCs w:val="26"/>
              </w:rPr>
            </w:pPr>
            <w:r w:rsidRPr="003B56B8">
              <w:rPr>
                <w:b/>
                <w:szCs w:val="26"/>
              </w:rPr>
              <w:t>Tên trường</w:t>
            </w:r>
          </w:p>
        </w:tc>
        <w:tc>
          <w:tcPr>
            <w:tcW w:w="1843" w:type="dxa"/>
          </w:tcPr>
          <w:p w:rsidR="00ED6627" w:rsidRPr="003B56B8" w:rsidRDefault="00ED6627" w:rsidP="003B56B8">
            <w:pPr>
              <w:spacing w:line="480" w:lineRule="auto"/>
              <w:ind w:left="3" w:hanging="47"/>
              <w:jc w:val="center"/>
              <w:rPr>
                <w:b/>
                <w:szCs w:val="26"/>
              </w:rPr>
            </w:pPr>
            <w:r w:rsidRPr="003B56B8">
              <w:rPr>
                <w:b/>
                <w:szCs w:val="26"/>
              </w:rPr>
              <w:t>Kiểu dữ liệu</w:t>
            </w:r>
          </w:p>
        </w:tc>
        <w:tc>
          <w:tcPr>
            <w:tcW w:w="1701" w:type="dxa"/>
          </w:tcPr>
          <w:p w:rsidR="00ED6627" w:rsidRPr="003B56B8" w:rsidRDefault="00ED6627" w:rsidP="003B56B8">
            <w:pPr>
              <w:spacing w:line="480" w:lineRule="auto"/>
              <w:ind w:hanging="47"/>
              <w:jc w:val="center"/>
              <w:rPr>
                <w:b/>
                <w:szCs w:val="26"/>
              </w:rPr>
            </w:pPr>
            <w:r w:rsidRPr="003B56B8">
              <w:rPr>
                <w:b/>
                <w:szCs w:val="26"/>
              </w:rPr>
              <w:t>Ràng buộc</w:t>
            </w:r>
          </w:p>
        </w:tc>
        <w:tc>
          <w:tcPr>
            <w:tcW w:w="2977" w:type="dxa"/>
          </w:tcPr>
          <w:p w:rsidR="00ED6627" w:rsidRPr="003B56B8" w:rsidRDefault="00ED6627" w:rsidP="003B56B8">
            <w:pPr>
              <w:spacing w:line="480" w:lineRule="auto"/>
              <w:ind w:hanging="47"/>
              <w:jc w:val="center"/>
              <w:rPr>
                <w:b/>
                <w:szCs w:val="26"/>
              </w:rPr>
            </w:pPr>
            <w:r w:rsidRPr="003B56B8">
              <w:rPr>
                <w:b/>
                <w:szCs w:val="26"/>
              </w:rPr>
              <w:t>Mô tả</w:t>
            </w:r>
          </w:p>
        </w:tc>
      </w:tr>
      <w:tr w:rsidR="00610186" w:rsidRPr="00610186" w:rsidTr="00E415EA">
        <w:trPr>
          <w:trHeight w:val="448"/>
        </w:trPr>
        <w:tc>
          <w:tcPr>
            <w:tcW w:w="2126" w:type="dxa"/>
            <w:vAlign w:val="center"/>
          </w:tcPr>
          <w:p w:rsidR="00ED6627" w:rsidRPr="00610186" w:rsidRDefault="00ED6627" w:rsidP="003B56B8">
            <w:pPr>
              <w:spacing w:line="480" w:lineRule="auto"/>
              <w:rPr>
                <w:szCs w:val="26"/>
              </w:rPr>
            </w:pPr>
            <w:r w:rsidRPr="00610186">
              <w:rPr>
                <w:szCs w:val="26"/>
              </w:rPr>
              <w:t>coupon_id</w:t>
            </w:r>
          </w:p>
        </w:tc>
        <w:tc>
          <w:tcPr>
            <w:tcW w:w="1843" w:type="dxa"/>
            <w:vAlign w:val="center"/>
          </w:tcPr>
          <w:p w:rsidR="00ED6627" w:rsidRPr="00610186" w:rsidRDefault="00ED6627" w:rsidP="003B56B8">
            <w:pPr>
              <w:spacing w:line="480" w:lineRule="auto"/>
              <w:rPr>
                <w:szCs w:val="26"/>
              </w:rPr>
            </w:pPr>
            <w:r w:rsidRPr="00610186">
              <w:rPr>
                <w:szCs w:val="26"/>
              </w:rPr>
              <w:t>int(11)</w:t>
            </w:r>
          </w:p>
        </w:tc>
        <w:tc>
          <w:tcPr>
            <w:tcW w:w="1701" w:type="dxa"/>
            <w:vAlign w:val="center"/>
          </w:tcPr>
          <w:p w:rsidR="00ED6627" w:rsidRPr="00610186" w:rsidRDefault="00ED6627" w:rsidP="003B56B8">
            <w:pPr>
              <w:spacing w:line="480" w:lineRule="auto"/>
              <w:rPr>
                <w:szCs w:val="26"/>
              </w:rPr>
            </w:pPr>
            <w:r w:rsidRPr="00610186">
              <w:rPr>
                <w:szCs w:val="26"/>
              </w:rPr>
              <w:t>Khoá chính</w:t>
            </w:r>
          </w:p>
        </w:tc>
        <w:tc>
          <w:tcPr>
            <w:tcW w:w="2977" w:type="dxa"/>
            <w:vAlign w:val="center"/>
          </w:tcPr>
          <w:p w:rsidR="00ED6627" w:rsidRPr="00610186" w:rsidRDefault="00ED6627" w:rsidP="003B56B8">
            <w:pPr>
              <w:spacing w:line="480" w:lineRule="auto"/>
              <w:rPr>
                <w:szCs w:val="26"/>
              </w:rPr>
            </w:pPr>
            <w:r w:rsidRPr="00610186">
              <w:rPr>
                <w:szCs w:val="26"/>
              </w:rPr>
              <w:t>Id phiếu</w:t>
            </w:r>
          </w:p>
        </w:tc>
      </w:tr>
      <w:tr w:rsidR="00610186" w:rsidRPr="00610186" w:rsidTr="00E415EA">
        <w:trPr>
          <w:trHeight w:val="449"/>
        </w:trPr>
        <w:tc>
          <w:tcPr>
            <w:tcW w:w="2126" w:type="dxa"/>
            <w:vAlign w:val="center"/>
          </w:tcPr>
          <w:p w:rsidR="00ED6627" w:rsidRPr="00610186" w:rsidRDefault="00ED6627" w:rsidP="003B56B8">
            <w:pPr>
              <w:spacing w:line="480" w:lineRule="auto"/>
              <w:rPr>
                <w:szCs w:val="26"/>
              </w:rPr>
            </w:pPr>
            <w:r w:rsidRPr="00610186">
              <w:rPr>
                <w:szCs w:val="26"/>
              </w:rPr>
              <w:t>coupon_name</w:t>
            </w:r>
          </w:p>
        </w:tc>
        <w:tc>
          <w:tcPr>
            <w:tcW w:w="1843" w:type="dxa"/>
            <w:vAlign w:val="center"/>
          </w:tcPr>
          <w:p w:rsidR="00ED6627" w:rsidRPr="00610186" w:rsidRDefault="00ED6627" w:rsidP="003B56B8">
            <w:pPr>
              <w:spacing w:line="480" w:lineRule="auto"/>
              <w:rPr>
                <w:szCs w:val="26"/>
              </w:rPr>
            </w:pPr>
            <w:r w:rsidRPr="00610186">
              <w:rPr>
                <w:szCs w:val="26"/>
              </w:rPr>
              <w:t>varchar(255)</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Tên phiếu</w:t>
            </w:r>
          </w:p>
        </w:tc>
      </w:tr>
      <w:tr w:rsidR="00610186" w:rsidRPr="00610186" w:rsidTr="00E415EA">
        <w:trPr>
          <w:trHeight w:val="448"/>
        </w:trPr>
        <w:tc>
          <w:tcPr>
            <w:tcW w:w="2126" w:type="dxa"/>
            <w:vAlign w:val="center"/>
          </w:tcPr>
          <w:p w:rsidR="00ED6627" w:rsidRPr="00610186" w:rsidRDefault="00ED6627" w:rsidP="003B56B8">
            <w:pPr>
              <w:spacing w:line="480" w:lineRule="auto"/>
              <w:rPr>
                <w:szCs w:val="26"/>
              </w:rPr>
            </w:pPr>
            <w:r w:rsidRPr="00610186">
              <w:rPr>
                <w:szCs w:val="26"/>
              </w:rPr>
              <w:t>coupon_code</w:t>
            </w:r>
          </w:p>
        </w:tc>
        <w:tc>
          <w:tcPr>
            <w:tcW w:w="1843" w:type="dxa"/>
            <w:vAlign w:val="center"/>
          </w:tcPr>
          <w:p w:rsidR="00ED6627" w:rsidRPr="00610186" w:rsidRDefault="00ED6627" w:rsidP="003B56B8">
            <w:pPr>
              <w:spacing w:line="480" w:lineRule="auto"/>
              <w:rPr>
                <w:szCs w:val="26"/>
              </w:rPr>
            </w:pPr>
            <w:r w:rsidRPr="00610186">
              <w:rPr>
                <w:szCs w:val="26"/>
                <w:shd w:val="clear" w:color="auto" w:fill="FFFFFF"/>
              </w:rPr>
              <w:t>varchar(50)</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Mã phiếu</w:t>
            </w:r>
          </w:p>
        </w:tc>
      </w:tr>
      <w:tr w:rsidR="00610186" w:rsidRPr="00610186" w:rsidTr="00E415EA">
        <w:trPr>
          <w:trHeight w:val="449"/>
        </w:trPr>
        <w:tc>
          <w:tcPr>
            <w:tcW w:w="2126" w:type="dxa"/>
            <w:vAlign w:val="center"/>
          </w:tcPr>
          <w:p w:rsidR="00ED6627" w:rsidRPr="00610186" w:rsidRDefault="00ED6627" w:rsidP="003B56B8">
            <w:pPr>
              <w:spacing w:line="480" w:lineRule="auto"/>
              <w:rPr>
                <w:szCs w:val="26"/>
              </w:rPr>
            </w:pPr>
            <w:r w:rsidRPr="00610186">
              <w:rPr>
                <w:szCs w:val="26"/>
              </w:rPr>
              <w:t>coupon_type</w:t>
            </w:r>
          </w:p>
        </w:tc>
        <w:tc>
          <w:tcPr>
            <w:tcW w:w="1843" w:type="dxa"/>
            <w:vAlign w:val="center"/>
          </w:tcPr>
          <w:p w:rsidR="00ED6627" w:rsidRPr="00610186" w:rsidRDefault="00ED6627" w:rsidP="003B56B8">
            <w:pPr>
              <w:spacing w:line="480" w:lineRule="auto"/>
              <w:rPr>
                <w:szCs w:val="26"/>
              </w:rPr>
            </w:pPr>
            <w:r w:rsidRPr="00610186">
              <w:rPr>
                <w:szCs w:val="26"/>
                <w:lang w:val="en"/>
              </w:rPr>
              <w:t>int(11)</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Kiểu phiếu</w:t>
            </w:r>
          </w:p>
        </w:tc>
      </w:tr>
      <w:tr w:rsidR="00610186" w:rsidRPr="00610186" w:rsidTr="00E415EA">
        <w:trPr>
          <w:trHeight w:val="448"/>
        </w:trPr>
        <w:tc>
          <w:tcPr>
            <w:tcW w:w="2126" w:type="dxa"/>
            <w:vAlign w:val="center"/>
          </w:tcPr>
          <w:p w:rsidR="00ED6627" w:rsidRPr="00610186" w:rsidRDefault="00ED6627" w:rsidP="003B56B8">
            <w:pPr>
              <w:spacing w:line="480" w:lineRule="auto"/>
              <w:rPr>
                <w:szCs w:val="26"/>
              </w:rPr>
            </w:pPr>
            <w:r w:rsidRPr="00610186">
              <w:rPr>
                <w:szCs w:val="26"/>
              </w:rPr>
              <w:t>coupon_value</w:t>
            </w:r>
          </w:p>
        </w:tc>
        <w:tc>
          <w:tcPr>
            <w:tcW w:w="1843" w:type="dxa"/>
            <w:vAlign w:val="center"/>
          </w:tcPr>
          <w:p w:rsidR="00ED6627" w:rsidRPr="00610186" w:rsidRDefault="00ED6627" w:rsidP="003B56B8">
            <w:pPr>
              <w:spacing w:line="480" w:lineRule="auto"/>
              <w:rPr>
                <w:szCs w:val="26"/>
              </w:rPr>
            </w:pPr>
            <w:r w:rsidRPr="00610186">
              <w:rPr>
                <w:szCs w:val="26"/>
                <w:lang w:val="en"/>
              </w:rPr>
              <w:t>int(11)</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Giá trị phiếu</w:t>
            </w:r>
          </w:p>
        </w:tc>
      </w:tr>
      <w:tr w:rsidR="00610186" w:rsidRPr="00610186" w:rsidTr="00E415EA">
        <w:trPr>
          <w:trHeight w:val="449"/>
        </w:trPr>
        <w:tc>
          <w:tcPr>
            <w:tcW w:w="2126" w:type="dxa"/>
            <w:vAlign w:val="center"/>
          </w:tcPr>
          <w:p w:rsidR="00ED6627" w:rsidRPr="00610186" w:rsidRDefault="00ED6627" w:rsidP="003B56B8">
            <w:pPr>
              <w:spacing w:line="480" w:lineRule="auto"/>
              <w:rPr>
                <w:szCs w:val="26"/>
              </w:rPr>
            </w:pPr>
            <w:r w:rsidRPr="00610186">
              <w:rPr>
                <w:szCs w:val="26"/>
              </w:rPr>
              <w:t>coupon_quantity</w:t>
            </w:r>
          </w:p>
        </w:tc>
        <w:tc>
          <w:tcPr>
            <w:tcW w:w="1843" w:type="dxa"/>
            <w:vAlign w:val="center"/>
          </w:tcPr>
          <w:p w:rsidR="00ED6627" w:rsidRPr="00610186" w:rsidRDefault="00ED6627" w:rsidP="003B56B8">
            <w:pPr>
              <w:spacing w:line="480" w:lineRule="auto"/>
              <w:rPr>
                <w:szCs w:val="26"/>
              </w:rPr>
            </w:pPr>
            <w:r w:rsidRPr="00610186">
              <w:rPr>
                <w:szCs w:val="26"/>
                <w:lang w:val="en"/>
              </w:rPr>
              <w:t>int(11)</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Số lượng phiếu</w:t>
            </w:r>
          </w:p>
        </w:tc>
      </w:tr>
    </w:tbl>
    <w:p w:rsidR="00ED6627"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9</w:t>
      </w:r>
      <w:r w:rsidRPr="00382DE7">
        <w:rPr>
          <w:i/>
          <w:szCs w:val="26"/>
        </w:rPr>
        <w:t xml:space="preserve">: Bảng </w:t>
      </w:r>
      <w:r>
        <w:rPr>
          <w:i/>
          <w:szCs w:val="26"/>
        </w:rPr>
        <w:t>phiếu khuyến mãi</w:t>
      </w:r>
    </w:p>
    <w:p w:rsidR="00ED6627" w:rsidRDefault="00610186" w:rsidP="0087108E">
      <w:pPr>
        <w:pStyle w:val="ListParagraph"/>
        <w:numPr>
          <w:ilvl w:val="0"/>
          <w:numId w:val="28"/>
        </w:numPr>
        <w:ind w:left="1276"/>
        <w:rPr>
          <w:b/>
        </w:rPr>
      </w:pPr>
      <w:r>
        <w:rPr>
          <w:b/>
        </w:rPr>
        <w:t>Bảng admin</w:t>
      </w:r>
    </w:p>
    <w:p w:rsidR="00610186" w:rsidRDefault="00610186" w:rsidP="00610186">
      <w:pPr>
        <w:rPr>
          <w:b/>
        </w:rPr>
      </w:pPr>
    </w:p>
    <w:tbl>
      <w:tblPr>
        <w:tblStyle w:val="TableGrid"/>
        <w:tblW w:w="0" w:type="auto"/>
        <w:tblInd w:w="137" w:type="dxa"/>
        <w:tblLook w:val="04A0" w:firstRow="1" w:lastRow="0" w:firstColumn="1" w:lastColumn="0" w:noHBand="0" w:noVBand="1"/>
      </w:tblPr>
      <w:tblGrid>
        <w:gridCol w:w="2125"/>
        <w:gridCol w:w="1843"/>
        <w:gridCol w:w="1841"/>
        <w:gridCol w:w="2832"/>
      </w:tblGrid>
      <w:tr w:rsidR="00610186" w:rsidTr="003B56B8">
        <w:tc>
          <w:tcPr>
            <w:tcW w:w="2126" w:type="dxa"/>
          </w:tcPr>
          <w:p w:rsidR="00610186" w:rsidRPr="003B56B8" w:rsidRDefault="00610186" w:rsidP="003B56B8">
            <w:pPr>
              <w:spacing w:line="480" w:lineRule="auto"/>
              <w:ind w:left="2" w:hanging="47"/>
              <w:jc w:val="center"/>
              <w:rPr>
                <w:b/>
                <w:szCs w:val="26"/>
              </w:rPr>
            </w:pPr>
            <w:r w:rsidRPr="003B56B8">
              <w:rPr>
                <w:b/>
                <w:szCs w:val="26"/>
              </w:rPr>
              <w:t>Tên trường</w:t>
            </w:r>
          </w:p>
        </w:tc>
        <w:tc>
          <w:tcPr>
            <w:tcW w:w="1843" w:type="dxa"/>
          </w:tcPr>
          <w:p w:rsidR="00610186" w:rsidRPr="003B56B8" w:rsidRDefault="00610186" w:rsidP="003B56B8">
            <w:pPr>
              <w:spacing w:line="480" w:lineRule="auto"/>
              <w:ind w:left="3" w:hanging="47"/>
              <w:jc w:val="center"/>
              <w:rPr>
                <w:b/>
                <w:szCs w:val="26"/>
              </w:rPr>
            </w:pPr>
            <w:r w:rsidRPr="003B56B8">
              <w:rPr>
                <w:b/>
                <w:szCs w:val="26"/>
              </w:rPr>
              <w:t>Kiểu dữ liệu</w:t>
            </w:r>
          </w:p>
        </w:tc>
        <w:tc>
          <w:tcPr>
            <w:tcW w:w="1843" w:type="dxa"/>
          </w:tcPr>
          <w:p w:rsidR="00610186" w:rsidRPr="003B56B8" w:rsidRDefault="00610186" w:rsidP="003B56B8">
            <w:pPr>
              <w:spacing w:line="480" w:lineRule="auto"/>
              <w:ind w:hanging="47"/>
              <w:jc w:val="center"/>
              <w:rPr>
                <w:b/>
                <w:szCs w:val="26"/>
              </w:rPr>
            </w:pPr>
            <w:r w:rsidRPr="003B56B8">
              <w:rPr>
                <w:b/>
                <w:szCs w:val="26"/>
              </w:rPr>
              <w:t>Ràng buộc</w:t>
            </w:r>
          </w:p>
        </w:tc>
        <w:tc>
          <w:tcPr>
            <w:tcW w:w="2835" w:type="dxa"/>
          </w:tcPr>
          <w:p w:rsidR="00610186" w:rsidRPr="003B56B8" w:rsidRDefault="00610186" w:rsidP="003B56B8">
            <w:pPr>
              <w:spacing w:line="480" w:lineRule="auto"/>
              <w:ind w:hanging="47"/>
              <w:jc w:val="center"/>
              <w:rPr>
                <w:b/>
                <w:szCs w:val="26"/>
              </w:rPr>
            </w:pPr>
            <w:r w:rsidRPr="003B56B8">
              <w:rPr>
                <w:b/>
                <w:szCs w:val="26"/>
              </w:rPr>
              <w:t>Mô tả</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admin_id</w:t>
            </w:r>
          </w:p>
        </w:tc>
        <w:tc>
          <w:tcPr>
            <w:tcW w:w="1843" w:type="dxa"/>
            <w:shd w:val="clear" w:color="auto" w:fill="auto"/>
            <w:vAlign w:val="center"/>
          </w:tcPr>
          <w:p w:rsidR="00610186" w:rsidRPr="00610186" w:rsidRDefault="00610186" w:rsidP="003B56B8">
            <w:pPr>
              <w:spacing w:line="480" w:lineRule="auto"/>
            </w:pPr>
            <w:r w:rsidRPr="00610186">
              <w:t>int(11)</w:t>
            </w:r>
          </w:p>
        </w:tc>
        <w:tc>
          <w:tcPr>
            <w:tcW w:w="1843" w:type="dxa"/>
            <w:shd w:val="clear" w:color="auto" w:fill="auto"/>
            <w:vAlign w:val="center"/>
          </w:tcPr>
          <w:p w:rsidR="00610186" w:rsidRPr="00610186" w:rsidRDefault="00610186" w:rsidP="003B56B8">
            <w:pPr>
              <w:spacing w:line="480" w:lineRule="auto"/>
            </w:pPr>
            <w:r>
              <w:t>Khoá c</w:t>
            </w:r>
            <w:r w:rsidRPr="00610186">
              <w:t>hính</w:t>
            </w:r>
          </w:p>
        </w:tc>
        <w:tc>
          <w:tcPr>
            <w:tcW w:w="2835" w:type="dxa"/>
            <w:shd w:val="clear" w:color="auto" w:fill="auto"/>
            <w:vAlign w:val="center"/>
          </w:tcPr>
          <w:p w:rsidR="00610186" w:rsidRPr="00610186" w:rsidRDefault="00610186" w:rsidP="003B56B8">
            <w:pPr>
              <w:spacing w:line="480" w:lineRule="auto"/>
            </w:pPr>
            <w:r w:rsidRPr="00610186">
              <w:t>Id admin</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admin_email</w:t>
            </w:r>
          </w:p>
        </w:tc>
        <w:tc>
          <w:tcPr>
            <w:tcW w:w="1843" w:type="dxa"/>
            <w:shd w:val="clear" w:color="auto" w:fill="auto"/>
            <w:vAlign w:val="center"/>
          </w:tcPr>
          <w:p w:rsidR="00610186" w:rsidRPr="00610186" w:rsidRDefault="00610186" w:rsidP="003B56B8">
            <w:pPr>
              <w:spacing w:line="480" w:lineRule="auto"/>
            </w:pPr>
            <w:r w:rsidRPr="00610186">
              <w:t>varchar(100)</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email</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admin_password</w:t>
            </w:r>
          </w:p>
        </w:tc>
        <w:tc>
          <w:tcPr>
            <w:tcW w:w="1843" w:type="dxa"/>
            <w:shd w:val="clear" w:color="auto" w:fill="auto"/>
            <w:vAlign w:val="center"/>
          </w:tcPr>
          <w:p w:rsidR="00610186" w:rsidRPr="00610186" w:rsidRDefault="00610186" w:rsidP="003B56B8">
            <w:pPr>
              <w:spacing w:line="480" w:lineRule="auto"/>
            </w:pPr>
            <w:r w:rsidRPr="00610186">
              <w:t>varchar(100)</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mật khẩu</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admin_name</w:t>
            </w:r>
          </w:p>
        </w:tc>
        <w:tc>
          <w:tcPr>
            <w:tcW w:w="1843" w:type="dxa"/>
            <w:shd w:val="clear" w:color="auto" w:fill="auto"/>
            <w:vAlign w:val="center"/>
          </w:tcPr>
          <w:p w:rsidR="00610186" w:rsidRPr="00610186" w:rsidRDefault="00610186" w:rsidP="003B56B8">
            <w:pPr>
              <w:spacing w:line="480" w:lineRule="auto"/>
            </w:pPr>
            <w:r w:rsidRPr="00610186">
              <w:t>varchar(255)</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tên</w:t>
            </w:r>
          </w:p>
        </w:tc>
      </w:tr>
      <w:tr w:rsidR="00610186" w:rsidTr="003B56B8">
        <w:tc>
          <w:tcPr>
            <w:tcW w:w="2126" w:type="dxa"/>
            <w:shd w:val="clear" w:color="auto" w:fill="auto"/>
            <w:vAlign w:val="center"/>
          </w:tcPr>
          <w:p w:rsidR="00610186" w:rsidRPr="00610186" w:rsidRDefault="00610186" w:rsidP="003B56B8">
            <w:pPr>
              <w:spacing w:line="480" w:lineRule="auto"/>
            </w:pPr>
            <w:r w:rsidRPr="00610186">
              <w:lastRenderedPageBreak/>
              <w:t>admin_phone</w:t>
            </w:r>
          </w:p>
        </w:tc>
        <w:tc>
          <w:tcPr>
            <w:tcW w:w="1843" w:type="dxa"/>
            <w:shd w:val="clear" w:color="auto" w:fill="auto"/>
            <w:vAlign w:val="center"/>
          </w:tcPr>
          <w:p w:rsidR="00610186" w:rsidRPr="00610186" w:rsidRDefault="00610186" w:rsidP="003B56B8">
            <w:pPr>
              <w:spacing w:line="480" w:lineRule="auto"/>
            </w:pPr>
            <w:r w:rsidRPr="00610186">
              <w:t>varchar(255</w:t>
            </w:r>
            <w:r w:rsidR="003B56B8">
              <w:t>)</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số điện thoại</w:t>
            </w:r>
          </w:p>
        </w:tc>
      </w:tr>
      <w:tr w:rsidR="00610186" w:rsidTr="003B56B8">
        <w:tc>
          <w:tcPr>
            <w:tcW w:w="2126" w:type="dxa"/>
            <w:shd w:val="clear" w:color="auto" w:fill="auto"/>
            <w:vAlign w:val="center"/>
          </w:tcPr>
          <w:p w:rsidR="00610186" w:rsidRPr="00ED6627" w:rsidRDefault="00610186" w:rsidP="003B56B8">
            <w:pPr>
              <w:spacing w:line="480" w:lineRule="auto"/>
              <w:rPr>
                <w:szCs w:val="26"/>
              </w:rPr>
            </w:pPr>
            <w:r w:rsidRPr="00ED6627">
              <w:rPr>
                <w:szCs w:val="26"/>
              </w:rPr>
              <w:t>created_at</w:t>
            </w:r>
          </w:p>
        </w:tc>
        <w:tc>
          <w:tcPr>
            <w:tcW w:w="1843" w:type="dxa"/>
            <w:shd w:val="clear" w:color="auto" w:fill="auto"/>
            <w:vAlign w:val="center"/>
          </w:tcPr>
          <w:p w:rsidR="00610186" w:rsidRPr="00ED6627" w:rsidRDefault="00610186" w:rsidP="003B56B8">
            <w:pPr>
              <w:spacing w:line="480" w:lineRule="auto"/>
              <w:ind w:hanging="47"/>
              <w:rPr>
                <w:szCs w:val="26"/>
              </w:rPr>
            </w:pPr>
            <w:r w:rsidRPr="00ED6627">
              <w:rPr>
                <w:szCs w:val="26"/>
              </w:rPr>
              <w:t>datetime</w:t>
            </w:r>
          </w:p>
        </w:tc>
        <w:tc>
          <w:tcPr>
            <w:tcW w:w="1843" w:type="dxa"/>
            <w:shd w:val="clear" w:color="auto" w:fill="auto"/>
            <w:vAlign w:val="center"/>
          </w:tcPr>
          <w:p w:rsidR="00610186" w:rsidRPr="00ED6627" w:rsidRDefault="00610186" w:rsidP="003B56B8">
            <w:pPr>
              <w:spacing w:line="480" w:lineRule="auto"/>
              <w:ind w:hanging="47"/>
              <w:rPr>
                <w:szCs w:val="26"/>
              </w:rPr>
            </w:pPr>
          </w:p>
        </w:tc>
        <w:tc>
          <w:tcPr>
            <w:tcW w:w="2835" w:type="dxa"/>
            <w:shd w:val="clear" w:color="auto" w:fill="auto"/>
            <w:vAlign w:val="center"/>
          </w:tcPr>
          <w:p w:rsidR="00610186" w:rsidRPr="00ED6627" w:rsidRDefault="00610186" w:rsidP="003B56B8">
            <w:pPr>
              <w:spacing w:line="480" w:lineRule="auto"/>
              <w:ind w:hanging="47"/>
              <w:rPr>
                <w:szCs w:val="26"/>
              </w:rPr>
            </w:pPr>
            <w:r w:rsidRPr="00ED6627">
              <w:rPr>
                <w:szCs w:val="26"/>
              </w:rPr>
              <w:t>Tạo dữ liệu</w:t>
            </w:r>
          </w:p>
        </w:tc>
      </w:tr>
      <w:tr w:rsidR="00610186" w:rsidTr="003B56B8">
        <w:tc>
          <w:tcPr>
            <w:tcW w:w="2126" w:type="dxa"/>
            <w:shd w:val="clear" w:color="auto" w:fill="auto"/>
            <w:vAlign w:val="center"/>
          </w:tcPr>
          <w:p w:rsidR="00610186" w:rsidRPr="00ED6627" w:rsidRDefault="00610186" w:rsidP="003B56B8">
            <w:pPr>
              <w:spacing w:line="480" w:lineRule="auto"/>
              <w:ind w:left="2" w:hanging="47"/>
              <w:rPr>
                <w:szCs w:val="26"/>
              </w:rPr>
            </w:pPr>
            <w:r>
              <w:rPr>
                <w:szCs w:val="26"/>
              </w:rPr>
              <w:t xml:space="preserve"> </w:t>
            </w:r>
            <w:r w:rsidRPr="00ED6627">
              <w:rPr>
                <w:szCs w:val="26"/>
              </w:rPr>
              <w:t>updated_at</w:t>
            </w:r>
          </w:p>
        </w:tc>
        <w:tc>
          <w:tcPr>
            <w:tcW w:w="1843" w:type="dxa"/>
            <w:shd w:val="clear" w:color="auto" w:fill="auto"/>
            <w:vAlign w:val="center"/>
          </w:tcPr>
          <w:p w:rsidR="00610186" w:rsidRPr="00ED6627" w:rsidRDefault="00610186" w:rsidP="003B56B8">
            <w:pPr>
              <w:spacing w:line="480" w:lineRule="auto"/>
              <w:ind w:left="2" w:hanging="47"/>
              <w:rPr>
                <w:szCs w:val="26"/>
              </w:rPr>
            </w:pPr>
            <w:r w:rsidRPr="00ED6627">
              <w:rPr>
                <w:szCs w:val="26"/>
              </w:rPr>
              <w:t>datetime</w:t>
            </w:r>
          </w:p>
        </w:tc>
        <w:tc>
          <w:tcPr>
            <w:tcW w:w="1843" w:type="dxa"/>
            <w:shd w:val="clear" w:color="auto" w:fill="auto"/>
            <w:vAlign w:val="center"/>
          </w:tcPr>
          <w:p w:rsidR="00610186" w:rsidRPr="00ED6627" w:rsidRDefault="00610186" w:rsidP="003B56B8">
            <w:pPr>
              <w:spacing w:line="480" w:lineRule="auto"/>
              <w:ind w:hanging="47"/>
              <w:rPr>
                <w:szCs w:val="26"/>
              </w:rPr>
            </w:pPr>
          </w:p>
        </w:tc>
        <w:tc>
          <w:tcPr>
            <w:tcW w:w="2835" w:type="dxa"/>
            <w:shd w:val="clear" w:color="auto" w:fill="auto"/>
            <w:vAlign w:val="center"/>
          </w:tcPr>
          <w:p w:rsidR="00610186" w:rsidRPr="00ED6627" w:rsidRDefault="00610186" w:rsidP="003B56B8">
            <w:pPr>
              <w:spacing w:line="480" w:lineRule="auto"/>
              <w:ind w:hanging="47"/>
              <w:rPr>
                <w:szCs w:val="26"/>
              </w:rPr>
            </w:pPr>
            <w:r w:rsidRPr="00ED6627">
              <w:rPr>
                <w:szCs w:val="26"/>
              </w:rPr>
              <w:t>Cập nhập dữ liệu</w:t>
            </w:r>
          </w:p>
        </w:tc>
      </w:tr>
    </w:tbl>
    <w:p w:rsidR="004C5BBB" w:rsidRDefault="00041C29" w:rsidP="002A0D83">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10</w:t>
      </w:r>
      <w:r w:rsidRPr="00382DE7">
        <w:rPr>
          <w:i/>
          <w:szCs w:val="26"/>
        </w:rPr>
        <w:t xml:space="preserve">: Bảng </w:t>
      </w:r>
      <w:r w:rsidR="002A0D83">
        <w:rPr>
          <w:i/>
          <w:szCs w:val="26"/>
        </w:rPr>
        <w:t>quản trị</w:t>
      </w:r>
    </w:p>
    <w:p w:rsidR="004C5BBB" w:rsidRPr="004C5BBB" w:rsidRDefault="004C5BBB" w:rsidP="0087108E">
      <w:pPr>
        <w:pStyle w:val="ListParagraph"/>
        <w:widowControl w:val="0"/>
        <w:numPr>
          <w:ilvl w:val="0"/>
          <w:numId w:val="69"/>
        </w:numPr>
        <w:autoSpaceDE w:val="0"/>
        <w:autoSpaceDN w:val="0"/>
        <w:spacing w:before="120" w:after="120" w:line="360" w:lineRule="auto"/>
        <w:ind w:right="576"/>
        <w:contextualSpacing w:val="0"/>
        <w:rPr>
          <w:b/>
          <w:szCs w:val="26"/>
        </w:rPr>
      </w:pPr>
      <w:r w:rsidRPr="004C5BBB">
        <w:rPr>
          <w:b/>
          <w:szCs w:val="26"/>
        </w:rPr>
        <w:t>Bảng Statistical</w:t>
      </w:r>
    </w:p>
    <w:tbl>
      <w:tblPr>
        <w:tblStyle w:val="TableGrid"/>
        <w:tblW w:w="0" w:type="auto"/>
        <w:tblInd w:w="137" w:type="dxa"/>
        <w:tblLook w:val="04A0" w:firstRow="1" w:lastRow="0" w:firstColumn="1" w:lastColumn="0" w:noHBand="0" w:noVBand="1"/>
      </w:tblPr>
      <w:tblGrid>
        <w:gridCol w:w="2107"/>
        <w:gridCol w:w="2135"/>
        <w:gridCol w:w="2020"/>
        <w:gridCol w:w="2379"/>
      </w:tblGrid>
      <w:tr w:rsidR="00E8093F" w:rsidTr="003B56B8">
        <w:tc>
          <w:tcPr>
            <w:tcW w:w="2107" w:type="dxa"/>
          </w:tcPr>
          <w:p w:rsidR="004C5BBB" w:rsidRPr="003B56B8" w:rsidRDefault="004C5BBB" w:rsidP="003B56B8">
            <w:pPr>
              <w:spacing w:line="360" w:lineRule="auto"/>
              <w:ind w:left="2" w:hanging="47"/>
              <w:jc w:val="center"/>
              <w:rPr>
                <w:b/>
                <w:szCs w:val="26"/>
              </w:rPr>
            </w:pPr>
            <w:r w:rsidRPr="003B56B8">
              <w:rPr>
                <w:b/>
                <w:szCs w:val="26"/>
              </w:rPr>
              <w:t>Tên trường</w:t>
            </w:r>
          </w:p>
        </w:tc>
        <w:tc>
          <w:tcPr>
            <w:tcW w:w="2135" w:type="dxa"/>
          </w:tcPr>
          <w:p w:rsidR="004C5BBB" w:rsidRPr="003B56B8" w:rsidRDefault="004C5BBB" w:rsidP="003B56B8">
            <w:pPr>
              <w:spacing w:line="360" w:lineRule="auto"/>
              <w:ind w:left="3" w:hanging="47"/>
              <w:jc w:val="center"/>
              <w:rPr>
                <w:b/>
                <w:szCs w:val="26"/>
              </w:rPr>
            </w:pPr>
            <w:r w:rsidRPr="003B56B8">
              <w:rPr>
                <w:b/>
                <w:szCs w:val="26"/>
              </w:rPr>
              <w:t>Kiểu dữ liệu</w:t>
            </w:r>
          </w:p>
        </w:tc>
        <w:tc>
          <w:tcPr>
            <w:tcW w:w="2080" w:type="dxa"/>
          </w:tcPr>
          <w:p w:rsidR="004C5BBB" w:rsidRPr="003B56B8" w:rsidRDefault="004C5BBB" w:rsidP="003B56B8">
            <w:pPr>
              <w:spacing w:line="360" w:lineRule="auto"/>
              <w:ind w:hanging="47"/>
              <w:jc w:val="center"/>
              <w:rPr>
                <w:b/>
                <w:szCs w:val="26"/>
              </w:rPr>
            </w:pPr>
            <w:r w:rsidRPr="003B56B8">
              <w:rPr>
                <w:b/>
                <w:szCs w:val="26"/>
              </w:rPr>
              <w:t>Ràng buộc</w:t>
            </w:r>
          </w:p>
        </w:tc>
        <w:tc>
          <w:tcPr>
            <w:tcW w:w="2467" w:type="dxa"/>
          </w:tcPr>
          <w:p w:rsidR="004C5BBB" w:rsidRPr="003B56B8" w:rsidRDefault="004C5BBB" w:rsidP="003B56B8">
            <w:pPr>
              <w:spacing w:line="360" w:lineRule="auto"/>
              <w:ind w:hanging="47"/>
              <w:jc w:val="center"/>
              <w:rPr>
                <w:b/>
                <w:szCs w:val="26"/>
              </w:rPr>
            </w:pPr>
            <w:r w:rsidRPr="003B56B8">
              <w:rPr>
                <w:b/>
                <w:szCs w:val="26"/>
              </w:rPr>
              <w:t>Mô tả</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id_statistical</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int(11)</w:t>
            </w:r>
          </w:p>
        </w:tc>
        <w:tc>
          <w:tcPr>
            <w:tcW w:w="2080"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t>Khoá c</w:t>
            </w:r>
            <w:r w:rsidRPr="00610186">
              <w:t>hính</w:t>
            </w: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Id thống kê</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order_date</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varchar(100)</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Ngày đặt hàng</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sales</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Pr>
                <w:szCs w:val="26"/>
              </w:rPr>
              <w:t>varchar(200)</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Việc bán hàng</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profit</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varchar(200)</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Lợi nhuận</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quantity</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int(11)</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Số lượng</w:t>
            </w:r>
          </w:p>
        </w:tc>
      </w:tr>
      <w:tr w:rsidR="00E8093F" w:rsidTr="003B56B8">
        <w:tc>
          <w:tcPr>
            <w:tcW w:w="210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total_order</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int(11)</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Tổng đơn hàng</w:t>
            </w:r>
          </w:p>
        </w:tc>
      </w:tr>
    </w:tbl>
    <w:p w:rsidR="00691B9C" w:rsidRDefault="00E8093F" w:rsidP="00E8093F">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ảng 3.11</w:t>
      </w:r>
      <w:r w:rsidRPr="00382DE7">
        <w:rPr>
          <w:i/>
          <w:szCs w:val="26"/>
        </w:rPr>
        <w:t xml:space="preserve">: Bảng </w:t>
      </w:r>
      <w:r>
        <w:rPr>
          <w:i/>
          <w:szCs w:val="26"/>
        </w:rPr>
        <w:t>thống kê</w:t>
      </w:r>
    </w:p>
    <w:p w:rsidR="001F54C6" w:rsidRDefault="001F54C6" w:rsidP="00FB3B8F">
      <w:pPr>
        <w:pStyle w:val="ListParagraph"/>
        <w:widowControl w:val="0"/>
        <w:numPr>
          <w:ilvl w:val="0"/>
          <w:numId w:val="48"/>
        </w:numPr>
        <w:tabs>
          <w:tab w:val="left" w:pos="567"/>
        </w:tabs>
        <w:autoSpaceDE w:val="0"/>
        <w:autoSpaceDN w:val="0"/>
        <w:spacing w:before="120" w:after="120" w:line="360" w:lineRule="auto"/>
        <w:ind w:left="426" w:right="576" w:hanging="142"/>
        <w:contextualSpacing w:val="0"/>
        <w:jc w:val="both"/>
        <w:rPr>
          <w:b/>
          <w:szCs w:val="26"/>
        </w:rPr>
      </w:pPr>
      <w:r w:rsidRPr="001F54C6">
        <w:rPr>
          <w:b/>
          <w:szCs w:val="26"/>
        </w:rPr>
        <w:t>Các</w:t>
      </w:r>
      <w:r w:rsidR="005B5ADE">
        <w:rPr>
          <w:b/>
          <w:szCs w:val="26"/>
        </w:rPr>
        <w:t xml:space="preserve"> bảng</w:t>
      </w:r>
      <w:r w:rsidRPr="001F54C6">
        <w:rPr>
          <w:b/>
          <w:szCs w:val="26"/>
        </w:rPr>
        <w:t xml:space="preserve"> ràng buộc</w:t>
      </w:r>
    </w:p>
    <w:p w:rsidR="001F54C6" w:rsidRPr="005B5ADE" w:rsidRDefault="005B5ADE" w:rsidP="00FB3B8F">
      <w:pPr>
        <w:pStyle w:val="ListParagraph"/>
        <w:widowControl w:val="0"/>
        <w:autoSpaceDE w:val="0"/>
        <w:autoSpaceDN w:val="0"/>
        <w:spacing w:before="120" w:after="120" w:line="360" w:lineRule="auto"/>
        <w:ind w:left="567" w:right="576"/>
        <w:contextualSpacing w:val="0"/>
        <w:jc w:val="both"/>
        <w:rPr>
          <w:b/>
          <w:i/>
          <w:szCs w:val="26"/>
        </w:rPr>
      </w:pPr>
      <w:r w:rsidRPr="005B5ADE">
        <w:rPr>
          <w:b/>
          <w:i/>
          <w:szCs w:val="26"/>
        </w:rPr>
        <w:t>Bảng Order</w:t>
      </w:r>
    </w:p>
    <w:p w:rsidR="001F54C6" w:rsidRPr="001F54C6" w:rsidRDefault="001F54C6" w:rsidP="00FB3B8F">
      <w:pPr>
        <w:pStyle w:val="ListParagraph"/>
        <w:widowControl w:val="0"/>
        <w:numPr>
          <w:ilvl w:val="0"/>
          <w:numId w:val="49"/>
        </w:numPr>
        <w:autoSpaceDE w:val="0"/>
        <w:autoSpaceDN w:val="0"/>
        <w:spacing w:before="120" w:after="120" w:line="360" w:lineRule="auto"/>
        <w:ind w:left="851" w:right="576" w:hanging="284"/>
        <w:jc w:val="both"/>
        <w:rPr>
          <w:szCs w:val="26"/>
        </w:rPr>
      </w:pPr>
      <w:r w:rsidRPr="001F54C6">
        <w:rPr>
          <w:szCs w:val="26"/>
        </w:rPr>
        <w:t>FK_Order_Customer: Ràng buộc khóa ngoại liên kết cột customer_id của bảng tbl_order với cột id của bảng users. Điều này đảm bảo rằng mỗi đơn hàng phải có một khách hàng hợp lệ.</w:t>
      </w:r>
    </w:p>
    <w:p w:rsidR="001F54C6" w:rsidRPr="001F54C6" w:rsidRDefault="001F54C6" w:rsidP="00FB3B8F">
      <w:pPr>
        <w:pStyle w:val="ListParagraph"/>
        <w:widowControl w:val="0"/>
        <w:numPr>
          <w:ilvl w:val="0"/>
          <w:numId w:val="49"/>
        </w:numPr>
        <w:autoSpaceDE w:val="0"/>
        <w:autoSpaceDN w:val="0"/>
        <w:spacing w:before="120" w:after="120" w:line="360" w:lineRule="auto"/>
        <w:ind w:left="851" w:right="576" w:hanging="284"/>
        <w:jc w:val="both"/>
        <w:rPr>
          <w:szCs w:val="26"/>
        </w:rPr>
      </w:pPr>
      <w:r w:rsidRPr="001F54C6">
        <w:rPr>
          <w:szCs w:val="26"/>
        </w:rPr>
        <w:t>FK_Order_Payment: Ràng buộc khóa ngoại liên kết cột payment_id của bảng tbl_order với cột payment_id của bảng tbl_payment. Điều này đảm bảo rằng mỗi đơn hàng phải có một phương thức thanh toán hợp lệ.</w:t>
      </w:r>
    </w:p>
    <w:p w:rsidR="001F54C6" w:rsidRPr="001F54C6" w:rsidRDefault="001F54C6" w:rsidP="00FB3B8F">
      <w:pPr>
        <w:pStyle w:val="ListParagraph"/>
        <w:widowControl w:val="0"/>
        <w:numPr>
          <w:ilvl w:val="0"/>
          <w:numId w:val="49"/>
        </w:numPr>
        <w:autoSpaceDE w:val="0"/>
        <w:autoSpaceDN w:val="0"/>
        <w:spacing w:before="120" w:after="120" w:line="360" w:lineRule="auto"/>
        <w:ind w:left="851" w:right="576" w:hanging="284"/>
        <w:jc w:val="both"/>
        <w:rPr>
          <w:szCs w:val="26"/>
        </w:rPr>
      </w:pPr>
      <w:r w:rsidRPr="001F54C6">
        <w:rPr>
          <w:szCs w:val="26"/>
        </w:rPr>
        <w:t xml:space="preserve">FK_Order_Shipping: Ràng buộc khóa ngoại liên kết cột shipping_id </w:t>
      </w:r>
      <w:r w:rsidRPr="001F54C6">
        <w:rPr>
          <w:szCs w:val="26"/>
        </w:rPr>
        <w:lastRenderedPageBreak/>
        <w:t>của bảng tbl_order với cột shipping_id của bảng tbl_shipping. Điều này đảm bảo rằng mỗi đơn hàng phải có một thông tin giao hàng hợp lệ.</w:t>
      </w:r>
    </w:p>
    <w:p w:rsidR="001F54C6" w:rsidRPr="005B5ADE" w:rsidRDefault="005B5ADE" w:rsidP="00A810B1">
      <w:pPr>
        <w:pStyle w:val="ListParagraph"/>
        <w:widowControl w:val="0"/>
        <w:autoSpaceDE w:val="0"/>
        <w:autoSpaceDN w:val="0"/>
        <w:spacing w:before="120" w:after="120" w:line="360" w:lineRule="auto"/>
        <w:ind w:left="567" w:right="576"/>
        <w:jc w:val="both"/>
        <w:rPr>
          <w:b/>
          <w:i/>
          <w:szCs w:val="26"/>
        </w:rPr>
      </w:pPr>
      <w:r w:rsidRPr="005B5ADE">
        <w:rPr>
          <w:b/>
          <w:i/>
          <w:szCs w:val="26"/>
        </w:rPr>
        <w:t>Bảng OrderDetails</w:t>
      </w:r>
    </w:p>
    <w:p w:rsidR="001F54C6" w:rsidRPr="001F54C6" w:rsidRDefault="001F54C6" w:rsidP="00A810B1">
      <w:pPr>
        <w:pStyle w:val="ListParagraph"/>
        <w:widowControl w:val="0"/>
        <w:numPr>
          <w:ilvl w:val="0"/>
          <w:numId w:val="50"/>
        </w:numPr>
        <w:autoSpaceDE w:val="0"/>
        <w:autoSpaceDN w:val="0"/>
        <w:spacing w:before="120" w:after="120" w:line="360" w:lineRule="auto"/>
        <w:ind w:left="851" w:right="576" w:hanging="284"/>
        <w:jc w:val="both"/>
        <w:rPr>
          <w:szCs w:val="26"/>
        </w:rPr>
      </w:pPr>
      <w:r w:rsidRPr="001F54C6">
        <w:rPr>
          <w:szCs w:val="26"/>
        </w:rPr>
        <w:t>FK_OrderDetails_Order: Ràng buộc khóa ngoại liên kết cột order_id của bảng tbl_order_details với cột order_id của bảng tbl_order. Điều này đảm bảo rằng mỗi chi tiết đơn hàng phải thuộc về một đơn hàng hợp lệ.</w:t>
      </w:r>
    </w:p>
    <w:p w:rsidR="001F54C6" w:rsidRPr="001F54C6" w:rsidRDefault="001F54C6" w:rsidP="00A810B1">
      <w:pPr>
        <w:pStyle w:val="ListParagraph"/>
        <w:widowControl w:val="0"/>
        <w:numPr>
          <w:ilvl w:val="0"/>
          <w:numId w:val="50"/>
        </w:numPr>
        <w:autoSpaceDE w:val="0"/>
        <w:autoSpaceDN w:val="0"/>
        <w:spacing w:before="120" w:after="120" w:line="360" w:lineRule="auto"/>
        <w:ind w:left="851" w:right="576" w:hanging="284"/>
        <w:jc w:val="both"/>
        <w:rPr>
          <w:szCs w:val="26"/>
        </w:rPr>
      </w:pPr>
      <w:r w:rsidRPr="001F54C6">
        <w:rPr>
          <w:szCs w:val="26"/>
        </w:rPr>
        <w:t>FK_OrderDetails_Product: Ràng buộc khóa ngoại liên kết cột product_id của bảng tbl_order_details với cột product_id của bảng tbl_product. Điều này đảm bảo rằng mỗi chi tiết đơn hàng phải chứa một sản phẩm hợp lệ.</w:t>
      </w:r>
    </w:p>
    <w:p w:rsidR="001F54C6" w:rsidRPr="005B5ADE" w:rsidRDefault="005B5ADE" w:rsidP="00A810B1">
      <w:pPr>
        <w:pStyle w:val="ListParagraph"/>
        <w:widowControl w:val="0"/>
        <w:autoSpaceDE w:val="0"/>
        <w:autoSpaceDN w:val="0"/>
        <w:spacing w:before="120" w:after="120" w:line="360" w:lineRule="auto"/>
        <w:ind w:left="567" w:right="576"/>
        <w:jc w:val="both"/>
        <w:rPr>
          <w:b/>
          <w:i/>
          <w:szCs w:val="26"/>
        </w:rPr>
      </w:pPr>
      <w:r w:rsidRPr="005B5ADE">
        <w:rPr>
          <w:b/>
          <w:i/>
          <w:szCs w:val="26"/>
        </w:rPr>
        <w:t>Bảng Product</w:t>
      </w:r>
    </w:p>
    <w:p w:rsidR="001F54C6" w:rsidRPr="001F54C6" w:rsidRDefault="001F54C6" w:rsidP="00A810B1">
      <w:pPr>
        <w:pStyle w:val="ListParagraph"/>
        <w:widowControl w:val="0"/>
        <w:numPr>
          <w:ilvl w:val="0"/>
          <w:numId w:val="51"/>
        </w:numPr>
        <w:autoSpaceDE w:val="0"/>
        <w:autoSpaceDN w:val="0"/>
        <w:spacing w:before="120" w:after="120" w:line="360" w:lineRule="auto"/>
        <w:ind w:left="851" w:right="576" w:hanging="284"/>
        <w:jc w:val="both"/>
        <w:rPr>
          <w:szCs w:val="26"/>
        </w:rPr>
      </w:pPr>
      <w:r w:rsidRPr="001F54C6">
        <w:rPr>
          <w:szCs w:val="26"/>
        </w:rPr>
        <w:t>FK_Product_Brand: Ràng buộc khóa ngoại liên kết cột brand_id của bảng tbl_product với cột brand_id của bảng tbl_brand. Điều này đảm bảo rằng mỗi sản phẩm phải thuộc về một thương hiệu hợp lệ.</w:t>
      </w:r>
    </w:p>
    <w:p w:rsidR="005B5ADE" w:rsidRPr="005B5ADE" w:rsidRDefault="001F54C6" w:rsidP="00A810B1">
      <w:pPr>
        <w:pStyle w:val="ListParagraph"/>
        <w:widowControl w:val="0"/>
        <w:numPr>
          <w:ilvl w:val="0"/>
          <w:numId w:val="51"/>
        </w:numPr>
        <w:autoSpaceDE w:val="0"/>
        <w:autoSpaceDN w:val="0"/>
        <w:spacing w:before="120" w:after="120" w:line="360" w:lineRule="auto"/>
        <w:ind w:left="851" w:right="576" w:hanging="284"/>
        <w:jc w:val="both"/>
        <w:rPr>
          <w:szCs w:val="26"/>
        </w:rPr>
      </w:pPr>
      <w:r w:rsidRPr="001F54C6">
        <w:rPr>
          <w:szCs w:val="26"/>
        </w:rPr>
        <w:t>FK_Product_Category: Ràng buộc khóa ngoại liên kết cột category_id của bảng tbl_product với cột category_id của bảng tbl_category_product. Điều này đảm bảo rằng mỗi sản phẩm phải thuộc về một danh mục sản phẩm hợp lệ.</w:t>
      </w:r>
    </w:p>
    <w:p w:rsidR="001F54C6" w:rsidRPr="005B5ADE" w:rsidRDefault="001F54C6" w:rsidP="0087108E">
      <w:pPr>
        <w:pStyle w:val="ListParagraph"/>
        <w:widowControl w:val="0"/>
        <w:numPr>
          <w:ilvl w:val="0"/>
          <w:numId w:val="52"/>
        </w:numPr>
        <w:autoSpaceDE w:val="0"/>
        <w:autoSpaceDN w:val="0"/>
        <w:spacing w:before="120" w:after="120" w:line="360" w:lineRule="auto"/>
        <w:ind w:left="567" w:right="576" w:hanging="283"/>
        <w:jc w:val="both"/>
        <w:rPr>
          <w:b/>
          <w:szCs w:val="26"/>
        </w:rPr>
      </w:pPr>
      <w:r w:rsidRPr="005B5ADE">
        <w:rPr>
          <w:b/>
          <w:szCs w:val="26"/>
        </w:rPr>
        <w:t>Mô tả</w:t>
      </w:r>
      <w:r w:rsidR="005B5ADE" w:rsidRPr="005B5ADE">
        <w:rPr>
          <w:b/>
          <w:szCs w:val="26"/>
        </w:rPr>
        <w:t xml:space="preserve"> các ràng buộc khoá ngoại</w:t>
      </w:r>
      <w:r w:rsidRPr="005B5ADE">
        <w:rPr>
          <w:b/>
          <w:szCs w:val="26"/>
        </w:rPr>
        <w:t>:</w:t>
      </w:r>
    </w:p>
    <w:p w:rsidR="001F54C6" w:rsidRPr="005B5ADE" w:rsidRDefault="001F54C6" w:rsidP="005C7FE3">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 và users:</w:t>
      </w:r>
    </w:p>
    <w:p w:rsidR="001F54C6" w:rsidRPr="001F54C6" w:rsidRDefault="001F54C6" w:rsidP="005C7FE3">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đơn hàng (tbl_order) phải có một khách hàng (users) hợp lệ.</w:t>
      </w:r>
    </w:p>
    <w:p w:rsidR="001F54C6" w:rsidRPr="005B5ADE" w:rsidRDefault="001F54C6" w:rsidP="00292130">
      <w:pPr>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 và tbl_payment:</w:t>
      </w:r>
    </w:p>
    <w:p w:rsidR="001F54C6" w:rsidRPr="001F54C6" w:rsidRDefault="001F54C6" w:rsidP="00292130">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đơn hàng (tbl_order) phải có một phương thức thanh toán (tbl_payment) hợp lệ.</w:t>
      </w:r>
    </w:p>
    <w:p w:rsidR="001F54C6" w:rsidRPr="005B5ADE" w:rsidRDefault="001F54C6" w:rsidP="00292130">
      <w:pPr>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 và tbl_shipping:</w:t>
      </w:r>
    </w:p>
    <w:p w:rsidR="001F54C6" w:rsidRPr="001F54C6" w:rsidRDefault="001F54C6" w:rsidP="00292130">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đơn hàng (tbl_order) phải có một thông tin giao hàng (tbl_shipping) hợp lệ.</w:t>
      </w:r>
    </w:p>
    <w:p w:rsidR="001F54C6" w:rsidRPr="005B5ADE" w:rsidRDefault="001F54C6" w:rsidP="00292130">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tbl_order_details và tbl_order:</w:t>
      </w:r>
    </w:p>
    <w:p w:rsidR="001F54C6" w:rsidRPr="001F54C6" w:rsidRDefault="001F54C6" w:rsidP="00292130">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 xml:space="preserve">Mỗi chi tiết đơn hàng (tbl_order_details) phải thuộc về một đơn hàng </w:t>
      </w:r>
      <w:r w:rsidRPr="001F54C6">
        <w:rPr>
          <w:szCs w:val="26"/>
        </w:rPr>
        <w:lastRenderedPageBreak/>
        <w:t>(tbl_order) hợp lệ.</w:t>
      </w:r>
    </w:p>
    <w:p w:rsidR="001F54C6" w:rsidRPr="005B5ADE" w:rsidRDefault="001F54C6" w:rsidP="00292130">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tbl_order_details và tbl_product:</w:t>
      </w:r>
    </w:p>
    <w:p w:rsidR="001F54C6" w:rsidRPr="001F54C6" w:rsidRDefault="001F54C6" w:rsidP="002E3627">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chi tiết đơn hàng (tbl_order_details) phải chứa một sản phẩm (tbl_product) hợp lệ.</w:t>
      </w:r>
    </w:p>
    <w:p w:rsidR="001F54C6" w:rsidRPr="005B5ADE" w:rsidRDefault="001F54C6" w:rsidP="00B86FB5">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tbl_product và tbl_brand:</w:t>
      </w:r>
    </w:p>
    <w:p w:rsidR="001F54C6" w:rsidRPr="001F54C6" w:rsidRDefault="001F54C6" w:rsidP="002879CB">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sản phẩm (tbl_product) phải thuộc về một thương hiệu (tbl_brand) hợp lệ.</w:t>
      </w:r>
    </w:p>
    <w:p w:rsidR="001F54C6" w:rsidRPr="005B5ADE" w:rsidRDefault="001F54C6" w:rsidP="00B86FB5">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tbl_product và tbl_category_product:</w:t>
      </w:r>
    </w:p>
    <w:p w:rsidR="001F54C6" w:rsidRPr="001F54C6" w:rsidRDefault="001F54C6" w:rsidP="002879CB">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sản phẩm (tbl_product) phải thuộc về một danh mục sản phẩm (tbl_category_product) hợp lệ.</w:t>
      </w:r>
    </w:p>
    <w:p w:rsidR="00E415EA" w:rsidRDefault="00E415EA" w:rsidP="00610186">
      <w:pPr>
        <w:rPr>
          <w:b/>
        </w:rPr>
      </w:pPr>
    </w:p>
    <w:p w:rsidR="00BB515B" w:rsidRDefault="00BB515B" w:rsidP="00610186">
      <w:pPr>
        <w:rPr>
          <w:b/>
        </w:rPr>
      </w:pPr>
    </w:p>
    <w:p w:rsidR="00BB515B" w:rsidRDefault="00BB515B" w:rsidP="00610186">
      <w:pPr>
        <w:rPr>
          <w:b/>
        </w:rPr>
      </w:pPr>
    </w:p>
    <w:p w:rsidR="00BB515B" w:rsidRDefault="00BB515B" w:rsidP="00610186">
      <w:pPr>
        <w:rPr>
          <w:b/>
        </w:rPr>
      </w:pPr>
    </w:p>
    <w:p w:rsidR="00BB515B" w:rsidRDefault="00BB515B" w:rsidP="00610186">
      <w:pPr>
        <w:rPr>
          <w:b/>
        </w:rPr>
      </w:pPr>
    </w:p>
    <w:p w:rsidR="00BB515B" w:rsidRDefault="00BB515B"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BB515B" w:rsidRDefault="00BB515B" w:rsidP="00610186">
      <w:pPr>
        <w:rPr>
          <w:b/>
        </w:rPr>
      </w:pPr>
    </w:p>
    <w:p w:rsidR="00BB515B" w:rsidRPr="00093B61" w:rsidRDefault="00BB515B" w:rsidP="00C45B9D">
      <w:pPr>
        <w:pStyle w:val="Heading1"/>
        <w:numPr>
          <w:ilvl w:val="0"/>
          <w:numId w:val="0"/>
        </w:numPr>
      </w:pPr>
      <w:bookmarkStart w:id="103" w:name="_Toc126400803"/>
      <w:bookmarkStart w:id="104" w:name="_Toc155432029"/>
      <w:bookmarkStart w:id="105" w:name="_Toc172585579"/>
      <w:r w:rsidRPr="008E46E7">
        <w:lastRenderedPageBreak/>
        <w:t xml:space="preserve">CHƯƠNG 4: </w:t>
      </w:r>
      <w:bookmarkEnd w:id="103"/>
      <w:r w:rsidRPr="008148A3">
        <w:t xml:space="preserve">KẾT </w:t>
      </w:r>
      <w:r>
        <w:t>QUẢ NGHIÊN CỨU</w:t>
      </w:r>
      <w:bookmarkEnd w:id="104"/>
      <w:bookmarkEnd w:id="105"/>
    </w:p>
    <w:p w:rsidR="00BB515B" w:rsidRPr="00B07324" w:rsidRDefault="00111578" w:rsidP="00520EEE">
      <w:pPr>
        <w:pStyle w:val="Heading2"/>
      </w:pPr>
      <w:bookmarkStart w:id="106" w:name="_Toc155432030"/>
      <w:bookmarkStart w:id="107" w:name="_Toc172585580"/>
      <w:r>
        <w:rPr>
          <w:lang w:val="en-US"/>
        </w:rPr>
        <w:t xml:space="preserve">4.1 </w:t>
      </w:r>
      <w:r w:rsidR="00BB515B" w:rsidRPr="00B07324">
        <w:t>Giao diện website và chức năng phía khách hàng</w:t>
      </w:r>
      <w:bookmarkEnd w:id="106"/>
      <w:bookmarkEnd w:id="107"/>
    </w:p>
    <w:p w:rsidR="00BB515B" w:rsidRPr="00B07324" w:rsidRDefault="00DD4424" w:rsidP="00DD4424">
      <w:pPr>
        <w:pStyle w:val="Heading3"/>
        <w:numPr>
          <w:ilvl w:val="2"/>
          <w:numId w:val="29"/>
        </w:numPr>
        <w:tabs>
          <w:tab w:val="left" w:pos="851"/>
        </w:tabs>
        <w:spacing w:before="200" w:line="360" w:lineRule="auto"/>
        <w:rPr>
          <w:bCs w:val="0"/>
          <w:color w:val="auto"/>
          <w:szCs w:val="26"/>
        </w:rPr>
      </w:pPr>
      <w:bookmarkStart w:id="108" w:name="_Toc155432031"/>
      <w:bookmarkStart w:id="109" w:name="_Toc172585581"/>
      <w:r w:rsidRPr="00DD4424">
        <w:rPr>
          <w:bCs w:val="0"/>
          <w:color w:val="auto"/>
          <w:szCs w:val="26"/>
        </w:rPr>
        <w:t xml:space="preserve">Giao diện </w:t>
      </w:r>
      <w:r>
        <w:rPr>
          <w:bCs w:val="0"/>
          <w:color w:val="auto"/>
          <w:szCs w:val="26"/>
        </w:rPr>
        <w:t>t</w:t>
      </w:r>
      <w:r w:rsidR="00BB515B" w:rsidRPr="00B07324">
        <w:rPr>
          <w:bCs w:val="0"/>
          <w:color w:val="auto"/>
          <w:szCs w:val="26"/>
        </w:rPr>
        <w:t>rang chủ website</w:t>
      </w:r>
      <w:bookmarkEnd w:id="108"/>
      <w:bookmarkEnd w:id="109"/>
    </w:p>
    <w:p w:rsidR="003B56B8" w:rsidRDefault="00BB515B" w:rsidP="004F5597">
      <w:pPr>
        <w:pStyle w:val="nd"/>
        <w:ind w:left="284" w:firstLine="283"/>
      </w:pPr>
      <w:r>
        <w:rPr>
          <w:bCs/>
        </w:rPr>
        <w:t>Giao diện trang chủ của website:</w:t>
      </w:r>
      <w:r w:rsidR="00CC4920">
        <w:rPr>
          <w:bCs/>
        </w:rPr>
        <w:t xml:space="preserve"> </w:t>
      </w:r>
      <w:r w:rsidR="00CC4920">
        <w:t>trang chủ chứa các đường liên kết đến các trang</w:t>
      </w:r>
      <w:r w:rsidR="002E5A8C">
        <w:t xml:space="preserve"> khác. N</w:t>
      </w:r>
      <w:r w:rsidR="00CC4920">
        <w:t>goài ra, tại đây còn chứa các biểu ngữ quảng cáo để người dùng có thể tham khảo các sản phẩm bán chạy.</w:t>
      </w:r>
      <w:r w:rsidR="00F168EA">
        <w:t xml:space="preserve">  </w:t>
      </w:r>
    </w:p>
    <w:p w:rsidR="00BB515B" w:rsidRDefault="003B56B8" w:rsidP="00F467B3">
      <w:pPr>
        <w:pStyle w:val="nd"/>
        <w:ind w:firstLine="0"/>
        <w:jc w:val="center"/>
      </w:pPr>
      <w:r w:rsidRPr="003B56B8">
        <w:rPr>
          <w:noProof/>
        </w:rPr>
        <w:drawing>
          <wp:inline distT="0" distB="0" distL="0" distR="0" wp14:anchorId="442C4AC0" wp14:editId="723C7A2B">
            <wp:extent cx="5251326" cy="3160166"/>
            <wp:effectExtent l="0" t="0" r="6985" b="254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2299" cy="3196859"/>
                    </a:xfrm>
                    <a:prstGeom prst="rect">
                      <a:avLst/>
                    </a:prstGeom>
                  </pic:spPr>
                </pic:pic>
              </a:graphicData>
            </a:graphic>
          </wp:inline>
        </w:drawing>
      </w:r>
    </w:p>
    <w:p w:rsidR="00BB515B" w:rsidRPr="00FD6BBE" w:rsidRDefault="00111578" w:rsidP="00111578">
      <w:pPr>
        <w:pStyle w:val="Caption"/>
      </w:pPr>
      <w:bookmarkStart w:id="110" w:name="_Toc154528335"/>
      <w:r w:rsidRPr="00632710">
        <w:rPr>
          <w:i/>
        </w:rPr>
        <w:t xml:space="preserve">Hình </w:t>
      </w:r>
      <w:r w:rsidR="00D3378D">
        <w:rPr>
          <w:i/>
        </w:rPr>
        <w:t>4</w:t>
      </w:r>
      <w:r w:rsidRPr="00632710">
        <w:rPr>
          <w:i/>
        </w:rPr>
        <w:t>.1</w:t>
      </w:r>
      <w:r w:rsidR="00BB515B" w:rsidRPr="00632710">
        <w:rPr>
          <w:i/>
        </w:rPr>
        <w:t>:</w:t>
      </w:r>
      <w:r w:rsidR="00BB515B" w:rsidRPr="00F168EA">
        <w:rPr>
          <w:i/>
        </w:rPr>
        <w:t xml:space="preserve"> Giao diện trang chủ website</w:t>
      </w:r>
      <w:bookmarkEnd w:id="110"/>
      <w:r w:rsidR="00BB515B" w:rsidRPr="00F168EA">
        <w:rPr>
          <w:i/>
        </w:rPr>
        <w:tab/>
      </w:r>
    </w:p>
    <w:p w:rsidR="00BB515B" w:rsidRPr="00B07324" w:rsidRDefault="005D3B7F" w:rsidP="005D3B7F">
      <w:pPr>
        <w:pStyle w:val="Heading3"/>
        <w:numPr>
          <w:ilvl w:val="2"/>
          <w:numId w:val="29"/>
        </w:numPr>
        <w:spacing w:before="200" w:line="360" w:lineRule="auto"/>
        <w:rPr>
          <w:bCs w:val="0"/>
          <w:color w:val="auto"/>
          <w:szCs w:val="26"/>
        </w:rPr>
      </w:pPr>
      <w:bookmarkStart w:id="111" w:name="_Toc155432032"/>
      <w:bookmarkStart w:id="112" w:name="_Toc172585582"/>
      <w:r w:rsidRPr="005D3B7F">
        <w:rPr>
          <w:bCs w:val="0"/>
          <w:color w:val="auto"/>
          <w:szCs w:val="26"/>
        </w:rPr>
        <w:t xml:space="preserve">Giao diện </w:t>
      </w:r>
      <w:r>
        <w:rPr>
          <w:bCs w:val="0"/>
          <w:color w:val="auto"/>
          <w:szCs w:val="26"/>
        </w:rPr>
        <w:t>c</w:t>
      </w:r>
      <w:r w:rsidR="00BB515B" w:rsidRPr="00B07324">
        <w:rPr>
          <w:bCs w:val="0"/>
          <w:color w:val="auto"/>
          <w:szCs w:val="26"/>
        </w:rPr>
        <w:t>hức năng đăng ký tài khoản</w:t>
      </w:r>
      <w:bookmarkEnd w:id="111"/>
      <w:bookmarkEnd w:id="112"/>
    </w:p>
    <w:p w:rsidR="00345F26" w:rsidRDefault="00345F26" w:rsidP="00345F26">
      <w:pPr>
        <w:keepNext/>
        <w:spacing w:after="200" w:line="360" w:lineRule="auto"/>
        <w:ind w:left="284" w:firstLine="283"/>
        <w:jc w:val="both"/>
        <w:rPr>
          <w:bCs/>
          <w:szCs w:val="26"/>
        </w:rPr>
      </w:pPr>
      <w:r w:rsidRPr="00345F26">
        <w:rPr>
          <w:bCs/>
          <w:szCs w:val="26"/>
        </w:rPr>
        <w:t xml:space="preserve">Giao diện chức năng đăng ký tài khoản cho khách hàng được thiết kế đơn giản, trực quan và dễ sử dụng để tạo ra trải nghiệm tốt nhất cho người dùng. </w:t>
      </w:r>
    </w:p>
    <w:p w:rsidR="00345F26" w:rsidRDefault="00345F26" w:rsidP="00345F26">
      <w:pPr>
        <w:keepNext/>
        <w:spacing w:after="200" w:line="360" w:lineRule="auto"/>
        <w:ind w:left="284" w:firstLine="283"/>
        <w:jc w:val="both"/>
        <w:rPr>
          <w:bCs/>
          <w:szCs w:val="26"/>
        </w:rPr>
      </w:pPr>
      <w:r w:rsidRPr="00345F26">
        <w:rPr>
          <w:bCs/>
          <w:szCs w:val="26"/>
        </w:rPr>
        <w:t>Trên giao</w:t>
      </w:r>
      <w:r w:rsidR="00EC5479">
        <w:rPr>
          <w:bCs/>
          <w:szCs w:val="26"/>
        </w:rPr>
        <w:t xml:space="preserve"> diện này, tiêu đề</w:t>
      </w:r>
      <w:r w:rsidRPr="00345F26">
        <w:rPr>
          <w:bCs/>
          <w:szCs w:val="26"/>
        </w:rPr>
        <w:t xml:space="preserve"> như "</w:t>
      </w:r>
      <w:r w:rsidRPr="00345F26">
        <w:t xml:space="preserve"> </w:t>
      </w:r>
      <w:r w:rsidRPr="00345F26">
        <w:rPr>
          <w:bCs/>
          <w:szCs w:val="26"/>
        </w:rPr>
        <w:t>Nhập thông tin của bạn để đăng ký tài khoản" sẽ giúp người dùng biết họ đang ở đâu và mục đích của trang</w:t>
      </w:r>
      <w:r w:rsidR="00EC5479">
        <w:rPr>
          <w:bCs/>
          <w:szCs w:val="26"/>
        </w:rPr>
        <w:t>. Biểu mẫu đăng ký bao gồm</w:t>
      </w:r>
      <w:r w:rsidRPr="00345F26">
        <w:rPr>
          <w:bCs/>
          <w:szCs w:val="26"/>
        </w:rPr>
        <w:t xml:space="preserve"> nhập l</w:t>
      </w:r>
      <w:r w:rsidR="006A4080">
        <w:rPr>
          <w:bCs/>
          <w:szCs w:val="26"/>
        </w:rPr>
        <w:t>iệu quan trọng như họ và tên, email, m</w:t>
      </w:r>
      <w:r w:rsidRPr="00345F26">
        <w:rPr>
          <w:bCs/>
          <w:szCs w:val="26"/>
        </w:rPr>
        <w:t>ật khẩu và</w:t>
      </w:r>
      <w:r>
        <w:rPr>
          <w:bCs/>
          <w:szCs w:val="26"/>
        </w:rPr>
        <w:t xml:space="preserve"> số điện thoại</w:t>
      </w:r>
      <w:r w:rsidR="00EC5479">
        <w:rPr>
          <w:bCs/>
          <w:szCs w:val="26"/>
        </w:rPr>
        <w:t xml:space="preserve">. </w:t>
      </w:r>
      <w:r w:rsidR="006A4080">
        <w:rPr>
          <w:bCs/>
          <w:szCs w:val="26"/>
        </w:rPr>
        <w:t xml:space="preserve"> Họ và t</w:t>
      </w:r>
      <w:r w:rsidRPr="00345F26">
        <w:rPr>
          <w:bCs/>
          <w:szCs w:val="26"/>
        </w:rPr>
        <w:t xml:space="preserve">ên yêu cầu người dùng điền đầy đủ họ và tên của họ. Email đòi hỏi người dùng nhập địa chỉ email hợp lệ, và hệ thống sẽ kiểm tra tính hợp lệ của email này. Mật </w:t>
      </w:r>
      <w:r w:rsidRPr="00345F26">
        <w:rPr>
          <w:bCs/>
          <w:szCs w:val="26"/>
        </w:rPr>
        <w:lastRenderedPageBreak/>
        <w:t>khẩu yêu cầu người dùng tạo một mật khẩu với độ dài tối thiểu và có thể bao gồm các ký tự đặc biệt để tăng cường bảo mật.</w:t>
      </w:r>
    </w:p>
    <w:p w:rsidR="00BB515B" w:rsidRDefault="00345F26" w:rsidP="00345F26">
      <w:pPr>
        <w:keepNext/>
        <w:spacing w:after="200" w:line="360" w:lineRule="auto"/>
        <w:ind w:left="284" w:hanging="284"/>
        <w:jc w:val="center"/>
      </w:pPr>
      <w:r w:rsidRPr="00345F26">
        <w:rPr>
          <w:bCs/>
          <w:noProof/>
          <w:szCs w:val="26"/>
        </w:rPr>
        <w:drawing>
          <wp:inline distT="0" distB="0" distL="0" distR="0" wp14:anchorId="1527BC55" wp14:editId="3070D455">
            <wp:extent cx="3515074" cy="4081881"/>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908"/>
                    <a:stretch/>
                  </pic:blipFill>
                  <pic:spPr bwMode="auto">
                    <a:xfrm>
                      <a:off x="0" y="0"/>
                      <a:ext cx="3569772" cy="4145400"/>
                    </a:xfrm>
                    <a:prstGeom prst="rect">
                      <a:avLst/>
                    </a:prstGeom>
                    <a:ln>
                      <a:noFill/>
                    </a:ln>
                    <a:extLst>
                      <a:ext uri="{53640926-AAD7-44D8-BBD7-CCE9431645EC}">
                        <a14:shadowObscured xmlns:a14="http://schemas.microsoft.com/office/drawing/2010/main"/>
                      </a:ext>
                    </a:extLst>
                  </pic:spPr>
                </pic:pic>
              </a:graphicData>
            </a:graphic>
          </wp:inline>
        </w:drawing>
      </w:r>
    </w:p>
    <w:p w:rsidR="00BB515B" w:rsidRPr="00F168EA" w:rsidRDefault="00345F26" w:rsidP="00632710">
      <w:pPr>
        <w:pStyle w:val="Caption"/>
        <w:ind w:firstLine="0"/>
        <w:rPr>
          <w:bCs/>
          <w:i/>
          <w:szCs w:val="26"/>
        </w:rPr>
      </w:pPr>
      <w:bookmarkStart w:id="113" w:name="_Toc154528336"/>
      <w:bookmarkStart w:id="114" w:name="_Toc170852596"/>
      <w:r>
        <w:rPr>
          <w:i/>
        </w:rPr>
        <w:t>Hình 4.</w:t>
      </w:r>
      <w:r w:rsidR="00CE15C6">
        <w:rPr>
          <w:i/>
        </w:rPr>
        <w:t>2</w:t>
      </w:r>
      <w:r w:rsidR="00BB515B" w:rsidRPr="00632710">
        <w:rPr>
          <w:i/>
          <w:szCs w:val="26"/>
        </w:rPr>
        <w:t>:</w:t>
      </w:r>
      <w:r w:rsidR="00BB515B" w:rsidRPr="00F168EA">
        <w:rPr>
          <w:i/>
          <w:szCs w:val="26"/>
        </w:rPr>
        <w:t xml:space="preserve"> Giao diện chức năng đăng kí tài khoản cho khách hàng</w:t>
      </w:r>
      <w:bookmarkEnd w:id="113"/>
      <w:bookmarkEnd w:id="114"/>
    </w:p>
    <w:p w:rsidR="00BB515B" w:rsidRPr="00B07324" w:rsidRDefault="00816C5C" w:rsidP="00520EEE">
      <w:pPr>
        <w:pStyle w:val="Heading2"/>
      </w:pPr>
      <w:bookmarkStart w:id="115" w:name="_Toc172585583"/>
      <w:r>
        <w:t xml:space="preserve">4.1.3 </w:t>
      </w:r>
      <w:bookmarkStart w:id="116" w:name="_Toc155432033"/>
      <w:r w:rsidR="00B76CC0" w:rsidRPr="00B76CC0">
        <w:t xml:space="preserve">Giao diện </w:t>
      </w:r>
      <w:r w:rsidR="00B76CC0">
        <w:t>c</w:t>
      </w:r>
      <w:r w:rsidR="00BB515B" w:rsidRPr="00B07324">
        <w:t>hức năng đăng nhập</w:t>
      </w:r>
      <w:bookmarkEnd w:id="115"/>
      <w:bookmarkEnd w:id="116"/>
    </w:p>
    <w:p w:rsidR="00502155" w:rsidRDefault="00345F26" w:rsidP="00502155">
      <w:pPr>
        <w:keepNext/>
        <w:spacing w:after="200" w:line="360" w:lineRule="auto"/>
        <w:ind w:left="284" w:firstLine="283"/>
        <w:jc w:val="both"/>
      </w:pPr>
      <w:r w:rsidRPr="00345F26">
        <w:t xml:space="preserve">Chức năng đăng nhập trong hệ thống quản lý bán hàng là một phần quan trọng giúp người dùng truy </w:t>
      </w:r>
      <w:r w:rsidR="00EC5479">
        <w:t>cập vào tài khoản cá nhân của người dùng</w:t>
      </w:r>
      <w:r w:rsidRPr="00345F26">
        <w:t xml:space="preserve"> để thực hiện các giao dịch mua sắm và quản lý thông tin. </w:t>
      </w:r>
    </w:p>
    <w:p w:rsidR="00502155" w:rsidRDefault="00345F26" w:rsidP="00502155">
      <w:pPr>
        <w:pStyle w:val="BodyText"/>
        <w:ind w:left="284" w:firstLine="283"/>
      </w:pPr>
      <w:r w:rsidRPr="00345F26">
        <w:t>Giao diện đă</w:t>
      </w:r>
      <w:r w:rsidR="00847797">
        <w:t>ng nhập bao gồm tiêu đề trang "</w:t>
      </w:r>
      <w:r w:rsidRPr="00345F26">
        <w:t>Nhập email và mật khẩu của bạn để đăng nhập" để người dùng dễ dàng nhận biết mục đích của trang.</w:t>
      </w:r>
      <w:r w:rsidR="00EC5479">
        <w:rPr>
          <w:lang w:val="en-US"/>
        </w:rPr>
        <w:t xml:space="preserve"> Trang</w:t>
      </w:r>
      <w:r w:rsidRPr="00345F26">
        <w:t xml:space="preserve"> </w:t>
      </w:r>
      <w:r w:rsidR="00EC5479">
        <w:rPr>
          <w:lang w:val="en-US"/>
        </w:rPr>
        <w:t>đ</w:t>
      </w:r>
      <w:r w:rsidRPr="00345F26">
        <w:t>ăng nhập sẽ yêu cầu người dùng điền địa chỉ email đã đăng ký và mật khẩu tương ứng.</w:t>
      </w:r>
    </w:p>
    <w:p w:rsidR="00502155" w:rsidRDefault="00345F26" w:rsidP="00502155">
      <w:pPr>
        <w:pStyle w:val="BodyText"/>
        <w:ind w:left="284" w:firstLine="283"/>
      </w:pPr>
      <w:r w:rsidRPr="00345F26">
        <w:t>Các thông tin này được nhập vào dữ liệu, trong đó mật khẩu sẽ được nhập dưới dạng ký tự ẩn để đảm bảo tính bảo mật. Sau khi</w:t>
      </w:r>
      <w:r>
        <w:t xml:space="preserve"> </w:t>
      </w:r>
      <w:r w:rsidRPr="00345F26">
        <w:t>nhập đầy đủ thông tin, người dùng nhấn vào nút "Đăng nhập" để gửi thông tin cho hệ thống xử lý.</w:t>
      </w:r>
    </w:p>
    <w:p w:rsidR="00BB515B" w:rsidRDefault="00502155" w:rsidP="00502155">
      <w:pPr>
        <w:pStyle w:val="BodyText"/>
        <w:ind w:firstLine="0"/>
        <w:jc w:val="center"/>
      </w:pPr>
      <w:r w:rsidRPr="00502155">
        <w:rPr>
          <w:noProof/>
        </w:rPr>
        <w:lastRenderedPageBreak/>
        <w:t xml:space="preserve"> </w:t>
      </w:r>
      <w:r w:rsidRPr="00502155">
        <w:rPr>
          <w:noProof/>
          <w:lang w:val="en-US"/>
        </w:rPr>
        <w:drawing>
          <wp:inline distT="0" distB="0" distL="0" distR="0" wp14:anchorId="738E9758" wp14:editId="4050FC56">
            <wp:extent cx="3575668" cy="4184294"/>
            <wp:effectExtent l="0" t="0" r="6350" b="698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8009" cy="4222139"/>
                    </a:xfrm>
                    <a:prstGeom prst="rect">
                      <a:avLst/>
                    </a:prstGeom>
                  </pic:spPr>
                </pic:pic>
              </a:graphicData>
            </a:graphic>
          </wp:inline>
        </w:drawing>
      </w:r>
    </w:p>
    <w:p w:rsidR="00BB515B" w:rsidRPr="00F168EA" w:rsidRDefault="00BB515B" w:rsidP="00F168EA">
      <w:pPr>
        <w:pStyle w:val="Caption"/>
        <w:ind w:firstLine="0"/>
        <w:rPr>
          <w:i/>
          <w:szCs w:val="26"/>
        </w:rPr>
      </w:pPr>
      <w:bookmarkStart w:id="117" w:name="_Toc154528337"/>
      <w:r w:rsidRPr="00F168EA">
        <w:rPr>
          <w:i/>
        </w:rPr>
        <w:t>Hình 4.</w:t>
      </w:r>
      <w:r w:rsidR="00CE15C6">
        <w:rPr>
          <w:i/>
        </w:rPr>
        <w:t>3</w:t>
      </w:r>
      <w:r w:rsidRPr="00F168EA">
        <w:rPr>
          <w:i/>
          <w:szCs w:val="26"/>
        </w:rPr>
        <w:t>: Giao diện trang đăng nhập</w:t>
      </w:r>
      <w:bookmarkEnd w:id="117"/>
    </w:p>
    <w:p w:rsidR="00C053AB" w:rsidRPr="00F40F78" w:rsidRDefault="00C053AB" w:rsidP="0087108E">
      <w:pPr>
        <w:pStyle w:val="Heading3"/>
        <w:numPr>
          <w:ilvl w:val="2"/>
          <w:numId w:val="30"/>
        </w:numPr>
        <w:spacing w:before="200" w:line="360" w:lineRule="auto"/>
        <w:rPr>
          <w:bCs w:val="0"/>
          <w:color w:val="auto"/>
          <w:szCs w:val="26"/>
        </w:rPr>
      </w:pPr>
      <w:bookmarkStart w:id="118" w:name="_Toc155432034"/>
      <w:bookmarkStart w:id="119" w:name="_Toc172585584"/>
      <w:r w:rsidRPr="00F40F78">
        <w:rPr>
          <w:bCs w:val="0"/>
          <w:color w:val="auto"/>
          <w:szCs w:val="26"/>
        </w:rPr>
        <w:t>Chức năng tìm kiếm sản phẩm</w:t>
      </w:r>
      <w:bookmarkEnd w:id="118"/>
      <w:bookmarkEnd w:id="119"/>
    </w:p>
    <w:p w:rsidR="00E80A9F" w:rsidRDefault="00E80A9F" w:rsidP="00CE15C6">
      <w:pPr>
        <w:pStyle w:val="nd"/>
        <w:ind w:left="284" w:firstLine="283"/>
      </w:pPr>
      <w:r w:rsidRPr="00E80A9F">
        <w:t>Chức năng tìm kiếm sản phẩm là một phần quan trọng trong hệ thống quản lý bán hàng, giúp người dùng nhanh c</w:t>
      </w:r>
      <w:r w:rsidR="00EC5479">
        <w:t>hóng tìm thấy các sản phẩm mà người dùng</w:t>
      </w:r>
      <w:r w:rsidRPr="00E80A9F">
        <w:t xml:space="preserve"> quan tâm.</w:t>
      </w:r>
    </w:p>
    <w:p w:rsidR="00E80A9F" w:rsidRDefault="00E80A9F" w:rsidP="00CE15C6">
      <w:pPr>
        <w:pStyle w:val="nd"/>
        <w:ind w:left="284" w:firstLine="283"/>
      </w:pPr>
      <w:r w:rsidRPr="00E80A9F">
        <w:t xml:space="preserve"> Giao diện tìm kiếm thường bao gồm một thanh tìm kiếm đặt ở vị trí nổi bật trên trang chủ và các trang danh mục sản phẩm, thường ở đầu trang.</w:t>
      </w:r>
    </w:p>
    <w:p w:rsidR="00E80A9F" w:rsidRDefault="00E80A9F" w:rsidP="00CE15C6">
      <w:pPr>
        <w:pStyle w:val="nd"/>
        <w:ind w:left="284" w:firstLine="283"/>
      </w:pPr>
      <w:r w:rsidRPr="00E80A9F">
        <w:t xml:space="preserve">Khi người dùng nhập từ khóa vào trường tìm kiếm và nhấn nút "Tìm kiếm", hệ thống sẽ xử lý từ khóa này và hiển thị danh sách các sản phẩm phù hợp với từ khóa. Kết quả tìm kiếm thường bao gồm thông tin về sản phẩm như tên, hình ảnh, giá cả. </w:t>
      </w:r>
    </w:p>
    <w:p w:rsidR="00E80A9F" w:rsidRDefault="00E80A9F" w:rsidP="00CE15C6">
      <w:pPr>
        <w:pStyle w:val="nd"/>
        <w:ind w:left="284" w:firstLine="283"/>
      </w:pPr>
      <w:r w:rsidRPr="00E80A9F">
        <w:t xml:space="preserve">Điều này giúp người dùng dễ dàng tìm thấy và lựa chọn sản phẩm mà </w:t>
      </w:r>
      <w:r w:rsidR="00EC5479">
        <w:t>người dùng</w:t>
      </w:r>
      <w:r w:rsidR="00EC5479" w:rsidRPr="00345F26">
        <w:t xml:space="preserve"> </w:t>
      </w:r>
      <w:r w:rsidRPr="00E80A9F">
        <w:t>quan tâm, nân</w:t>
      </w:r>
      <w:r w:rsidR="00EC5479">
        <w:t>g cao trải nghiệm mua sắm của người dùng</w:t>
      </w:r>
      <w:r w:rsidRPr="00E80A9F">
        <w:t xml:space="preserve"> trên trang web.</w:t>
      </w:r>
    </w:p>
    <w:p w:rsidR="00C053AB" w:rsidRDefault="00E80A9F" w:rsidP="00B8273E">
      <w:pPr>
        <w:pStyle w:val="nd"/>
        <w:ind w:left="426" w:firstLine="294"/>
        <w:jc w:val="center"/>
      </w:pPr>
      <w:r w:rsidRPr="00E80A9F">
        <w:rPr>
          <w:noProof/>
        </w:rPr>
        <w:lastRenderedPageBreak/>
        <w:drawing>
          <wp:inline distT="0" distB="0" distL="0" distR="0" wp14:anchorId="7DED4256" wp14:editId="1216C7F1">
            <wp:extent cx="5124680" cy="3350361"/>
            <wp:effectExtent l="0" t="0" r="0" b="25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5028" cy="3363664"/>
                    </a:xfrm>
                    <a:prstGeom prst="rect">
                      <a:avLst/>
                    </a:prstGeom>
                  </pic:spPr>
                </pic:pic>
              </a:graphicData>
            </a:graphic>
          </wp:inline>
        </w:drawing>
      </w:r>
    </w:p>
    <w:p w:rsidR="00C053AB" w:rsidRPr="00F168EA" w:rsidRDefault="00C053AB" w:rsidP="00C053AB">
      <w:pPr>
        <w:pStyle w:val="Caption"/>
        <w:rPr>
          <w:i/>
          <w:noProof/>
          <w:szCs w:val="26"/>
        </w:rPr>
      </w:pPr>
      <w:bookmarkStart w:id="120" w:name="_Toc154528338"/>
      <w:r w:rsidRPr="00F168EA">
        <w:rPr>
          <w:i/>
        </w:rPr>
        <w:t>Hình 4.</w:t>
      </w:r>
      <w:r w:rsidR="00BF669A">
        <w:rPr>
          <w:i/>
        </w:rPr>
        <w:t>4</w:t>
      </w:r>
      <w:r w:rsidRPr="00F168EA">
        <w:rPr>
          <w:i/>
          <w:szCs w:val="26"/>
        </w:rPr>
        <w:t xml:space="preserve">: </w:t>
      </w:r>
      <w:bookmarkEnd w:id="120"/>
      <w:r w:rsidR="007A4984">
        <w:rPr>
          <w:i/>
        </w:rPr>
        <w:t>Giao diện t</w:t>
      </w:r>
      <w:r w:rsidR="00D27843" w:rsidRPr="00F168EA">
        <w:rPr>
          <w:i/>
        </w:rPr>
        <w:t>ìm kiếm sản phẩm</w:t>
      </w:r>
    </w:p>
    <w:p w:rsidR="00D27843" w:rsidRDefault="00E80A9F" w:rsidP="00F467B3">
      <w:pPr>
        <w:pStyle w:val="Heading3"/>
        <w:numPr>
          <w:ilvl w:val="2"/>
          <w:numId w:val="30"/>
        </w:numPr>
        <w:spacing w:line="360" w:lineRule="auto"/>
      </w:pPr>
      <w:bookmarkStart w:id="121" w:name="_Toc172585585"/>
      <w:r>
        <w:t>Giao diện</w:t>
      </w:r>
      <w:r w:rsidR="00D27843">
        <w:t xml:space="preserve"> danh sách sản phẩm</w:t>
      </w:r>
      <w:bookmarkEnd w:id="121"/>
    </w:p>
    <w:p w:rsidR="00F467B3" w:rsidRDefault="00F467B3" w:rsidP="00F467B3">
      <w:pPr>
        <w:pStyle w:val="Caption"/>
        <w:ind w:left="284" w:firstLine="283"/>
        <w:jc w:val="both"/>
        <w:rPr>
          <w:iCs w:val="0"/>
          <w:szCs w:val="26"/>
        </w:rPr>
      </w:pPr>
      <w:r>
        <w:rPr>
          <w:iCs w:val="0"/>
          <w:szCs w:val="26"/>
        </w:rPr>
        <w:t>G</w:t>
      </w:r>
      <w:r w:rsidRPr="00F467B3">
        <w:rPr>
          <w:iCs w:val="0"/>
          <w:szCs w:val="26"/>
        </w:rPr>
        <w:t>iao diện danh sách sản phẩm thường hiển thị một loạt các sản phẩm được sắp xếp theo danh mục hoặc</w:t>
      </w:r>
      <w:r>
        <w:rPr>
          <w:iCs w:val="0"/>
          <w:szCs w:val="26"/>
        </w:rPr>
        <w:t xml:space="preserve"> thương hiệu.</w:t>
      </w:r>
      <w:r w:rsidRPr="00F467B3">
        <w:rPr>
          <w:iCs w:val="0"/>
          <w:szCs w:val="26"/>
        </w:rPr>
        <w:t xml:space="preserve"> Ngoài ra, giao diện có thể bao gồm các bộ lọc và tùy chọn sắp xếp để giúp người dùng thu hẹp kết quả tìm kiếm theo c</w:t>
      </w:r>
      <w:r>
        <w:rPr>
          <w:iCs w:val="0"/>
          <w:szCs w:val="26"/>
        </w:rPr>
        <w:t>ác tiêu chí như giá, thương hiệu</w:t>
      </w:r>
      <w:r w:rsidRPr="00F467B3">
        <w:rPr>
          <w:iCs w:val="0"/>
          <w:szCs w:val="26"/>
        </w:rPr>
        <w:t xml:space="preserve">. </w:t>
      </w:r>
    </w:p>
    <w:p w:rsidR="00D27843" w:rsidRDefault="00F467B3" w:rsidP="00F467B3">
      <w:pPr>
        <w:pStyle w:val="Caption"/>
        <w:ind w:firstLine="0"/>
      </w:pPr>
      <w:r w:rsidRPr="00F467B3">
        <w:rPr>
          <w:noProof/>
        </w:rPr>
        <w:drawing>
          <wp:inline distT="0" distB="0" distL="0" distR="0" wp14:anchorId="0F013535" wp14:editId="3C62DEC3">
            <wp:extent cx="4239182" cy="3284525"/>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8082" cy="3345657"/>
                    </a:xfrm>
                    <a:prstGeom prst="rect">
                      <a:avLst/>
                    </a:prstGeom>
                  </pic:spPr>
                </pic:pic>
              </a:graphicData>
            </a:graphic>
          </wp:inline>
        </w:drawing>
      </w:r>
    </w:p>
    <w:p w:rsidR="00D27843" w:rsidRPr="00F168EA" w:rsidRDefault="00D27843" w:rsidP="00827FC4">
      <w:pPr>
        <w:pStyle w:val="Caption"/>
        <w:ind w:firstLine="0"/>
        <w:rPr>
          <w:i/>
        </w:rPr>
      </w:pPr>
      <w:bookmarkStart w:id="122" w:name="_Toc155555722"/>
      <w:r w:rsidRPr="00F168EA">
        <w:rPr>
          <w:i/>
        </w:rPr>
        <w:t xml:space="preserve">Hình </w:t>
      </w:r>
      <w:r w:rsidR="00F168EA" w:rsidRPr="00F168EA">
        <w:rPr>
          <w:i/>
        </w:rPr>
        <w:t>4</w:t>
      </w:r>
      <w:r w:rsidRPr="00F168EA">
        <w:rPr>
          <w:i/>
        </w:rPr>
        <w:t>.</w:t>
      </w:r>
      <w:r w:rsidR="00B00AD2" w:rsidRPr="00F168EA">
        <w:rPr>
          <w:i/>
        </w:rPr>
        <w:t>5</w:t>
      </w:r>
      <w:r w:rsidRPr="00F168EA">
        <w:rPr>
          <w:i/>
        </w:rPr>
        <w:t xml:space="preserve">: </w:t>
      </w:r>
      <w:r w:rsidR="003F5663">
        <w:rPr>
          <w:i/>
        </w:rPr>
        <w:t>Giao diện h</w:t>
      </w:r>
      <w:r w:rsidRPr="00F168EA">
        <w:rPr>
          <w:i/>
        </w:rPr>
        <w:t xml:space="preserve">iển thị sản phẩm </w:t>
      </w:r>
      <w:bookmarkEnd w:id="122"/>
      <w:r w:rsidR="00C1582A" w:rsidRPr="00F168EA">
        <w:rPr>
          <w:i/>
        </w:rPr>
        <w:t>hot nhất</w:t>
      </w:r>
    </w:p>
    <w:p w:rsidR="00155F3D" w:rsidRDefault="00F467B3" w:rsidP="0087108E">
      <w:pPr>
        <w:pStyle w:val="nd"/>
        <w:numPr>
          <w:ilvl w:val="2"/>
          <w:numId w:val="30"/>
        </w:numPr>
        <w:outlineLvl w:val="2"/>
        <w:rPr>
          <w:b/>
        </w:rPr>
      </w:pPr>
      <w:bookmarkStart w:id="123" w:name="_Toc172585586"/>
      <w:r>
        <w:rPr>
          <w:b/>
        </w:rPr>
        <w:lastRenderedPageBreak/>
        <w:t>Giao diện d</w:t>
      </w:r>
      <w:r w:rsidR="00155F3D" w:rsidRPr="00155F3D">
        <w:rPr>
          <w:b/>
        </w:rPr>
        <w:t>anh mục sản phẩm</w:t>
      </w:r>
      <w:bookmarkEnd w:id="123"/>
    </w:p>
    <w:p w:rsidR="00F467B3" w:rsidRDefault="00F467B3" w:rsidP="007553D3">
      <w:pPr>
        <w:pStyle w:val="nd"/>
        <w:ind w:left="284" w:firstLine="283"/>
      </w:pPr>
      <w:r w:rsidRPr="00F467B3">
        <w:t>Giao diện danh mục sản phẩm là một phần quan trọng trong hệ thống quản lý bán hàng, giúp người dùng dễ dàng duyệt qua các loại sản phẩm có sẵn theo từng danh mục cụ thể. Giao diện này cần được thiết kế một cách rõ ràng và trực quan để người dùng có thể nhanh chóng tìm thấy loại sản phẩm họ quan tâm.</w:t>
      </w:r>
    </w:p>
    <w:p w:rsidR="007553D3" w:rsidRDefault="007553D3" w:rsidP="007553D3">
      <w:pPr>
        <w:pStyle w:val="nd"/>
        <w:ind w:left="284" w:firstLine="283"/>
      </w:pPr>
      <w:r w:rsidRPr="007553D3">
        <w:t>Trang danh mục sản phẩm sẽ</w:t>
      </w:r>
      <w:r w:rsidR="00A668FF">
        <w:t xml:space="preserve"> hiển thị các sản phẩm theo một</w:t>
      </w:r>
      <w:r w:rsidRPr="007553D3">
        <w:t xml:space="preserve"> danh sách</w:t>
      </w:r>
      <w:r w:rsidR="00A668FF">
        <w:t>.</w:t>
      </w:r>
      <w:r w:rsidRPr="007553D3">
        <w:t xml:space="preserve"> Người dùng có thể sử dụng các bộ lọc để th</w:t>
      </w:r>
      <w:r w:rsidR="00A668FF">
        <w:t>u hẹp kết quả theo các tiêu chí.</w:t>
      </w:r>
    </w:p>
    <w:p w:rsidR="00D27843" w:rsidRPr="00F3536E" w:rsidRDefault="00F467B3" w:rsidP="00F467B3">
      <w:pPr>
        <w:pStyle w:val="nd"/>
        <w:ind w:left="1004" w:hanging="1004"/>
        <w:jc w:val="center"/>
        <w:rPr>
          <w:b/>
        </w:rPr>
      </w:pPr>
      <w:r w:rsidRPr="00F467B3">
        <w:rPr>
          <w:b/>
          <w:noProof/>
        </w:rPr>
        <w:drawing>
          <wp:inline distT="0" distB="0" distL="0" distR="0" wp14:anchorId="3808B4A2" wp14:editId="410683DE">
            <wp:extent cx="5226711" cy="2344876"/>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5275324" cy="2366685"/>
                    </a:xfrm>
                    <a:prstGeom prst="rect">
                      <a:avLst/>
                    </a:prstGeom>
                  </pic:spPr>
                </pic:pic>
              </a:graphicData>
            </a:graphic>
          </wp:inline>
        </w:drawing>
      </w:r>
    </w:p>
    <w:p w:rsidR="000B6B21" w:rsidRPr="00F168EA" w:rsidRDefault="00D27843" w:rsidP="007553D3">
      <w:pPr>
        <w:pStyle w:val="Caption"/>
        <w:ind w:firstLine="0"/>
        <w:rPr>
          <w:i/>
        </w:rPr>
      </w:pPr>
      <w:bookmarkStart w:id="124" w:name="_Toc155555723"/>
      <w:r w:rsidRPr="00F168EA">
        <w:rPr>
          <w:i/>
        </w:rPr>
        <w:t xml:space="preserve">Hình </w:t>
      </w:r>
      <w:r w:rsidR="00F168EA" w:rsidRPr="00F168EA">
        <w:rPr>
          <w:i/>
        </w:rPr>
        <w:t>4</w:t>
      </w:r>
      <w:r w:rsidRPr="00F168EA">
        <w:rPr>
          <w:i/>
        </w:rPr>
        <w:t>.</w:t>
      </w:r>
      <w:r w:rsidR="00F3536E" w:rsidRPr="00F168EA">
        <w:rPr>
          <w:i/>
        </w:rPr>
        <w:t>6</w:t>
      </w:r>
      <w:r w:rsidRPr="00F168EA">
        <w:rPr>
          <w:i/>
        </w:rPr>
        <w:t>:</w:t>
      </w:r>
      <w:r w:rsidR="00823EC6" w:rsidRPr="00823EC6">
        <w:rPr>
          <w:i/>
        </w:rPr>
        <w:t xml:space="preserve"> </w:t>
      </w:r>
      <w:r w:rsidR="00823EC6">
        <w:rPr>
          <w:i/>
        </w:rPr>
        <w:t>Giao diện</w:t>
      </w:r>
      <w:r w:rsidRPr="00F168EA">
        <w:rPr>
          <w:i/>
        </w:rPr>
        <w:t xml:space="preserve"> </w:t>
      </w:r>
      <w:r w:rsidR="00823EC6">
        <w:rPr>
          <w:i/>
        </w:rPr>
        <w:t>h</w:t>
      </w:r>
      <w:r w:rsidRPr="00F168EA">
        <w:rPr>
          <w:i/>
        </w:rPr>
        <w:t xml:space="preserve">iển thị danh sách </w:t>
      </w:r>
      <w:r w:rsidR="007553D3" w:rsidRPr="00F168EA">
        <w:rPr>
          <w:i/>
        </w:rPr>
        <w:t>danh mụ</w:t>
      </w:r>
      <w:r w:rsidR="007553D3">
        <w:rPr>
          <w:i/>
        </w:rPr>
        <w:t>c</w:t>
      </w:r>
      <w:r w:rsidR="007553D3" w:rsidRPr="00F168EA">
        <w:rPr>
          <w:i/>
        </w:rPr>
        <w:t xml:space="preserve"> </w:t>
      </w:r>
      <w:r w:rsidR="007553D3">
        <w:rPr>
          <w:i/>
        </w:rPr>
        <w:t xml:space="preserve">sản phẩm </w:t>
      </w:r>
      <w:r w:rsidRPr="00F168EA">
        <w:rPr>
          <w:i/>
        </w:rPr>
        <w:t xml:space="preserve"> </w:t>
      </w:r>
      <w:bookmarkEnd w:id="124"/>
    </w:p>
    <w:p w:rsidR="000B6B21" w:rsidRDefault="000B6B21" w:rsidP="007553D3">
      <w:pPr>
        <w:pStyle w:val="Heading3"/>
        <w:numPr>
          <w:ilvl w:val="2"/>
          <w:numId w:val="30"/>
        </w:numPr>
        <w:spacing w:line="360" w:lineRule="auto"/>
      </w:pPr>
      <w:bookmarkStart w:id="125" w:name="_Toc172585587"/>
      <w:r>
        <w:t>Giao diện chi tiết sản phẩm</w:t>
      </w:r>
      <w:bookmarkEnd w:id="125"/>
    </w:p>
    <w:p w:rsidR="007553D3" w:rsidRDefault="007553D3" w:rsidP="007553D3">
      <w:pPr>
        <w:pStyle w:val="BodyText"/>
        <w:ind w:left="284" w:firstLine="283"/>
      </w:pPr>
      <w:r w:rsidRPr="007553D3">
        <w:t>Trên trang chi tiết sản phẩm, hình ảnh sản phẩm đ</w:t>
      </w:r>
      <w:r w:rsidR="00A668FF">
        <w:t>ược đặt ở vị trí nổi bật</w:t>
      </w:r>
      <w:r w:rsidRPr="007553D3">
        <w:t xml:space="preserve"> ở bên trái </w:t>
      </w:r>
      <w:r w:rsidR="00A668FF">
        <w:t>của trang</w:t>
      </w:r>
      <w:r w:rsidRPr="007553D3">
        <w:t xml:space="preserve"> và bao gồm nhiều hình ảnh từ các góc độ khác nhau để người dùng có thể xem chi tiết sản phẩm. Bên cạnh hình ảnh là phần thông</w:t>
      </w:r>
      <w:r>
        <w:t xml:space="preserve"> </w:t>
      </w:r>
      <w:r w:rsidRPr="007553D3">
        <w:t>tin chi tiết về sản p</w:t>
      </w:r>
      <w:r>
        <w:rPr>
          <w:lang w:val="en-US"/>
        </w:rPr>
        <w:t>hẩm.</w:t>
      </w:r>
      <w:r w:rsidRPr="007553D3">
        <w:t xml:space="preserve"> </w:t>
      </w:r>
    </w:p>
    <w:p w:rsidR="007553D3" w:rsidRDefault="007553D3" w:rsidP="007553D3">
      <w:pPr>
        <w:pStyle w:val="BodyText"/>
        <w:ind w:left="284" w:firstLine="283"/>
      </w:pPr>
      <w:r w:rsidRPr="007553D3">
        <w:t>Nút "Thêm vào giỏ hàng" được đặt ở vị trí dễ thấy để người dùng có thể thực hiện hành động</w:t>
      </w:r>
      <w:r w:rsidR="004C6BAF">
        <w:rPr>
          <w:lang w:val="en-US"/>
        </w:rPr>
        <w:t xml:space="preserve"> bỏ vào giỏ hàng</w:t>
      </w:r>
      <w:r w:rsidRPr="007553D3">
        <w:t xml:space="preserve"> ngay lập tức. Giao diện chi tiết sản phẩm cần được thiết kế đơn giản, trực quan và dễ sử dụng, giúp người dùng dễ dàng tìm hiểu thông tin </w:t>
      </w:r>
      <w:r w:rsidR="004C6BAF">
        <w:t>và đưa ra quyết định mua sắm</w:t>
      </w:r>
      <w:r w:rsidRPr="007553D3">
        <w:t>, bao gồm tên sản phẩm, giá cả, mô tả ngắn gọn, các tính năng nổi bật</w:t>
      </w:r>
      <w:r>
        <w:t>.</w:t>
      </w:r>
    </w:p>
    <w:p w:rsidR="000B6B21" w:rsidRDefault="007553D3" w:rsidP="00A254E6">
      <w:pPr>
        <w:keepNext/>
        <w:spacing w:line="360" w:lineRule="auto"/>
        <w:jc w:val="center"/>
      </w:pPr>
      <w:r w:rsidRPr="007553D3">
        <w:rPr>
          <w:noProof/>
        </w:rPr>
        <w:lastRenderedPageBreak/>
        <w:drawing>
          <wp:inline distT="0" distB="0" distL="0" distR="0" wp14:anchorId="31FDAD65" wp14:editId="6BF1DC0C">
            <wp:extent cx="4754638" cy="2589580"/>
            <wp:effectExtent l="0" t="0" r="8255" b="127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0796" cy="2598381"/>
                    </a:xfrm>
                    <a:prstGeom prst="rect">
                      <a:avLst/>
                    </a:prstGeom>
                  </pic:spPr>
                </pic:pic>
              </a:graphicData>
            </a:graphic>
          </wp:inline>
        </w:drawing>
      </w:r>
    </w:p>
    <w:p w:rsidR="000B6B21" w:rsidRPr="00C72D7F" w:rsidRDefault="000B6B21" w:rsidP="00BF669A">
      <w:pPr>
        <w:pStyle w:val="Caption"/>
        <w:ind w:firstLine="0"/>
        <w:rPr>
          <w:i/>
        </w:rPr>
      </w:pPr>
      <w:bookmarkStart w:id="126" w:name="_Toc155555724"/>
      <w:r w:rsidRPr="00C72D7F">
        <w:rPr>
          <w:i/>
        </w:rPr>
        <w:t>Hình</w:t>
      </w:r>
      <w:r w:rsidR="00F168EA" w:rsidRPr="00C72D7F">
        <w:rPr>
          <w:i/>
        </w:rPr>
        <w:t xml:space="preserve"> 4</w:t>
      </w:r>
      <w:r w:rsidRPr="00C72D7F">
        <w:rPr>
          <w:i/>
        </w:rPr>
        <w:t>.</w:t>
      </w:r>
      <w:r w:rsidR="00A1363A" w:rsidRPr="00C72D7F">
        <w:rPr>
          <w:i/>
        </w:rPr>
        <w:t>7</w:t>
      </w:r>
      <w:r w:rsidR="00A254E6">
        <w:rPr>
          <w:i/>
        </w:rPr>
        <w:t>: Giao diện c</w:t>
      </w:r>
      <w:r w:rsidRPr="00C72D7F">
        <w:rPr>
          <w:i/>
        </w:rPr>
        <w:t>hi tiết sản phẩm</w:t>
      </w:r>
      <w:bookmarkEnd w:id="126"/>
    </w:p>
    <w:p w:rsidR="006B78B2" w:rsidRPr="006B78B2" w:rsidRDefault="00A1363A" w:rsidP="00DE17BB">
      <w:pPr>
        <w:pStyle w:val="ListParagraph"/>
        <w:numPr>
          <w:ilvl w:val="2"/>
          <w:numId w:val="30"/>
        </w:numPr>
        <w:spacing w:line="360" w:lineRule="auto"/>
        <w:outlineLvl w:val="2"/>
        <w:rPr>
          <w:b/>
        </w:rPr>
      </w:pPr>
      <w:bookmarkStart w:id="127" w:name="_Toc172585588"/>
      <w:r w:rsidRPr="006B78B2">
        <w:rPr>
          <w:b/>
        </w:rPr>
        <w:t xml:space="preserve">Giao diện hiển thị các sản phẩm </w:t>
      </w:r>
      <w:r w:rsidR="007553D3">
        <w:rPr>
          <w:b/>
        </w:rPr>
        <w:t>liên quan</w:t>
      </w:r>
      <w:bookmarkEnd w:id="127"/>
    </w:p>
    <w:p w:rsidR="00A254E6" w:rsidRDefault="007553D3" w:rsidP="007553D3">
      <w:pPr>
        <w:spacing w:line="360" w:lineRule="auto"/>
        <w:ind w:left="284" w:firstLine="283"/>
        <w:jc w:val="both"/>
      </w:pPr>
      <w:r w:rsidRPr="007553D3">
        <w:t xml:space="preserve">Giao diện hiển thị các sản phẩm tương tự là một phần quan trọng trong hệ thống quản lý bán hàng, giúp người dùng khám phá và lựa chọn những sản phẩm tương đồng hoặc liên quan đến sản phẩm họ đang xem. </w:t>
      </w:r>
    </w:p>
    <w:p w:rsidR="007553D3" w:rsidRDefault="007553D3" w:rsidP="00A254E6">
      <w:pPr>
        <w:spacing w:line="360" w:lineRule="auto"/>
        <w:ind w:left="284" w:firstLine="283"/>
        <w:jc w:val="both"/>
      </w:pPr>
      <w:r w:rsidRPr="007553D3">
        <w:t>Giao diện này thường được đặt ở phần cuối trang chi tiết sản phẩm.</w:t>
      </w:r>
      <w:r w:rsidR="00847797">
        <w:t xml:space="preserve"> </w:t>
      </w:r>
      <w:r>
        <w:t>G</w:t>
      </w:r>
      <w:r w:rsidRPr="007553D3">
        <w:t>iúp người dùng tìm thấy những lựa chọn sản phẩm phù hợp và nâng cao trải nghiệm mua sắm trực tuyến.</w:t>
      </w:r>
    </w:p>
    <w:p w:rsidR="006B78B2" w:rsidRPr="000B6B21" w:rsidRDefault="00444BF0" w:rsidP="00444BF0">
      <w:pPr>
        <w:spacing w:line="360" w:lineRule="auto"/>
        <w:jc w:val="both"/>
      </w:pPr>
      <w:bookmarkStart w:id="128" w:name="_GoBack"/>
      <w:r w:rsidRPr="00444BF0">
        <w:drawing>
          <wp:inline distT="0" distB="0" distL="0" distR="0" wp14:anchorId="2FDA7C68" wp14:editId="749C7D85">
            <wp:extent cx="5580380" cy="313138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9004" cy="3136227"/>
                    </a:xfrm>
                    <a:prstGeom prst="rect">
                      <a:avLst/>
                    </a:prstGeom>
                  </pic:spPr>
                </pic:pic>
              </a:graphicData>
            </a:graphic>
          </wp:inline>
        </w:drawing>
      </w:r>
      <w:bookmarkEnd w:id="128"/>
    </w:p>
    <w:p w:rsidR="001E57D7" w:rsidRPr="00632710" w:rsidRDefault="006B78B2" w:rsidP="007553D3">
      <w:pPr>
        <w:pStyle w:val="Caption"/>
        <w:ind w:firstLine="0"/>
        <w:rPr>
          <w:i/>
        </w:rPr>
      </w:pPr>
      <w:bookmarkStart w:id="129" w:name="_Toc155555725"/>
      <w:r w:rsidRPr="00C72D7F">
        <w:rPr>
          <w:i/>
        </w:rPr>
        <w:t xml:space="preserve">Hình </w:t>
      </w:r>
      <w:r w:rsidR="00B24F95" w:rsidRPr="00C72D7F">
        <w:rPr>
          <w:i/>
        </w:rPr>
        <w:t>4</w:t>
      </w:r>
      <w:r w:rsidRPr="00C72D7F">
        <w:rPr>
          <w:i/>
        </w:rPr>
        <w:t>.</w:t>
      </w:r>
      <w:r w:rsidR="001E57D7" w:rsidRPr="00C72D7F">
        <w:rPr>
          <w:i/>
        </w:rPr>
        <w:t>8</w:t>
      </w:r>
      <w:r w:rsidR="007553D3">
        <w:rPr>
          <w:i/>
        </w:rPr>
        <w:t>: Giao diện các s</w:t>
      </w:r>
      <w:r w:rsidRPr="00C72D7F">
        <w:rPr>
          <w:i/>
        </w:rPr>
        <w:t xml:space="preserve">ản phẩm </w:t>
      </w:r>
      <w:bookmarkEnd w:id="129"/>
      <w:r w:rsidR="007553D3">
        <w:rPr>
          <w:i/>
        </w:rPr>
        <w:t>liên quan</w:t>
      </w:r>
    </w:p>
    <w:p w:rsidR="001E57D7" w:rsidRPr="00F40F78" w:rsidRDefault="001E57D7" w:rsidP="001E57D7">
      <w:pPr>
        <w:pStyle w:val="Heading3"/>
        <w:numPr>
          <w:ilvl w:val="0"/>
          <w:numId w:val="0"/>
        </w:numPr>
        <w:spacing w:before="200" w:line="360" w:lineRule="auto"/>
        <w:ind w:left="340" w:hanging="56"/>
        <w:rPr>
          <w:bCs w:val="0"/>
          <w:color w:val="auto"/>
          <w:szCs w:val="26"/>
        </w:rPr>
      </w:pPr>
      <w:bookmarkStart w:id="130" w:name="_Toc155432036"/>
      <w:bookmarkStart w:id="131" w:name="_Toc172585589"/>
      <w:r>
        <w:rPr>
          <w:bCs w:val="0"/>
          <w:color w:val="auto"/>
          <w:szCs w:val="26"/>
        </w:rPr>
        <w:lastRenderedPageBreak/>
        <w:t xml:space="preserve">4.1.9 </w:t>
      </w:r>
      <w:r w:rsidR="00B6720B" w:rsidRPr="00B6720B">
        <w:rPr>
          <w:bCs w:val="0"/>
          <w:color w:val="auto"/>
          <w:szCs w:val="26"/>
        </w:rPr>
        <w:t xml:space="preserve">Giao diện </w:t>
      </w:r>
      <w:r w:rsidR="00B6720B">
        <w:rPr>
          <w:bCs w:val="0"/>
          <w:color w:val="auto"/>
          <w:szCs w:val="26"/>
        </w:rPr>
        <w:t>c</w:t>
      </w:r>
      <w:r w:rsidRPr="00F40F78">
        <w:rPr>
          <w:bCs w:val="0"/>
          <w:color w:val="auto"/>
          <w:szCs w:val="26"/>
        </w:rPr>
        <w:t>hức năng quản lý giỏ hàng</w:t>
      </w:r>
      <w:bookmarkEnd w:id="130"/>
      <w:bookmarkEnd w:id="131"/>
    </w:p>
    <w:p w:rsidR="00D56E27" w:rsidRDefault="00A254E6" w:rsidP="00D56E27">
      <w:pPr>
        <w:spacing w:after="148" w:line="371" w:lineRule="auto"/>
        <w:ind w:left="284" w:firstLine="283"/>
        <w:jc w:val="both"/>
        <w:rPr>
          <w:szCs w:val="26"/>
        </w:rPr>
      </w:pPr>
      <w:r w:rsidRPr="00A254E6">
        <w:rPr>
          <w:szCs w:val="26"/>
        </w:rPr>
        <w:t>Chức năng quản lý giỏ hàng trong hệ thống bao gồm hiển thị danh sách sản phẩm đã chọn mua với thông tin chi tiết như hình ảnh, tên sản phẩm, giá cả, và số lượng.</w:t>
      </w:r>
    </w:p>
    <w:p w:rsidR="00D56E27" w:rsidRPr="00D56E27" w:rsidRDefault="00A254E6" w:rsidP="00D56E27">
      <w:pPr>
        <w:spacing w:after="148" w:line="371" w:lineRule="auto"/>
        <w:ind w:left="284" w:firstLine="283"/>
        <w:jc w:val="both"/>
        <w:rPr>
          <w:szCs w:val="26"/>
        </w:rPr>
      </w:pPr>
      <w:r w:rsidRPr="00A254E6">
        <w:rPr>
          <w:szCs w:val="26"/>
        </w:rPr>
        <w:t xml:space="preserve"> Người dùng có thể dễ dàng thêm, xóa sản phẩm và điều chỉnh số lượng trực tiếp trên giao diện. Tính tổng số lượng sản phẩm và tổng thành tiền được cập nhật tự động, giúp người dùng dễ dàng quản lý và tiến hành thanh toán khi hoàn tất mua sắm. </w:t>
      </w:r>
    </w:p>
    <w:p w:rsidR="00D56E27" w:rsidRDefault="00D56E27" w:rsidP="00D56E27">
      <w:pPr>
        <w:spacing w:after="148" w:line="371" w:lineRule="auto"/>
        <w:ind w:right="79"/>
        <w:jc w:val="center"/>
      </w:pPr>
      <w:r w:rsidRPr="00D56E27">
        <w:rPr>
          <w:noProof/>
        </w:rPr>
        <w:drawing>
          <wp:inline distT="0" distB="0" distL="0" distR="0" wp14:anchorId="5EC2C8C4" wp14:editId="719CF5B8">
            <wp:extent cx="4891087" cy="3690959"/>
            <wp:effectExtent l="0" t="0" r="5080" b="508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4269" cy="3700907"/>
                    </a:xfrm>
                    <a:prstGeom prst="rect">
                      <a:avLst/>
                    </a:prstGeom>
                  </pic:spPr>
                </pic:pic>
              </a:graphicData>
            </a:graphic>
          </wp:inline>
        </w:drawing>
      </w:r>
    </w:p>
    <w:p w:rsidR="001E57D7" w:rsidRPr="00C72D7F" w:rsidRDefault="001E57D7" w:rsidP="00BF669A">
      <w:pPr>
        <w:pStyle w:val="Caption"/>
        <w:ind w:firstLine="0"/>
        <w:rPr>
          <w:i/>
          <w:szCs w:val="26"/>
        </w:rPr>
      </w:pPr>
      <w:bookmarkStart w:id="132" w:name="_Toc154528343"/>
      <w:r w:rsidRPr="00C72D7F">
        <w:rPr>
          <w:i/>
        </w:rPr>
        <w:t>Hình 4.</w:t>
      </w:r>
      <w:r w:rsidR="00B24F95" w:rsidRPr="00C72D7F">
        <w:rPr>
          <w:i/>
        </w:rPr>
        <w:t>9</w:t>
      </w:r>
      <w:r w:rsidRPr="00C72D7F">
        <w:rPr>
          <w:i/>
          <w:szCs w:val="26"/>
        </w:rPr>
        <w:t>: Giao diện quản lý giỏ hàng</w:t>
      </w:r>
      <w:bookmarkEnd w:id="132"/>
    </w:p>
    <w:p w:rsidR="00FD089B" w:rsidRPr="00FD089B" w:rsidRDefault="00FD089B" w:rsidP="00FD089B">
      <w:pPr>
        <w:pStyle w:val="Heading3"/>
        <w:numPr>
          <w:ilvl w:val="0"/>
          <w:numId w:val="0"/>
        </w:numPr>
        <w:ind w:left="340" w:hanging="56"/>
      </w:pPr>
      <w:bookmarkStart w:id="133" w:name="_Toc172585590"/>
      <w:r>
        <w:t xml:space="preserve">4.1.10 </w:t>
      </w:r>
      <w:r w:rsidR="00D56E27">
        <w:t>Giao diện c</w:t>
      </w:r>
      <w:r>
        <w:t>hức năng đặt hàng</w:t>
      </w:r>
      <w:bookmarkEnd w:id="133"/>
    </w:p>
    <w:p w:rsidR="00323E25" w:rsidRDefault="00323E25" w:rsidP="00A82A87">
      <w:pPr>
        <w:pStyle w:val="nd"/>
        <w:ind w:left="284" w:firstLine="283"/>
      </w:pPr>
      <w:r>
        <w:t>Người dùng sau khi quản lý giỏ hàng, chọn sản</w:t>
      </w:r>
      <w:r w:rsidR="004C6BAF">
        <w:t xml:space="preserve"> phẩm và tiếp tục thanh toán, người dùng</w:t>
      </w:r>
      <w:r>
        <w:t xml:space="preserve"> sẽ được chuyển đến giao diện đặt hàng. Giao diện này bao gồm các bước sau:</w:t>
      </w:r>
    </w:p>
    <w:p w:rsidR="00323E25" w:rsidRDefault="00323E25" w:rsidP="00A82A87">
      <w:pPr>
        <w:pStyle w:val="nd"/>
        <w:ind w:left="284" w:firstLine="283"/>
      </w:pPr>
      <w:r>
        <w:t>Thông tin</w:t>
      </w:r>
      <w:r w:rsidR="004C6BAF">
        <w:t xml:space="preserve"> địa chỉ</w:t>
      </w:r>
      <w:r>
        <w:t xml:space="preserve"> giao hàng: Người dùng cung cấp thông tin như họ tên,</w:t>
      </w:r>
      <w:r w:rsidR="00847797">
        <w:t xml:space="preserve"> e</w:t>
      </w:r>
      <w:r w:rsidR="00A82A87">
        <w:t>mail xác nhận đơn hàng,</w:t>
      </w:r>
      <w:r>
        <w:t xml:space="preserve"> địa chỉ giao hàng, số điện thoại liên lạc để nhận hàng.</w:t>
      </w:r>
    </w:p>
    <w:p w:rsidR="00323E25" w:rsidRDefault="00323E25" w:rsidP="00A82A87">
      <w:pPr>
        <w:pStyle w:val="nd"/>
        <w:ind w:left="284" w:firstLine="283"/>
      </w:pPr>
      <w:r>
        <w:lastRenderedPageBreak/>
        <w:t>Phương thức thanh toán: Người dùng chọn phương thức thanh toán như thanh toán khi nhận hàng (COD) hoặc thanh toán trực tuyến qua các cổng thanh toán như PAYPAL, MOMO, VNPAY.</w:t>
      </w:r>
    </w:p>
    <w:p w:rsidR="002D62E2" w:rsidRDefault="002D62E2" w:rsidP="00A82A87">
      <w:pPr>
        <w:pStyle w:val="nd"/>
        <w:ind w:left="284" w:firstLine="283"/>
      </w:pPr>
      <w:r>
        <w:t>Ngoài ra bên phải là hoá đơn hàng của khách hàng gồm: thông tin sản phẩm, phí giao hàng, nếu có mã giảm giá khách hàng có thể áp vào để được khuyến mãi, và cuối cùng là tổng tiền của sản phẩm mà khách hàng đã đặt.</w:t>
      </w:r>
    </w:p>
    <w:p w:rsidR="002D62E2" w:rsidRDefault="00A82A87" w:rsidP="00A82A87">
      <w:pPr>
        <w:pStyle w:val="nd"/>
        <w:ind w:left="284" w:firstLine="283"/>
      </w:pPr>
      <w:r>
        <w:t>Hoàn tất đặt hàng: Sau khi kiểm tra thông tin đơn hàng, người dùng xác nhận và hoàn tất quá trình đặt hàng.</w:t>
      </w:r>
    </w:p>
    <w:p w:rsidR="00893817" w:rsidRDefault="00A82A87" w:rsidP="00E60E77">
      <w:pPr>
        <w:pStyle w:val="nd"/>
        <w:ind w:firstLine="0"/>
        <w:jc w:val="center"/>
      </w:pPr>
      <w:r w:rsidRPr="00A82A87">
        <w:rPr>
          <w:noProof/>
        </w:rPr>
        <w:drawing>
          <wp:inline distT="0" distB="0" distL="0" distR="0" wp14:anchorId="2D8B90FA" wp14:editId="5E45877B">
            <wp:extent cx="5760720" cy="3612515"/>
            <wp:effectExtent l="0" t="0" r="0" b="698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5760720" cy="3612515"/>
                    </a:xfrm>
                    <a:prstGeom prst="rect">
                      <a:avLst/>
                    </a:prstGeom>
                  </pic:spPr>
                </pic:pic>
              </a:graphicData>
            </a:graphic>
          </wp:inline>
        </w:drawing>
      </w:r>
    </w:p>
    <w:p w:rsidR="00E60E77" w:rsidRPr="00C72D7F" w:rsidRDefault="00E60E77" w:rsidP="00E60E77">
      <w:pPr>
        <w:pStyle w:val="nd"/>
        <w:ind w:firstLine="0"/>
        <w:jc w:val="center"/>
        <w:rPr>
          <w:i/>
        </w:rPr>
      </w:pPr>
      <w:r w:rsidRPr="00C72D7F">
        <w:rPr>
          <w:i/>
        </w:rPr>
        <w:t>Hình 4.10 Giao diện</w:t>
      </w:r>
      <w:r w:rsidR="00A82A87">
        <w:rPr>
          <w:i/>
        </w:rPr>
        <w:t xml:space="preserve"> quản lý</w:t>
      </w:r>
      <w:r w:rsidRPr="00C72D7F">
        <w:rPr>
          <w:i/>
        </w:rPr>
        <w:t xml:space="preserve"> đơn hàng</w:t>
      </w:r>
      <w:r w:rsidR="00A82A87">
        <w:rPr>
          <w:i/>
        </w:rPr>
        <w:t xml:space="preserve"> người dùng</w:t>
      </w:r>
    </w:p>
    <w:p w:rsidR="00E60E77" w:rsidRPr="00E60E77" w:rsidRDefault="00E60E77" w:rsidP="001E7B85">
      <w:pPr>
        <w:pStyle w:val="nd"/>
        <w:ind w:left="284" w:firstLine="0"/>
        <w:outlineLvl w:val="2"/>
        <w:rPr>
          <w:b/>
        </w:rPr>
      </w:pPr>
      <w:bookmarkStart w:id="134" w:name="_Toc172585591"/>
      <w:r w:rsidRPr="00E60E77">
        <w:rPr>
          <w:b/>
        </w:rPr>
        <w:t>4.1.11 Chứ</w:t>
      </w:r>
      <w:r w:rsidR="00A6349B">
        <w:rPr>
          <w:b/>
        </w:rPr>
        <w:t>c năng thanh toán trực tuyến</w:t>
      </w:r>
      <w:r w:rsidRPr="00E60E77">
        <w:rPr>
          <w:b/>
        </w:rPr>
        <w:t xml:space="preserve"> PayPal</w:t>
      </w:r>
      <w:r w:rsidR="00A6349B">
        <w:rPr>
          <w:b/>
        </w:rPr>
        <w:t xml:space="preserve"> và gửi mail xác nhận khi đặt hàng.</w:t>
      </w:r>
      <w:bookmarkEnd w:id="134"/>
    </w:p>
    <w:p w:rsidR="00184F10" w:rsidRDefault="00184F10" w:rsidP="001E7B85">
      <w:pPr>
        <w:pStyle w:val="nd"/>
        <w:ind w:left="284" w:firstLine="283"/>
      </w:pPr>
      <w:r w:rsidRPr="00184F10">
        <w:t xml:space="preserve">Chức năng thanh toán trực tuyến PayPal là một tính năng quan trọng giúp người dùng hoàn thành các giao dịch mua sắm một cách dễ dàng và an toàn. Khi người dùng đã chọn các sản phẩm </w:t>
      </w:r>
      <w:r w:rsidR="004C6BAF">
        <w:t>cần mua và thêm vào giỏ hàng, người dùng</w:t>
      </w:r>
      <w:r w:rsidRPr="00184F10">
        <w:t xml:space="preserve"> có thể chọn phương thức thanh toán là PayPal.</w:t>
      </w:r>
    </w:p>
    <w:p w:rsidR="00184F10" w:rsidRPr="00184F10" w:rsidRDefault="00184F10" w:rsidP="001E7B85">
      <w:pPr>
        <w:pStyle w:val="nd"/>
        <w:ind w:left="284" w:firstLine="283"/>
      </w:pPr>
      <w:r w:rsidRPr="00184F10">
        <w:lastRenderedPageBreak/>
        <w:t>Sau khi chọn PayPal là phương thức thanh toán, hệ thống sẽ chuyển hướng người dùng đến cổng thanh toán của PayPal để tiến hành thanh toán. Người dùng cần đăng nhập vào tài khoản PayPal của mình để xác nhận giao dịch.</w:t>
      </w:r>
    </w:p>
    <w:p w:rsidR="00E60E77" w:rsidRDefault="006361AC" w:rsidP="00E02C90">
      <w:pPr>
        <w:pStyle w:val="nd"/>
        <w:ind w:firstLine="0"/>
        <w:jc w:val="center"/>
      </w:pPr>
      <w:r w:rsidRPr="006361AC">
        <w:rPr>
          <w:noProof/>
        </w:rPr>
        <w:drawing>
          <wp:inline distT="0" distB="0" distL="0" distR="0" wp14:anchorId="2C6B7085" wp14:editId="30C87B4E">
            <wp:extent cx="2728570" cy="3573959"/>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2465" cy="3592159"/>
                    </a:xfrm>
                    <a:prstGeom prst="rect">
                      <a:avLst/>
                    </a:prstGeom>
                  </pic:spPr>
                </pic:pic>
              </a:graphicData>
            </a:graphic>
          </wp:inline>
        </w:drawing>
      </w:r>
    </w:p>
    <w:p w:rsidR="00052378" w:rsidRPr="00C72D7F" w:rsidRDefault="00F50E43" w:rsidP="00052378">
      <w:pPr>
        <w:pStyle w:val="nd"/>
        <w:ind w:firstLine="0"/>
        <w:jc w:val="center"/>
        <w:rPr>
          <w:i/>
        </w:rPr>
      </w:pPr>
      <w:r w:rsidRPr="00C72D7F">
        <w:rPr>
          <w:i/>
        </w:rPr>
        <w:t xml:space="preserve">Hình 4.11 Giao diện đăng nhập </w:t>
      </w:r>
      <w:r w:rsidR="006361AC" w:rsidRPr="006361AC">
        <w:rPr>
          <w:i/>
        </w:rPr>
        <w:t>PAYPAL</w:t>
      </w:r>
    </w:p>
    <w:p w:rsidR="00052378" w:rsidRDefault="00184F10" w:rsidP="00184F10">
      <w:pPr>
        <w:pStyle w:val="nd"/>
        <w:ind w:left="284" w:firstLine="283"/>
        <w:jc w:val="left"/>
      </w:pPr>
      <w:r w:rsidRPr="00184F10">
        <w:t>Sau khi đăng nhập thành công,</w:t>
      </w:r>
      <w:r w:rsidR="006361AC">
        <w:t xml:space="preserve"> sẽ xuất giao diện thanh toán bên PAYPAL</w:t>
      </w:r>
      <w:r w:rsidRPr="00184F10">
        <w:t xml:space="preserve"> người dùng sẽ xem lại thông tin thanh toán và xác nhận giao dịch.</w:t>
      </w:r>
      <w:r w:rsidR="00052378">
        <w:t>.</w:t>
      </w:r>
    </w:p>
    <w:p w:rsidR="00052378" w:rsidRDefault="006361AC" w:rsidP="00052378">
      <w:pPr>
        <w:pStyle w:val="nd"/>
        <w:ind w:firstLine="0"/>
        <w:jc w:val="center"/>
      </w:pPr>
      <w:r w:rsidRPr="006361AC">
        <w:rPr>
          <w:noProof/>
        </w:rPr>
        <w:drawing>
          <wp:inline distT="0" distB="0" distL="0" distR="0" wp14:anchorId="162F22C6" wp14:editId="2955CBB1">
            <wp:extent cx="3577590" cy="2703444"/>
            <wp:effectExtent l="0" t="0" r="3810" b="190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7291"/>
                    <a:stretch/>
                  </pic:blipFill>
                  <pic:spPr bwMode="auto">
                    <a:xfrm>
                      <a:off x="0" y="0"/>
                      <a:ext cx="3677231" cy="2778739"/>
                    </a:xfrm>
                    <a:prstGeom prst="rect">
                      <a:avLst/>
                    </a:prstGeom>
                    <a:ln>
                      <a:noFill/>
                    </a:ln>
                    <a:extLst>
                      <a:ext uri="{53640926-AAD7-44D8-BBD7-CCE9431645EC}">
                        <a14:shadowObscured xmlns:a14="http://schemas.microsoft.com/office/drawing/2010/main"/>
                      </a:ext>
                    </a:extLst>
                  </pic:spPr>
                </pic:pic>
              </a:graphicData>
            </a:graphic>
          </wp:inline>
        </w:drawing>
      </w:r>
    </w:p>
    <w:p w:rsidR="00184F10" w:rsidRDefault="00052378" w:rsidP="00184F10">
      <w:pPr>
        <w:pStyle w:val="nd"/>
        <w:ind w:firstLine="0"/>
        <w:jc w:val="center"/>
        <w:rPr>
          <w:i/>
        </w:rPr>
      </w:pPr>
      <w:r w:rsidRPr="00C72D7F">
        <w:rPr>
          <w:i/>
        </w:rPr>
        <w:t xml:space="preserve">Hình 4.12 Giao diện thanh toán </w:t>
      </w:r>
      <w:r w:rsidR="006361AC">
        <w:rPr>
          <w:i/>
        </w:rPr>
        <w:t>đơn hàng</w:t>
      </w:r>
    </w:p>
    <w:p w:rsidR="00184F10" w:rsidRPr="00184F10" w:rsidRDefault="00184F10" w:rsidP="00184F10">
      <w:pPr>
        <w:pStyle w:val="nd"/>
        <w:ind w:left="284" w:firstLine="283"/>
        <w:jc w:val="left"/>
        <w:rPr>
          <w:i/>
        </w:rPr>
      </w:pPr>
      <w:r w:rsidRPr="00184F10">
        <w:lastRenderedPageBreak/>
        <w:t>Khi giao dịch được xác nhận từ phía P</w:t>
      </w:r>
      <w:r w:rsidR="006361AC">
        <w:t>AYPAL</w:t>
      </w:r>
      <w:r w:rsidRPr="00184F10">
        <w:t>, hệ thống sẽ cập nhật trạng thái của đơn hàng trong hệ thống quản lý bán hàng</w:t>
      </w:r>
      <w:r w:rsidR="006361AC">
        <w:t xml:space="preserve"> và xuất hoá đơn thông tin đặt hàng thành công</w:t>
      </w:r>
      <w:r w:rsidRPr="00184F10">
        <w:t>.</w:t>
      </w:r>
    </w:p>
    <w:p w:rsidR="00FD089B" w:rsidRPr="006361AC" w:rsidRDefault="006361AC" w:rsidP="00A6349B">
      <w:pPr>
        <w:keepNext/>
        <w:jc w:val="center"/>
        <w:rPr>
          <w:b/>
        </w:rPr>
      </w:pPr>
      <w:r w:rsidRPr="006361AC">
        <w:rPr>
          <w:b/>
          <w:noProof/>
        </w:rPr>
        <w:drawing>
          <wp:inline distT="0" distB="0" distL="0" distR="0" wp14:anchorId="5B73FCE5" wp14:editId="0BB9D4DB">
            <wp:extent cx="5314493" cy="2714070"/>
            <wp:effectExtent l="0" t="0" r="63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5335198" cy="2724644"/>
                    </a:xfrm>
                    <a:prstGeom prst="rect">
                      <a:avLst/>
                    </a:prstGeom>
                  </pic:spPr>
                </pic:pic>
              </a:graphicData>
            </a:graphic>
          </wp:inline>
        </w:drawing>
      </w:r>
    </w:p>
    <w:p w:rsidR="00D618AE" w:rsidRPr="00C72D7F" w:rsidRDefault="00FD089B" w:rsidP="00632710">
      <w:pPr>
        <w:pStyle w:val="nd"/>
        <w:ind w:firstLine="0"/>
        <w:jc w:val="center"/>
        <w:rPr>
          <w:i/>
        </w:rPr>
      </w:pPr>
      <w:bookmarkStart w:id="135" w:name="_Toc155555732"/>
      <w:r w:rsidRPr="00C72D7F">
        <w:rPr>
          <w:i/>
        </w:rPr>
        <w:t xml:space="preserve">Hình </w:t>
      </w:r>
      <w:r w:rsidR="00C72D7F" w:rsidRPr="00C72D7F">
        <w:rPr>
          <w:i/>
        </w:rPr>
        <w:t>4.13</w:t>
      </w:r>
      <w:r w:rsidRPr="00C72D7F">
        <w:rPr>
          <w:i/>
        </w:rPr>
        <w:t>:</w:t>
      </w:r>
      <w:r w:rsidR="00422D14" w:rsidRPr="00422D14">
        <w:rPr>
          <w:i/>
        </w:rPr>
        <w:t xml:space="preserve"> </w:t>
      </w:r>
      <w:r w:rsidR="00422D14">
        <w:rPr>
          <w:i/>
        </w:rPr>
        <w:t>Giao diện h</w:t>
      </w:r>
      <w:r w:rsidR="006361AC">
        <w:rPr>
          <w:i/>
        </w:rPr>
        <w:t>oá đơn thông tin đ</w:t>
      </w:r>
      <w:r w:rsidRPr="00C72D7F">
        <w:rPr>
          <w:i/>
        </w:rPr>
        <w:t>ặt hàng thành công</w:t>
      </w:r>
      <w:bookmarkEnd w:id="135"/>
    </w:p>
    <w:p w:rsidR="00FD089B" w:rsidRDefault="00D618AE" w:rsidP="00E02C90">
      <w:pPr>
        <w:pStyle w:val="nd"/>
        <w:ind w:left="284" w:firstLine="283"/>
      </w:pPr>
      <w:r>
        <w:t>Trang lịch sử đơn hàng sẽ hiển thị thông tin về</w:t>
      </w:r>
      <w:r w:rsidR="00184F10">
        <w:t xml:space="preserve"> các đơn</w:t>
      </w:r>
      <w:r w:rsidR="00755634">
        <w:t xml:space="preserve"> hàng</w:t>
      </w:r>
      <w:r>
        <w:t>. Thông tin về đơn hàng sẽ bao gồm họ tên ngư</w:t>
      </w:r>
      <w:r w:rsidR="00184F10">
        <w:t>ời đặt, số điện thoại đặt hàng</w:t>
      </w:r>
      <w:r w:rsidR="00755634">
        <w:t>, trạng thái đơn hàng,</w:t>
      </w:r>
      <w:r>
        <w:t xml:space="preserve"> ngày đặt hàng</w:t>
      </w:r>
      <w:r w:rsidR="00755634">
        <w:t xml:space="preserve"> và tổng tiền đơn hàng</w:t>
      </w:r>
      <w:r w:rsidR="00184F10">
        <w:t>.</w:t>
      </w:r>
    </w:p>
    <w:p w:rsidR="00D618AE" w:rsidRDefault="00000F39" w:rsidP="00C96103">
      <w:pPr>
        <w:keepNext/>
        <w:jc w:val="center"/>
      </w:pPr>
      <w:r w:rsidRPr="00000F39">
        <w:rPr>
          <w:noProof/>
        </w:rPr>
        <w:drawing>
          <wp:inline distT="0" distB="0" distL="0" distR="0" wp14:anchorId="73278C1B" wp14:editId="4F36CAA3">
            <wp:extent cx="5412740" cy="97975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5562955" cy="1006947"/>
                    </a:xfrm>
                    <a:prstGeom prst="rect">
                      <a:avLst/>
                    </a:prstGeom>
                  </pic:spPr>
                </pic:pic>
              </a:graphicData>
            </a:graphic>
          </wp:inline>
        </w:drawing>
      </w:r>
    </w:p>
    <w:p w:rsidR="00D618AE" w:rsidRPr="00C72D7F" w:rsidRDefault="00D618AE" w:rsidP="00632710">
      <w:pPr>
        <w:pStyle w:val="Caption"/>
        <w:ind w:firstLine="0"/>
        <w:rPr>
          <w:i/>
        </w:rPr>
      </w:pPr>
      <w:bookmarkStart w:id="136" w:name="_Toc155555734"/>
      <w:r w:rsidRPr="00C72D7F">
        <w:rPr>
          <w:i/>
        </w:rPr>
        <w:t xml:space="preserve">Hình </w:t>
      </w:r>
      <w:r w:rsidR="00C72D7F" w:rsidRPr="00C72D7F">
        <w:rPr>
          <w:i/>
        </w:rPr>
        <w:t>4.14</w:t>
      </w:r>
      <w:r w:rsidRPr="00C72D7F">
        <w:rPr>
          <w:i/>
        </w:rPr>
        <w:t xml:space="preserve">: </w:t>
      </w:r>
      <w:r w:rsidR="00422D14">
        <w:rPr>
          <w:i/>
        </w:rPr>
        <w:t>Giao diện d</w:t>
      </w:r>
      <w:r w:rsidRPr="00C72D7F">
        <w:rPr>
          <w:i/>
        </w:rPr>
        <w:t>anh sách đơn hàng</w:t>
      </w:r>
      <w:bookmarkEnd w:id="136"/>
    </w:p>
    <w:p w:rsidR="00184F10" w:rsidRDefault="00184F10" w:rsidP="00000F39">
      <w:pPr>
        <w:spacing w:line="360" w:lineRule="auto"/>
        <w:ind w:left="284" w:firstLine="283"/>
        <w:jc w:val="both"/>
      </w:pPr>
      <w:r>
        <w:t>K</w:t>
      </w:r>
      <w:r w:rsidRPr="00184F10">
        <w:t>hi người d</w:t>
      </w:r>
      <w:r>
        <w:t>ùng đặt hàng thành công, hệ thống sẽ cung cấp cho</w:t>
      </w:r>
      <w:r w:rsidRPr="00184F10">
        <w:t xml:space="preserve"> một số cách để xem lại chi tiết của đơn hàng vừa đặt. Một trong những cách phổ biến là bằng cách nhấn vào nút "Xem" chi tiết đơn hàng".</w:t>
      </w:r>
    </w:p>
    <w:p w:rsidR="00A35998" w:rsidRDefault="00184F10" w:rsidP="00000F39">
      <w:pPr>
        <w:spacing w:line="360" w:lineRule="auto"/>
        <w:ind w:left="284" w:firstLine="283"/>
        <w:jc w:val="both"/>
      </w:pPr>
      <w:r>
        <w:t>C</w:t>
      </w:r>
      <w:r w:rsidRPr="00184F10">
        <w:t>hi tiết đơn hàng hàng là nơi người dùng có thể xem lại chi tiết của các đơn hàng đã đặt một cách thuận tiện. Chi tiết đơn hàng bao gồm các thông tin quan trọng như họ tên người đặt, số điện thoại liên hệ, địa chỉ giao hàng, tổng số tiền thanh toán, trạng thái hiện tại củ</w:t>
      </w:r>
      <w:r w:rsidR="00260497">
        <w:t>a đơn hàng (ví dụ như chưa xác nhận</w:t>
      </w:r>
      <w:r w:rsidRPr="00184F10">
        <w:t>, đã</w:t>
      </w:r>
      <w:r w:rsidR="00260497">
        <w:t xml:space="preserve"> xác nhận</w:t>
      </w:r>
      <w:r w:rsidRPr="00184F10">
        <w:t xml:space="preserve">), và ngày tháng mà đơn hàng được đặt. </w:t>
      </w:r>
    </w:p>
    <w:p w:rsidR="00184F10" w:rsidRDefault="00184F10" w:rsidP="00A35998">
      <w:pPr>
        <w:spacing w:line="360" w:lineRule="auto"/>
        <w:ind w:left="284" w:firstLine="283"/>
        <w:jc w:val="both"/>
      </w:pPr>
      <w:r w:rsidRPr="00184F10">
        <w:lastRenderedPageBreak/>
        <w:t>Ngoài ra, danh sách sản phẩm trong đơn hàng cũng được hiển thị rõ ràng, bao gồm tên sản phẩm, số lượng, giá thành và các thông tin chi tiết khác để người dùng có thể kiểm tra và quản lý các giao dịch mua sắm của mình một cách hiệu quả.</w:t>
      </w:r>
    </w:p>
    <w:p w:rsidR="00D618AE" w:rsidRDefault="00000F39" w:rsidP="00A35998">
      <w:pPr>
        <w:spacing w:line="360" w:lineRule="auto"/>
        <w:jc w:val="center"/>
      </w:pPr>
      <w:r w:rsidRPr="00000F39">
        <w:rPr>
          <w:noProof/>
        </w:rPr>
        <w:drawing>
          <wp:inline distT="0" distB="0" distL="0" distR="0" wp14:anchorId="0408BF89" wp14:editId="5EA8A8F5">
            <wp:extent cx="5079393" cy="2395183"/>
            <wp:effectExtent l="0" t="0" r="6985" b="571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0300" cy="2414473"/>
                    </a:xfrm>
                    <a:prstGeom prst="rect">
                      <a:avLst/>
                    </a:prstGeom>
                  </pic:spPr>
                </pic:pic>
              </a:graphicData>
            </a:graphic>
          </wp:inline>
        </w:drawing>
      </w:r>
    </w:p>
    <w:p w:rsidR="00C96103" w:rsidRPr="00C72D7F" w:rsidRDefault="00C96103" w:rsidP="00A35998">
      <w:pPr>
        <w:pStyle w:val="Caption"/>
        <w:ind w:firstLine="0"/>
        <w:rPr>
          <w:i/>
        </w:rPr>
      </w:pPr>
      <w:r w:rsidRPr="00C72D7F">
        <w:rPr>
          <w:i/>
        </w:rPr>
        <w:t xml:space="preserve">Hình </w:t>
      </w:r>
      <w:r w:rsidR="00C72D7F" w:rsidRPr="00C72D7F">
        <w:rPr>
          <w:i/>
        </w:rPr>
        <w:t>4.15</w:t>
      </w:r>
      <w:r w:rsidRPr="00C72D7F">
        <w:rPr>
          <w:i/>
        </w:rPr>
        <w:t xml:space="preserve">: </w:t>
      </w:r>
      <w:r w:rsidR="00D42730">
        <w:rPr>
          <w:i/>
        </w:rPr>
        <w:t>Giao diện c</w:t>
      </w:r>
      <w:r w:rsidRPr="00C72D7F">
        <w:rPr>
          <w:i/>
        </w:rPr>
        <w:t>hi tiết đơn hàng</w:t>
      </w:r>
    </w:p>
    <w:p w:rsidR="00000F39" w:rsidRDefault="00184F10" w:rsidP="00A35998">
      <w:pPr>
        <w:tabs>
          <w:tab w:val="left" w:pos="3516"/>
        </w:tabs>
        <w:spacing w:after="200" w:line="360" w:lineRule="auto"/>
        <w:ind w:left="284" w:firstLine="283"/>
        <w:jc w:val="both"/>
        <w:rPr>
          <w:szCs w:val="26"/>
        </w:rPr>
      </w:pPr>
      <w:r w:rsidRPr="00184F10">
        <w:rPr>
          <w:szCs w:val="26"/>
        </w:rPr>
        <w:t>Sau khi người dùng đặt hàng thành công, hệ thống tự động gửi một email xác nhận đến địa chỉ email đ</w:t>
      </w:r>
      <w:r w:rsidR="00A41500">
        <w:rPr>
          <w:szCs w:val="26"/>
        </w:rPr>
        <w:t>ã đăng ký trong tài khoản</w:t>
      </w:r>
      <w:r w:rsidRPr="00184F10">
        <w:rPr>
          <w:szCs w:val="26"/>
        </w:rPr>
        <w:t>. Email này cung cấp đầy đủ thông tin về đơn hàng như danh sách các sản phẩm đã đặt, số lượng, giá cả,</w:t>
      </w:r>
      <w:r w:rsidR="00A41500">
        <w:rPr>
          <w:szCs w:val="26"/>
        </w:rPr>
        <w:t xml:space="preserve"> màu sắc, ghi chú và</w:t>
      </w:r>
      <w:r w:rsidRPr="00184F10">
        <w:rPr>
          <w:szCs w:val="26"/>
        </w:rPr>
        <w:t xml:space="preserve"> thông tin khách hàng </w:t>
      </w:r>
      <w:r w:rsidR="00A41500">
        <w:rPr>
          <w:szCs w:val="26"/>
        </w:rPr>
        <w:t>bao gồm họ tên, số điện thoại,</w:t>
      </w:r>
      <w:r w:rsidRPr="00184F10">
        <w:rPr>
          <w:szCs w:val="26"/>
        </w:rPr>
        <w:t xml:space="preserve"> địa chỉ giao hàng</w:t>
      </w:r>
      <w:r w:rsidR="00A41500">
        <w:rPr>
          <w:szCs w:val="26"/>
        </w:rPr>
        <w:t xml:space="preserve"> và phương thức thanh toán</w:t>
      </w:r>
      <w:r w:rsidR="00A35998">
        <w:rPr>
          <w:szCs w:val="26"/>
        </w:rPr>
        <w:t>.</w:t>
      </w:r>
      <w:r w:rsidR="00A35998" w:rsidRPr="00184F10">
        <w:rPr>
          <w:szCs w:val="26"/>
        </w:rPr>
        <w:t xml:space="preserve"> Điều này giúp người dùng kiểm tra lại thông tin đơn hàng một cách dễ dàng và chắc chắn rằng mọi thứ diễn ra đúng như mong đợi.</w:t>
      </w:r>
    </w:p>
    <w:p w:rsidR="004B12E6" w:rsidRDefault="00A35998" w:rsidP="00A35998">
      <w:pPr>
        <w:tabs>
          <w:tab w:val="left" w:pos="3516"/>
        </w:tabs>
        <w:spacing w:after="200" w:line="360" w:lineRule="auto"/>
        <w:ind w:left="284" w:hanging="284"/>
        <w:jc w:val="center"/>
        <w:rPr>
          <w:i/>
          <w:iCs/>
          <w:szCs w:val="26"/>
        </w:rPr>
      </w:pPr>
      <w:r w:rsidRPr="00A35998">
        <w:rPr>
          <w:i/>
          <w:iCs/>
          <w:noProof/>
          <w:szCs w:val="26"/>
        </w:rPr>
        <w:drawing>
          <wp:inline distT="0" distB="0" distL="0" distR="0" wp14:anchorId="0766B612" wp14:editId="0A6375B5">
            <wp:extent cx="5260340" cy="2934031"/>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6092"/>
                    <a:stretch/>
                  </pic:blipFill>
                  <pic:spPr bwMode="auto">
                    <a:xfrm>
                      <a:off x="0" y="0"/>
                      <a:ext cx="5314713" cy="2964358"/>
                    </a:xfrm>
                    <a:prstGeom prst="rect">
                      <a:avLst/>
                    </a:prstGeom>
                    <a:ln>
                      <a:noFill/>
                    </a:ln>
                    <a:extLst>
                      <a:ext uri="{53640926-AAD7-44D8-BBD7-CCE9431645EC}">
                        <a14:shadowObscured xmlns:a14="http://schemas.microsoft.com/office/drawing/2010/main"/>
                      </a:ext>
                    </a:extLst>
                  </pic:spPr>
                </pic:pic>
              </a:graphicData>
            </a:graphic>
          </wp:inline>
        </w:drawing>
      </w:r>
      <w:r w:rsidRPr="00A35998">
        <w:rPr>
          <w:i/>
          <w:iCs/>
          <w:szCs w:val="26"/>
        </w:rPr>
        <w:t xml:space="preserve"> </w:t>
      </w:r>
    </w:p>
    <w:p w:rsidR="002532BD" w:rsidRPr="004B12E6" w:rsidRDefault="00C72D7F" w:rsidP="004B12E6">
      <w:pPr>
        <w:tabs>
          <w:tab w:val="left" w:pos="3516"/>
        </w:tabs>
        <w:spacing w:after="200" w:line="360" w:lineRule="auto"/>
        <w:ind w:left="284" w:firstLine="283"/>
        <w:jc w:val="center"/>
        <w:rPr>
          <w:szCs w:val="26"/>
        </w:rPr>
      </w:pPr>
      <w:r w:rsidRPr="00C72D7F">
        <w:rPr>
          <w:i/>
          <w:iCs/>
          <w:szCs w:val="26"/>
        </w:rPr>
        <w:t>Hình 4.16</w:t>
      </w:r>
      <w:r w:rsidR="00A41500">
        <w:rPr>
          <w:i/>
          <w:iCs/>
          <w:szCs w:val="26"/>
        </w:rPr>
        <w:t>:</w:t>
      </w:r>
      <w:r w:rsidR="00C038CB" w:rsidRPr="00C038CB">
        <w:rPr>
          <w:i/>
        </w:rPr>
        <w:t xml:space="preserve"> </w:t>
      </w:r>
      <w:r w:rsidR="00C038CB">
        <w:rPr>
          <w:i/>
        </w:rPr>
        <w:t>Giao diện gửi e</w:t>
      </w:r>
      <w:r w:rsidR="002532BD" w:rsidRPr="00C72D7F">
        <w:rPr>
          <w:i/>
          <w:iCs/>
          <w:szCs w:val="26"/>
        </w:rPr>
        <w:t>mail xác nhận đơn hàng</w:t>
      </w:r>
    </w:p>
    <w:p w:rsidR="001E57D7" w:rsidRPr="00C96103" w:rsidRDefault="00C96103" w:rsidP="00A35998">
      <w:pPr>
        <w:pStyle w:val="ListParagraph"/>
        <w:numPr>
          <w:ilvl w:val="1"/>
          <w:numId w:val="30"/>
        </w:numPr>
        <w:ind w:left="426" w:hanging="426"/>
        <w:outlineLvl w:val="1"/>
        <w:rPr>
          <w:b/>
        </w:rPr>
      </w:pPr>
      <w:bookmarkStart w:id="137" w:name="_Toc172585592"/>
      <w:r w:rsidRPr="00C96103">
        <w:rPr>
          <w:b/>
        </w:rPr>
        <w:lastRenderedPageBreak/>
        <w:t>Chức năng và giao diện của người quản trị</w:t>
      </w:r>
      <w:bookmarkEnd w:id="137"/>
    </w:p>
    <w:p w:rsidR="009238A0" w:rsidRDefault="0075041D" w:rsidP="0075041D">
      <w:pPr>
        <w:pStyle w:val="Heading3"/>
        <w:numPr>
          <w:ilvl w:val="2"/>
          <w:numId w:val="31"/>
        </w:numPr>
        <w:spacing w:before="200" w:line="360" w:lineRule="auto"/>
        <w:rPr>
          <w:bCs w:val="0"/>
          <w:color w:val="auto"/>
          <w:szCs w:val="26"/>
        </w:rPr>
      </w:pPr>
      <w:bookmarkStart w:id="138" w:name="_Toc155432041"/>
      <w:bookmarkStart w:id="139" w:name="_Toc172585593"/>
      <w:r w:rsidRPr="0075041D">
        <w:rPr>
          <w:bCs w:val="0"/>
          <w:color w:val="auto"/>
          <w:szCs w:val="26"/>
        </w:rPr>
        <w:t xml:space="preserve">Giao diện </w:t>
      </w:r>
      <w:r>
        <w:rPr>
          <w:bCs w:val="0"/>
          <w:color w:val="auto"/>
          <w:szCs w:val="26"/>
        </w:rPr>
        <w:t>t</w:t>
      </w:r>
      <w:r w:rsidR="009238A0" w:rsidRPr="00F40F78">
        <w:rPr>
          <w:bCs w:val="0"/>
          <w:color w:val="auto"/>
          <w:szCs w:val="26"/>
        </w:rPr>
        <w:t>rang chính của quản trị hệ thống</w:t>
      </w:r>
      <w:bookmarkEnd w:id="138"/>
      <w:bookmarkEnd w:id="139"/>
    </w:p>
    <w:p w:rsidR="00A35998" w:rsidRPr="00A35998" w:rsidRDefault="00A35998" w:rsidP="00A35998">
      <w:pPr>
        <w:pStyle w:val="ListParagraph"/>
        <w:spacing w:after="200" w:line="360" w:lineRule="auto"/>
        <w:ind w:left="284" w:firstLine="283"/>
        <w:rPr>
          <w:bCs/>
          <w:szCs w:val="26"/>
        </w:rPr>
      </w:pPr>
      <w:r>
        <w:rPr>
          <w:bCs/>
          <w:szCs w:val="26"/>
        </w:rPr>
        <w:t>T</w:t>
      </w:r>
      <w:r w:rsidRPr="00A35998">
        <w:rPr>
          <w:bCs/>
          <w:szCs w:val="26"/>
        </w:rPr>
        <w:t xml:space="preserve">rang chính của quản trị hệ thống là nơi quản lý và điều hành toàn bộ hoạt động của hệ thống thương mại điện tử. Đây là nơi quản trị viên có thể thực hiện các tác vụ quản lý quan trọng như quản lý sản phẩm, đơn hàng, người dùng, thống kê </w:t>
      </w:r>
      <w:r>
        <w:rPr>
          <w:bCs/>
          <w:szCs w:val="26"/>
        </w:rPr>
        <w:t>doanh thu và các nội dung khác.</w:t>
      </w:r>
    </w:p>
    <w:p w:rsidR="00A35998" w:rsidRPr="00A35998" w:rsidRDefault="00A35998" w:rsidP="005F2955">
      <w:pPr>
        <w:pStyle w:val="ListParagraph"/>
        <w:spacing w:after="200" w:line="360" w:lineRule="auto"/>
        <w:ind w:left="567" w:hanging="283"/>
        <w:rPr>
          <w:bCs/>
          <w:i/>
          <w:szCs w:val="26"/>
        </w:rPr>
      </w:pPr>
      <w:r w:rsidRPr="00A35998">
        <w:rPr>
          <w:bCs/>
          <w:i/>
          <w:szCs w:val="26"/>
        </w:rPr>
        <w:t>Giao diện trang chính của quản trị hệ thống thường bao gồm các phần sau:</w:t>
      </w:r>
    </w:p>
    <w:p w:rsid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Bảng điều khiển (Dashboard): Hiển thị tổng quan về các số</w:t>
      </w:r>
      <w:r>
        <w:rPr>
          <w:bCs/>
          <w:szCs w:val="26"/>
        </w:rPr>
        <w:t xml:space="preserve"> liệu quan trọng như </w:t>
      </w:r>
      <w:r w:rsidRPr="00A35998">
        <w:rPr>
          <w:bCs/>
          <w:szCs w:val="26"/>
        </w:rPr>
        <w:t>tổng số lượng sản phẩm, đơn hàng mới, doanh thu, số lượng người dùng và các thông tin quản lý khác.</w:t>
      </w:r>
    </w:p>
    <w:p w:rsidR="00A35998" w:rsidRP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sản phẩm: Cho phép thêm, sửa, xóa các sản phẩm, quản lý danh mục sản phẩm và các thương hiệu.</w:t>
      </w:r>
    </w:p>
    <w:p w:rsid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đơn hàng: Xem và xử lý các đơn hàng, bao gồm xác nhận, hủy bỏ và cập nhật trạng thái đơn hàng.</w:t>
      </w:r>
    </w:p>
    <w:p w:rsidR="00A35998" w:rsidRP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người dùng: Xem thông tin người dùng, bao gồm cả khách hàng và các tài khoản quản trị viên, và có thể thực hiện các tác vụ như sửa đổi thông tin, xóa tài khoản và cấp quyền truy cập.</w:t>
      </w:r>
    </w:p>
    <w:p w:rsid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thống kê: Hiển thị các báo cáo về doanh thu theo ngày, tuần, tháng, năm, số lượng đơn hàng, sản phẩm bán chạy, và các chỉ số kinh doanh quan trọng khác.</w:t>
      </w:r>
    </w:p>
    <w:p w:rsidR="00053948" w:rsidRPr="00A35998" w:rsidRDefault="00A35998" w:rsidP="004B298E">
      <w:pPr>
        <w:pStyle w:val="ListParagraph"/>
        <w:numPr>
          <w:ilvl w:val="0"/>
          <w:numId w:val="80"/>
        </w:numPr>
        <w:spacing w:after="200" w:line="360" w:lineRule="auto"/>
        <w:ind w:left="567" w:hanging="283"/>
        <w:rPr>
          <w:bCs/>
          <w:szCs w:val="26"/>
        </w:rPr>
      </w:pPr>
      <w:r w:rsidRPr="00A35998">
        <w:rPr>
          <w:bCs/>
          <w:szCs w:val="26"/>
        </w:rPr>
        <w:t>Quản lý nội dung: Các tính năng khác như quản lý phiếu giảm giá, các trang nội dung và cài đặt hệ thống.</w:t>
      </w:r>
    </w:p>
    <w:p w:rsidR="009238A0" w:rsidRPr="009238A0" w:rsidRDefault="00A35998" w:rsidP="00053948">
      <w:pPr>
        <w:jc w:val="center"/>
      </w:pPr>
      <w:r w:rsidRPr="00A35998">
        <w:rPr>
          <w:noProof/>
        </w:rPr>
        <w:drawing>
          <wp:inline distT="0" distB="0" distL="0" distR="0" wp14:anchorId="24A757D4" wp14:editId="42E126E6">
            <wp:extent cx="5147721" cy="2210463"/>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25000"/>
                              </a14:imgEffect>
                            </a14:imgLayer>
                          </a14:imgProps>
                        </a:ext>
                      </a:extLst>
                    </a:blip>
                    <a:srcRect t="9093" b="6378"/>
                    <a:stretch/>
                  </pic:blipFill>
                  <pic:spPr bwMode="auto">
                    <a:xfrm>
                      <a:off x="0" y="0"/>
                      <a:ext cx="5212053" cy="2238088"/>
                    </a:xfrm>
                    <a:prstGeom prst="rect">
                      <a:avLst/>
                    </a:prstGeom>
                    <a:ln>
                      <a:noFill/>
                    </a:ln>
                    <a:extLst>
                      <a:ext uri="{53640926-AAD7-44D8-BBD7-CCE9431645EC}">
                        <a14:shadowObscured xmlns:a14="http://schemas.microsoft.com/office/drawing/2010/main"/>
                      </a:ext>
                    </a:extLst>
                  </pic:spPr>
                </pic:pic>
              </a:graphicData>
            </a:graphic>
          </wp:inline>
        </w:drawing>
      </w:r>
    </w:p>
    <w:p w:rsidR="009238A0" w:rsidRPr="00C72D7F" w:rsidRDefault="009238A0" w:rsidP="009238A0">
      <w:pPr>
        <w:spacing w:after="200" w:line="360" w:lineRule="auto"/>
        <w:jc w:val="center"/>
        <w:rPr>
          <w:bCs/>
          <w:i/>
          <w:szCs w:val="26"/>
        </w:rPr>
      </w:pPr>
      <w:r w:rsidRPr="00C72D7F">
        <w:rPr>
          <w:bCs/>
          <w:i/>
          <w:szCs w:val="26"/>
        </w:rPr>
        <w:t>H</w:t>
      </w:r>
      <w:r w:rsidR="00C72D7F" w:rsidRPr="00C72D7F">
        <w:rPr>
          <w:bCs/>
          <w:i/>
          <w:szCs w:val="26"/>
        </w:rPr>
        <w:t>ình 4.17</w:t>
      </w:r>
      <w:r w:rsidR="00053948" w:rsidRPr="00C72D7F">
        <w:rPr>
          <w:bCs/>
          <w:i/>
          <w:szCs w:val="26"/>
        </w:rPr>
        <w:t xml:space="preserve"> </w:t>
      </w:r>
      <w:r w:rsidRPr="00C72D7F">
        <w:rPr>
          <w:bCs/>
          <w:i/>
          <w:szCs w:val="26"/>
        </w:rPr>
        <w:t>Giao diện quản trị hệ thống</w:t>
      </w:r>
    </w:p>
    <w:p w:rsidR="00053948" w:rsidRPr="00053948" w:rsidRDefault="003E6356" w:rsidP="0087108E">
      <w:pPr>
        <w:pStyle w:val="ListParagraph"/>
        <w:numPr>
          <w:ilvl w:val="2"/>
          <w:numId w:val="31"/>
        </w:numPr>
        <w:spacing w:after="200" w:line="360" w:lineRule="auto"/>
        <w:outlineLvl w:val="2"/>
        <w:rPr>
          <w:b/>
          <w:bCs/>
          <w:szCs w:val="26"/>
        </w:rPr>
      </w:pPr>
      <w:bookmarkStart w:id="140" w:name="_Toc172585594"/>
      <w:r>
        <w:rPr>
          <w:b/>
          <w:bCs/>
          <w:szCs w:val="26"/>
        </w:rPr>
        <w:lastRenderedPageBreak/>
        <w:t>Giao diện q</w:t>
      </w:r>
      <w:r w:rsidR="00053948" w:rsidRPr="00053948">
        <w:rPr>
          <w:b/>
          <w:bCs/>
          <w:szCs w:val="26"/>
        </w:rPr>
        <w:t>uản lý danh mục sản phẩm</w:t>
      </w:r>
      <w:bookmarkEnd w:id="140"/>
    </w:p>
    <w:p w:rsidR="000436BB" w:rsidRDefault="000436BB" w:rsidP="000436BB">
      <w:pPr>
        <w:pStyle w:val="ListParagraph"/>
        <w:spacing w:after="200" w:line="360" w:lineRule="auto"/>
        <w:ind w:left="284" w:firstLine="283"/>
        <w:jc w:val="both"/>
        <w:rPr>
          <w:szCs w:val="26"/>
        </w:rPr>
      </w:pPr>
      <w:r w:rsidRPr="000436BB">
        <w:rPr>
          <w:szCs w:val="26"/>
        </w:rPr>
        <w:t>Trang quản lý danh mục sản phẩm hiển thị danh sách các danh mục trong bảng để quản trị viên có thể thực hiện các thao tác thêm, sửa, xóa danh mục một cách dễ dàng. Mỗi danh mục có thể được chỉnh sửa để cập nhật thông tin như tên và mô tả. Chức năng thêm mới danh mục cũng được cung cấp để bổ sung danh mục mới vào hệ thống.</w:t>
      </w:r>
    </w:p>
    <w:p w:rsidR="00053948" w:rsidRPr="00053948" w:rsidRDefault="000436BB" w:rsidP="00053948">
      <w:pPr>
        <w:pStyle w:val="ListParagraph"/>
        <w:spacing w:after="200" w:line="360" w:lineRule="auto"/>
        <w:ind w:left="1004" w:hanging="1004"/>
        <w:jc w:val="center"/>
        <w:rPr>
          <w:bCs/>
          <w:szCs w:val="26"/>
        </w:rPr>
      </w:pPr>
      <w:r w:rsidRPr="000436BB">
        <w:rPr>
          <w:bCs/>
          <w:noProof/>
          <w:szCs w:val="26"/>
        </w:rPr>
        <w:drawing>
          <wp:inline distT="0" distB="0" distL="0" distR="0" wp14:anchorId="529E18F3" wp14:editId="1630027D">
            <wp:extent cx="5465335" cy="1815152"/>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511944" cy="1830632"/>
                    </a:xfrm>
                    <a:prstGeom prst="rect">
                      <a:avLst/>
                    </a:prstGeom>
                  </pic:spPr>
                </pic:pic>
              </a:graphicData>
            </a:graphic>
          </wp:inline>
        </w:drawing>
      </w:r>
    </w:p>
    <w:p w:rsidR="00E97057" w:rsidRPr="000436BB" w:rsidRDefault="00C72D7F" w:rsidP="00641829">
      <w:pPr>
        <w:pStyle w:val="ListParagraph"/>
        <w:ind w:left="0"/>
        <w:jc w:val="center"/>
        <w:rPr>
          <w:i/>
        </w:rPr>
      </w:pPr>
      <w:r w:rsidRPr="00C72D7F">
        <w:rPr>
          <w:i/>
        </w:rPr>
        <w:t>Hình 4.18:</w:t>
      </w:r>
      <w:r w:rsidR="00053948" w:rsidRPr="00C72D7F">
        <w:rPr>
          <w:i/>
        </w:rPr>
        <w:t xml:space="preserve"> Giao diện danh mục</w:t>
      </w:r>
    </w:p>
    <w:p w:rsidR="00053948" w:rsidRDefault="00053948" w:rsidP="000436BB">
      <w:pPr>
        <w:pStyle w:val="nd"/>
        <w:ind w:left="284" w:firstLine="283"/>
      </w:pPr>
      <w:r>
        <w:t>Trang thêm danh mục giúp quản trị viên có thể thêm một danh mục mới, sau khi nh</w:t>
      </w:r>
      <w:r w:rsidR="00E97057">
        <w:t>ập thông tin và bấm vào nút thêm</w:t>
      </w:r>
      <w:r>
        <w:t>, thông tin về danh mục đó sẽ được ghi nhận và trả về trang danh sách danh mục.</w:t>
      </w:r>
    </w:p>
    <w:p w:rsidR="00351E81" w:rsidRDefault="00154019" w:rsidP="00E97057">
      <w:pPr>
        <w:pStyle w:val="nd"/>
        <w:ind w:firstLine="0"/>
        <w:jc w:val="center"/>
      </w:pPr>
      <w:r w:rsidRPr="00154019">
        <w:rPr>
          <w:noProof/>
        </w:rPr>
        <w:drawing>
          <wp:inline distT="0" distB="0" distL="0" distR="0" wp14:anchorId="4ADC3194" wp14:editId="7C66CF22">
            <wp:extent cx="5446395" cy="2197290"/>
            <wp:effectExtent l="0" t="0" r="190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468874" cy="2206359"/>
                    </a:xfrm>
                    <a:prstGeom prst="rect">
                      <a:avLst/>
                    </a:prstGeom>
                  </pic:spPr>
                </pic:pic>
              </a:graphicData>
            </a:graphic>
          </wp:inline>
        </w:drawing>
      </w:r>
    </w:p>
    <w:p w:rsidR="00E97057" w:rsidRPr="00EF0297" w:rsidRDefault="00E97057" w:rsidP="00641829">
      <w:pPr>
        <w:pStyle w:val="ListParagraph"/>
        <w:spacing w:line="360" w:lineRule="auto"/>
        <w:ind w:left="0"/>
        <w:jc w:val="center"/>
        <w:rPr>
          <w:i/>
        </w:rPr>
      </w:pPr>
      <w:r>
        <w:rPr>
          <w:i/>
        </w:rPr>
        <w:t>Hình 4.19</w:t>
      </w:r>
      <w:r w:rsidRPr="00C72D7F">
        <w:rPr>
          <w:i/>
        </w:rPr>
        <w:t>: Giao diện</w:t>
      </w:r>
      <w:r>
        <w:rPr>
          <w:i/>
        </w:rPr>
        <w:t xml:space="preserve"> thêm</w:t>
      </w:r>
      <w:r w:rsidRPr="00C72D7F">
        <w:rPr>
          <w:i/>
        </w:rPr>
        <w:t xml:space="preserve"> danh mục</w:t>
      </w:r>
    </w:p>
    <w:p w:rsidR="00E97057" w:rsidRDefault="00E97057" w:rsidP="000436BB">
      <w:pPr>
        <w:pStyle w:val="nd"/>
        <w:ind w:left="284" w:firstLine="283"/>
      </w:pPr>
      <w:r>
        <w:t>Trang sửa danh mục giúp quản trị viên có thể sửa thương hiệu hiện có, sau khi nhập thông tin và bấm vào nút lưu, thông tin về thương hiệu đó sẽ được cập nhật lại và trả về trang danh sách danh mục.</w:t>
      </w:r>
    </w:p>
    <w:p w:rsidR="00E97057" w:rsidRDefault="00154019" w:rsidP="00E97057">
      <w:pPr>
        <w:pStyle w:val="nd"/>
        <w:ind w:left="284" w:hanging="284"/>
        <w:jc w:val="center"/>
      </w:pPr>
      <w:r w:rsidRPr="00154019">
        <w:rPr>
          <w:noProof/>
        </w:rPr>
        <w:lastRenderedPageBreak/>
        <w:drawing>
          <wp:inline distT="0" distB="0" distL="0" distR="0" wp14:anchorId="0F25396D" wp14:editId="2218B7A2">
            <wp:extent cx="5270298" cy="1852654"/>
            <wp:effectExtent l="0" t="0" r="698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5342594" cy="1878068"/>
                    </a:xfrm>
                    <a:prstGeom prst="rect">
                      <a:avLst/>
                    </a:prstGeom>
                  </pic:spPr>
                </pic:pic>
              </a:graphicData>
            </a:graphic>
          </wp:inline>
        </w:drawing>
      </w:r>
    </w:p>
    <w:p w:rsidR="00E97057" w:rsidRPr="00E97057" w:rsidRDefault="00E97057" w:rsidP="00641829">
      <w:pPr>
        <w:pStyle w:val="ListParagraph"/>
        <w:ind w:left="0"/>
        <w:jc w:val="center"/>
        <w:rPr>
          <w:i/>
        </w:rPr>
      </w:pPr>
      <w:r>
        <w:rPr>
          <w:i/>
        </w:rPr>
        <w:t>Hình 4.20</w:t>
      </w:r>
      <w:r w:rsidRPr="00C72D7F">
        <w:rPr>
          <w:i/>
        </w:rPr>
        <w:t>: Giao diện</w:t>
      </w:r>
      <w:r>
        <w:rPr>
          <w:i/>
        </w:rPr>
        <w:t xml:space="preserve"> sửa</w:t>
      </w:r>
      <w:r w:rsidRPr="00C72D7F">
        <w:rPr>
          <w:i/>
        </w:rPr>
        <w:t xml:space="preserve"> danh mục</w:t>
      </w:r>
    </w:p>
    <w:p w:rsidR="00E97057" w:rsidRDefault="00E97057" w:rsidP="00641829">
      <w:pPr>
        <w:pStyle w:val="nd"/>
        <w:ind w:left="284" w:firstLine="283"/>
      </w:pPr>
      <w:r>
        <w:t>Quản trị viên cũng có thể xóa danh mục hiện có bằng cách bấm vào nút xóa. sau khi bấm sẽ xuất hiện hộp thoại xóa, nếu quản trị viên đồng ý thì hệ thống sẽ xóa danh mục đó, ngược lại sẽ hủy bỏ thao tác xóa.</w:t>
      </w:r>
    </w:p>
    <w:p w:rsidR="00154019" w:rsidRPr="00154019" w:rsidRDefault="00154019" w:rsidP="00154019">
      <w:pPr>
        <w:pStyle w:val="Heading3"/>
        <w:numPr>
          <w:ilvl w:val="2"/>
          <w:numId w:val="31"/>
        </w:numPr>
        <w:spacing w:line="360" w:lineRule="auto"/>
      </w:pPr>
      <w:bookmarkStart w:id="141" w:name="_Toc172585595"/>
      <w:r>
        <w:t>Giao diện q</w:t>
      </w:r>
      <w:r w:rsidR="00351E81">
        <w:t>uản lý thương hiệu</w:t>
      </w:r>
      <w:bookmarkEnd w:id="141"/>
    </w:p>
    <w:p w:rsidR="00154019" w:rsidRDefault="00154019" w:rsidP="00154019">
      <w:pPr>
        <w:keepNext/>
        <w:spacing w:line="360" w:lineRule="auto"/>
        <w:ind w:left="284" w:firstLine="283"/>
        <w:jc w:val="both"/>
        <w:rPr>
          <w:szCs w:val="26"/>
        </w:rPr>
      </w:pPr>
      <w:r w:rsidRPr="00154019">
        <w:rPr>
          <w:szCs w:val="26"/>
        </w:rPr>
        <w:t>Trang quản lý thương hiệu cho phép quản trị viên thêm, sửa, và xóa các thương hiệu sản phẩm. Danh sách thương hiệu được hiển thị trong bảng để dễ dàng quản lý. Quản trị viên có thể thêm thông tin mới hoặc chỉnh sửa thông tin hiện có của mỗi thương hiệu trực tiếp từ giao diện này.</w:t>
      </w:r>
    </w:p>
    <w:p w:rsidR="00351E81" w:rsidRDefault="00DD4698" w:rsidP="00154019">
      <w:pPr>
        <w:keepNext/>
        <w:jc w:val="center"/>
      </w:pPr>
      <w:r w:rsidRPr="00DD4698">
        <w:rPr>
          <w:noProof/>
        </w:rPr>
        <w:drawing>
          <wp:inline distT="0" distB="0" distL="0" distR="0" wp14:anchorId="29497BB3" wp14:editId="031B3E33">
            <wp:extent cx="5677054" cy="2790968"/>
            <wp:effectExtent l="0" t="0" r="0" b="952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5689741" cy="2797205"/>
                    </a:xfrm>
                    <a:prstGeom prst="rect">
                      <a:avLst/>
                    </a:prstGeom>
                  </pic:spPr>
                </pic:pic>
              </a:graphicData>
            </a:graphic>
          </wp:inline>
        </w:drawing>
      </w:r>
    </w:p>
    <w:p w:rsidR="00351E81" w:rsidRPr="00E97057" w:rsidRDefault="00351E81" w:rsidP="00A30686">
      <w:pPr>
        <w:pStyle w:val="Caption"/>
        <w:ind w:firstLine="0"/>
        <w:rPr>
          <w:i/>
        </w:rPr>
      </w:pPr>
      <w:bookmarkStart w:id="142" w:name="_Toc155555738"/>
      <w:r w:rsidRPr="00E97057">
        <w:rPr>
          <w:i/>
        </w:rPr>
        <w:t>Hình</w:t>
      </w:r>
      <w:r w:rsidR="00E97057" w:rsidRPr="00E97057">
        <w:rPr>
          <w:i/>
        </w:rPr>
        <w:t xml:space="preserve"> 4.21</w:t>
      </w:r>
      <w:r w:rsidRPr="00E97057">
        <w:rPr>
          <w:i/>
        </w:rPr>
        <w:t xml:space="preserve">: </w:t>
      </w:r>
      <w:r w:rsidR="001A2161">
        <w:rPr>
          <w:i/>
        </w:rPr>
        <w:t xml:space="preserve">Giao diện </w:t>
      </w:r>
      <w:r w:rsidRPr="00E97057">
        <w:rPr>
          <w:i/>
        </w:rPr>
        <w:t xml:space="preserve">hiển thị </w:t>
      </w:r>
      <w:r w:rsidR="001A2161">
        <w:rPr>
          <w:i/>
        </w:rPr>
        <w:t xml:space="preserve">các </w:t>
      </w:r>
      <w:r w:rsidRPr="00E97057">
        <w:rPr>
          <w:i/>
        </w:rPr>
        <w:t>thương hiệu</w:t>
      </w:r>
      <w:bookmarkEnd w:id="142"/>
    </w:p>
    <w:p w:rsidR="00351E81" w:rsidRPr="009F57CB" w:rsidRDefault="00351E81" w:rsidP="00A30686">
      <w:pPr>
        <w:pStyle w:val="nd"/>
        <w:ind w:left="284" w:firstLine="283"/>
      </w:pPr>
      <w:r>
        <w:t>Trang thêm thương hiệu giúp quản trị viên có thể thêm một thương hiệu mới, sau khi nhập thông tin và bấm vào nút lưu, thông tin về thương hiệu đó sẽ được ghi nhận và trả về trang danh sách thương hiệu.</w:t>
      </w:r>
    </w:p>
    <w:p w:rsidR="00351E81" w:rsidRDefault="00DD4698" w:rsidP="00DD4698">
      <w:pPr>
        <w:jc w:val="center"/>
      </w:pPr>
      <w:r w:rsidRPr="00DD4698">
        <w:rPr>
          <w:noProof/>
        </w:rPr>
        <w:lastRenderedPageBreak/>
        <w:drawing>
          <wp:inline distT="0" distB="0" distL="0" distR="0" wp14:anchorId="472DD889" wp14:editId="44D8C77A">
            <wp:extent cx="5356677" cy="2217762"/>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5393398" cy="2232965"/>
                    </a:xfrm>
                    <a:prstGeom prst="rect">
                      <a:avLst/>
                    </a:prstGeom>
                  </pic:spPr>
                </pic:pic>
              </a:graphicData>
            </a:graphic>
          </wp:inline>
        </w:drawing>
      </w:r>
    </w:p>
    <w:p w:rsidR="00351E81" w:rsidRPr="00E97057" w:rsidRDefault="00351E81" w:rsidP="00A30686">
      <w:pPr>
        <w:pStyle w:val="Caption"/>
        <w:ind w:firstLine="0"/>
        <w:rPr>
          <w:i/>
        </w:rPr>
      </w:pPr>
      <w:bookmarkStart w:id="143" w:name="_Toc155555739"/>
      <w:r w:rsidRPr="00E97057">
        <w:rPr>
          <w:i/>
        </w:rPr>
        <w:t>Hình</w:t>
      </w:r>
      <w:r w:rsidR="00E97057" w:rsidRPr="00E97057">
        <w:rPr>
          <w:i/>
        </w:rPr>
        <w:t xml:space="preserve"> 4.22</w:t>
      </w:r>
      <w:r w:rsidRPr="00E97057">
        <w:rPr>
          <w:i/>
        </w:rPr>
        <w:t xml:space="preserve">: </w:t>
      </w:r>
      <w:r w:rsidR="003017B1">
        <w:rPr>
          <w:i/>
        </w:rPr>
        <w:t>Giao diện t</w:t>
      </w:r>
      <w:r w:rsidRPr="00E97057">
        <w:rPr>
          <w:i/>
        </w:rPr>
        <w:t>rang thêm thương hiệu</w:t>
      </w:r>
      <w:bookmarkEnd w:id="143"/>
    </w:p>
    <w:p w:rsidR="00523E49" w:rsidRDefault="00523E49" w:rsidP="00A30686">
      <w:pPr>
        <w:pStyle w:val="nd"/>
        <w:ind w:left="284" w:firstLine="283"/>
      </w:pPr>
      <w:r>
        <w:t>Trang sửa thương hiệu giúp quản trị viên có thể sửa thương hiệu hiện có, sau khi nhập thông tin và bấm vào nút lưu, thông tin về thương hiệu đó sẽ được cập nhật lại và trả về trang dan</w:t>
      </w:r>
      <w:r w:rsidR="00E97057">
        <w:t>h sách thương hiệu.</w:t>
      </w:r>
    </w:p>
    <w:p w:rsidR="00351E81" w:rsidRDefault="00DD4698" w:rsidP="00351E81">
      <w:pPr>
        <w:keepNext/>
        <w:jc w:val="center"/>
      </w:pPr>
      <w:r w:rsidRPr="00DD4698">
        <w:rPr>
          <w:noProof/>
        </w:rPr>
        <w:drawing>
          <wp:inline distT="0" distB="0" distL="0" distR="0" wp14:anchorId="4B697DA5" wp14:editId="2905F31E">
            <wp:extent cx="5330190" cy="1999397"/>
            <wp:effectExtent l="0" t="0" r="3810" b="127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Lst>
                    </a:blip>
                    <a:stretch>
                      <a:fillRect/>
                    </a:stretch>
                  </pic:blipFill>
                  <pic:spPr>
                    <a:xfrm>
                      <a:off x="0" y="0"/>
                      <a:ext cx="5360038" cy="2010593"/>
                    </a:xfrm>
                    <a:prstGeom prst="rect">
                      <a:avLst/>
                    </a:prstGeom>
                  </pic:spPr>
                </pic:pic>
              </a:graphicData>
            </a:graphic>
          </wp:inline>
        </w:drawing>
      </w:r>
    </w:p>
    <w:p w:rsidR="00351E81" w:rsidRPr="00E97057" w:rsidRDefault="00351E81" w:rsidP="00A30686">
      <w:pPr>
        <w:pStyle w:val="Caption"/>
        <w:ind w:firstLine="0"/>
        <w:rPr>
          <w:i/>
        </w:rPr>
      </w:pPr>
      <w:bookmarkStart w:id="144" w:name="_Toc155555740"/>
      <w:r w:rsidRPr="00E97057">
        <w:rPr>
          <w:i/>
        </w:rPr>
        <w:t>Hình</w:t>
      </w:r>
      <w:r w:rsidR="00E97057" w:rsidRPr="00E97057">
        <w:rPr>
          <w:i/>
        </w:rPr>
        <w:t xml:space="preserve"> 4.23</w:t>
      </w:r>
      <w:r w:rsidR="003017B1">
        <w:rPr>
          <w:i/>
        </w:rPr>
        <w:t>: Giao diện t</w:t>
      </w:r>
      <w:r w:rsidRPr="00E97057">
        <w:rPr>
          <w:i/>
        </w:rPr>
        <w:t>rang sửa thương hiệu</w:t>
      </w:r>
      <w:bookmarkEnd w:id="144"/>
    </w:p>
    <w:p w:rsidR="00053948" w:rsidRDefault="00351E81" w:rsidP="00A30686">
      <w:pPr>
        <w:pStyle w:val="nd"/>
        <w:ind w:left="284" w:firstLine="283"/>
      </w:pPr>
      <w:r>
        <w:t>Quản trị viên cũng có thể xóa thương hiệu hiện có bằng cách bấm vào nút xóa. sau khi bấm sẽ xuất hiện hộp thoại xóa, nếu quản trị viên đồng ý thì hệ thống sẽ xóa thương hiệu đó, ngược lại sẽ hủy bỏ thao tác xóa.</w:t>
      </w:r>
    </w:p>
    <w:p w:rsidR="006C3E4E" w:rsidRPr="006C3E4E" w:rsidRDefault="00DD4698" w:rsidP="00DE17BB">
      <w:pPr>
        <w:pStyle w:val="Heading3"/>
        <w:numPr>
          <w:ilvl w:val="2"/>
          <w:numId w:val="31"/>
        </w:numPr>
        <w:spacing w:line="360" w:lineRule="auto"/>
        <w:rPr>
          <w:b w:val="0"/>
        </w:rPr>
      </w:pPr>
      <w:bookmarkStart w:id="145" w:name="_Toc172585596"/>
      <w:r>
        <w:t>Giao diện q</w:t>
      </w:r>
      <w:r w:rsidR="006C3E4E" w:rsidRPr="006C3E4E">
        <w:t>uản lý sản phẩm</w:t>
      </w:r>
      <w:bookmarkEnd w:id="145"/>
    </w:p>
    <w:p w:rsidR="006C3E4E" w:rsidRPr="006C3E4E" w:rsidRDefault="00DD4698" w:rsidP="00DE17BB">
      <w:pPr>
        <w:spacing w:line="360" w:lineRule="auto"/>
        <w:ind w:left="284" w:firstLine="283"/>
        <w:jc w:val="both"/>
      </w:pPr>
      <w:r w:rsidRPr="00DD4698">
        <w:rPr>
          <w:szCs w:val="26"/>
        </w:rPr>
        <w:t xml:space="preserve">Trang quản lý sản phẩm cho phép quản trị viên thêm, sửa, và xóa các sản phẩm dễ dàng. Danh sách sản phẩm được hiển thị trong bảng để quản lý thuận tiện. Quản trị viên có thể thao tác trực tiếp từ giao diện này để quản lý toàn bộ </w:t>
      </w:r>
      <w:r w:rsidR="00727A63">
        <w:rPr>
          <w:szCs w:val="26"/>
        </w:rPr>
        <w:t xml:space="preserve">danh sách </w:t>
      </w:r>
      <w:r w:rsidRPr="00DD4698">
        <w:rPr>
          <w:szCs w:val="26"/>
        </w:rPr>
        <w:t>sản phẩm của hệ thống.</w:t>
      </w:r>
    </w:p>
    <w:p w:rsidR="006C3E4E" w:rsidRDefault="00E4411C" w:rsidP="006C3E4E">
      <w:pPr>
        <w:keepNext/>
        <w:jc w:val="center"/>
      </w:pPr>
      <w:r w:rsidRPr="00E4411C">
        <w:rPr>
          <w:noProof/>
        </w:rPr>
        <w:lastRenderedPageBreak/>
        <w:drawing>
          <wp:inline distT="0" distB="0" distL="0" distR="0" wp14:anchorId="644C8702" wp14:editId="66E45202">
            <wp:extent cx="5480941" cy="2458328"/>
            <wp:effectExtent l="0" t="0" r="5715"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Lst>
                    </a:blip>
                    <a:stretch>
                      <a:fillRect/>
                    </a:stretch>
                  </pic:blipFill>
                  <pic:spPr>
                    <a:xfrm>
                      <a:off x="0" y="0"/>
                      <a:ext cx="5501111" cy="2467375"/>
                    </a:xfrm>
                    <a:prstGeom prst="rect">
                      <a:avLst/>
                    </a:prstGeom>
                  </pic:spPr>
                </pic:pic>
              </a:graphicData>
            </a:graphic>
          </wp:inline>
        </w:drawing>
      </w:r>
    </w:p>
    <w:p w:rsidR="006C3E4E" w:rsidRPr="00E97057" w:rsidRDefault="006C3E4E" w:rsidP="00A30686">
      <w:pPr>
        <w:pStyle w:val="Caption"/>
        <w:ind w:firstLine="0"/>
        <w:rPr>
          <w:i/>
        </w:rPr>
      </w:pPr>
      <w:bookmarkStart w:id="146" w:name="_Toc155555741"/>
      <w:r w:rsidRPr="00E97057">
        <w:rPr>
          <w:i/>
        </w:rPr>
        <w:t>Hình</w:t>
      </w:r>
      <w:r w:rsidR="00E97057" w:rsidRPr="00E97057">
        <w:rPr>
          <w:i/>
        </w:rPr>
        <w:t xml:space="preserve"> 4.24</w:t>
      </w:r>
      <w:r w:rsidRPr="00E97057">
        <w:rPr>
          <w:i/>
        </w:rPr>
        <w:t xml:space="preserve">: </w:t>
      </w:r>
      <w:r w:rsidR="00E4411C">
        <w:rPr>
          <w:i/>
        </w:rPr>
        <w:t>Giao diện t</w:t>
      </w:r>
      <w:r w:rsidRPr="00E97057">
        <w:rPr>
          <w:i/>
        </w:rPr>
        <w:t>rang hiển thị</w:t>
      </w:r>
      <w:r w:rsidR="00E4411C">
        <w:rPr>
          <w:i/>
        </w:rPr>
        <w:t xml:space="preserve"> các</w:t>
      </w:r>
      <w:r w:rsidRPr="00E97057">
        <w:rPr>
          <w:i/>
        </w:rPr>
        <w:t xml:space="preserve"> sản phẩm</w:t>
      </w:r>
      <w:bookmarkEnd w:id="146"/>
    </w:p>
    <w:p w:rsidR="006C3E4E" w:rsidRPr="006C3E4E" w:rsidRDefault="006C3E4E" w:rsidP="00E4411C">
      <w:pPr>
        <w:pStyle w:val="nd"/>
        <w:ind w:left="284" w:firstLine="283"/>
      </w:pPr>
      <w:r>
        <w:t>Trang thêm sản phẩm giúp quản trị viên có thể thêm một sản phẩm mới, sau khi nhập thông tin và bấm vào nút lưu, thông tin về sản phẩm đó sẽ được ghi nhận và trả về trang danh sách sản phẩm.</w:t>
      </w:r>
    </w:p>
    <w:p w:rsidR="006C3E4E" w:rsidRDefault="00E4411C" w:rsidP="006C3E4E">
      <w:pPr>
        <w:keepNext/>
        <w:jc w:val="center"/>
      </w:pPr>
      <w:r w:rsidRPr="00E4411C">
        <w:rPr>
          <w:noProof/>
        </w:rPr>
        <w:drawing>
          <wp:inline distT="0" distB="0" distL="0" distR="0" wp14:anchorId="602B0159" wp14:editId="6CDF9F60">
            <wp:extent cx="5330815" cy="3352326"/>
            <wp:effectExtent l="0" t="0" r="3810" b="63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Lst>
                    </a:blip>
                    <a:stretch>
                      <a:fillRect/>
                    </a:stretch>
                  </pic:blipFill>
                  <pic:spPr>
                    <a:xfrm>
                      <a:off x="0" y="0"/>
                      <a:ext cx="5340234" cy="3358249"/>
                    </a:xfrm>
                    <a:prstGeom prst="rect">
                      <a:avLst/>
                    </a:prstGeom>
                  </pic:spPr>
                </pic:pic>
              </a:graphicData>
            </a:graphic>
          </wp:inline>
        </w:drawing>
      </w:r>
    </w:p>
    <w:p w:rsidR="006C3E4E" w:rsidRPr="00453205" w:rsidRDefault="006C3E4E" w:rsidP="00A30686">
      <w:pPr>
        <w:pStyle w:val="Caption"/>
        <w:ind w:firstLine="0"/>
        <w:rPr>
          <w:i/>
        </w:rPr>
      </w:pPr>
      <w:bookmarkStart w:id="147" w:name="_Toc155555742"/>
      <w:r w:rsidRPr="00E97057">
        <w:rPr>
          <w:i/>
        </w:rPr>
        <w:t>Hình</w:t>
      </w:r>
      <w:r w:rsidR="00E97057" w:rsidRPr="00E97057">
        <w:rPr>
          <w:i/>
        </w:rPr>
        <w:t xml:space="preserve"> 4.25</w:t>
      </w:r>
      <w:r w:rsidR="00E4411C">
        <w:rPr>
          <w:i/>
        </w:rPr>
        <w:t>: Giao diện t</w:t>
      </w:r>
      <w:r w:rsidRPr="00E97057">
        <w:rPr>
          <w:i/>
        </w:rPr>
        <w:t>rang thêm sản phẩm</w:t>
      </w:r>
      <w:bookmarkEnd w:id="147"/>
    </w:p>
    <w:p w:rsidR="006C3E4E" w:rsidRDefault="005C33C3" w:rsidP="00A30686">
      <w:pPr>
        <w:pStyle w:val="nd"/>
        <w:ind w:left="284" w:firstLine="283"/>
      </w:pPr>
      <w:r>
        <w:t>Trang sửa sản phẩm giúp quản trị viên có thể sửa sản phẩm hiện có, sau khi nhập thông tin và bấm vào nút lưu, thông tin về sản phẩm đó sẽ được cập nhật lại và trả về trang danh sách sản phẩm.</w:t>
      </w:r>
    </w:p>
    <w:p w:rsidR="006C3E4E" w:rsidRDefault="00EF68A8" w:rsidP="005C33C3">
      <w:pPr>
        <w:keepNext/>
        <w:jc w:val="center"/>
      </w:pPr>
      <w:r w:rsidRPr="00EF68A8">
        <w:rPr>
          <w:noProof/>
        </w:rPr>
        <w:lastRenderedPageBreak/>
        <w:drawing>
          <wp:inline distT="0" distB="0" distL="0" distR="0" wp14:anchorId="59F2233B" wp14:editId="393E63ED">
            <wp:extent cx="5303520" cy="4153606"/>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Lst>
                    </a:blip>
                    <a:stretch>
                      <a:fillRect/>
                    </a:stretch>
                  </pic:blipFill>
                  <pic:spPr>
                    <a:xfrm>
                      <a:off x="0" y="0"/>
                      <a:ext cx="5318421" cy="4165276"/>
                    </a:xfrm>
                    <a:prstGeom prst="rect">
                      <a:avLst/>
                    </a:prstGeom>
                  </pic:spPr>
                </pic:pic>
              </a:graphicData>
            </a:graphic>
          </wp:inline>
        </w:drawing>
      </w:r>
    </w:p>
    <w:p w:rsidR="006C3E4E" w:rsidRPr="00453205" w:rsidRDefault="006C3E4E" w:rsidP="00632710">
      <w:pPr>
        <w:pStyle w:val="Caption"/>
        <w:ind w:firstLine="0"/>
        <w:rPr>
          <w:i/>
        </w:rPr>
      </w:pPr>
      <w:bookmarkStart w:id="148" w:name="_Toc155555745"/>
      <w:r w:rsidRPr="00453205">
        <w:rPr>
          <w:i/>
        </w:rPr>
        <w:t>Hình</w:t>
      </w:r>
      <w:r w:rsidR="00453205" w:rsidRPr="00453205">
        <w:rPr>
          <w:i/>
        </w:rPr>
        <w:t xml:space="preserve"> 4.26</w:t>
      </w:r>
      <w:r w:rsidRPr="00453205">
        <w:rPr>
          <w:i/>
        </w:rPr>
        <w:t xml:space="preserve">: </w:t>
      </w:r>
      <w:r w:rsidR="007A64E4">
        <w:rPr>
          <w:i/>
        </w:rPr>
        <w:t>Giao diện t</w:t>
      </w:r>
      <w:r w:rsidRPr="00453205">
        <w:rPr>
          <w:i/>
        </w:rPr>
        <w:t>rang sửa sản phẩm</w:t>
      </w:r>
      <w:bookmarkEnd w:id="148"/>
    </w:p>
    <w:p w:rsidR="00A30686" w:rsidRDefault="006C3E4E" w:rsidP="00A30686">
      <w:pPr>
        <w:pStyle w:val="BodyText"/>
      </w:pPr>
      <w:r>
        <w:t>Quản trị viên cũng có thể xóa sản phẩm hiện có bằng cách bấm vào nút xóa. sau khi bấm sẽ xuất hiện hộp thoại xóa, nếu quản trị viên đồng ý thì hệ thống sẽ xóa sản phẩm đó, ngược lại sẽ hủy bỏ thao tác xóa.</w:t>
      </w:r>
    </w:p>
    <w:p w:rsidR="00A30686" w:rsidRPr="00A30686" w:rsidRDefault="00A30686" w:rsidP="00A30686">
      <w:pPr>
        <w:pStyle w:val="BodyText"/>
        <w:ind w:firstLine="284"/>
        <w:outlineLvl w:val="2"/>
        <w:rPr>
          <w:b/>
        </w:rPr>
      </w:pPr>
      <w:bookmarkStart w:id="149" w:name="_Toc172585597"/>
      <w:r w:rsidRPr="00A30686">
        <w:rPr>
          <w:b/>
          <w:lang w:val="en-US"/>
        </w:rPr>
        <w:t xml:space="preserve">4.2.5 </w:t>
      </w:r>
      <w:r w:rsidR="005C33C3" w:rsidRPr="00A30686">
        <w:rPr>
          <w:b/>
        </w:rPr>
        <w:t xml:space="preserve">Chức năng </w:t>
      </w:r>
      <w:r w:rsidR="00453205" w:rsidRPr="00A30686">
        <w:rPr>
          <w:b/>
        </w:rPr>
        <w:t xml:space="preserve">quản lý </w:t>
      </w:r>
      <w:r w:rsidR="005C33C3" w:rsidRPr="00A30686">
        <w:rPr>
          <w:b/>
        </w:rPr>
        <w:t>đơn hàng</w:t>
      </w:r>
      <w:bookmarkEnd w:id="149"/>
    </w:p>
    <w:p w:rsidR="00A30686" w:rsidRDefault="000809FF" w:rsidP="00A30686">
      <w:pPr>
        <w:pStyle w:val="BodyText"/>
        <w:ind w:left="284" w:firstLine="283"/>
      </w:pPr>
      <w:r w:rsidRPr="000809FF">
        <w:t>Trang đơn hàng cung cấp thông tin chi tiết về danh sách các đơn hàng đã nhận và cho phép quản trị viên thực</w:t>
      </w:r>
      <w:r>
        <w:t xml:space="preserve"> hiện các thao tác quản lý sau:</w:t>
      </w:r>
    </w:p>
    <w:p w:rsidR="00A30686" w:rsidRDefault="000809FF" w:rsidP="00A30686">
      <w:pPr>
        <w:pStyle w:val="BodyText"/>
        <w:numPr>
          <w:ilvl w:val="0"/>
          <w:numId w:val="84"/>
        </w:numPr>
        <w:ind w:left="851" w:hanging="284"/>
      </w:pPr>
      <w:r w:rsidRPr="00A30686">
        <w:t>Danh sách đơn hàng: Hiển thị các đơn hàng trong bảng với thông tin như mã đơn hàng, ngày đặt hàng, khách hàng, trạng thái đơn hàng.</w:t>
      </w:r>
    </w:p>
    <w:p w:rsidR="000809FF" w:rsidRPr="00A30686" w:rsidRDefault="000809FF" w:rsidP="00A30686">
      <w:pPr>
        <w:pStyle w:val="BodyText"/>
        <w:numPr>
          <w:ilvl w:val="0"/>
          <w:numId w:val="84"/>
        </w:numPr>
        <w:ind w:left="851" w:hanging="284"/>
      </w:pPr>
      <w:r w:rsidRPr="00A30686">
        <w:t>Giao diện này giúp quản trị viên dễ dàng theo dõi, xử lý và cập nhật trạng thái của các đơn hàng trong hệ thống một cách hiệu quả.</w:t>
      </w:r>
    </w:p>
    <w:p w:rsidR="005C33C3" w:rsidRDefault="000809FF" w:rsidP="000809FF">
      <w:pPr>
        <w:keepNext/>
        <w:jc w:val="center"/>
      </w:pPr>
      <w:r w:rsidRPr="000809FF">
        <w:rPr>
          <w:noProof/>
        </w:rPr>
        <w:lastRenderedPageBreak/>
        <w:drawing>
          <wp:inline distT="0" distB="0" distL="0" distR="0" wp14:anchorId="298C5E9B" wp14:editId="09161C2E">
            <wp:extent cx="5269400" cy="2832767"/>
            <wp:effectExtent l="0" t="0" r="7620" b="571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Lst>
                    </a:blip>
                    <a:stretch>
                      <a:fillRect/>
                    </a:stretch>
                  </pic:blipFill>
                  <pic:spPr>
                    <a:xfrm>
                      <a:off x="0" y="0"/>
                      <a:ext cx="5279916" cy="2838420"/>
                    </a:xfrm>
                    <a:prstGeom prst="rect">
                      <a:avLst/>
                    </a:prstGeom>
                  </pic:spPr>
                </pic:pic>
              </a:graphicData>
            </a:graphic>
          </wp:inline>
        </w:drawing>
      </w:r>
    </w:p>
    <w:p w:rsidR="005C33C3" w:rsidRPr="00453205" w:rsidRDefault="005C33C3" w:rsidP="000809FF">
      <w:pPr>
        <w:pStyle w:val="Caption"/>
        <w:ind w:firstLine="0"/>
        <w:rPr>
          <w:i/>
        </w:rPr>
      </w:pPr>
      <w:bookmarkStart w:id="150" w:name="_Toc155555748"/>
      <w:r w:rsidRPr="00453205">
        <w:rPr>
          <w:i/>
        </w:rPr>
        <w:t>Hình</w:t>
      </w:r>
      <w:r w:rsidR="00453205" w:rsidRPr="00453205">
        <w:rPr>
          <w:i/>
        </w:rPr>
        <w:t xml:space="preserve"> 4</w:t>
      </w:r>
      <w:r w:rsidRPr="00453205">
        <w:rPr>
          <w:i/>
        </w:rPr>
        <w:t>.</w:t>
      </w:r>
      <w:r w:rsidR="008222D8" w:rsidRPr="00453205">
        <w:rPr>
          <w:i/>
        </w:rPr>
        <w:t>27</w:t>
      </w:r>
      <w:r w:rsidRPr="00453205">
        <w:rPr>
          <w:i/>
        </w:rPr>
        <w:t xml:space="preserve">: </w:t>
      </w:r>
      <w:r w:rsidR="00A26CD9">
        <w:rPr>
          <w:i/>
        </w:rPr>
        <w:t>Giao diện t</w:t>
      </w:r>
      <w:r w:rsidRPr="00453205">
        <w:rPr>
          <w:i/>
        </w:rPr>
        <w:t>rang</w:t>
      </w:r>
      <w:r w:rsidR="00002D89">
        <w:rPr>
          <w:i/>
        </w:rPr>
        <w:t xml:space="preserve"> quản lý</w:t>
      </w:r>
      <w:r w:rsidRPr="00453205">
        <w:rPr>
          <w:i/>
        </w:rPr>
        <w:t xml:space="preserve"> đơn hàng</w:t>
      </w:r>
      <w:bookmarkEnd w:id="150"/>
    </w:p>
    <w:p w:rsidR="000809FF" w:rsidRPr="000809FF" w:rsidRDefault="000809FF" w:rsidP="000809FF">
      <w:pPr>
        <w:pStyle w:val="nd"/>
        <w:ind w:left="284" w:firstLine="283"/>
        <w:rPr>
          <w:szCs w:val="24"/>
        </w:rPr>
      </w:pPr>
      <w:r w:rsidRPr="000809FF">
        <w:rPr>
          <w:szCs w:val="24"/>
        </w:rPr>
        <w:t>Trang này cung cấp các tính năng sau để quản lý đơn hàng và các phương thức thanh toán:</w:t>
      </w:r>
    </w:p>
    <w:p w:rsidR="000809FF" w:rsidRDefault="000809FF" w:rsidP="000809FF">
      <w:pPr>
        <w:pStyle w:val="nd"/>
        <w:numPr>
          <w:ilvl w:val="0"/>
          <w:numId w:val="82"/>
        </w:numPr>
        <w:ind w:left="851" w:hanging="284"/>
        <w:rPr>
          <w:szCs w:val="24"/>
        </w:rPr>
      </w:pPr>
      <w:r w:rsidRPr="000809FF">
        <w:rPr>
          <w:szCs w:val="24"/>
        </w:rPr>
        <w:t>Thông tin đơn hàng: Hiển thị chi tiết về đơn hàng như mã đơn hàng, ngày đặt hàng, thông tin khách hàng (tên, địa chỉ, số điện</w:t>
      </w:r>
      <w:r>
        <w:rPr>
          <w:szCs w:val="24"/>
        </w:rPr>
        <w:t xml:space="preserve"> thoại), và trạng thái đơn hàng.</w:t>
      </w:r>
    </w:p>
    <w:p w:rsidR="000809FF" w:rsidRDefault="000809FF" w:rsidP="000809FF">
      <w:pPr>
        <w:pStyle w:val="nd"/>
        <w:numPr>
          <w:ilvl w:val="0"/>
          <w:numId w:val="82"/>
        </w:numPr>
        <w:ind w:left="851" w:hanging="284"/>
        <w:rPr>
          <w:szCs w:val="24"/>
        </w:rPr>
      </w:pPr>
      <w:r w:rsidRPr="000809FF">
        <w:rPr>
          <w:szCs w:val="24"/>
        </w:rPr>
        <w:t>Danh sách sản phẩm: Liệt kê các sản phẩm trong đơn hàng, bao gồm thông tin chi tiết như tên sản phẩm, số lượng, đơn giá, thành tiền.</w:t>
      </w:r>
    </w:p>
    <w:p w:rsidR="000809FF" w:rsidRPr="000809FF" w:rsidRDefault="000809FF" w:rsidP="000809FF">
      <w:pPr>
        <w:pStyle w:val="nd"/>
        <w:numPr>
          <w:ilvl w:val="0"/>
          <w:numId w:val="82"/>
        </w:numPr>
        <w:ind w:left="851" w:hanging="284"/>
        <w:rPr>
          <w:szCs w:val="24"/>
        </w:rPr>
      </w:pPr>
      <w:r w:rsidRPr="000809FF">
        <w:rPr>
          <w:szCs w:val="24"/>
        </w:rPr>
        <w:t>Phương thức thanh toán: Hiển thị phương thức thanh toán đã chọn bởi khách hàng, ví dụ như thanh toán khi nhận hàng, thanh toán điện tử qua PayPal, thẻ tín dụng,...</w:t>
      </w:r>
    </w:p>
    <w:p w:rsidR="000809FF" w:rsidRDefault="000809FF" w:rsidP="000809FF">
      <w:pPr>
        <w:pStyle w:val="nd"/>
        <w:numPr>
          <w:ilvl w:val="0"/>
          <w:numId w:val="82"/>
        </w:numPr>
        <w:ind w:left="851" w:hanging="284"/>
        <w:rPr>
          <w:szCs w:val="24"/>
        </w:rPr>
      </w:pPr>
      <w:r w:rsidRPr="000809FF">
        <w:rPr>
          <w:szCs w:val="24"/>
        </w:rPr>
        <w:t>Tùy chọn in hoá đơn: Quản trị viên có thể in hoặc tải xuống hoá đơn để chuẩn bị khi giao hàng cho khách hàng.</w:t>
      </w:r>
    </w:p>
    <w:p w:rsidR="000809FF" w:rsidRPr="000809FF" w:rsidRDefault="000809FF" w:rsidP="00B74727">
      <w:pPr>
        <w:pStyle w:val="nd"/>
        <w:numPr>
          <w:ilvl w:val="0"/>
          <w:numId w:val="82"/>
        </w:numPr>
        <w:ind w:left="851" w:hanging="284"/>
        <w:rPr>
          <w:szCs w:val="24"/>
        </w:rPr>
      </w:pPr>
      <w:r w:rsidRPr="000809FF">
        <w:rPr>
          <w:szCs w:val="24"/>
        </w:rPr>
        <w:t>Xem chi tiết đơn hàng: Quản trị viên có thể xem chi tiết từng đơn hàng để biết thông tin về sản phẩm, số lượng, giá cả và thông tin khách hàng.</w:t>
      </w:r>
    </w:p>
    <w:p w:rsidR="000809FF" w:rsidRPr="000809FF" w:rsidRDefault="000809FF" w:rsidP="00B74727">
      <w:pPr>
        <w:pStyle w:val="nd"/>
        <w:numPr>
          <w:ilvl w:val="0"/>
          <w:numId w:val="82"/>
        </w:numPr>
        <w:ind w:left="851" w:hanging="284"/>
        <w:rPr>
          <w:szCs w:val="24"/>
        </w:rPr>
      </w:pPr>
      <w:r w:rsidRPr="000809FF">
        <w:rPr>
          <w:szCs w:val="24"/>
        </w:rPr>
        <w:t>Xác nhận đơn hàng: Quản trị viên có thể xác nhận đơn hàng nếu đơn hàng chưa được xác nhận, chuẩn bị giao hàng.</w:t>
      </w:r>
    </w:p>
    <w:p w:rsidR="000809FF" w:rsidRPr="000809FF" w:rsidRDefault="000809FF" w:rsidP="00B74727">
      <w:pPr>
        <w:pStyle w:val="nd"/>
        <w:numPr>
          <w:ilvl w:val="0"/>
          <w:numId w:val="82"/>
        </w:numPr>
        <w:ind w:left="851" w:hanging="284"/>
        <w:rPr>
          <w:szCs w:val="24"/>
        </w:rPr>
      </w:pPr>
      <w:r w:rsidRPr="000809FF">
        <w:rPr>
          <w:szCs w:val="24"/>
        </w:rPr>
        <w:lastRenderedPageBreak/>
        <w:t>Hủy đơn hàng: Khách hàng có thể hủy đơn hàng nếu đơn hàng đó chưa được giao hoặc đã được xác nhận. Quản trị viên có thể xử lý yêu cầu hủy đơn hàng từ khách hàng.</w:t>
      </w:r>
    </w:p>
    <w:p w:rsidR="005C33C3" w:rsidRDefault="000809FF" w:rsidP="00A30686">
      <w:pPr>
        <w:pStyle w:val="nd"/>
        <w:ind w:firstLine="0"/>
        <w:jc w:val="center"/>
      </w:pPr>
      <w:r w:rsidRPr="000809FF">
        <w:rPr>
          <w:noProof/>
        </w:rPr>
        <w:drawing>
          <wp:inline distT="0" distB="0" distL="0" distR="0" wp14:anchorId="3043C935" wp14:editId="338ACE72">
            <wp:extent cx="5220919" cy="2627194"/>
            <wp:effectExtent l="0" t="0" r="0" b="190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4470" cy="2639045"/>
                    </a:xfrm>
                    <a:prstGeom prst="rect">
                      <a:avLst/>
                    </a:prstGeom>
                  </pic:spPr>
                </pic:pic>
              </a:graphicData>
            </a:graphic>
          </wp:inline>
        </w:drawing>
      </w:r>
    </w:p>
    <w:p w:rsidR="008222D8" w:rsidRPr="004568FE" w:rsidRDefault="008222D8" w:rsidP="00A30686">
      <w:pPr>
        <w:pStyle w:val="Caption"/>
        <w:ind w:firstLine="0"/>
        <w:rPr>
          <w:i/>
        </w:rPr>
      </w:pPr>
      <w:r w:rsidRPr="004568FE">
        <w:rPr>
          <w:i/>
        </w:rPr>
        <w:t>Hình</w:t>
      </w:r>
      <w:r w:rsidR="004568FE" w:rsidRPr="004568FE">
        <w:rPr>
          <w:i/>
        </w:rPr>
        <w:t xml:space="preserve"> 4</w:t>
      </w:r>
      <w:r w:rsidRPr="004568FE">
        <w:rPr>
          <w:i/>
        </w:rPr>
        <w:t xml:space="preserve">.28: </w:t>
      </w:r>
      <w:r w:rsidR="00A26CD9">
        <w:rPr>
          <w:i/>
        </w:rPr>
        <w:t>Giao diện t</w:t>
      </w:r>
      <w:r w:rsidRPr="004568FE">
        <w:rPr>
          <w:i/>
        </w:rPr>
        <w:t xml:space="preserve">rang chi tiết đơn </w:t>
      </w:r>
      <w:r w:rsidR="004568FE">
        <w:rPr>
          <w:i/>
        </w:rPr>
        <w:t>hàng</w:t>
      </w:r>
    </w:p>
    <w:p w:rsidR="008222D8" w:rsidRDefault="008222D8" w:rsidP="00A30686">
      <w:pPr>
        <w:pStyle w:val="nd"/>
        <w:numPr>
          <w:ilvl w:val="2"/>
          <w:numId w:val="83"/>
        </w:numPr>
        <w:ind w:left="851" w:hanging="567"/>
        <w:jc w:val="left"/>
        <w:outlineLvl w:val="2"/>
        <w:rPr>
          <w:b/>
        </w:rPr>
      </w:pPr>
      <w:bookmarkStart w:id="151" w:name="_Toc172585598"/>
      <w:r w:rsidRPr="008222D8">
        <w:rPr>
          <w:b/>
        </w:rPr>
        <w:t>Chức năng</w:t>
      </w:r>
      <w:r w:rsidR="004568FE">
        <w:rPr>
          <w:b/>
        </w:rPr>
        <w:t xml:space="preserve"> quản lý</w:t>
      </w:r>
      <w:r w:rsidRPr="008222D8">
        <w:rPr>
          <w:b/>
        </w:rPr>
        <w:t xml:space="preserve"> phiếu giảm giá</w:t>
      </w:r>
      <w:bookmarkEnd w:id="151"/>
    </w:p>
    <w:p w:rsidR="000809FF" w:rsidRDefault="000809FF" w:rsidP="000809FF">
      <w:pPr>
        <w:pStyle w:val="nd"/>
        <w:ind w:left="284" w:firstLine="283"/>
      </w:pPr>
      <w:r>
        <w:t>Quản trị viên có thể xem, thêm, sửa, và xóa các phiếu giảm giá từ trang này. Danh sách các phiếu giảm giá hiển thị chi tiế</w:t>
      </w:r>
      <w:r w:rsidR="00727A63">
        <w:t>t về mã phiếu, giá trị giảm giá và loại phiếu</w:t>
      </w:r>
      <w:r>
        <w:t xml:space="preserve">. </w:t>
      </w:r>
    </w:p>
    <w:p w:rsidR="000809FF" w:rsidRDefault="000809FF" w:rsidP="00A30686">
      <w:pPr>
        <w:pStyle w:val="nd"/>
        <w:ind w:left="284" w:firstLine="283"/>
      </w:pPr>
      <w:r>
        <w:t>Quản trị viên cũng có thể áp dụng các phiếu giảm giá vào các đơn hàng để khách hàng được hưởng ưu đãi tương ứng. Chức năng này giúp tăng tính hấp dẫn và khuyến khích khách hàng thực hiện các giao dịch mua sắm trên nền tảng của bạn.</w:t>
      </w:r>
    </w:p>
    <w:p w:rsidR="008222D8" w:rsidRDefault="000809FF" w:rsidP="008222D8">
      <w:pPr>
        <w:pStyle w:val="nd"/>
        <w:ind w:left="284" w:hanging="284"/>
        <w:jc w:val="center"/>
      </w:pPr>
      <w:r w:rsidRPr="000809FF">
        <w:rPr>
          <w:noProof/>
        </w:rPr>
        <w:drawing>
          <wp:inline distT="0" distB="0" distL="0" distR="0" wp14:anchorId="6F1EBD3C" wp14:editId="094E8E20">
            <wp:extent cx="5760720" cy="1480782"/>
            <wp:effectExtent l="0" t="0" r="0" b="571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1691" cy="1483602"/>
                    </a:xfrm>
                    <a:prstGeom prst="rect">
                      <a:avLst/>
                    </a:prstGeom>
                  </pic:spPr>
                </pic:pic>
              </a:graphicData>
            </a:graphic>
          </wp:inline>
        </w:drawing>
      </w:r>
    </w:p>
    <w:p w:rsidR="008222D8" w:rsidRPr="004568FE" w:rsidRDefault="008222D8" w:rsidP="00A30686">
      <w:pPr>
        <w:pStyle w:val="nd"/>
        <w:ind w:firstLine="0"/>
        <w:jc w:val="center"/>
        <w:rPr>
          <w:i/>
        </w:rPr>
      </w:pPr>
      <w:r w:rsidRPr="004568FE">
        <w:rPr>
          <w:i/>
        </w:rPr>
        <w:t>Hình</w:t>
      </w:r>
      <w:r w:rsidR="00F77F01" w:rsidRPr="004568FE">
        <w:rPr>
          <w:i/>
        </w:rPr>
        <w:t xml:space="preserve"> </w:t>
      </w:r>
      <w:r w:rsidR="000809FF">
        <w:rPr>
          <w:i/>
        </w:rPr>
        <w:t>4.29: Giao diện t</w:t>
      </w:r>
      <w:r w:rsidRPr="004568FE">
        <w:rPr>
          <w:i/>
        </w:rPr>
        <w:t>rang</w:t>
      </w:r>
      <w:r w:rsidR="004568FE" w:rsidRPr="004568FE">
        <w:rPr>
          <w:i/>
        </w:rPr>
        <w:t xml:space="preserve"> quản lý</w:t>
      </w:r>
      <w:r w:rsidRPr="004568FE">
        <w:rPr>
          <w:i/>
        </w:rPr>
        <w:t xml:space="preserve"> phiếu giảm giá</w:t>
      </w:r>
    </w:p>
    <w:p w:rsidR="00FD3D07" w:rsidRDefault="00FD3D07" w:rsidP="00FD3D07">
      <w:pPr>
        <w:pStyle w:val="nd"/>
        <w:ind w:left="284" w:firstLine="283"/>
      </w:pPr>
      <w:r w:rsidRPr="00FD3D07">
        <w:lastRenderedPageBreak/>
        <w:t>Trang thêm</w:t>
      </w:r>
      <w:r>
        <w:t xml:space="preserve"> phiếu giảm giá</w:t>
      </w:r>
      <w:r w:rsidRPr="00FD3D07">
        <w:t xml:space="preserve"> giúp quản trị viên có thể thêm một</w:t>
      </w:r>
      <w:r>
        <w:t xml:space="preserve"> phiếu giảm giá</w:t>
      </w:r>
      <w:r w:rsidRPr="00FD3D07">
        <w:t xml:space="preserve"> mới, sau khi nhập thông tin và bấm vào nút lưu, thông tin về sản phẩm đó sẽ được ghi nhận và trả về trang danh sách</w:t>
      </w:r>
      <w:r>
        <w:t xml:space="preserve"> phiếu</w:t>
      </w:r>
      <w:r w:rsidRPr="00FD3D07">
        <w:t>.</w:t>
      </w:r>
    </w:p>
    <w:p w:rsidR="007C5D9E" w:rsidRDefault="00FD3D07" w:rsidP="00A30686">
      <w:pPr>
        <w:pStyle w:val="nd"/>
        <w:ind w:left="284" w:hanging="284"/>
        <w:jc w:val="center"/>
      </w:pPr>
      <w:r w:rsidRPr="00FD3D07">
        <w:rPr>
          <w:noProof/>
        </w:rPr>
        <w:drawing>
          <wp:inline distT="0" distB="0" distL="0" distR="0" wp14:anchorId="25AF27AF" wp14:editId="4B92380B">
            <wp:extent cx="5760720" cy="2113915"/>
            <wp:effectExtent l="0" t="0" r="0"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113915"/>
                    </a:xfrm>
                    <a:prstGeom prst="rect">
                      <a:avLst/>
                    </a:prstGeom>
                  </pic:spPr>
                </pic:pic>
              </a:graphicData>
            </a:graphic>
          </wp:inline>
        </w:drawing>
      </w:r>
    </w:p>
    <w:p w:rsidR="00F77F01" w:rsidRPr="008375D3" w:rsidRDefault="00F77F01" w:rsidP="00F77F01">
      <w:pPr>
        <w:pStyle w:val="nd"/>
        <w:ind w:left="284" w:hanging="284"/>
        <w:jc w:val="center"/>
        <w:rPr>
          <w:i/>
        </w:rPr>
      </w:pPr>
      <w:r w:rsidRPr="008375D3">
        <w:rPr>
          <w:i/>
        </w:rPr>
        <w:t xml:space="preserve">Hình 4.30: </w:t>
      </w:r>
      <w:r w:rsidR="00036008">
        <w:rPr>
          <w:i/>
        </w:rPr>
        <w:t>Giao diện t</w:t>
      </w:r>
      <w:r w:rsidRPr="008375D3">
        <w:rPr>
          <w:i/>
        </w:rPr>
        <w:t>rang thêm phiếu giảm giá</w:t>
      </w:r>
    </w:p>
    <w:p w:rsidR="006A3047" w:rsidRDefault="006A3047" w:rsidP="00A30686">
      <w:pPr>
        <w:pStyle w:val="nd"/>
        <w:ind w:left="284" w:firstLine="283"/>
      </w:pPr>
      <w:r>
        <w:t>Quản trị viên cũng có thể xóa phiếu hiện có bằng cách bấm vào nút xóa. sau khi bấm sẽ xuất hiện hộp thoại xóa, nếu quản trị viên đồng ý thì hệ thống sẽ xóa phiếu đó, ngược lại sẽ hủy bỏ thao tác xóa.</w:t>
      </w:r>
    </w:p>
    <w:p w:rsidR="009A0F1A" w:rsidRDefault="009A0F1A" w:rsidP="00A30686">
      <w:pPr>
        <w:pStyle w:val="nd"/>
        <w:numPr>
          <w:ilvl w:val="2"/>
          <w:numId w:val="83"/>
        </w:numPr>
        <w:ind w:left="993" w:hanging="709"/>
        <w:outlineLvl w:val="2"/>
        <w:rPr>
          <w:b/>
        </w:rPr>
      </w:pPr>
      <w:bookmarkStart w:id="152" w:name="_Toc172585599"/>
      <w:r w:rsidRPr="009A0F1A">
        <w:rPr>
          <w:b/>
        </w:rPr>
        <w:t xml:space="preserve">Chức năng quản lý tài khoản các </w:t>
      </w:r>
      <w:r>
        <w:rPr>
          <w:b/>
        </w:rPr>
        <w:t>người dùng</w:t>
      </w:r>
      <w:bookmarkEnd w:id="152"/>
    </w:p>
    <w:p w:rsidR="009E5ED8" w:rsidRDefault="009A0F1A" w:rsidP="009E5ED8">
      <w:pPr>
        <w:pStyle w:val="nd"/>
        <w:ind w:left="284" w:firstLine="283"/>
      </w:pPr>
      <w:r w:rsidRPr="009A0F1A">
        <w:t>Chức năng quản lý tài khoản</w:t>
      </w:r>
      <w:r>
        <w:t xml:space="preserve"> người dùng</w:t>
      </w:r>
      <w:r w:rsidRPr="009A0F1A">
        <w:t xml:space="preserve"> cho phép quản trị viên dễ dàng quản lý thông tin cá nhân. Trang này cung cấp danh sách</w:t>
      </w:r>
      <w:r>
        <w:t xml:space="preserve"> người dùng</w:t>
      </w:r>
      <w:r w:rsidRPr="009A0F1A">
        <w:t>, cho phép xem và cập nhật chi tiết tài khoản, bao gồm</w:t>
      </w:r>
      <w:r>
        <w:t xml:space="preserve"> các</w:t>
      </w:r>
      <w:r w:rsidRPr="009A0F1A">
        <w:t xml:space="preserve"> thông tin cá nhân</w:t>
      </w:r>
      <w:r>
        <w:t>: tên, email, địa chỉ, số điện thoại và có thể thay đổi mật khẩu mới nếu muốn</w:t>
      </w:r>
      <w:r w:rsidRPr="009A0F1A">
        <w:t xml:space="preserve">. </w:t>
      </w:r>
      <w:r w:rsidR="009E5ED8" w:rsidRPr="009A0F1A">
        <w:t>Quản trị viên cũng có thể khóa, mở khóa và xóa tài khoản khi cần thiết để duy trì quản lý hiệu quả và bảo mật cho hệ thống.</w:t>
      </w:r>
    </w:p>
    <w:p w:rsidR="009A0F1A" w:rsidRDefault="009A0F1A" w:rsidP="009E5ED8">
      <w:pPr>
        <w:pStyle w:val="nd"/>
        <w:ind w:left="284" w:firstLine="283"/>
      </w:pPr>
      <w:r w:rsidRPr="009A0F1A">
        <w:rPr>
          <w:noProof/>
        </w:rPr>
        <w:drawing>
          <wp:inline distT="0" distB="0" distL="0" distR="0" wp14:anchorId="437CE52C" wp14:editId="2970A765">
            <wp:extent cx="5478308" cy="1337310"/>
            <wp:effectExtent l="0" t="0" r="8255"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Lst>
                    </a:blip>
                    <a:srcRect b="18645"/>
                    <a:stretch/>
                  </pic:blipFill>
                  <pic:spPr bwMode="auto">
                    <a:xfrm>
                      <a:off x="0" y="0"/>
                      <a:ext cx="5508565" cy="1344696"/>
                    </a:xfrm>
                    <a:prstGeom prst="rect">
                      <a:avLst/>
                    </a:prstGeom>
                    <a:ln>
                      <a:noFill/>
                    </a:ln>
                    <a:extLst>
                      <a:ext uri="{53640926-AAD7-44D8-BBD7-CCE9431645EC}">
                        <a14:shadowObscured xmlns:a14="http://schemas.microsoft.com/office/drawing/2010/main"/>
                      </a:ext>
                    </a:extLst>
                  </pic:spPr>
                </pic:pic>
              </a:graphicData>
            </a:graphic>
          </wp:inline>
        </w:drawing>
      </w:r>
    </w:p>
    <w:p w:rsidR="009A0F1A" w:rsidRPr="008A0059" w:rsidRDefault="009A0F1A" w:rsidP="009A0F1A">
      <w:pPr>
        <w:pStyle w:val="nd"/>
        <w:ind w:firstLine="0"/>
        <w:jc w:val="center"/>
        <w:rPr>
          <w:i/>
        </w:rPr>
      </w:pPr>
      <w:r w:rsidRPr="00E26549">
        <w:rPr>
          <w:i/>
        </w:rPr>
        <w:t>Hình 4.3</w:t>
      </w:r>
      <w:r>
        <w:rPr>
          <w:i/>
        </w:rPr>
        <w:t>1: Giao diện trang quản lý tài khoản người dùng</w:t>
      </w:r>
    </w:p>
    <w:p w:rsidR="009A0F1A" w:rsidRDefault="009A0F1A" w:rsidP="00D56048">
      <w:pPr>
        <w:pStyle w:val="nd"/>
        <w:ind w:left="284" w:firstLine="283"/>
      </w:pPr>
      <w:r>
        <w:lastRenderedPageBreak/>
        <w:t>Trang sửa tài khoản người dùng</w:t>
      </w:r>
      <w:r w:rsidRPr="009A0F1A">
        <w:t xml:space="preserve"> giúp quản trị viên có thể sửa </w:t>
      </w:r>
      <w:r>
        <w:t xml:space="preserve">tài khoản </w:t>
      </w:r>
      <w:r w:rsidRPr="009A0F1A">
        <w:t>hiện có, sau khi n</w:t>
      </w:r>
      <w:r>
        <w:t>hập thông tin và bấm vào nút cập nhật</w:t>
      </w:r>
      <w:r w:rsidRPr="009A0F1A">
        <w:t xml:space="preserve">, thông tin về </w:t>
      </w:r>
      <w:r>
        <w:t xml:space="preserve">tài khoản </w:t>
      </w:r>
      <w:r w:rsidRPr="009A0F1A">
        <w:t xml:space="preserve">đó sẽ được cập nhật lại và trả về trang danh sách </w:t>
      </w:r>
      <w:r>
        <w:t>tài khoản người dùng</w:t>
      </w:r>
      <w:r w:rsidRPr="009A0F1A">
        <w:t>.</w:t>
      </w:r>
    </w:p>
    <w:p w:rsidR="009A0F1A" w:rsidRDefault="009A0F1A" w:rsidP="009A0F1A">
      <w:pPr>
        <w:pStyle w:val="nd"/>
        <w:ind w:firstLine="0"/>
        <w:jc w:val="center"/>
      </w:pPr>
      <w:r w:rsidRPr="009A0F1A">
        <w:rPr>
          <w:noProof/>
        </w:rPr>
        <w:drawing>
          <wp:inline distT="0" distB="0" distL="0" distR="0" wp14:anchorId="61D2A26F" wp14:editId="68AE66DF">
            <wp:extent cx="5194338" cy="2644120"/>
            <wp:effectExtent l="0" t="0" r="6350" b="444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Lst>
                    </a:blip>
                    <a:stretch>
                      <a:fillRect/>
                    </a:stretch>
                  </pic:blipFill>
                  <pic:spPr>
                    <a:xfrm>
                      <a:off x="0" y="0"/>
                      <a:ext cx="5238950" cy="2666829"/>
                    </a:xfrm>
                    <a:prstGeom prst="rect">
                      <a:avLst/>
                    </a:prstGeom>
                  </pic:spPr>
                </pic:pic>
              </a:graphicData>
            </a:graphic>
          </wp:inline>
        </w:drawing>
      </w:r>
    </w:p>
    <w:p w:rsidR="009A0F1A" w:rsidRDefault="009A0F1A" w:rsidP="009E5ED8">
      <w:pPr>
        <w:pStyle w:val="nd"/>
        <w:ind w:firstLine="0"/>
        <w:jc w:val="center"/>
        <w:rPr>
          <w:i/>
        </w:rPr>
      </w:pPr>
      <w:r w:rsidRPr="00E26549">
        <w:rPr>
          <w:i/>
        </w:rPr>
        <w:t>Hình 4.3</w:t>
      </w:r>
      <w:r>
        <w:rPr>
          <w:i/>
        </w:rPr>
        <w:t>2: Giao diện trang sửa tài khoản người dùng</w:t>
      </w:r>
    </w:p>
    <w:p w:rsidR="009E5ED8" w:rsidRDefault="009E5ED8" w:rsidP="009E5ED8">
      <w:pPr>
        <w:pStyle w:val="nd"/>
        <w:ind w:left="284" w:firstLine="283"/>
      </w:pPr>
      <w:r w:rsidRPr="009A0F1A">
        <w:t>Quản trị viên cũng có thể khóa, mở khóa và xóa tài khoản khi cần thiết để duy trì quản lý hiệu quả và bảo mật cho hệ thống.</w:t>
      </w:r>
    </w:p>
    <w:p w:rsidR="00A02184" w:rsidRDefault="00A02184" w:rsidP="008255D2">
      <w:pPr>
        <w:pStyle w:val="nd"/>
        <w:numPr>
          <w:ilvl w:val="2"/>
          <w:numId w:val="83"/>
        </w:numPr>
        <w:ind w:left="993" w:hanging="709"/>
        <w:outlineLvl w:val="2"/>
        <w:rPr>
          <w:b/>
        </w:rPr>
      </w:pPr>
      <w:bookmarkStart w:id="153" w:name="_Toc172585600"/>
      <w:r w:rsidRPr="00E26549">
        <w:rPr>
          <w:b/>
        </w:rPr>
        <w:t>Chức năng quản lý tổng danh thu của StoreT</w:t>
      </w:r>
      <w:bookmarkEnd w:id="153"/>
    </w:p>
    <w:p w:rsidR="008A0059" w:rsidRDefault="00382F39" w:rsidP="008A0059">
      <w:pPr>
        <w:pStyle w:val="nd"/>
        <w:ind w:left="284" w:firstLine="283"/>
      </w:pPr>
      <w:r w:rsidRPr="00382F39">
        <w:t>Biểu đồ cột (Bar Chart) dưới đây thể hiện dữ liệu về đơn hàng, doanh số, lợi nhuận và số lượng qua các khoảng thời gian nhất định.</w:t>
      </w:r>
    </w:p>
    <w:p w:rsidR="008A0059" w:rsidRPr="00FA04B8" w:rsidRDefault="008A0059" w:rsidP="008A0059">
      <w:pPr>
        <w:pStyle w:val="nd"/>
        <w:ind w:firstLine="0"/>
        <w:jc w:val="center"/>
      </w:pPr>
      <w:r>
        <w:t xml:space="preserve"> </w:t>
      </w:r>
      <w:r w:rsidRPr="00382F39">
        <w:rPr>
          <w:noProof/>
        </w:rPr>
        <w:drawing>
          <wp:inline distT="0" distB="0" distL="0" distR="0" wp14:anchorId="05AD5E18" wp14:editId="66FF7377">
            <wp:extent cx="5377810" cy="2440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Lst>
                    </a:blip>
                    <a:stretch>
                      <a:fillRect/>
                    </a:stretch>
                  </pic:blipFill>
                  <pic:spPr>
                    <a:xfrm>
                      <a:off x="0" y="0"/>
                      <a:ext cx="5412591" cy="2456727"/>
                    </a:xfrm>
                    <a:prstGeom prst="rect">
                      <a:avLst/>
                    </a:prstGeom>
                  </pic:spPr>
                </pic:pic>
              </a:graphicData>
            </a:graphic>
          </wp:inline>
        </w:drawing>
      </w:r>
    </w:p>
    <w:p w:rsidR="008A0059" w:rsidRPr="008A0059" w:rsidRDefault="008A0059" w:rsidP="008A0059">
      <w:pPr>
        <w:pStyle w:val="nd"/>
        <w:ind w:firstLine="0"/>
        <w:jc w:val="center"/>
        <w:rPr>
          <w:i/>
        </w:rPr>
      </w:pPr>
      <w:r w:rsidRPr="00E26549">
        <w:rPr>
          <w:i/>
        </w:rPr>
        <w:t>Hình 4.3</w:t>
      </w:r>
      <w:r w:rsidR="008705DD">
        <w:rPr>
          <w:i/>
        </w:rPr>
        <w:t>3</w:t>
      </w:r>
      <w:r w:rsidR="00234DB9">
        <w:rPr>
          <w:i/>
        </w:rPr>
        <w:t xml:space="preserve">: Giao diện thống kê </w:t>
      </w:r>
      <w:r w:rsidR="009A0F1A">
        <w:rPr>
          <w:i/>
        </w:rPr>
        <w:t>doanh thu</w:t>
      </w:r>
    </w:p>
    <w:p w:rsidR="00382F39" w:rsidRPr="008A0059" w:rsidRDefault="00382F39" w:rsidP="00382F39">
      <w:pPr>
        <w:pStyle w:val="nd"/>
        <w:ind w:left="284" w:firstLine="283"/>
        <w:rPr>
          <w:b/>
          <w:i/>
        </w:rPr>
      </w:pPr>
      <w:r w:rsidRPr="008A0059">
        <w:rPr>
          <w:b/>
          <w:i/>
        </w:rPr>
        <w:lastRenderedPageBreak/>
        <w:t>Các Thông Tin Chính:</w:t>
      </w:r>
    </w:p>
    <w:p w:rsidR="00382F39" w:rsidRPr="00382F39" w:rsidRDefault="00382F39" w:rsidP="008255D2">
      <w:pPr>
        <w:pStyle w:val="nd"/>
        <w:numPr>
          <w:ilvl w:val="0"/>
          <w:numId w:val="61"/>
        </w:numPr>
        <w:ind w:left="851" w:hanging="284"/>
      </w:pPr>
      <w:r w:rsidRPr="00382F39">
        <w:t>Đơn hàng (Order): Biểu thị số lượng đơn hàng được đặt trong mỗi khoảng thời gian.</w:t>
      </w:r>
    </w:p>
    <w:p w:rsidR="00382F39" w:rsidRPr="00382F39" w:rsidRDefault="00382F39" w:rsidP="008255D2">
      <w:pPr>
        <w:pStyle w:val="nd"/>
        <w:numPr>
          <w:ilvl w:val="0"/>
          <w:numId w:val="61"/>
        </w:numPr>
        <w:ind w:left="851" w:hanging="284"/>
      </w:pPr>
      <w:r w:rsidRPr="00382F39">
        <w:t>Doanh số (Sales): Đại diện cho tổng doanh thu thu được từ các đơn hàng.</w:t>
      </w:r>
    </w:p>
    <w:p w:rsidR="00382F39" w:rsidRPr="00382F39" w:rsidRDefault="00382F39" w:rsidP="008255D2">
      <w:pPr>
        <w:pStyle w:val="nd"/>
        <w:numPr>
          <w:ilvl w:val="0"/>
          <w:numId w:val="61"/>
        </w:numPr>
        <w:ind w:left="851" w:hanging="284"/>
      </w:pPr>
      <w:r w:rsidRPr="00382F39">
        <w:t>Lợi nhuận (Profit): Thể hiện số tiền lãi thu được sau khi trừ đi các chi phí.</w:t>
      </w:r>
    </w:p>
    <w:p w:rsidR="00382F39" w:rsidRPr="00382F39" w:rsidRDefault="00382F39" w:rsidP="008255D2">
      <w:pPr>
        <w:pStyle w:val="nd"/>
        <w:numPr>
          <w:ilvl w:val="0"/>
          <w:numId w:val="61"/>
        </w:numPr>
        <w:ind w:left="851" w:hanging="284"/>
      </w:pPr>
      <w:r w:rsidRPr="00382F39">
        <w:t>Số lượng (Quantity): Biểu thị số lượng sản phẩm được bán ra.</w:t>
      </w:r>
    </w:p>
    <w:p w:rsidR="00382F39" w:rsidRPr="008A0059" w:rsidRDefault="00382F39" w:rsidP="00382F39">
      <w:pPr>
        <w:pStyle w:val="nd"/>
        <w:ind w:left="284" w:firstLine="283"/>
        <w:rPr>
          <w:b/>
          <w:i/>
        </w:rPr>
      </w:pPr>
      <w:r w:rsidRPr="008A0059">
        <w:rPr>
          <w:b/>
          <w:i/>
        </w:rPr>
        <w:t>Phân Tích:</w:t>
      </w:r>
    </w:p>
    <w:p w:rsidR="00382F39" w:rsidRPr="00382F39" w:rsidRDefault="00382F39" w:rsidP="008255D2">
      <w:pPr>
        <w:pStyle w:val="nd"/>
        <w:numPr>
          <w:ilvl w:val="0"/>
          <w:numId w:val="62"/>
        </w:numPr>
        <w:ind w:left="851" w:hanging="284"/>
      </w:pPr>
      <w:r w:rsidRPr="00382F39">
        <w:t xml:space="preserve">Xu hướng đơn hàng: Số lượng đơn hàng có xu hướng tăng/giảm vào các khoảng thời gian cụ thể. </w:t>
      </w:r>
    </w:p>
    <w:p w:rsidR="00382F39" w:rsidRPr="00382F39" w:rsidRDefault="00382F39" w:rsidP="008255D2">
      <w:pPr>
        <w:pStyle w:val="nd"/>
        <w:numPr>
          <w:ilvl w:val="0"/>
          <w:numId w:val="62"/>
        </w:numPr>
        <w:ind w:left="851" w:hanging="284"/>
      </w:pPr>
      <w:r w:rsidRPr="00382F39">
        <w:t>Doanh số và lợi nhuận: Doanh số và lợi nhuận thường có mối liên hệ mật thiết với nhau. Khi doanh số tăng, lợi nhuận cũng tăng theo, nhưng mức độ tăng có thể khác nhau tùy thuộc vào các chi phí liên quan.</w:t>
      </w:r>
    </w:p>
    <w:p w:rsidR="00382F39" w:rsidRPr="00382F39" w:rsidRDefault="00382F39" w:rsidP="008255D2">
      <w:pPr>
        <w:pStyle w:val="nd"/>
        <w:numPr>
          <w:ilvl w:val="0"/>
          <w:numId w:val="62"/>
        </w:numPr>
        <w:ind w:left="851" w:hanging="284"/>
      </w:pPr>
      <w:r w:rsidRPr="00382F39">
        <w:t>Số lượng sản phẩm bán ra: Đây là chỉ số quan trọng để đánh giá sự phổ biến của các sản phẩm và hiệu quả của chiến lược kinh doanh.</w:t>
      </w:r>
    </w:p>
    <w:p w:rsidR="008A0059" w:rsidRDefault="00CD0C34" w:rsidP="00CD0C34">
      <w:pPr>
        <w:pStyle w:val="nd"/>
        <w:numPr>
          <w:ilvl w:val="2"/>
          <w:numId w:val="83"/>
        </w:numPr>
        <w:ind w:left="851" w:hanging="567"/>
        <w:outlineLvl w:val="2"/>
        <w:rPr>
          <w:b/>
        </w:rPr>
      </w:pPr>
      <w:bookmarkStart w:id="154" w:name="_Toc172585601"/>
      <w:r w:rsidRPr="00CD0C34">
        <w:rPr>
          <w:b/>
        </w:rPr>
        <w:t xml:space="preserve">Giao diện </w:t>
      </w:r>
      <w:r w:rsidR="00827FC4">
        <w:rPr>
          <w:b/>
        </w:rPr>
        <w:t>c</w:t>
      </w:r>
      <w:r w:rsidR="008A0059" w:rsidRPr="00E26549">
        <w:rPr>
          <w:b/>
        </w:rPr>
        <w:t xml:space="preserve">hức năng quản lý tổng </w:t>
      </w:r>
      <w:r w:rsidR="008A0059">
        <w:rPr>
          <w:b/>
        </w:rPr>
        <w:t>sản phẩm, đơn hàng</w:t>
      </w:r>
      <w:r w:rsidR="00B7071C">
        <w:rPr>
          <w:b/>
        </w:rPr>
        <w:t>, khách hàng</w:t>
      </w:r>
      <w:r w:rsidR="008A0059">
        <w:rPr>
          <w:b/>
        </w:rPr>
        <w:t xml:space="preserve"> </w:t>
      </w:r>
      <w:r w:rsidR="008A0059" w:rsidRPr="00E26549">
        <w:rPr>
          <w:b/>
        </w:rPr>
        <w:t>của StoreT</w:t>
      </w:r>
      <w:bookmarkEnd w:id="154"/>
    </w:p>
    <w:p w:rsidR="00EF0297" w:rsidRDefault="008A0059" w:rsidP="008A0059">
      <w:pPr>
        <w:pStyle w:val="nd"/>
        <w:ind w:left="284" w:firstLine="283"/>
        <w:jc w:val="left"/>
      </w:pPr>
      <w:r>
        <w:t>Biểu đồ Donut Chart dưới đây thể hiện các số liệu thống kê liên quan đến sản phẩm, đơn hàng và khách hàng.</w:t>
      </w:r>
    </w:p>
    <w:p w:rsidR="00B7071C" w:rsidRDefault="00B7071C" w:rsidP="00E177CC">
      <w:pPr>
        <w:pStyle w:val="nd"/>
        <w:ind w:left="284" w:hanging="284"/>
        <w:jc w:val="center"/>
      </w:pPr>
      <w:r w:rsidRPr="00B7071C">
        <w:rPr>
          <w:noProof/>
        </w:rPr>
        <w:drawing>
          <wp:inline distT="0" distB="0" distL="0" distR="0" wp14:anchorId="70FD97A2" wp14:editId="4BAF2846">
            <wp:extent cx="3155898" cy="2458528"/>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8112" cy="2483624"/>
                    </a:xfrm>
                    <a:prstGeom prst="rect">
                      <a:avLst/>
                    </a:prstGeom>
                  </pic:spPr>
                </pic:pic>
              </a:graphicData>
            </a:graphic>
          </wp:inline>
        </w:drawing>
      </w:r>
    </w:p>
    <w:p w:rsidR="00B7071C" w:rsidRPr="007B03FA" w:rsidRDefault="00B7071C" w:rsidP="00E177CC">
      <w:pPr>
        <w:pStyle w:val="nd"/>
        <w:ind w:left="525" w:hanging="525"/>
        <w:jc w:val="center"/>
        <w:rPr>
          <w:i/>
        </w:rPr>
      </w:pPr>
      <w:r w:rsidRPr="00E26549">
        <w:rPr>
          <w:i/>
        </w:rPr>
        <w:t>Hình 4.3</w:t>
      </w:r>
      <w:r w:rsidR="008705DD">
        <w:rPr>
          <w:i/>
        </w:rPr>
        <w:t>4</w:t>
      </w:r>
      <w:r>
        <w:rPr>
          <w:i/>
        </w:rPr>
        <w:t>: Giao diện thống kê sản phẩm, đơn hàng, khách hàng</w:t>
      </w:r>
    </w:p>
    <w:p w:rsidR="008A0059" w:rsidRDefault="00234DB9" w:rsidP="00E177CC">
      <w:pPr>
        <w:pStyle w:val="nd"/>
        <w:ind w:left="284" w:hanging="284"/>
        <w:jc w:val="center"/>
      </w:pPr>
      <w:r w:rsidRPr="00234DB9">
        <w:rPr>
          <w:noProof/>
        </w:rPr>
        <w:lastRenderedPageBreak/>
        <w:drawing>
          <wp:inline distT="0" distB="0" distL="0" distR="0" wp14:anchorId="19A8DA2D" wp14:editId="7DC6B487">
            <wp:extent cx="3991610" cy="28465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Lst>
                    </a:blip>
                    <a:srcRect l="7011" t="3295"/>
                    <a:stretch/>
                  </pic:blipFill>
                  <pic:spPr bwMode="auto">
                    <a:xfrm>
                      <a:off x="0" y="0"/>
                      <a:ext cx="4103058" cy="2926045"/>
                    </a:xfrm>
                    <a:prstGeom prst="rect">
                      <a:avLst/>
                    </a:prstGeom>
                    <a:ln>
                      <a:noFill/>
                    </a:ln>
                    <a:extLst>
                      <a:ext uri="{53640926-AAD7-44D8-BBD7-CCE9431645EC}">
                        <a14:shadowObscured xmlns:a14="http://schemas.microsoft.com/office/drawing/2010/main"/>
                      </a:ext>
                    </a:extLst>
                  </pic:spPr>
                </pic:pic>
              </a:graphicData>
            </a:graphic>
          </wp:inline>
        </w:drawing>
      </w:r>
    </w:p>
    <w:p w:rsidR="00234DB9" w:rsidRDefault="00234DB9" w:rsidP="00E177CC">
      <w:pPr>
        <w:pStyle w:val="nd"/>
        <w:ind w:left="525" w:hanging="525"/>
        <w:jc w:val="center"/>
        <w:rPr>
          <w:i/>
        </w:rPr>
      </w:pPr>
      <w:r w:rsidRPr="00E26549">
        <w:rPr>
          <w:i/>
        </w:rPr>
        <w:t>Hình 4.3</w:t>
      </w:r>
      <w:r w:rsidR="008705DD">
        <w:rPr>
          <w:i/>
        </w:rPr>
        <w:t>5</w:t>
      </w:r>
      <w:r>
        <w:rPr>
          <w:i/>
        </w:rPr>
        <w:t>: Giao diện thống kê</w:t>
      </w:r>
      <w:r w:rsidR="00B7071C">
        <w:rPr>
          <w:i/>
        </w:rPr>
        <w:t xml:space="preserve"> chi tiết</w:t>
      </w:r>
      <w:r w:rsidR="008F6233">
        <w:rPr>
          <w:i/>
        </w:rPr>
        <w:t xml:space="preserve"> sản phẩm, đơn hàng, khách hàng</w:t>
      </w:r>
    </w:p>
    <w:p w:rsidR="00B7071C" w:rsidRPr="00B7071C" w:rsidRDefault="00B7071C" w:rsidP="00E177CC">
      <w:pPr>
        <w:pStyle w:val="nd"/>
        <w:ind w:left="1418" w:hanging="1134"/>
        <w:rPr>
          <w:b/>
          <w:i/>
        </w:rPr>
      </w:pPr>
      <w:r w:rsidRPr="00B7071C">
        <w:rPr>
          <w:b/>
          <w:i/>
        </w:rPr>
        <w:t>Các Thông Tin Chính:</w:t>
      </w:r>
    </w:p>
    <w:p w:rsidR="00B7071C" w:rsidRPr="00B7071C" w:rsidRDefault="00B7071C" w:rsidP="00E177CC">
      <w:pPr>
        <w:pStyle w:val="nd"/>
        <w:numPr>
          <w:ilvl w:val="0"/>
          <w:numId w:val="63"/>
        </w:numPr>
        <w:ind w:left="851" w:hanging="284"/>
      </w:pPr>
      <w:r w:rsidRPr="00B7071C">
        <w:t>Tổng sản phẩm (Total Products): Biểu thị tổng số sản phẩm hiện có trong kho.</w:t>
      </w:r>
    </w:p>
    <w:p w:rsidR="00B7071C" w:rsidRPr="00B7071C" w:rsidRDefault="00B7071C" w:rsidP="00E177CC">
      <w:pPr>
        <w:pStyle w:val="nd"/>
        <w:numPr>
          <w:ilvl w:val="0"/>
          <w:numId w:val="63"/>
        </w:numPr>
        <w:ind w:left="851" w:hanging="284"/>
      </w:pPr>
      <w:r w:rsidRPr="00B7071C">
        <w:t>Tổng số đơn đặt hàng (Total Orders): Đại diện cho tổng số đơn đặt hàng đã được tạo.</w:t>
      </w:r>
    </w:p>
    <w:p w:rsidR="00B7071C" w:rsidRPr="00B7071C" w:rsidRDefault="00B7071C" w:rsidP="00E177CC">
      <w:pPr>
        <w:pStyle w:val="nd"/>
        <w:numPr>
          <w:ilvl w:val="0"/>
          <w:numId w:val="63"/>
        </w:numPr>
        <w:ind w:left="851" w:hanging="284"/>
      </w:pPr>
      <w:r w:rsidRPr="00B7071C">
        <w:t>Tổng số đơn hàng đã hoàn thành (Completed Orders): Thể hiện số đơn hàng đã được hoàn thành và giao đến khách hàng thành công.</w:t>
      </w:r>
    </w:p>
    <w:p w:rsidR="00B7071C" w:rsidRPr="00B7071C" w:rsidRDefault="00B7071C" w:rsidP="00E177CC">
      <w:pPr>
        <w:pStyle w:val="nd"/>
        <w:numPr>
          <w:ilvl w:val="0"/>
          <w:numId w:val="63"/>
        </w:numPr>
        <w:ind w:left="851" w:hanging="284"/>
      </w:pPr>
      <w:r w:rsidRPr="00B7071C">
        <w:t>Tổng số đơn hàng đã huỷ (Canceled Orders): Biểu thị số đơn hàng đã bị hủy.</w:t>
      </w:r>
    </w:p>
    <w:p w:rsidR="00B7071C" w:rsidRPr="00B7071C" w:rsidRDefault="00B7071C" w:rsidP="00E177CC">
      <w:pPr>
        <w:pStyle w:val="nd"/>
        <w:numPr>
          <w:ilvl w:val="0"/>
          <w:numId w:val="63"/>
        </w:numPr>
        <w:ind w:left="851" w:hanging="284"/>
      </w:pPr>
      <w:r w:rsidRPr="00B7071C">
        <w:t>Tổng số khách hàng (Active Users): Đại diện cho tổng số khách hàng hiện đang hoạt động.</w:t>
      </w:r>
    </w:p>
    <w:p w:rsidR="00B7071C" w:rsidRPr="00B7071C" w:rsidRDefault="00B7071C" w:rsidP="00E177CC">
      <w:pPr>
        <w:pStyle w:val="nd"/>
        <w:ind w:left="525" w:hanging="241"/>
        <w:rPr>
          <w:b/>
          <w:i/>
        </w:rPr>
      </w:pPr>
      <w:r w:rsidRPr="00B7071C">
        <w:rPr>
          <w:b/>
          <w:i/>
        </w:rPr>
        <w:t>Phân Tích:</w:t>
      </w:r>
    </w:p>
    <w:p w:rsidR="00B7071C" w:rsidRDefault="00B7071C" w:rsidP="0087108E">
      <w:pPr>
        <w:pStyle w:val="nd"/>
        <w:numPr>
          <w:ilvl w:val="0"/>
          <w:numId w:val="64"/>
        </w:numPr>
        <w:ind w:left="851" w:hanging="284"/>
      </w:pPr>
      <w:r>
        <w:t>Tổng sản phẩm: Giúp đánh giá số lượng hàng hóa hiện có, từ đó lên kế hoạch sản xuất và nhập hàng.</w:t>
      </w:r>
    </w:p>
    <w:p w:rsidR="00B7071C" w:rsidRDefault="00B7071C" w:rsidP="0087108E">
      <w:pPr>
        <w:pStyle w:val="nd"/>
        <w:numPr>
          <w:ilvl w:val="0"/>
          <w:numId w:val="64"/>
        </w:numPr>
        <w:ind w:left="851" w:hanging="284"/>
      </w:pPr>
      <w:r>
        <w:t>Tổng số đơn đặt hàng: Cung cấp thông tin về nhu cầu mua sắm của khách hàng.</w:t>
      </w:r>
    </w:p>
    <w:p w:rsidR="00B7071C" w:rsidRDefault="00B7071C" w:rsidP="0087108E">
      <w:pPr>
        <w:pStyle w:val="nd"/>
        <w:numPr>
          <w:ilvl w:val="0"/>
          <w:numId w:val="64"/>
        </w:numPr>
        <w:ind w:left="851" w:hanging="284"/>
      </w:pPr>
      <w:r>
        <w:t>Tổng số đơn hàng đã hoàn thành: Cho thấy hiệu suất xử lý đơn hàng và giao hàng thành công.</w:t>
      </w:r>
    </w:p>
    <w:p w:rsidR="00B7071C" w:rsidRDefault="00B7071C" w:rsidP="0087108E">
      <w:pPr>
        <w:pStyle w:val="nd"/>
        <w:numPr>
          <w:ilvl w:val="0"/>
          <w:numId w:val="64"/>
        </w:numPr>
        <w:ind w:left="851" w:hanging="284"/>
      </w:pPr>
      <w:r>
        <w:lastRenderedPageBreak/>
        <w:t>Tổng số đơn hàng đã huỷ: Giúp nhận biết tỷ lệ đơn hàng bị hủy và tìm hiểu nguyên nhân để cải thiện dịch vụ.</w:t>
      </w:r>
    </w:p>
    <w:p w:rsidR="00B7071C" w:rsidRPr="00B7071C" w:rsidRDefault="00B7071C" w:rsidP="0087108E">
      <w:pPr>
        <w:pStyle w:val="nd"/>
        <w:numPr>
          <w:ilvl w:val="0"/>
          <w:numId w:val="64"/>
        </w:numPr>
        <w:ind w:left="851" w:hanging="284"/>
        <w:jc w:val="left"/>
      </w:pPr>
      <w:r>
        <w:t>Tổng số khách hàng: Đánh giá mức độ phổ biến và sự tin tưởng của khách hàng đối với cửa hàng.</w:t>
      </w:r>
    </w:p>
    <w:p w:rsidR="00E26549" w:rsidRDefault="00E26549" w:rsidP="00E177CC">
      <w:pPr>
        <w:pStyle w:val="nd"/>
        <w:numPr>
          <w:ilvl w:val="2"/>
          <w:numId w:val="83"/>
        </w:numPr>
        <w:ind w:left="1134" w:hanging="708"/>
        <w:outlineLvl w:val="2"/>
        <w:rPr>
          <w:b/>
        </w:rPr>
      </w:pPr>
      <w:bookmarkStart w:id="155" w:name="_Toc172585602"/>
      <w:r w:rsidRPr="00DE7E3B">
        <w:rPr>
          <w:b/>
        </w:rPr>
        <w:t xml:space="preserve">Giao diện xem hồ sơ của </w:t>
      </w:r>
      <w:r w:rsidR="008705DD">
        <w:rPr>
          <w:b/>
        </w:rPr>
        <w:t>quản trị viên</w:t>
      </w:r>
      <w:bookmarkEnd w:id="155"/>
    </w:p>
    <w:p w:rsidR="007761EA" w:rsidRDefault="008705DD" w:rsidP="00335ABD">
      <w:pPr>
        <w:pStyle w:val="nd"/>
        <w:ind w:left="284" w:firstLine="283"/>
      </w:pPr>
      <w:r>
        <w:t>T</w:t>
      </w:r>
      <w:r w:rsidR="007761EA">
        <w:t xml:space="preserve">rang cung cấp thông tin cá nhân của quản trị viên và cho phép chỉnh sửa thông </w:t>
      </w:r>
      <w:r w:rsidR="00335ABD">
        <w:t>tin cũng như thay đổi mật khẩu.</w:t>
      </w:r>
    </w:p>
    <w:p w:rsidR="007761EA" w:rsidRDefault="007761EA" w:rsidP="00335ABD">
      <w:pPr>
        <w:pStyle w:val="nd"/>
        <w:numPr>
          <w:ilvl w:val="0"/>
          <w:numId w:val="85"/>
        </w:numPr>
        <w:ind w:left="851" w:hanging="284"/>
      </w:pPr>
      <w:r>
        <w:t>Thông tin cá nhân: Hiển thị tên, số điện thoại, email và địa chỉ của quản trị viên.</w:t>
      </w:r>
    </w:p>
    <w:p w:rsidR="007761EA" w:rsidRDefault="007761EA" w:rsidP="00335ABD">
      <w:pPr>
        <w:pStyle w:val="nd"/>
        <w:numPr>
          <w:ilvl w:val="0"/>
          <w:numId w:val="85"/>
        </w:numPr>
        <w:ind w:left="851" w:hanging="284"/>
      </w:pPr>
      <w:r>
        <w:t>Chỉnh sửa thông tin: Cập nhật các thông tin cá nhân như tên, số điện thoại, email và địa chỉ.</w:t>
      </w:r>
    </w:p>
    <w:p w:rsidR="007761EA" w:rsidRDefault="007761EA" w:rsidP="00335ABD">
      <w:pPr>
        <w:pStyle w:val="nd"/>
        <w:numPr>
          <w:ilvl w:val="0"/>
          <w:numId w:val="85"/>
        </w:numPr>
        <w:ind w:left="851" w:hanging="284"/>
      </w:pPr>
      <w:r>
        <w:t>Thay đổi mật khẩu: Cung cấp tính năng thay đổi mật khẩu bằng cách nhập mật khẩu hiện tại và mật khẩu mới.</w:t>
      </w:r>
    </w:p>
    <w:p w:rsidR="00DE7E3B" w:rsidRPr="00DE7E3B" w:rsidRDefault="008705DD" w:rsidP="007761EA">
      <w:pPr>
        <w:pStyle w:val="nd"/>
        <w:ind w:left="284" w:firstLine="283"/>
        <w:rPr>
          <w:b/>
        </w:rPr>
      </w:pPr>
      <w:r w:rsidRPr="008705DD">
        <w:rPr>
          <w:b/>
          <w:noProof/>
        </w:rPr>
        <w:drawing>
          <wp:inline distT="0" distB="0" distL="0" distR="0" wp14:anchorId="4B08AA7C" wp14:editId="2681323D">
            <wp:extent cx="5569651" cy="2929101"/>
            <wp:effectExtent l="0" t="0" r="0" b="508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103" cy="2931968"/>
                    </a:xfrm>
                    <a:prstGeom prst="rect">
                      <a:avLst/>
                    </a:prstGeom>
                  </pic:spPr>
                </pic:pic>
              </a:graphicData>
            </a:graphic>
          </wp:inline>
        </w:drawing>
      </w:r>
    </w:p>
    <w:p w:rsidR="00DE7E3B" w:rsidRPr="00E26549" w:rsidRDefault="008705DD" w:rsidP="008705DD">
      <w:pPr>
        <w:pStyle w:val="nd"/>
        <w:ind w:left="1004" w:hanging="1004"/>
        <w:jc w:val="center"/>
        <w:rPr>
          <w:i/>
        </w:rPr>
      </w:pPr>
      <w:r>
        <w:rPr>
          <w:i/>
        </w:rPr>
        <w:t>Hình 4.36:</w:t>
      </w:r>
      <w:r w:rsidR="00DE7E3B">
        <w:rPr>
          <w:i/>
        </w:rPr>
        <w:t xml:space="preserve"> Giao diện thông tin cá nhân của quản trị</w:t>
      </w:r>
    </w:p>
    <w:p w:rsidR="00E177CC" w:rsidRDefault="00E177CC" w:rsidP="006A3047">
      <w:pPr>
        <w:pStyle w:val="nd"/>
        <w:ind w:firstLine="0"/>
      </w:pPr>
    </w:p>
    <w:p w:rsidR="00FA51A1" w:rsidRDefault="00FA51A1" w:rsidP="006A3047">
      <w:pPr>
        <w:pStyle w:val="nd"/>
        <w:ind w:firstLine="0"/>
      </w:pPr>
    </w:p>
    <w:p w:rsidR="00FA51A1" w:rsidRPr="008222D8" w:rsidRDefault="00FA51A1" w:rsidP="006A3047">
      <w:pPr>
        <w:pStyle w:val="nd"/>
        <w:ind w:firstLine="0"/>
      </w:pPr>
    </w:p>
    <w:p w:rsidR="00ED6627" w:rsidRPr="00ED6627" w:rsidRDefault="006368F8" w:rsidP="00DD2022">
      <w:pPr>
        <w:pStyle w:val="Heading1"/>
        <w:numPr>
          <w:ilvl w:val="0"/>
          <w:numId w:val="0"/>
        </w:numPr>
        <w:spacing w:before="120" w:after="120" w:line="360" w:lineRule="auto"/>
      </w:pPr>
      <w:bookmarkStart w:id="156" w:name="_Toc172585603"/>
      <w:r>
        <w:lastRenderedPageBreak/>
        <w:t xml:space="preserve">CHƯƠNG 5. </w:t>
      </w:r>
      <w:r w:rsidR="00AF4014">
        <w:t>KẾT LUẬN VÀ HƯỚNG PHÁT TRIỂN</w:t>
      </w:r>
      <w:bookmarkEnd w:id="156"/>
    </w:p>
    <w:p w:rsidR="00325DF2" w:rsidRPr="00325DF2" w:rsidRDefault="00D1770F" w:rsidP="000F005B">
      <w:pPr>
        <w:pStyle w:val="ListParagraph"/>
        <w:numPr>
          <w:ilvl w:val="1"/>
          <w:numId w:val="4"/>
        </w:numPr>
        <w:spacing w:line="360" w:lineRule="auto"/>
        <w:ind w:left="567" w:hanging="567"/>
        <w:jc w:val="both"/>
        <w:outlineLvl w:val="2"/>
        <w:rPr>
          <w:b/>
          <w:lang w:val="vi-VN"/>
        </w:rPr>
      </w:pPr>
      <w:bookmarkStart w:id="157" w:name="_Toc172585604"/>
      <w:r>
        <w:rPr>
          <w:b/>
        </w:rPr>
        <w:t>Kết luận</w:t>
      </w:r>
      <w:bookmarkEnd w:id="157"/>
    </w:p>
    <w:p w:rsidR="00325DF2" w:rsidRPr="00325DF2" w:rsidRDefault="00325DF2" w:rsidP="003267F6">
      <w:pPr>
        <w:spacing w:line="360" w:lineRule="auto"/>
        <w:ind w:left="284" w:firstLine="283"/>
        <w:jc w:val="both"/>
        <w:rPr>
          <w:lang w:val="vi-VN"/>
        </w:rPr>
      </w:pPr>
      <w:r w:rsidRPr="00325DF2">
        <w:rPr>
          <w:lang w:val="vi-VN"/>
        </w:rPr>
        <w:t>Tích lũy thêm được nhiều kiến thức về lập trình, về phân tích thiết kế hệ thống. Ứng dụng tốt các ngôn ngữ PHP, CSS, HTML,</w:t>
      </w:r>
      <w:r w:rsidR="00AF1732">
        <w:t xml:space="preserve"> </w:t>
      </w:r>
      <w:r w:rsidR="004115B8">
        <w:t>Bootstrap,</w:t>
      </w:r>
      <w:r w:rsidRPr="00325DF2">
        <w:rPr>
          <w:lang w:val="vi-VN"/>
        </w:rPr>
        <w:t xml:space="preserve"> JavaScript…và hệ quản trị cơ sở dữ liệu MySQL, nền tảng Laravel Framework để xây dựng một hệ thống website</w:t>
      </w:r>
      <w:r w:rsidR="004115B8" w:rsidRPr="00325DF2">
        <w:rPr>
          <w:lang w:val="vi-VN"/>
        </w:rPr>
        <w:t xml:space="preserve"> quản lý</w:t>
      </w:r>
      <w:r w:rsidR="004115B8">
        <w:rPr>
          <w:lang w:val="vi-VN"/>
        </w:rPr>
        <w:t>.</w:t>
      </w:r>
    </w:p>
    <w:p w:rsidR="00325DF2" w:rsidRPr="003267F6" w:rsidRDefault="003267F6" w:rsidP="00D1770F">
      <w:pPr>
        <w:pStyle w:val="ListParagraph"/>
        <w:numPr>
          <w:ilvl w:val="2"/>
          <w:numId w:val="4"/>
        </w:numPr>
        <w:spacing w:line="360" w:lineRule="auto"/>
        <w:ind w:left="993" w:hanging="709"/>
        <w:jc w:val="both"/>
        <w:outlineLvl w:val="2"/>
        <w:rPr>
          <w:b/>
          <w:lang w:val="vi-VN"/>
        </w:rPr>
      </w:pPr>
      <w:bookmarkStart w:id="158" w:name="_Toc172585605"/>
      <w:r w:rsidRPr="003267F6">
        <w:rPr>
          <w:b/>
        </w:rPr>
        <w:t>C</w:t>
      </w:r>
      <w:r w:rsidR="00325DF2" w:rsidRPr="003267F6">
        <w:rPr>
          <w:b/>
          <w:lang w:val="vi-VN"/>
        </w:rPr>
        <w:t>hương trình</w:t>
      </w:r>
      <w:bookmarkEnd w:id="158"/>
    </w:p>
    <w:p w:rsidR="003267F6" w:rsidRPr="003267F6" w:rsidRDefault="00325DF2" w:rsidP="00171E6A">
      <w:pPr>
        <w:spacing w:line="360" w:lineRule="auto"/>
        <w:ind w:left="284" w:firstLine="283"/>
        <w:jc w:val="both"/>
      </w:pPr>
      <w:r w:rsidRPr="00325DF2">
        <w:rPr>
          <w:lang w:val="vi-VN"/>
        </w:rPr>
        <w:t>Chương trình đã đáp ứng được các yêu cầu chức năng đã đặt ra c</w:t>
      </w:r>
      <w:r w:rsidR="003267F6">
        <w:rPr>
          <w:lang w:val="vi-VN"/>
        </w:rPr>
        <w:t>ho hai nhóm người dùng là</w:t>
      </w:r>
      <w:r w:rsidRPr="00325DF2">
        <w:rPr>
          <w:lang w:val="vi-VN"/>
        </w:rPr>
        <w:t xml:space="preserve"> người</w:t>
      </w:r>
      <w:r w:rsidR="004115B8">
        <w:t xml:space="preserve"> quản trị</w:t>
      </w:r>
      <w:r w:rsidRPr="00325DF2">
        <w:rPr>
          <w:lang w:val="vi-VN"/>
        </w:rPr>
        <w:t xml:space="preserve"> </w:t>
      </w:r>
      <w:r w:rsidR="003267F6">
        <w:t>và nhân viên</w:t>
      </w:r>
      <w:r w:rsidR="003267F6">
        <w:rPr>
          <w:lang w:val="vi-VN"/>
        </w:rPr>
        <w:t xml:space="preserve"> với 2</w:t>
      </w:r>
      <w:r w:rsidR="002417F9">
        <w:rPr>
          <w:lang w:val="vi-VN"/>
        </w:rPr>
        <w:t xml:space="preserve"> vai trò khác nhau là người quản trị </w:t>
      </w:r>
      <w:r w:rsidRPr="00325DF2">
        <w:rPr>
          <w:lang w:val="vi-VN"/>
        </w:rPr>
        <w:t>,</w:t>
      </w:r>
      <w:r w:rsidR="002417F9">
        <w:t>người dùng</w:t>
      </w:r>
      <w:r w:rsidR="003267F6">
        <w:t>.</w:t>
      </w:r>
    </w:p>
    <w:p w:rsidR="00325DF2" w:rsidRPr="00325DF2" w:rsidRDefault="004115B8" w:rsidP="00171E6A">
      <w:pPr>
        <w:spacing w:line="360" w:lineRule="auto"/>
        <w:ind w:left="284" w:firstLine="283"/>
        <w:jc w:val="both"/>
        <w:rPr>
          <w:lang w:val="vi-VN"/>
        </w:rPr>
      </w:pPr>
      <w:r>
        <w:t>Người dùng</w:t>
      </w:r>
      <w:r w:rsidR="00325DF2" w:rsidRPr="00325DF2">
        <w:rPr>
          <w:lang w:val="vi-VN"/>
        </w:rPr>
        <w:t>: Đề tài đã cung cấp có thể đă</w:t>
      </w:r>
      <w:r w:rsidR="003267F6">
        <w:rPr>
          <w:lang w:val="vi-VN"/>
        </w:rPr>
        <w:t>ng nhập, đăng xuất,</w:t>
      </w:r>
      <w:r w:rsidR="007761EA">
        <w:t xml:space="preserve"> xem các sản phẩm, tìm kiếm các sản phẩm, quản lý giỏ hàng,</w:t>
      </w:r>
      <w:r w:rsidR="003267F6">
        <w:rPr>
          <w:lang w:val="vi-VN"/>
        </w:rPr>
        <w:t xml:space="preserve"> xem đơn hàng, kiểm tra đơn hàng, </w:t>
      </w:r>
      <w:r w:rsidR="000F005B">
        <w:rPr>
          <w:lang w:val="vi-VN"/>
        </w:rPr>
        <w:t>quản lý các đơn</w:t>
      </w:r>
      <w:r w:rsidR="003267F6">
        <w:rPr>
          <w:lang w:val="vi-VN"/>
        </w:rPr>
        <w:t xml:space="preserve"> hàng</w:t>
      </w:r>
      <w:r>
        <w:t>.</w:t>
      </w:r>
    </w:p>
    <w:p w:rsidR="00325DF2" w:rsidRPr="00325DF2" w:rsidRDefault="00000616" w:rsidP="00171E6A">
      <w:pPr>
        <w:spacing w:line="360" w:lineRule="auto"/>
        <w:ind w:left="284" w:firstLine="283"/>
        <w:jc w:val="both"/>
        <w:rPr>
          <w:lang w:val="vi-VN"/>
        </w:rPr>
      </w:pPr>
      <w:r>
        <w:rPr>
          <w:lang w:val="vi-VN"/>
        </w:rPr>
        <w:t>Người</w:t>
      </w:r>
      <w:r w:rsidR="004115B8">
        <w:t xml:space="preserve"> quản trị</w:t>
      </w:r>
      <w:r w:rsidR="00325DF2" w:rsidRPr="00325DF2">
        <w:rPr>
          <w:lang w:val="vi-VN"/>
        </w:rPr>
        <w:t xml:space="preserve">: Đề tài cung cấp cho </w:t>
      </w:r>
      <w:r w:rsidR="004115B8">
        <w:t>quản trị</w:t>
      </w:r>
      <w:r w:rsidR="004115B8" w:rsidRPr="00325DF2">
        <w:rPr>
          <w:lang w:val="vi-VN"/>
        </w:rPr>
        <w:t xml:space="preserve"> </w:t>
      </w:r>
      <w:r w:rsidR="00325DF2" w:rsidRPr="00325DF2">
        <w:rPr>
          <w:lang w:val="vi-VN"/>
        </w:rPr>
        <w:t>để có thể quản lý và kiểm soát được mọi hoạt động của hệ thống. Với những chức năng như: đăng nhập, đăng xuấ</w:t>
      </w:r>
      <w:r w:rsidR="00DB32A5">
        <w:rPr>
          <w:lang w:val="vi-VN"/>
        </w:rPr>
        <w:t>t, xem thống kê, xem đơn hàng, kiểm tra đơn hàng,</w:t>
      </w:r>
      <w:r w:rsidR="004115B8">
        <w:t xml:space="preserve"> quản lý danh mục, thương hiệu các sản phẩm,</w:t>
      </w:r>
      <w:r w:rsidR="00DB32A5">
        <w:rPr>
          <w:lang w:val="vi-VN"/>
        </w:rPr>
        <w:t xml:space="preserve"> quản lý vận chuyển, </w:t>
      </w:r>
      <w:r w:rsidR="004115B8">
        <w:rPr>
          <w:lang w:val="vi-VN"/>
        </w:rPr>
        <w:t>quản lý các sản phẩm</w:t>
      </w:r>
      <w:r w:rsidR="00DB32A5">
        <w:rPr>
          <w:lang w:val="vi-VN"/>
        </w:rPr>
        <w:t xml:space="preserve">, </w:t>
      </w:r>
      <w:r w:rsidR="00DB32A5">
        <w:t>quản lý thanh toán,</w:t>
      </w:r>
      <w:r w:rsidR="004115B8">
        <w:t xml:space="preserve"> quản lý phiếu giảm giá, quản lý thông tin người dùng, xem hồ sơ người quản trị.</w:t>
      </w:r>
    </w:p>
    <w:p w:rsidR="00325DF2" w:rsidRPr="003267F6" w:rsidRDefault="003267F6" w:rsidP="00B03967">
      <w:pPr>
        <w:pStyle w:val="ListParagraph"/>
        <w:numPr>
          <w:ilvl w:val="2"/>
          <w:numId w:val="4"/>
        </w:numPr>
        <w:spacing w:line="360" w:lineRule="auto"/>
        <w:ind w:left="993" w:hanging="567"/>
        <w:jc w:val="both"/>
        <w:outlineLvl w:val="2"/>
        <w:rPr>
          <w:b/>
          <w:lang w:val="vi-VN"/>
        </w:rPr>
      </w:pPr>
      <w:bookmarkStart w:id="159" w:name="_Toc172585606"/>
      <w:r w:rsidRPr="003267F6">
        <w:rPr>
          <w:b/>
        </w:rPr>
        <w:t>K</w:t>
      </w:r>
      <w:r w:rsidR="00325DF2" w:rsidRPr="003267F6">
        <w:rPr>
          <w:b/>
          <w:lang w:val="vi-VN"/>
        </w:rPr>
        <w:t>hả năng ứng dụng</w:t>
      </w:r>
      <w:bookmarkEnd w:id="159"/>
    </w:p>
    <w:p w:rsidR="00325DF2" w:rsidRPr="003267F6" w:rsidRDefault="00325DF2" w:rsidP="00242504">
      <w:pPr>
        <w:spacing w:line="360" w:lineRule="auto"/>
        <w:ind w:left="284" w:firstLine="283"/>
        <w:jc w:val="both"/>
        <w:rPr>
          <w:lang w:val="vi-VN"/>
        </w:rPr>
      </w:pPr>
      <w:r w:rsidRPr="003267F6">
        <w:rPr>
          <w:lang w:val="vi-VN"/>
        </w:rPr>
        <w:t>Các công nghệ được tìm hiểu, sử dụng trong hệ thống website đều là những công nghệ tiên tiến, có khả năng cao vẫn còn được sử dụng và phát triển nên có thể ứng dụng và phát triển thêm trong tương lai.</w:t>
      </w:r>
    </w:p>
    <w:p w:rsidR="00325DF2" w:rsidRDefault="00325DF2" w:rsidP="00242504">
      <w:pPr>
        <w:spacing w:line="360" w:lineRule="auto"/>
        <w:ind w:left="284" w:firstLine="283"/>
        <w:jc w:val="both"/>
        <w:rPr>
          <w:lang w:val="vi-VN"/>
        </w:rPr>
      </w:pPr>
      <w:r w:rsidRPr="003267F6">
        <w:rPr>
          <w:lang w:val="vi-VN"/>
        </w:rPr>
        <w:t xml:space="preserve">Đề tài “Xây dựng </w:t>
      </w:r>
      <w:r w:rsidR="00DB32A5" w:rsidRPr="00700506">
        <w:rPr>
          <w:noProof/>
        </w:rPr>
        <w:t>website</w:t>
      </w:r>
      <w:r w:rsidR="00DB32A5">
        <w:rPr>
          <w:noProof/>
        </w:rPr>
        <w:t xml:space="preserve"> bán đồ điện tử tích hợp thanh toán trực tuyến”</w:t>
      </w:r>
      <w:r w:rsidR="00DB32A5" w:rsidRPr="003267F6">
        <w:rPr>
          <w:lang w:val="vi-VN"/>
        </w:rPr>
        <w:t xml:space="preserve"> </w:t>
      </w:r>
      <w:r w:rsidR="00DB32A5">
        <w:rPr>
          <w:lang w:val="vi-VN"/>
        </w:rPr>
        <w:t>trên nền tảng Laravel Framework</w:t>
      </w:r>
      <w:r w:rsidRPr="003267F6">
        <w:rPr>
          <w:lang w:val="vi-VN"/>
        </w:rPr>
        <w:t xml:space="preserve"> là một website</w:t>
      </w:r>
      <w:r w:rsidR="00DB32A5">
        <w:t xml:space="preserve"> bán hàng</w:t>
      </w:r>
      <w:r w:rsidRPr="003267F6">
        <w:rPr>
          <w:lang w:val="vi-VN"/>
        </w:rPr>
        <w:t xml:space="preserve"> điện tử</w:t>
      </w:r>
      <w:r w:rsidR="00DB32A5">
        <w:t xml:space="preserve"> trực tuyến</w:t>
      </w:r>
      <w:r w:rsidRPr="003267F6">
        <w:rPr>
          <w:lang w:val="vi-VN"/>
        </w:rPr>
        <w:t xml:space="preserve"> tương đối hoàn chỉnh, phù hợp với nhu cầu sử dụng thực tế hiện nay, có thể đưa vào ứng dụng và hoạt động.</w:t>
      </w:r>
    </w:p>
    <w:p w:rsidR="00B61207" w:rsidRPr="00B61207" w:rsidRDefault="00B61207" w:rsidP="00520EEE">
      <w:pPr>
        <w:pStyle w:val="Heading2"/>
      </w:pPr>
      <w:bookmarkStart w:id="160" w:name="_Toc172585607"/>
      <w:r>
        <w:t>5.2 Hướng phát triển</w:t>
      </w:r>
      <w:bookmarkEnd w:id="160"/>
    </w:p>
    <w:p w:rsidR="00B61207" w:rsidRDefault="00325DF2" w:rsidP="00B61207">
      <w:pPr>
        <w:spacing w:line="360" w:lineRule="auto"/>
        <w:ind w:firstLine="284"/>
        <w:rPr>
          <w:b/>
        </w:rPr>
      </w:pPr>
      <w:bookmarkStart w:id="161" w:name="_Toc170164147"/>
      <w:r w:rsidRPr="00E517F1">
        <w:rPr>
          <w:b/>
        </w:rPr>
        <w:t>Hạn chế</w:t>
      </w:r>
      <w:bookmarkEnd w:id="161"/>
    </w:p>
    <w:p w:rsidR="00325DF2" w:rsidRPr="00B61207" w:rsidRDefault="00325DF2" w:rsidP="00B61207">
      <w:pPr>
        <w:spacing w:line="360" w:lineRule="auto"/>
        <w:ind w:firstLine="491"/>
        <w:rPr>
          <w:b/>
        </w:rPr>
      </w:pPr>
      <w:r w:rsidRPr="003267F6">
        <w:rPr>
          <w:lang w:val="vi-VN"/>
        </w:rPr>
        <w:t>Hệ thống website còn những hạn chế nhất định:</w:t>
      </w:r>
    </w:p>
    <w:p w:rsidR="00325DF2" w:rsidRPr="003267F6" w:rsidRDefault="00325DF2" w:rsidP="005F592C">
      <w:pPr>
        <w:pStyle w:val="ListParagraph"/>
        <w:numPr>
          <w:ilvl w:val="0"/>
          <w:numId w:val="19"/>
        </w:numPr>
        <w:spacing w:line="360" w:lineRule="auto"/>
        <w:ind w:left="851" w:hanging="284"/>
        <w:jc w:val="both"/>
        <w:rPr>
          <w:lang w:val="vi-VN"/>
        </w:rPr>
      </w:pPr>
      <w:r w:rsidRPr="003267F6">
        <w:rPr>
          <w:lang w:val="vi-VN"/>
        </w:rPr>
        <w:t>Chưa hỗ trợ đa ngôn ngữ.</w:t>
      </w:r>
    </w:p>
    <w:p w:rsidR="00325DF2" w:rsidRPr="003267F6" w:rsidRDefault="00325DF2" w:rsidP="005F592C">
      <w:pPr>
        <w:pStyle w:val="ListParagraph"/>
        <w:numPr>
          <w:ilvl w:val="0"/>
          <w:numId w:val="19"/>
        </w:numPr>
        <w:spacing w:line="360" w:lineRule="auto"/>
        <w:ind w:left="851" w:hanging="284"/>
        <w:jc w:val="both"/>
        <w:rPr>
          <w:lang w:val="vi-VN"/>
        </w:rPr>
      </w:pPr>
      <w:r w:rsidRPr="003267F6">
        <w:rPr>
          <w:lang w:val="vi-VN"/>
        </w:rPr>
        <w:lastRenderedPageBreak/>
        <w:t xml:space="preserve">Chưa sắp </w:t>
      </w:r>
      <w:r w:rsidR="00DB32A5">
        <w:rPr>
          <w:lang w:val="vi-VN"/>
        </w:rPr>
        <w:t>xếp được các sản phẩm như ý muốn</w:t>
      </w:r>
      <w:r w:rsidRPr="003267F6">
        <w:rPr>
          <w:lang w:val="vi-VN"/>
        </w:rPr>
        <w:t>.</w:t>
      </w:r>
    </w:p>
    <w:p w:rsidR="00D1770F" w:rsidRPr="005F592C" w:rsidRDefault="00325DF2" w:rsidP="005F592C">
      <w:pPr>
        <w:pStyle w:val="ListParagraph"/>
        <w:numPr>
          <w:ilvl w:val="0"/>
          <w:numId w:val="19"/>
        </w:numPr>
        <w:spacing w:line="360" w:lineRule="auto"/>
        <w:ind w:left="851" w:hanging="284"/>
        <w:jc w:val="both"/>
        <w:rPr>
          <w:lang w:val="vi-VN"/>
        </w:rPr>
      </w:pPr>
      <w:r w:rsidRPr="003267F6">
        <w:rPr>
          <w:lang w:val="vi-VN"/>
        </w:rPr>
        <w:t>Tốc độ xử lý chưa mang đến trải nghiệm tốt cho người dùng.</w:t>
      </w:r>
      <w:bookmarkStart w:id="162" w:name="_Toc170164148"/>
    </w:p>
    <w:p w:rsidR="00325DF2" w:rsidRPr="00E517F1" w:rsidRDefault="00325DF2" w:rsidP="00B61207">
      <w:pPr>
        <w:pStyle w:val="ListParagraph"/>
        <w:spacing w:line="360" w:lineRule="auto"/>
        <w:ind w:hanging="436"/>
        <w:jc w:val="both"/>
        <w:rPr>
          <w:b/>
          <w:lang w:val="vi-VN"/>
        </w:rPr>
      </w:pPr>
      <w:r w:rsidRPr="00E517F1">
        <w:rPr>
          <w:b/>
        </w:rPr>
        <w:t>Hướng phát triển</w:t>
      </w:r>
      <w:bookmarkEnd w:id="162"/>
    </w:p>
    <w:p w:rsidR="00D1770F" w:rsidRPr="003267F6" w:rsidRDefault="00D1770F" w:rsidP="005F592C">
      <w:pPr>
        <w:pStyle w:val="ListParagraph"/>
        <w:numPr>
          <w:ilvl w:val="0"/>
          <w:numId w:val="20"/>
        </w:numPr>
        <w:spacing w:line="360" w:lineRule="auto"/>
        <w:ind w:left="567" w:hanging="283"/>
        <w:jc w:val="both"/>
        <w:rPr>
          <w:lang w:val="vi-VN"/>
        </w:rPr>
      </w:pPr>
      <w:r>
        <w:t>H</w:t>
      </w:r>
      <w:r w:rsidRPr="003267F6">
        <w:rPr>
          <w:lang w:val="vi-VN"/>
        </w:rPr>
        <w:t>ỗ trợ đa ngôn ngữ.</w:t>
      </w:r>
    </w:p>
    <w:p w:rsidR="00D1770F" w:rsidRPr="003267F6" w:rsidRDefault="00325DF2" w:rsidP="005F592C">
      <w:pPr>
        <w:pStyle w:val="ListParagraph"/>
        <w:numPr>
          <w:ilvl w:val="0"/>
          <w:numId w:val="19"/>
        </w:numPr>
        <w:spacing w:line="360" w:lineRule="auto"/>
        <w:ind w:left="567" w:hanging="283"/>
        <w:jc w:val="both"/>
        <w:rPr>
          <w:lang w:val="vi-VN"/>
        </w:rPr>
      </w:pPr>
      <w:r w:rsidRPr="00D1770F">
        <w:rPr>
          <w:lang w:val="vi-VN"/>
        </w:rPr>
        <w:t>Nâng cao</w:t>
      </w:r>
      <w:r w:rsidR="00D1770F">
        <w:t xml:space="preserve"> khả năng</w:t>
      </w:r>
      <w:r w:rsidR="00D1770F" w:rsidRPr="003267F6">
        <w:rPr>
          <w:lang w:val="vi-VN"/>
        </w:rPr>
        <w:t xml:space="preserve"> sắp </w:t>
      </w:r>
      <w:r w:rsidR="00D1770F">
        <w:rPr>
          <w:lang w:val="vi-VN"/>
        </w:rPr>
        <w:t>xếp được các sản phẩm</w:t>
      </w:r>
      <w:r w:rsidR="00D1770F">
        <w:t xml:space="preserve"> theo ý người dùng</w:t>
      </w:r>
      <w:r w:rsidR="00D1770F" w:rsidRPr="003267F6">
        <w:rPr>
          <w:lang w:val="vi-VN"/>
        </w:rPr>
        <w:t>.</w:t>
      </w:r>
    </w:p>
    <w:p w:rsidR="00325DF2" w:rsidRPr="00D1770F" w:rsidRDefault="00325DF2" w:rsidP="005F592C">
      <w:pPr>
        <w:pStyle w:val="ListParagraph"/>
        <w:numPr>
          <w:ilvl w:val="0"/>
          <w:numId w:val="20"/>
        </w:numPr>
        <w:spacing w:line="360" w:lineRule="auto"/>
        <w:ind w:left="567" w:hanging="283"/>
        <w:jc w:val="both"/>
        <w:rPr>
          <w:lang w:val="vi-VN"/>
        </w:rPr>
      </w:pPr>
      <w:r w:rsidRPr="00D1770F">
        <w:rPr>
          <w:lang w:val="vi-VN"/>
        </w:rPr>
        <w:t>Tối ưu hóa tốc độ hệ thống.</w:t>
      </w:r>
    </w:p>
    <w:p w:rsidR="00AF4014" w:rsidRPr="00941090" w:rsidRDefault="00AF4014" w:rsidP="003267F6">
      <w:pPr>
        <w:pStyle w:val="BodyText"/>
        <w:ind w:firstLine="397"/>
      </w:pPr>
      <w:bookmarkStart w:id="163" w:name="_Toc126865593"/>
      <w:bookmarkStart w:id="164" w:name="_Toc127730524"/>
      <w:bookmarkEnd w:id="84"/>
      <w:bookmarkEnd w:id="85"/>
      <w:r>
        <w:br w:type="page"/>
      </w:r>
      <w:bookmarkEnd w:id="163"/>
      <w:bookmarkEnd w:id="164"/>
    </w:p>
    <w:bookmarkStart w:id="165" w:name="_Toc172585608" w:displacedByCustomXml="next"/>
    <w:sdt>
      <w:sdtPr>
        <w:id w:val="1983655733"/>
        <w:docPartObj>
          <w:docPartGallery w:val="Bibliographies"/>
          <w:docPartUnique/>
        </w:docPartObj>
      </w:sdtPr>
      <w:sdtEndPr/>
      <w:sdtContent>
        <w:p w:rsidR="00C85AC6" w:rsidRPr="009F568C" w:rsidRDefault="007E4E39" w:rsidP="00AF1732">
          <w:pPr>
            <w:spacing w:after="160" w:line="360" w:lineRule="auto"/>
            <w:jc w:val="center"/>
            <w:outlineLvl w:val="0"/>
            <w:rPr>
              <w:b/>
              <w:szCs w:val="26"/>
            </w:rPr>
          </w:pPr>
          <w:r w:rsidRPr="008C617D">
            <w:rPr>
              <w:b/>
              <w:szCs w:val="26"/>
            </w:rPr>
            <w:t>DANH MỤC TÀI LIỆU THAM KHẢO</w:t>
          </w:r>
          <w:bookmarkEnd w:id="165"/>
        </w:p>
        <w:sdt>
          <w:sdtPr>
            <w:id w:val="111145805"/>
            <w:bibliography/>
          </w:sdtPr>
          <w:sdtEndPr/>
          <w:sdtContent>
            <w:p w:rsidR="009F568C" w:rsidRDefault="00C85AC6">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https://topdev.vn/blog/html-la-gi/, Khái niệm HTML, Trà Vinh, </w:t>
                    </w:r>
                    <w:r w:rsidRPr="009F568C">
                      <w:rPr>
                        <w:sz w:val="26"/>
                        <w:szCs w:val="26"/>
                      </w:rPr>
                      <w:t>ngày truy cập 24/05/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https://topdev.vn/blog/html-la-gi/, Khái niệm CSS, Trà Vinh, </w:t>
                    </w:r>
                    <w:r w:rsidRPr="009F568C">
                      <w:rPr>
                        <w:sz w:val="26"/>
                        <w:szCs w:val="26"/>
                      </w:rPr>
                      <w:t>ngày truy cập 24/05/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[3] </w:t>
                    </w:r>
                  </w:p>
                </w:tc>
                <w:tc>
                  <w:tcPr>
                    <w:tcW w:w="0" w:type="auto"/>
                    <w:hideMark/>
                  </w:tcPr>
                  <w:p w:rsidR="009F568C" w:rsidRPr="009F568C" w:rsidRDefault="00E6129A" w:rsidP="007E4E39">
                    <w:pPr>
                      <w:pStyle w:val="Bibliography"/>
                      <w:spacing w:line="360" w:lineRule="auto"/>
                      <w:jc w:val="both"/>
                      <w:rPr>
                        <w:noProof/>
                        <w:sz w:val="26"/>
                        <w:szCs w:val="26"/>
                      </w:rPr>
                    </w:pPr>
                    <w:r>
                      <w:rPr>
                        <w:noProof/>
                        <w:sz w:val="26"/>
                        <w:szCs w:val="26"/>
                      </w:rPr>
                      <w:t>https://vtcc.vn/css-la-gi/, Ưu và</w:t>
                    </w:r>
                    <w:r w:rsidR="009F568C" w:rsidRPr="009F568C">
                      <w:rPr>
                        <w:noProof/>
                        <w:sz w:val="26"/>
                        <w:szCs w:val="26"/>
                      </w:rPr>
                      <w:t xml:space="preserve"> nhược điểm CSS, Trà Vinh, </w:t>
                    </w:r>
                    <w:r w:rsidR="009F568C" w:rsidRPr="009F568C">
                      <w:rPr>
                        <w:sz w:val="26"/>
                        <w:szCs w:val="26"/>
                      </w:rPr>
                      <w:t>ngày truy cập 24/05/</w:t>
                    </w:r>
                    <w:r w:rsidR="009F568C"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[4]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https://cloud.z.com/vn/news/javascript/, Khái</w:t>
                    </w:r>
                    <w:r>
                      <w:rPr>
                        <w:noProof/>
                        <w:sz w:val="26"/>
                        <w:szCs w:val="26"/>
                      </w:rPr>
                      <w:t xml:space="preserve"> niệm Javacript, Trà Vinh</w:t>
                    </w:r>
                    <w:r w:rsidRPr="009F568C">
                      <w:rPr>
                        <w:noProof/>
                        <w:sz w:val="26"/>
                        <w:szCs w:val="26"/>
                      </w:rPr>
                      <w:t xml:space="preserve">, </w:t>
                    </w:r>
                    <w:r w:rsidRPr="009F568C">
                      <w:rPr>
                        <w:sz w:val="26"/>
                        <w:szCs w:val="26"/>
                      </w:rPr>
                      <w:t>ngày truy cập 24/05/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[5]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https://itviec.com/blog/javascript-la-gi/, Hoạt động Javacript</w:t>
                    </w:r>
                    <w:r w:rsidR="007E4E39" w:rsidRPr="009F568C">
                      <w:rPr>
                        <w:noProof/>
                        <w:sz w:val="26"/>
                        <w:szCs w:val="26"/>
                      </w:rPr>
                      <w:t>, Trà Vinh</w:t>
                    </w:r>
                    <w:r w:rsidRPr="009F568C">
                      <w:rPr>
                        <w:noProof/>
                        <w:sz w:val="26"/>
                        <w:szCs w:val="26"/>
                      </w:rPr>
                      <w:t xml:space="preserve">, </w:t>
                    </w:r>
                    <w:r w:rsidRPr="009F568C">
                      <w:rPr>
                        <w:sz w:val="26"/>
                        <w:szCs w:val="26"/>
                      </w:rPr>
                      <w:t>ngày truy cập 24/05/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[6]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https://mona.media/php-la-gi/, Khái niệm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[7]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https://mona.media/php-la-gi/, Hình ảnh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[8]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https://mona.media/php-la-gi/, </w:t>
                    </w:r>
                    <w:r w:rsidR="00A472B9">
                      <w:rPr>
                        <w:noProof/>
                        <w:sz w:val="26"/>
                        <w:szCs w:val="26"/>
                      </w:rPr>
                      <w:t>Ưu và</w:t>
                    </w:r>
                    <w:r w:rsidRPr="009F568C">
                      <w:rPr>
                        <w:noProof/>
                        <w:sz w:val="26"/>
                        <w:szCs w:val="26"/>
                      </w:rPr>
                      <w:t xml:space="preserve"> nhược điểm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[9]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https://funix.edu.vn/chia-se-kien-thuc</w:t>
                    </w:r>
                    <w:r w:rsidR="003D1849">
                      <w:rPr>
                        <w:noProof/>
                        <w:sz w:val="26"/>
                        <w:szCs w:val="26"/>
                      </w:rPr>
                      <w:t>/ngon-ngu-lap-trinh-php-la-gi/,</w:t>
                    </w:r>
                    <w:r w:rsidRPr="009F568C">
                      <w:rPr>
                        <w:noProof/>
                        <w:sz w:val="26"/>
                        <w:szCs w:val="26"/>
                      </w:rPr>
                      <w:t>Công việc của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[10]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https://mona.media/mysql-la-gi/, Hệ quản trị cơ sở dữ liệu MySQL</w:t>
                    </w:r>
                    <w:r w:rsidR="007E4E39" w:rsidRPr="009F568C">
                      <w:rPr>
                        <w:noProof/>
                        <w:sz w:val="26"/>
                        <w:szCs w:val="26"/>
                      </w:rPr>
                      <w:t>, Trà Vinh</w:t>
                    </w:r>
                    <w:r w:rsidRPr="009F568C">
                      <w:rPr>
                        <w:noProof/>
                        <w:sz w:val="26"/>
                        <w:szCs w:val="26"/>
                      </w:rPr>
                      <w:t xml:space="preserve">, </w:t>
                    </w:r>
                    <w:r>
                      <w:rPr>
                        <w:sz w:val="26"/>
                        <w:szCs w:val="26"/>
                      </w:rPr>
                      <w:t>ngày truy cập 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[11]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https://kdata.vn/tin-tuc/laravel-la-gi-laravel-hosting-la-gi-mua-laravel-hosting-gia-re-o-dau, Khái niệm Laravel Framework</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[12]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https://vinahost.vn/laravel-la-gi/, Ưu, nhược điểm Laravel</w:t>
                    </w:r>
                    <w:r w:rsidR="007E4E39" w:rsidRPr="009F568C">
                      <w:rPr>
                        <w:noProof/>
                        <w:sz w:val="26"/>
                        <w:szCs w:val="26"/>
                      </w:rPr>
                      <w:t>, Trà Vinh</w:t>
                    </w:r>
                    <w:r w:rsidRPr="009F568C">
                      <w:rPr>
                        <w:noProof/>
                        <w:sz w:val="26"/>
                        <w:szCs w:val="26"/>
                      </w:rPr>
                      <w:t xml:space="preserve">, </w:t>
                    </w:r>
                    <w:r w:rsidR="007E4E39">
                      <w:rPr>
                        <w:sz w:val="26"/>
                        <w:szCs w:val="26"/>
                      </w:rPr>
                      <w:t>ngày truy cập</w:t>
                    </w:r>
                    <w:r w:rsidR="007E4E39" w:rsidRPr="009F568C">
                      <w:rPr>
                        <w:noProof/>
                        <w:sz w:val="26"/>
                        <w:szCs w:val="26"/>
                      </w:rPr>
                      <w:t xml:space="preserve"> </w:t>
                    </w:r>
                    <w:r w:rsidR="007E4E39">
                      <w:rPr>
                        <w:noProof/>
                        <w:sz w:val="26"/>
                        <w:szCs w:val="26"/>
                      </w:rPr>
                      <w:t xml:space="preserve"> </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[13]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https://coedo.com.vn/mo-hinh-mvc-trong-lap-trinh-web-58nzvoka/, Mô hình MVC</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lastRenderedPageBreak/>
                      <w:t xml:space="preserve">[14]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https://monamedia.co/mvc-la-gi-ung-dung-cua-mo-hinh-mvc-trong-lap-trinh/, MVC là gì</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[15]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https://monamedia.co/mvc-la-gi-ung-dung-cua-mo-hinh-mvc-trong-lap-trinh/, Chi tiết MVC</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[16]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https://hocjava.com/mvc-la-g/</w:t>
                    </w:r>
                    <w:r w:rsidR="003362FD">
                      <w:rPr>
                        <w:noProof/>
                        <w:sz w:val="26"/>
                        <w:szCs w:val="26"/>
                      </w:rPr>
                      <w:t xml:space="preserve">#Uu_diem_va_nhuoc_diem_cua_MVC, </w:t>
                    </w:r>
                    <w:r w:rsidRPr="009F568C">
                      <w:rPr>
                        <w:noProof/>
                        <w:sz w:val="26"/>
                        <w:szCs w:val="26"/>
                      </w:rPr>
                      <w:t>Ưu. nhược điểm MVC</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[17] </w:t>
                    </w:r>
                  </w:p>
                </w:tc>
                <w:tc>
                  <w:tcPr>
                    <w:tcW w:w="0" w:type="auto"/>
                    <w:hideMark/>
                  </w:tcPr>
                  <w:p w:rsidR="009F568C" w:rsidRPr="009F568C" w:rsidRDefault="003362FD" w:rsidP="007E4E39">
                    <w:pPr>
                      <w:pStyle w:val="Bibliography"/>
                      <w:spacing w:line="360" w:lineRule="auto"/>
                      <w:jc w:val="both"/>
                      <w:rPr>
                        <w:noProof/>
                        <w:sz w:val="26"/>
                        <w:szCs w:val="26"/>
                      </w:rPr>
                    </w:pPr>
                    <w:r w:rsidRPr="003362FD">
                      <w:rPr>
                        <w:noProof/>
                        <w:sz w:val="26"/>
                        <w:szCs w:val="26"/>
                      </w:rPr>
                      <w:t xml:space="preserve">https://wiki.matbao.net/laravel-la-gi-huong-dan-cai-dat </w:t>
                    </w:r>
                    <w:r w:rsidR="009F568C" w:rsidRPr="009F568C">
                      <w:rPr>
                        <w:noProof/>
                        <w:sz w:val="26"/>
                        <w:szCs w:val="26"/>
                      </w:rPr>
                      <w:t>Tính năng hữu ích Laravel</w:t>
                    </w:r>
                    <w:r w:rsidR="007E4E39" w:rsidRPr="009F568C">
                      <w:rPr>
                        <w:noProof/>
                        <w:sz w:val="26"/>
                        <w:szCs w:val="26"/>
                      </w:rPr>
                      <w:t>, Trà Vinh</w:t>
                    </w:r>
                    <w:r w:rsidR="009F568C" w:rsidRPr="009F568C">
                      <w:rPr>
                        <w:noProof/>
                        <w:sz w:val="26"/>
                        <w:szCs w:val="26"/>
                      </w:rPr>
                      <w:t xml:space="preserve">, </w:t>
                    </w:r>
                    <w:r w:rsidR="007E4E39">
                      <w:rPr>
                        <w:sz w:val="26"/>
                        <w:szCs w:val="26"/>
                      </w:rPr>
                      <w:t xml:space="preserve">ngày truy cập  </w:t>
                    </w:r>
                    <w:r w:rsidR="009F568C">
                      <w:rPr>
                        <w:sz w:val="26"/>
                        <w:szCs w:val="26"/>
                      </w:rPr>
                      <w:t>28</w:t>
                    </w:r>
                    <w:r w:rsidR="009F568C" w:rsidRPr="009F568C">
                      <w:rPr>
                        <w:sz w:val="26"/>
                        <w:szCs w:val="26"/>
                      </w:rPr>
                      <w:t>/05/</w:t>
                    </w:r>
                    <w:r w:rsidR="009F568C"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[18]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https://cloud.z.com/vn/news/laravel/, Cài đặt Laravel,</w:t>
                    </w:r>
                    <w:r>
                      <w:rPr>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 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[19]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https://blog.haposoft.com/tim-hieu-queue-trong-laravel/, Tìm hiểu Queue</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02/06</w:t>
                    </w:r>
                    <w:r w:rsidRPr="009F568C">
                      <w:rPr>
                        <w:sz w:val="26"/>
                        <w:szCs w:val="26"/>
                      </w:rPr>
                      <w:t>/</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[20]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https://viblo.asia/p/bai-1-bootstrap-la-gi-gioi-thieu-ve-bootstrap-DzVkpLbDknW, Khái niệm Bootstrap</w:t>
                    </w:r>
                    <w:r w:rsidR="007E4E39" w:rsidRPr="009F568C">
                      <w:rPr>
                        <w:noProof/>
                        <w:sz w:val="26"/>
                        <w:szCs w:val="26"/>
                      </w:rPr>
                      <w:t>, Trà Vinh</w:t>
                    </w:r>
                    <w:r w:rsidRPr="009F568C">
                      <w:rPr>
                        <w:noProof/>
                        <w:sz w:val="26"/>
                        <w:szCs w:val="26"/>
                      </w:rPr>
                      <w:t>,</w:t>
                    </w:r>
                    <w:r>
                      <w:rPr>
                        <w:sz w:val="26"/>
                        <w:szCs w:val="26"/>
                      </w:rPr>
                      <w:t xml:space="preserve"> </w:t>
                    </w:r>
                    <w:r w:rsidR="007E4E39">
                      <w:rPr>
                        <w:sz w:val="26"/>
                        <w:szCs w:val="26"/>
                      </w:rPr>
                      <w:t xml:space="preserve">ngày truy cập </w:t>
                    </w:r>
                    <w:r>
                      <w:rPr>
                        <w:sz w:val="26"/>
                        <w:szCs w:val="26"/>
                      </w:rPr>
                      <w:t>09/07</w:t>
                    </w:r>
                    <w:r>
                      <w:rPr>
                        <w:noProof/>
                        <w:sz w:val="26"/>
                        <w:szCs w:val="26"/>
                      </w:rPr>
                      <w:t>/</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[21]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https://stringee.com/vi/blog/post/boot-strap-la-gi, Cách sử dụng Bootstrap</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09/07</w:t>
                    </w:r>
                    <w:r>
                      <w:rPr>
                        <w:noProof/>
                        <w:sz w:val="26"/>
                        <w:szCs w:val="26"/>
                      </w:rPr>
                      <w:t>/</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[22] </w:t>
                    </w:r>
                  </w:p>
                </w:tc>
                <w:tc>
                  <w:tcPr>
                    <w:tcW w:w="0" w:type="auto"/>
                    <w:hideMark/>
                  </w:tcPr>
                  <w:p w:rsidR="00A472B9" w:rsidRPr="00A472B9" w:rsidRDefault="009F568C" w:rsidP="00A472B9">
                    <w:pPr>
                      <w:pStyle w:val="Bibliography"/>
                      <w:spacing w:line="360" w:lineRule="auto"/>
                      <w:jc w:val="both"/>
                      <w:rPr>
                        <w:noProof/>
                        <w:sz w:val="26"/>
                        <w:szCs w:val="26"/>
                      </w:rPr>
                    </w:pPr>
                    <w:r w:rsidRPr="009F568C">
                      <w:rPr>
                        <w:noProof/>
                        <w:sz w:val="26"/>
                        <w:szCs w:val="26"/>
                      </w:rPr>
                      <w:t>L. -. T. P. F. F. W. Artisans, Kham khảo Laravel Framework</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09/07</w:t>
                    </w:r>
                    <w:r>
                      <w:rPr>
                        <w:noProof/>
                        <w:sz w:val="26"/>
                        <w:szCs w:val="26"/>
                      </w:rPr>
                      <w:t>/</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[23] </w:t>
                    </w:r>
                  </w:p>
                </w:tc>
                <w:tc>
                  <w:tcPr>
                    <w:tcW w:w="0" w:type="auto"/>
                    <w:hideMark/>
                  </w:tcPr>
                  <w:p w:rsidR="00A472B9" w:rsidRPr="00A472B9" w:rsidRDefault="00A472B9" w:rsidP="00A472B9">
                    <w:pPr>
                      <w:pStyle w:val="Bibliography"/>
                      <w:spacing w:line="360" w:lineRule="auto"/>
                      <w:jc w:val="both"/>
                      <w:rPr>
                        <w:noProof/>
                        <w:sz w:val="26"/>
                        <w:szCs w:val="26"/>
                      </w:rPr>
                    </w:pPr>
                    <w:r>
                      <w:rPr>
                        <w:noProof/>
                        <w:sz w:val="26"/>
                        <w:szCs w:val="26"/>
                      </w:rPr>
                      <w:t>Đoàn Phước Miền,</w:t>
                    </w:r>
                    <w:r w:rsidR="009F568C" w:rsidRPr="009F568C">
                      <w:rPr>
                        <w:noProof/>
                        <w:sz w:val="26"/>
                        <w:szCs w:val="26"/>
                      </w:rPr>
                      <w:t xml:space="preserve"> Tài liệu giảng dạy môn thiết kế và lập trình web, Trà</w:t>
                    </w:r>
                    <w:r w:rsidR="000B7D99">
                      <w:rPr>
                        <w:noProof/>
                        <w:sz w:val="26"/>
                        <w:szCs w:val="26"/>
                      </w:rPr>
                      <w:t xml:space="preserve"> Vinh,</w:t>
                    </w:r>
                    <w:r w:rsidR="009F568C">
                      <w:rPr>
                        <w:noProof/>
                        <w:sz w:val="26"/>
                        <w:szCs w:val="26"/>
                      </w:rPr>
                      <w:t xml:space="preserve"> Đại học Trà Vinh</w:t>
                    </w:r>
                    <w:r w:rsidR="009F568C" w:rsidRPr="009F568C">
                      <w:rPr>
                        <w:noProof/>
                        <w:sz w:val="26"/>
                        <w:szCs w:val="26"/>
                      </w:rPr>
                      <w:t xml:space="preserve">. </w:t>
                    </w:r>
                  </w:p>
                </w:tc>
              </w:tr>
            </w:tbl>
            <w:p w:rsidR="009F568C" w:rsidRDefault="00A472B9" w:rsidP="00A472B9">
              <w:pPr>
                <w:ind w:left="567" w:right="-143" w:hanging="567"/>
                <w:rPr>
                  <w:noProof/>
                </w:rPr>
              </w:pPr>
              <w:r>
                <w:rPr>
                  <w:noProof/>
                  <w:szCs w:val="26"/>
                </w:rPr>
                <w:t>[24</w:t>
              </w:r>
              <w:r w:rsidRPr="009F568C">
                <w:rPr>
                  <w:noProof/>
                  <w:szCs w:val="26"/>
                </w:rPr>
                <w:t>]</w:t>
              </w:r>
              <w:r>
                <w:rPr>
                  <w:noProof/>
                  <w:szCs w:val="26"/>
                </w:rPr>
                <w:t xml:space="preserve">  </w:t>
              </w:r>
              <w:r w:rsidRPr="009F568C">
                <w:rPr>
                  <w:noProof/>
                  <w:szCs w:val="26"/>
                </w:rPr>
                <w:t xml:space="preserve">Phạm Thị Trúc Mai, Tài liệu giảng dạy môn thiết kế và lập </w:t>
              </w:r>
              <w:r>
                <w:rPr>
                  <w:noProof/>
                  <w:szCs w:val="26"/>
                </w:rPr>
                <w:t>trình web, Trà Vinh, Đại học Trà Vinh</w:t>
              </w:r>
            </w:p>
            <w:p w:rsidR="00C85AC6" w:rsidRDefault="00C85AC6">
              <w:r>
                <w:rPr>
                  <w:b/>
                  <w:bCs/>
                  <w:noProof/>
                </w:rPr>
                <w:fldChar w:fldCharType="end"/>
              </w:r>
            </w:p>
          </w:sdtContent>
        </w:sdt>
      </w:sdtContent>
    </w:sdt>
    <w:p w:rsidR="00C85AC6" w:rsidRPr="008C617D" w:rsidRDefault="00C85AC6" w:rsidP="00C85AC6">
      <w:pPr>
        <w:rPr>
          <w:bCs/>
          <w:szCs w:val="26"/>
        </w:rPr>
      </w:pPr>
    </w:p>
    <w:p w:rsidR="005178B8" w:rsidRDefault="005178B8"/>
    <w:p w:rsidR="000A549E" w:rsidRPr="00BD0A7B" w:rsidRDefault="000A549E" w:rsidP="00653281">
      <w:pPr>
        <w:spacing w:before="120" w:after="120" w:line="360" w:lineRule="auto"/>
        <w:rPr>
          <w:bCs/>
          <w:szCs w:val="26"/>
        </w:rPr>
      </w:pPr>
    </w:p>
    <w:sectPr w:rsidR="000A549E" w:rsidRPr="00BD0A7B" w:rsidSect="00123E67">
      <w:footerReference w:type="default" r:id="rId81"/>
      <w:pgSz w:w="11907" w:h="16840" w:code="9"/>
      <w:pgMar w:top="1134" w:right="1134" w:bottom="1134" w:left="1985" w:header="510"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74A3" w:rsidRDefault="003E74A3" w:rsidP="002A2A70">
      <w:r>
        <w:separator/>
      </w:r>
    </w:p>
  </w:endnote>
  <w:endnote w:type="continuationSeparator" w:id="0">
    <w:p w:rsidR="003E74A3" w:rsidRDefault="003E74A3"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pPr>
      <w:pStyle w:val="Footer"/>
      <w:jc w:val="center"/>
    </w:pPr>
  </w:p>
  <w:p w:rsidR="008129D6" w:rsidRDefault="008129D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rsidP="00334501">
    <w:pPr>
      <w:pStyle w:val="Footer"/>
      <w:jc w:val="right"/>
    </w:pPr>
  </w:p>
  <w:p w:rsidR="008129D6" w:rsidRDefault="008129D6" w:rsidP="00334501">
    <w:pPr>
      <w:pStyle w:val="Footer"/>
      <w:ind w:right="360"/>
      <w:rPr>
        <w:lang w:val="en-US"/>
      </w:rPr>
    </w:pPr>
    <w:r>
      <w:rPr>
        <w:noProof/>
        <w:lang w:val="en-US" w:eastAsia="en-US"/>
      </w:rPr>
      <mc:AlternateContent>
        <mc:Choice Requires="wps">
          <w:drawing>
            <wp:anchor distT="0" distB="0" distL="114300" distR="114300" simplePos="0" relativeHeight="251663360" behindDoc="0" locked="0" layoutInCell="1" allowOverlap="1" wp14:anchorId="66726E60" wp14:editId="4F0151E2">
              <wp:simplePos x="0" y="0"/>
              <wp:positionH relativeFrom="margin">
                <wp:align>left</wp:align>
              </wp:positionH>
              <wp:positionV relativeFrom="paragraph">
                <wp:posOffset>80424</wp:posOffset>
              </wp:positionV>
              <wp:extent cx="5931535" cy="0"/>
              <wp:effectExtent l="0" t="19050" r="31115" b="19050"/>
              <wp:wrapNone/>
              <wp:docPr id="5" name="Straight Connector 5"/>
              <wp:cNvGraphicFramePr/>
              <a:graphic xmlns:a="http://schemas.openxmlformats.org/drawingml/2006/main">
                <a:graphicData uri="http://schemas.microsoft.com/office/word/2010/wordprocessingShape">
                  <wps:wsp>
                    <wps:cNvCnPr/>
                    <wps:spPr>
                      <a:xfrm>
                        <a:off x="0" y="0"/>
                        <a:ext cx="5931535"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93AEB" id="Straight Connector 5"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35pt" to="467.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" strokecolor="#aeaaaa [2414]" strokeweight="3pt">
              <v:stroke linestyle="thickThin" joinstyle="miter"/>
              <w10:wrap anchorx="margin"/>
            </v:line>
          </w:pict>
        </mc:Fallback>
      </mc:AlternateContent>
    </w:r>
  </w:p>
  <w:p w:rsidR="008129D6" w:rsidRPr="00334501" w:rsidRDefault="008129D6">
    <w:pPr>
      <w:pStyle w:val="Footer"/>
      <w:ind w:right="360"/>
      <w:rPr>
        <w:sz w:val="22"/>
        <w:lang w:val="en-US"/>
      </w:rPr>
    </w:pPr>
    <w:r w:rsidRPr="000268B1">
      <w:rPr>
        <w:sz w:val="22"/>
        <w:lang w:val="en-US"/>
      </w:rPr>
      <w:t>SVTH: Trần Ngô Quốc Thuận</w:t>
    </w:r>
    <w:r>
      <w:rPr>
        <w:sz w:val="22"/>
        <w:lang w:val="en-US"/>
      </w:rPr>
      <w:t>_110120121</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3E74A3">
    <w:pPr>
      <w:pStyle w:val="Footer"/>
      <w:jc w:val="right"/>
    </w:pPr>
    <w:sdt>
      <w:sdtPr>
        <w:id w:val="785323370"/>
        <w:docPartObj>
          <w:docPartGallery w:val="Page Numbers (Bottom of Page)"/>
          <w:docPartUnique/>
        </w:docPartObj>
      </w:sdtPr>
      <w:sdtEndPr>
        <w:rPr>
          <w:noProof/>
        </w:rPr>
      </w:sdtEndPr>
      <w:sdtContent>
        <w:r w:rsidR="008129D6">
          <w:fldChar w:fldCharType="begin"/>
        </w:r>
        <w:r w:rsidR="008129D6">
          <w:instrText xml:space="preserve"> PAGE   \* MERGEFORMAT </w:instrText>
        </w:r>
        <w:r w:rsidR="008129D6">
          <w:fldChar w:fldCharType="separate"/>
        </w:r>
        <w:r w:rsidR="00444BF0">
          <w:rPr>
            <w:noProof/>
          </w:rPr>
          <w:t>46</w:t>
        </w:r>
        <w:r w:rsidR="008129D6">
          <w:rPr>
            <w:noProof/>
          </w:rPr>
          <w:fldChar w:fldCharType="end"/>
        </w:r>
      </w:sdtContent>
    </w:sdt>
  </w:p>
  <w:p w:rsidR="008129D6" w:rsidRDefault="008129D6">
    <w:pPr>
      <w:pStyle w:val="Footer"/>
      <w:ind w:right="360"/>
      <w:rPr>
        <w:lang w:val="en-US"/>
      </w:rPr>
    </w:pPr>
    <w:r>
      <w:rPr>
        <w:noProof/>
        <w:lang w:val="en-US" w:eastAsia="en-US"/>
      </w:rPr>
      <mc:AlternateContent>
        <mc:Choice Requires="wps">
          <w:drawing>
            <wp:anchor distT="0" distB="0" distL="114300" distR="114300" simplePos="0" relativeHeight="251661312" behindDoc="0" locked="0" layoutInCell="1" allowOverlap="1" wp14:anchorId="4A3E0FB6" wp14:editId="49ED89D1">
              <wp:simplePos x="0" y="0"/>
              <wp:positionH relativeFrom="margin">
                <wp:align>right</wp:align>
              </wp:positionH>
              <wp:positionV relativeFrom="paragraph">
                <wp:posOffset>72611</wp:posOffset>
              </wp:positionV>
              <wp:extent cx="5550011" cy="7951"/>
              <wp:effectExtent l="19050" t="19050" r="31750" b="30480"/>
              <wp:wrapNone/>
              <wp:docPr id="12" name="Straight Connector 12"/>
              <wp:cNvGraphicFramePr/>
              <a:graphic xmlns:a="http://schemas.openxmlformats.org/drawingml/2006/main">
                <a:graphicData uri="http://schemas.microsoft.com/office/word/2010/wordprocessingShape">
                  <wps:wsp>
                    <wps:cNvCnPr/>
                    <wps:spPr>
                      <a:xfrm flipV="1">
                        <a:off x="0" y="0"/>
                        <a:ext cx="5550011" cy="7951"/>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60F5" id="Straight Connector 12"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5.8pt,5.7pt" to="822.8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" strokecolor="#aeaaaa [2414]" strokeweight="3pt">
              <v:stroke linestyle="thickThin" joinstyle="miter"/>
              <w10:wrap anchorx="margin"/>
            </v:line>
          </w:pict>
        </mc:Fallback>
      </mc:AlternateContent>
    </w:r>
  </w:p>
  <w:p w:rsidR="008129D6" w:rsidRPr="000268B1" w:rsidRDefault="008129D6">
    <w:pPr>
      <w:pStyle w:val="Footer"/>
      <w:ind w:right="360"/>
      <w:rPr>
        <w:sz w:val="22"/>
        <w:lang w:val="en-US"/>
      </w:rPr>
    </w:pPr>
    <w:r w:rsidRPr="000268B1">
      <w:rPr>
        <w:sz w:val="22"/>
        <w:lang w:val="en-US"/>
      </w:rPr>
      <w:t>SVTH: Trần Ngô Quốc Thuận</w:t>
    </w:r>
    <w:r>
      <w:rPr>
        <w:sz w:val="22"/>
        <w:lang w:val="en-US"/>
      </w:rPr>
      <w:t>_110120121</w:t>
    </w:r>
  </w:p>
  <w:p w:rsidR="008129D6" w:rsidRDefault="008129D6"/>
  <w:p w:rsidR="008129D6" w:rsidRDefault="008129D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74A3" w:rsidRDefault="003E74A3" w:rsidP="002A2A70">
      <w:r>
        <w:separator/>
      </w:r>
    </w:p>
  </w:footnote>
  <w:footnote w:type="continuationSeparator" w:id="0">
    <w:p w:rsidR="003E74A3" w:rsidRDefault="003E74A3" w:rsidP="002A2A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Pr="00B27DE6" w:rsidRDefault="008129D6" w:rsidP="00B27DE6">
    <w:pPr>
      <w:spacing w:line="276" w:lineRule="auto"/>
      <w:rPr>
        <w:bCs/>
        <w:sz w:val="18"/>
        <w:szCs w:val="40"/>
      </w:rPr>
    </w:pPr>
    <w:r w:rsidRPr="00B27DE6">
      <w:rPr>
        <w:bCs/>
        <w:sz w:val="18"/>
        <w:szCs w:val="40"/>
      </w:rPr>
      <w:t>XÂY DỰNG WEBSITE BÁN ĐỒ ĐIỆN TỬ TÍCH HỢP TÍNH NĂNG THANH TOÁN TRỰC TUYẾN</w:t>
    </w:r>
  </w:p>
  <w:p w:rsidR="008129D6" w:rsidRDefault="008129D6">
    <w:pPr>
      <w:pStyle w:val="Header"/>
    </w:pPr>
    <w:r>
      <w:rPr>
        <w:noProof/>
      </w:rPr>
      <mc:AlternateContent>
        <mc:Choice Requires="wps">
          <w:drawing>
            <wp:anchor distT="0" distB="0" distL="114300" distR="114300" simplePos="0" relativeHeight="251659264" behindDoc="0" locked="0" layoutInCell="1" allowOverlap="1" wp14:anchorId="65CE2901" wp14:editId="3107EE32">
              <wp:simplePos x="0" y="0"/>
              <wp:positionH relativeFrom="margin">
                <wp:posOffset>3783</wp:posOffset>
              </wp:positionH>
              <wp:positionV relativeFrom="paragraph">
                <wp:posOffset>53561</wp:posOffset>
              </wp:positionV>
              <wp:extent cx="5510254" cy="23826"/>
              <wp:effectExtent l="19050" t="19050" r="33655" b="33655"/>
              <wp:wrapNone/>
              <wp:docPr id="4" name="Straight Connector 4"/>
              <wp:cNvGraphicFramePr/>
              <a:graphic xmlns:a="http://schemas.openxmlformats.org/drawingml/2006/main">
                <a:graphicData uri="http://schemas.microsoft.com/office/word/2010/wordprocessingShape">
                  <wps:wsp>
                    <wps:cNvCnPr/>
                    <wps:spPr>
                      <a:xfrm flipV="1">
                        <a:off x="0" y="0"/>
                        <a:ext cx="5510254" cy="23826"/>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5FED1"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4.2pt" to="434.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" strokecolor="#aeaaaa [2414]" strokeweight="3pt">
              <v:stroke linestyle="thickThin" joinstyle="miter"/>
              <w10:wrap anchorx="margin"/>
            </v:lin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multilevel"/>
    <w:tmpl w:val="EEC21BBC"/>
    <w:lvl w:ilvl="0">
      <w:start w:val="1"/>
      <w:numFmt w:val="decimal"/>
      <w:lvlText w:val="%1."/>
      <w:lvlJc w:val="left"/>
      <w:pPr>
        <w:tabs>
          <w:tab w:val="left" w:pos="633"/>
        </w:tabs>
        <w:ind w:left="633" w:hanging="360"/>
      </w:pPr>
      <w:rPr>
        <w:rFonts w:hint="default"/>
      </w:rPr>
    </w:lvl>
    <w:lvl w:ilvl="1">
      <w:start w:val="1"/>
      <w:numFmt w:val="decimal"/>
      <w:isLgl/>
      <w:lvlText w:val="%1.%2"/>
      <w:lvlJc w:val="left"/>
      <w:pPr>
        <w:ind w:left="978" w:hanging="525"/>
      </w:pPr>
      <w:rPr>
        <w:rFonts w:hint="default"/>
      </w:rPr>
    </w:lvl>
    <w:lvl w:ilvl="2">
      <w:start w:val="1"/>
      <w:numFmt w:val="decimal"/>
      <w:isLgl/>
      <w:lvlText w:val="%1.%2.%3"/>
      <w:lvlJc w:val="left"/>
      <w:pPr>
        <w:ind w:left="1353" w:hanging="720"/>
      </w:pPr>
      <w:rPr>
        <w:rFonts w:hint="default"/>
      </w:rPr>
    </w:lvl>
    <w:lvl w:ilvl="3">
      <w:start w:val="1"/>
      <w:numFmt w:val="decimal"/>
      <w:isLgl/>
      <w:lvlText w:val="%1.%2.%3.%4"/>
      <w:lvlJc w:val="left"/>
      <w:pPr>
        <w:ind w:left="153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3333" w:hanging="1800"/>
      </w:pPr>
      <w:rPr>
        <w:rFonts w:hint="default"/>
      </w:rPr>
    </w:lvl>
    <w:lvl w:ilvl="8">
      <w:start w:val="1"/>
      <w:numFmt w:val="decimal"/>
      <w:isLgl/>
      <w:lvlText w:val="%1.%2.%3.%4.%5.%6.%7.%8.%9"/>
      <w:lvlJc w:val="left"/>
      <w:pPr>
        <w:ind w:left="3513" w:hanging="1800"/>
      </w:pPr>
      <w:rPr>
        <w:rFonts w:hint="default"/>
      </w:rPr>
    </w:lvl>
  </w:abstractNum>
  <w:abstractNum w:abstractNumId="1" w15:restartNumberingAfterBreak="0">
    <w:nsid w:val="0000000C"/>
    <w:multiLevelType w:val="multilevel"/>
    <w:tmpl w:val="894A3FA6"/>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008615F"/>
    <w:multiLevelType w:val="hybridMultilevel"/>
    <w:tmpl w:val="65B43AE4"/>
    <w:lvl w:ilvl="0" w:tplc="CEF408FC">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 w15:restartNumberingAfterBreak="0">
    <w:nsid w:val="009C12C7"/>
    <w:multiLevelType w:val="hybridMultilevel"/>
    <w:tmpl w:val="2B92FCA0"/>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15D081A"/>
    <w:multiLevelType w:val="hybridMultilevel"/>
    <w:tmpl w:val="E5523218"/>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2E23B64"/>
    <w:multiLevelType w:val="multilevel"/>
    <w:tmpl w:val="5C70C68E"/>
    <w:lvl w:ilvl="0">
      <w:start w:val="4"/>
      <w:numFmt w:val="decimal"/>
      <w:lvlText w:val="%1"/>
      <w:lvlJc w:val="left"/>
      <w:pPr>
        <w:ind w:left="525" w:hanging="525"/>
      </w:pPr>
      <w:rPr>
        <w:rFonts w:hint="default"/>
      </w:rPr>
    </w:lvl>
    <w:lvl w:ilvl="1">
      <w:start w:val="2"/>
      <w:numFmt w:val="decimal"/>
      <w:lvlText w:val="%1.%2"/>
      <w:lvlJc w:val="left"/>
      <w:pPr>
        <w:ind w:left="1027" w:hanging="525"/>
      </w:pPr>
      <w:rPr>
        <w:rFonts w:hint="default"/>
      </w:rPr>
    </w:lvl>
    <w:lvl w:ilvl="2">
      <w:start w:val="6"/>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6" w15:restartNumberingAfterBreak="0">
    <w:nsid w:val="03370B32"/>
    <w:multiLevelType w:val="hybridMultilevel"/>
    <w:tmpl w:val="56E4C936"/>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4817F0A"/>
    <w:multiLevelType w:val="hybridMultilevel"/>
    <w:tmpl w:val="F63C1B04"/>
    <w:lvl w:ilvl="0" w:tplc="CEF408FC">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06213EF1"/>
    <w:multiLevelType w:val="hybridMultilevel"/>
    <w:tmpl w:val="CE82E854"/>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244D3F"/>
    <w:multiLevelType w:val="hybridMultilevel"/>
    <w:tmpl w:val="39BC34BE"/>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7A4EE2"/>
    <w:multiLevelType w:val="hybridMultilevel"/>
    <w:tmpl w:val="E3920B8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CC2746"/>
    <w:multiLevelType w:val="hybridMultilevel"/>
    <w:tmpl w:val="EA183F7A"/>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9DF682B"/>
    <w:multiLevelType w:val="multilevel"/>
    <w:tmpl w:val="09DF682B"/>
    <w:lvl w:ilvl="0">
      <w:start w:val="1"/>
      <w:numFmt w:val="bullet"/>
      <w:lvlText w:val="+"/>
      <w:lvlJc w:val="left"/>
      <w:pPr>
        <w:ind w:left="2421" w:hanging="360"/>
      </w:pPr>
      <w:rPr>
        <w:rFonts w:ascii="Times New Roman" w:hAnsi="Times New Roman" w:cs="Times New Roman" w:hint="default"/>
      </w:rPr>
    </w:lvl>
    <w:lvl w:ilvl="1">
      <w:start w:val="3"/>
      <w:numFmt w:val="bullet"/>
      <w:lvlText w:val="-"/>
      <w:lvlJc w:val="left"/>
      <w:pPr>
        <w:ind w:left="1440" w:hanging="360"/>
      </w:pPr>
      <w:rPr>
        <w:rFonts w:ascii="Times New Roman" w:eastAsia="Times New Roman" w:hAnsi="Times New Roman" w:cs="Times New Roman" w:hint="default"/>
        <w:b/>
        <w:bCs w:val="0"/>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A5045D0"/>
    <w:multiLevelType w:val="hybridMultilevel"/>
    <w:tmpl w:val="DB4473B4"/>
    <w:lvl w:ilvl="0" w:tplc="7FECF394">
      <w:numFmt w:val="bullet"/>
      <w:lvlText w:val="-"/>
      <w:lvlJc w:val="left"/>
      <w:pPr>
        <w:ind w:left="142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0CDD324D"/>
    <w:multiLevelType w:val="hybridMultilevel"/>
    <w:tmpl w:val="DDD0349A"/>
    <w:lvl w:ilvl="0" w:tplc="CEF408F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0D4B285B"/>
    <w:multiLevelType w:val="hybridMultilevel"/>
    <w:tmpl w:val="ECD091D8"/>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3223E31"/>
    <w:multiLevelType w:val="multilevel"/>
    <w:tmpl w:val="3D624F3E"/>
    <w:lvl w:ilvl="0">
      <w:start w:val="2"/>
      <w:numFmt w:val="decimal"/>
      <w:lvlText w:val="%1"/>
      <w:lvlJc w:val="left"/>
      <w:pPr>
        <w:ind w:left="525" w:hanging="525"/>
      </w:pPr>
      <w:rPr>
        <w:rFonts w:hint="default"/>
      </w:rPr>
    </w:lvl>
    <w:lvl w:ilvl="1">
      <w:start w:val="6"/>
      <w:numFmt w:val="decimal"/>
      <w:lvlText w:val="%1.%2"/>
      <w:lvlJc w:val="left"/>
      <w:pPr>
        <w:ind w:left="1163"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634"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6266" w:hanging="1800"/>
      </w:pPr>
      <w:rPr>
        <w:rFonts w:hint="default"/>
      </w:rPr>
    </w:lvl>
    <w:lvl w:ilvl="8">
      <w:start w:val="1"/>
      <w:numFmt w:val="decimal"/>
      <w:lvlText w:val="%1.%2.%3.%4.%5.%6.%7.%8.%9"/>
      <w:lvlJc w:val="left"/>
      <w:pPr>
        <w:ind w:left="6904" w:hanging="1800"/>
      </w:pPr>
      <w:rPr>
        <w:rFonts w:hint="default"/>
      </w:rPr>
    </w:lvl>
  </w:abstractNum>
  <w:abstractNum w:abstractNumId="17" w15:restartNumberingAfterBreak="0">
    <w:nsid w:val="136C3E84"/>
    <w:multiLevelType w:val="multilevel"/>
    <w:tmpl w:val="136C3E8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3E26690"/>
    <w:multiLevelType w:val="hybridMultilevel"/>
    <w:tmpl w:val="CAE098D4"/>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876D1F"/>
    <w:multiLevelType w:val="hybridMultilevel"/>
    <w:tmpl w:val="027CA118"/>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0" w15:restartNumberingAfterBreak="0">
    <w:nsid w:val="168F1C60"/>
    <w:multiLevelType w:val="hybridMultilevel"/>
    <w:tmpl w:val="AB64BA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2D21FE"/>
    <w:multiLevelType w:val="hybridMultilevel"/>
    <w:tmpl w:val="AC002774"/>
    <w:lvl w:ilvl="0" w:tplc="CEF408FC">
      <w:numFmt w:val="bullet"/>
      <w:lvlText w:val="-"/>
      <w:lvlJc w:val="left"/>
      <w:pPr>
        <w:ind w:left="2138"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2" w15:restartNumberingAfterBreak="0">
    <w:nsid w:val="1880262A"/>
    <w:multiLevelType w:val="hybridMultilevel"/>
    <w:tmpl w:val="9190BF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BAE1E04"/>
    <w:multiLevelType w:val="multilevel"/>
    <w:tmpl w:val="6B1A51FC"/>
    <w:lvl w:ilvl="0">
      <w:start w:val="4"/>
      <w:numFmt w:val="decimal"/>
      <w:lvlText w:val="%1"/>
      <w:lvlJc w:val="left"/>
      <w:pPr>
        <w:ind w:left="360" w:hanging="360"/>
      </w:pPr>
      <w:rPr>
        <w:rFonts w:hint="default"/>
        <w:sz w:val="26"/>
      </w:rPr>
    </w:lvl>
    <w:lvl w:ilvl="1">
      <w:start w:val="1"/>
      <w:numFmt w:val="decimal"/>
      <w:lvlText w:val="%1.%2"/>
      <w:lvlJc w:val="left"/>
      <w:pPr>
        <w:ind w:left="3240" w:hanging="360"/>
      </w:pPr>
      <w:rPr>
        <w:rFonts w:hint="default"/>
        <w:sz w:val="26"/>
      </w:rPr>
    </w:lvl>
    <w:lvl w:ilvl="2">
      <w:start w:val="1"/>
      <w:numFmt w:val="decimal"/>
      <w:lvlText w:val="%1.%2.%3"/>
      <w:lvlJc w:val="left"/>
      <w:pPr>
        <w:ind w:left="1004" w:hanging="720"/>
      </w:pPr>
      <w:rPr>
        <w:rFonts w:hint="default"/>
        <w:sz w:val="26"/>
      </w:rPr>
    </w:lvl>
    <w:lvl w:ilvl="3">
      <w:start w:val="1"/>
      <w:numFmt w:val="decimal"/>
      <w:lvlText w:val="%1.%2.%3.%4"/>
      <w:lvlJc w:val="left"/>
      <w:pPr>
        <w:ind w:left="9360" w:hanging="720"/>
      </w:pPr>
      <w:rPr>
        <w:rFonts w:hint="default"/>
        <w:sz w:val="26"/>
      </w:rPr>
    </w:lvl>
    <w:lvl w:ilvl="4">
      <w:start w:val="1"/>
      <w:numFmt w:val="decimal"/>
      <w:lvlText w:val="%1.%2.%3.%4.%5"/>
      <w:lvlJc w:val="left"/>
      <w:pPr>
        <w:ind w:left="12600" w:hanging="1080"/>
      </w:pPr>
      <w:rPr>
        <w:rFonts w:hint="default"/>
        <w:sz w:val="26"/>
      </w:rPr>
    </w:lvl>
    <w:lvl w:ilvl="5">
      <w:start w:val="1"/>
      <w:numFmt w:val="decimal"/>
      <w:lvlText w:val="%1.%2.%3.%4.%5.%6"/>
      <w:lvlJc w:val="left"/>
      <w:pPr>
        <w:ind w:left="15480" w:hanging="1080"/>
      </w:pPr>
      <w:rPr>
        <w:rFonts w:hint="default"/>
        <w:sz w:val="26"/>
      </w:rPr>
    </w:lvl>
    <w:lvl w:ilvl="6">
      <w:start w:val="1"/>
      <w:numFmt w:val="decimal"/>
      <w:lvlText w:val="%1.%2.%3.%4.%5.%6.%7"/>
      <w:lvlJc w:val="left"/>
      <w:pPr>
        <w:ind w:left="18720" w:hanging="1440"/>
      </w:pPr>
      <w:rPr>
        <w:rFonts w:hint="default"/>
        <w:sz w:val="26"/>
      </w:rPr>
    </w:lvl>
    <w:lvl w:ilvl="7">
      <w:start w:val="1"/>
      <w:numFmt w:val="decimal"/>
      <w:lvlText w:val="%1.%2.%3.%4.%5.%6.%7.%8"/>
      <w:lvlJc w:val="left"/>
      <w:pPr>
        <w:ind w:left="21600" w:hanging="1440"/>
      </w:pPr>
      <w:rPr>
        <w:rFonts w:hint="default"/>
        <w:sz w:val="26"/>
      </w:rPr>
    </w:lvl>
    <w:lvl w:ilvl="8">
      <w:start w:val="1"/>
      <w:numFmt w:val="decimal"/>
      <w:lvlText w:val="%1.%2.%3.%4.%5.%6.%7.%8.%9"/>
      <w:lvlJc w:val="left"/>
      <w:pPr>
        <w:ind w:left="24840" w:hanging="1800"/>
      </w:pPr>
      <w:rPr>
        <w:rFonts w:hint="default"/>
        <w:sz w:val="26"/>
      </w:rPr>
    </w:lvl>
  </w:abstractNum>
  <w:abstractNum w:abstractNumId="24" w15:restartNumberingAfterBreak="0">
    <w:nsid w:val="20D12642"/>
    <w:multiLevelType w:val="hybridMultilevel"/>
    <w:tmpl w:val="F31C3CA4"/>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15:restartNumberingAfterBreak="0">
    <w:nsid w:val="224E3236"/>
    <w:multiLevelType w:val="hybridMultilevel"/>
    <w:tmpl w:val="235273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791987"/>
    <w:multiLevelType w:val="hybridMultilevel"/>
    <w:tmpl w:val="1220B14E"/>
    <w:lvl w:ilvl="0" w:tplc="CEF408FC">
      <w:numFmt w:val="bullet"/>
      <w:lvlText w:val="-"/>
      <w:lvlJc w:val="left"/>
      <w:pPr>
        <w:ind w:left="1245" w:hanging="360"/>
      </w:pPr>
      <w:rPr>
        <w:rFonts w:ascii="Times New Roman" w:eastAsia="Times New Roman" w:hAnsi="Times New Roman" w:cs="Times New Roman"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27" w15:restartNumberingAfterBreak="0">
    <w:nsid w:val="2783046B"/>
    <w:multiLevelType w:val="hybridMultilevel"/>
    <w:tmpl w:val="7CBA6C88"/>
    <w:lvl w:ilvl="0" w:tplc="CEF408FC">
      <w:numFmt w:val="bullet"/>
      <w:lvlText w:val="-"/>
      <w:lvlJc w:val="left"/>
      <w:pPr>
        <w:ind w:left="1287"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8242FF7"/>
    <w:multiLevelType w:val="hybridMultilevel"/>
    <w:tmpl w:val="B45CCAB4"/>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28592395"/>
    <w:multiLevelType w:val="hybridMultilevel"/>
    <w:tmpl w:val="AF82BFF4"/>
    <w:lvl w:ilvl="0" w:tplc="04090009">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0" w15:restartNumberingAfterBreak="0">
    <w:nsid w:val="2AC16788"/>
    <w:multiLevelType w:val="hybridMultilevel"/>
    <w:tmpl w:val="319A27EE"/>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C102DD2"/>
    <w:multiLevelType w:val="multilevel"/>
    <w:tmpl w:val="2BD86AA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2"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3" w15:restartNumberingAfterBreak="0">
    <w:nsid w:val="2E2872A4"/>
    <w:multiLevelType w:val="hybridMultilevel"/>
    <w:tmpl w:val="AE580E74"/>
    <w:lvl w:ilvl="0" w:tplc="CEF408FC">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317F0D0C"/>
    <w:multiLevelType w:val="hybridMultilevel"/>
    <w:tmpl w:val="7450A7CA"/>
    <w:lvl w:ilvl="0" w:tplc="7FECF39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BA3AF8"/>
    <w:multiLevelType w:val="hybridMultilevel"/>
    <w:tmpl w:val="DA00F4E4"/>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463370"/>
    <w:multiLevelType w:val="hybridMultilevel"/>
    <w:tmpl w:val="F5FEC5A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9054C5"/>
    <w:multiLevelType w:val="hybridMultilevel"/>
    <w:tmpl w:val="8BC8E4DA"/>
    <w:lvl w:ilvl="0" w:tplc="04090009">
      <w:start w:val="1"/>
      <w:numFmt w:val="bullet"/>
      <w:lvlText w:val=""/>
      <w:lvlJc w:val="left"/>
      <w:pPr>
        <w:ind w:left="1359" w:hanging="360"/>
      </w:pPr>
      <w:rPr>
        <w:rFonts w:ascii="Wingdings" w:hAnsi="Wingdings" w:hint="default"/>
      </w:rPr>
    </w:lvl>
    <w:lvl w:ilvl="1" w:tplc="04090003" w:tentative="1">
      <w:start w:val="1"/>
      <w:numFmt w:val="bullet"/>
      <w:lvlText w:val="o"/>
      <w:lvlJc w:val="left"/>
      <w:pPr>
        <w:ind w:left="2079" w:hanging="360"/>
      </w:pPr>
      <w:rPr>
        <w:rFonts w:ascii="Courier New" w:hAnsi="Courier New" w:cs="Courier New" w:hint="default"/>
      </w:rPr>
    </w:lvl>
    <w:lvl w:ilvl="2" w:tplc="04090005" w:tentative="1">
      <w:start w:val="1"/>
      <w:numFmt w:val="bullet"/>
      <w:lvlText w:val=""/>
      <w:lvlJc w:val="left"/>
      <w:pPr>
        <w:ind w:left="2799" w:hanging="360"/>
      </w:pPr>
      <w:rPr>
        <w:rFonts w:ascii="Wingdings" w:hAnsi="Wingdings" w:hint="default"/>
      </w:rPr>
    </w:lvl>
    <w:lvl w:ilvl="3" w:tplc="04090001" w:tentative="1">
      <w:start w:val="1"/>
      <w:numFmt w:val="bullet"/>
      <w:lvlText w:val=""/>
      <w:lvlJc w:val="left"/>
      <w:pPr>
        <w:ind w:left="3519" w:hanging="360"/>
      </w:pPr>
      <w:rPr>
        <w:rFonts w:ascii="Symbol" w:hAnsi="Symbol" w:hint="default"/>
      </w:rPr>
    </w:lvl>
    <w:lvl w:ilvl="4" w:tplc="04090003" w:tentative="1">
      <w:start w:val="1"/>
      <w:numFmt w:val="bullet"/>
      <w:lvlText w:val="o"/>
      <w:lvlJc w:val="left"/>
      <w:pPr>
        <w:ind w:left="4239" w:hanging="360"/>
      </w:pPr>
      <w:rPr>
        <w:rFonts w:ascii="Courier New" w:hAnsi="Courier New" w:cs="Courier New" w:hint="default"/>
      </w:rPr>
    </w:lvl>
    <w:lvl w:ilvl="5" w:tplc="04090005" w:tentative="1">
      <w:start w:val="1"/>
      <w:numFmt w:val="bullet"/>
      <w:lvlText w:val=""/>
      <w:lvlJc w:val="left"/>
      <w:pPr>
        <w:ind w:left="4959" w:hanging="360"/>
      </w:pPr>
      <w:rPr>
        <w:rFonts w:ascii="Wingdings" w:hAnsi="Wingdings" w:hint="default"/>
      </w:rPr>
    </w:lvl>
    <w:lvl w:ilvl="6" w:tplc="04090001" w:tentative="1">
      <w:start w:val="1"/>
      <w:numFmt w:val="bullet"/>
      <w:lvlText w:val=""/>
      <w:lvlJc w:val="left"/>
      <w:pPr>
        <w:ind w:left="5679" w:hanging="360"/>
      </w:pPr>
      <w:rPr>
        <w:rFonts w:ascii="Symbol" w:hAnsi="Symbol" w:hint="default"/>
      </w:rPr>
    </w:lvl>
    <w:lvl w:ilvl="7" w:tplc="04090003" w:tentative="1">
      <w:start w:val="1"/>
      <w:numFmt w:val="bullet"/>
      <w:lvlText w:val="o"/>
      <w:lvlJc w:val="left"/>
      <w:pPr>
        <w:ind w:left="6399" w:hanging="360"/>
      </w:pPr>
      <w:rPr>
        <w:rFonts w:ascii="Courier New" w:hAnsi="Courier New" w:cs="Courier New" w:hint="default"/>
      </w:rPr>
    </w:lvl>
    <w:lvl w:ilvl="8" w:tplc="04090005" w:tentative="1">
      <w:start w:val="1"/>
      <w:numFmt w:val="bullet"/>
      <w:lvlText w:val=""/>
      <w:lvlJc w:val="left"/>
      <w:pPr>
        <w:ind w:left="7119" w:hanging="360"/>
      </w:pPr>
      <w:rPr>
        <w:rFonts w:ascii="Wingdings" w:hAnsi="Wingdings" w:hint="default"/>
      </w:rPr>
    </w:lvl>
  </w:abstractNum>
  <w:abstractNum w:abstractNumId="38" w15:restartNumberingAfterBreak="0">
    <w:nsid w:val="3497417A"/>
    <w:multiLevelType w:val="hybridMultilevel"/>
    <w:tmpl w:val="5AF4A90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65220C"/>
    <w:multiLevelType w:val="hybridMultilevel"/>
    <w:tmpl w:val="A02E89F4"/>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35941EA0"/>
    <w:multiLevelType w:val="hybridMultilevel"/>
    <w:tmpl w:val="40602B1A"/>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866685F"/>
    <w:multiLevelType w:val="hybridMultilevel"/>
    <w:tmpl w:val="B3BA64F2"/>
    <w:lvl w:ilvl="0" w:tplc="CEF408FC">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2" w15:restartNumberingAfterBreak="0">
    <w:nsid w:val="38D459F3"/>
    <w:multiLevelType w:val="hybridMultilevel"/>
    <w:tmpl w:val="1C52C876"/>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393D2352"/>
    <w:multiLevelType w:val="hybridMultilevel"/>
    <w:tmpl w:val="86D2AF2A"/>
    <w:lvl w:ilvl="0" w:tplc="04090009">
      <w:start w:val="1"/>
      <w:numFmt w:val="bullet"/>
      <w:lvlText w:val=""/>
      <w:lvlJc w:val="left"/>
      <w:pPr>
        <w:ind w:left="1866" w:hanging="360"/>
      </w:pPr>
      <w:rPr>
        <w:rFonts w:ascii="Wingdings" w:hAnsi="Wingdings"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5" w15:restartNumberingAfterBreak="0">
    <w:nsid w:val="3BE45C08"/>
    <w:multiLevelType w:val="hybridMultilevel"/>
    <w:tmpl w:val="F6E8A640"/>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FC7AAB"/>
    <w:multiLevelType w:val="hybridMultilevel"/>
    <w:tmpl w:val="72F82708"/>
    <w:lvl w:ilvl="0" w:tplc="CEF408FC">
      <w:numFmt w:val="bullet"/>
      <w:lvlText w:val="-"/>
      <w:lvlJc w:val="left"/>
      <w:pPr>
        <w:ind w:left="1866" w:hanging="360"/>
      </w:pPr>
      <w:rPr>
        <w:rFonts w:ascii="Times New Roman" w:eastAsia="Times New Roman" w:hAnsi="Times New Roman" w:cs="Times New Roman"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7" w15:restartNumberingAfterBreak="0">
    <w:nsid w:val="3CE6075F"/>
    <w:multiLevelType w:val="hybridMultilevel"/>
    <w:tmpl w:val="FB848F06"/>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3D3565FD"/>
    <w:multiLevelType w:val="multilevel"/>
    <w:tmpl w:val="D36EABE4"/>
    <w:lvl w:ilvl="0">
      <w:start w:val="4"/>
      <w:numFmt w:val="decimal"/>
      <w:lvlText w:val="%1"/>
      <w:lvlJc w:val="left"/>
      <w:pPr>
        <w:ind w:left="525" w:hanging="525"/>
      </w:pPr>
      <w:rPr>
        <w:rFonts w:hint="default"/>
      </w:rPr>
    </w:lvl>
    <w:lvl w:ilvl="1">
      <w:start w:val="1"/>
      <w:numFmt w:val="decimal"/>
      <w:lvlText w:val="%1.%2"/>
      <w:lvlJc w:val="left"/>
      <w:pPr>
        <w:ind w:left="667" w:hanging="525"/>
      </w:pPr>
      <w:rPr>
        <w:rFonts w:hint="default"/>
      </w:rPr>
    </w:lvl>
    <w:lvl w:ilvl="2">
      <w:start w:val="4"/>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9" w15:restartNumberingAfterBreak="0">
    <w:nsid w:val="3F7B191D"/>
    <w:multiLevelType w:val="hybridMultilevel"/>
    <w:tmpl w:val="7DA45C7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3F7C29AB"/>
    <w:multiLevelType w:val="hybridMultilevel"/>
    <w:tmpl w:val="93EA1BF6"/>
    <w:lvl w:ilvl="0" w:tplc="CEF408FC">
      <w:numFmt w:val="bullet"/>
      <w:lvlText w:val="-"/>
      <w:lvlJc w:val="left"/>
      <w:pPr>
        <w:ind w:left="1458" w:hanging="360"/>
      </w:pPr>
      <w:rPr>
        <w:rFonts w:ascii="Times New Roman" w:eastAsia="Times New Roman" w:hAnsi="Times New Roman" w:cs="Times New Roman" w:hint="default"/>
      </w:rPr>
    </w:lvl>
    <w:lvl w:ilvl="1" w:tplc="04090003" w:tentative="1">
      <w:start w:val="1"/>
      <w:numFmt w:val="bullet"/>
      <w:lvlText w:val="o"/>
      <w:lvlJc w:val="left"/>
      <w:pPr>
        <w:ind w:left="2178" w:hanging="360"/>
      </w:pPr>
      <w:rPr>
        <w:rFonts w:ascii="Courier New" w:hAnsi="Courier New" w:cs="Courier New" w:hint="default"/>
      </w:rPr>
    </w:lvl>
    <w:lvl w:ilvl="2" w:tplc="04090005" w:tentative="1">
      <w:start w:val="1"/>
      <w:numFmt w:val="bullet"/>
      <w:lvlText w:val=""/>
      <w:lvlJc w:val="left"/>
      <w:pPr>
        <w:ind w:left="2898" w:hanging="360"/>
      </w:pPr>
      <w:rPr>
        <w:rFonts w:ascii="Wingdings" w:hAnsi="Wingdings" w:hint="default"/>
      </w:rPr>
    </w:lvl>
    <w:lvl w:ilvl="3" w:tplc="04090001" w:tentative="1">
      <w:start w:val="1"/>
      <w:numFmt w:val="bullet"/>
      <w:lvlText w:val=""/>
      <w:lvlJc w:val="left"/>
      <w:pPr>
        <w:ind w:left="3618" w:hanging="360"/>
      </w:pPr>
      <w:rPr>
        <w:rFonts w:ascii="Symbol" w:hAnsi="Symbol" w:hint="default"/>
      </w:rPr>
    </w:lvl>
    <w:lvl w:ilvl="4" w:tplc="04090003" w:tentative="1">
      <w:start w:val="1"/>
      <w:numFmt w:val="bullet"/>
      <w:lvlText w:val="o"/>
      <w:lvlJc w:val="left"/>
      <w:pPr>
        <w:ind w:left="4338" w:hanging="360"/>
      </w:pPr>
      <w:rPr>
        <w:rFonts w:ascii="Courier New" w:hAnsi="Courier New" w:cs="Courier New" w:hint="default"/>
      </w:rPr>
    </w:lvl>
    <w:lvl w:ilvl="5" w:tplc="04090005" w:tentative="1">
      <w:start w:val="1"/>
      <w:numFmt w:val="bullet"/>
      <w:lvlText w:val=""/>
      <w:lvlJc w:val="left"/>
      <w:pPr>
        <w:ind w:left="5058" w:hanging="360"/>
      </w:pPr>
      <w:rPr>
        <w:rFonts w:ascii="Wingdings" w:hAnsi="Wingdings" w:hint="default"/>
      </w:rPr>
    </w:lvl>
    <w:lvl w:ilvl="6" w:tplc="04090001" w:tentative="1">
      <w:start w:val="1"/>
      <w:numFmt w:val="bullet"/>
      <w:lvlText w:val=""/>
      <w:lvlJc w:val="left"/>
      <w:pPr>
        <w:ind w:left="5778" w:hanging="360"/>
      </w:pPr>
      <w:rPr>
        <w:rFonts w:ascii="Symbol" w:hAnsi="Symbol" w:hint="default"/>
      </w:rPr>
    </w:lvl>
    <w:lvl w:ilvl="7" w:tplc="04090003" w:tentative="1">
      <w:start w:val="1"/>
      <w:numFmt w:val="bullet"/>
      <w:lvlText w:val="o"/>
      <w:lvlJc w:val="left"/>
      <w:pPr>
        <w:ind w:left="6498" w:hanging="360"/>
      </w:pPr>
      <w:rPr>
        <w:rFonts w:ascii="Courier New" w:hAnsi="Courier New" w:cs="Courier New" w:hint="default"/>
      </w:rPr>
    </w:lvl>
    <w:lvl w:ilvl="8" w:tplc="04090005" w:tentative="1">
      <w:start w:val="1"/>
      <w:numFmt w:val="bullet"/>
      <w:lvlText w:val=""/>
      <w:lvlJc w:val="left"/>
      <w:pPr>
        <w:ind w:left="7218" w:hanging="360"/>
      </w:pPr>
      <w:rPr>
        <w:rFonts w:ascii="Wingdings" w:hAnsi="Wingdings" w:hint="default"/>
      </w:rPr>
    </w:lvl>
  </w:abstractNum>
  <w:abstractNum w:abstractNumId="51" w15:restartNumberingAfterBreak="0">
    <w:nsid w:val="40746A10"/>
    <w:multiLevelType w:val="hybridMultilevel"/>
    <w:tmpl w:val="8B140920"/>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BC0CC2"/>
    <w:multiLevelType w:val="hybridMultilevel"/>
    <w:tmpl w:val="1B2E2400"/>
    <w:lvl w:ilvl="0" w:tplc="CEF408FC">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3" w15:restartNumberingAfterBreak="0">
    <w:nsid w:val="43C64F68"/>
    <w:multiLevelType w:val="hybridMultilevel"/>
    <w:tmpl w:val="FC588484"/>
    <w:lvl w:ilvl="0" w:tplc="CEF408FC">
      <w:numFmt w:val="bullet"/>
      <w:lvlText w:val="-"/>
      <w:lvlJc w:val="left"/>
      <w:pPr>
        <w:ind w:left="1724" w:hanging="360"/>
      </w:pPr>
      <w:rPr>
        <w:rFonts w:ascii="Times New Roman" w:eastAsia="Times New Roman" w:hAnsi="Times New Roman"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4" w15:restartNumberingAfterBreak="0">
    <w:nsid w:val="48A23029"/>
    <w:multiLevelType w:val="hybridMultilevel"/>
    <w:tmpl w:val="8892D93E"/>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AAC67EA"/>
    <w:multiLevelType w:val="hybridMultilevel"/>
    <w:tmpl w:val="AF306EDA"/>
    <w:lvl w:ilvl="0" w:tplc="CEF408F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6" w15:restartNumberingAfterBreak="0">
    <w:nsid w:val="4D2247D5"/>
    <w:multiLevelType w:val="hybridMultilevel"/>
    <w:tmpl w:val="605ACD72"/>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D8A6270"/>
    <w:multiLevelType w:val="hybridMultilevel"/>
    <w:tmpl w:val="6B622898"/>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8" w15:restartNumberingAfterBreak="0">
    <w:nsid w:val="52096EB6"/>
    <w:multiLevelType w:val="hybridMultilevel"/>
    <w:tmpl w:val="F1C0161C"/>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7D3676"/>
    <w:multiLevelType w:val="hybridMultilevel"/>
    <w:tmpl w:val="F44A5DD4"/>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75A7163"/>
    <w:multiLevelType w:val="hybridMultilevel"/>
    <w:tmpl w:val="48E8617C"/>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1" w15:restartNumberingAfterBreak="0">
    <w:nsid w:val="57CC7E14"/>
    <w:multiLevelType w:val="hybridMultilevel"/>
    <w:tmpl w:val="401E2B36"/>
    <w:lvl w:ilvl="0" w:tplc="7FECF39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E57092"/>
    <w:multiLevelType w:val="hybridMultilevel"/>
    <w:tmpl w:val="C4BA8DB2"/>
    <w:lvl w:ilvl="0" w:tplc="CEF408F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15:restartNumberingAfterBreak="0">
    <w:nsid w:val="5A791501"/>
    <w:multiLevelType w:val="multilevel"/>
    <w:tmpl w:val="141A6EBE"/>
    <w:lvl w:ilvl="0">
      <w:start w:val="2"/>
      <w:numFmt w:val="decimal"/>
      <w:lvlText w:val="%1"/>
      <w:lvlJc w:val="left"/>
      <w:pPr>
        <w:ind w:left="360" w:hanging="360"/>
      </w:pPr>
      <w:rPr>
        <w:rFonts w:hint="default"/>
      </w:rPr>
    </w:lvl>
    <w:lvl w:ilvl="1">
      <w:start w:val="8"/>
      <w:numFmt w:val="decimal"/>
      <w:lvlText w:val="%1.%2"/>
      <w:lvlJc w:val="left"/>
      <w:pPr>
        <w:ind w:left="1523" w:hanging="360"/>
      </w:pPr>
      <w:rPr>
        <w:rFonts w:hint="default"/>
      </w:rPr>
    </w:lvl>
    <w:lvl w:ilvl="2">
      <w:start w:val="1"/>
      <w:numFmt w:val="decimal"/>
      <w:lvlText w:val="%1.%2.%3"/>
      <w:lvlJc w:val="left"/>
      <w:pPr>
        <w:ind w:left="3046" w:hanging="720"/>
      </w:pPr>
      <w:rPr>
        <w:rFonts w:hint="default"/>
      </w:rPr>
    </w:lvl>
    <w:lvl w:ilvl="3">
      <w:start w:val="1"/>
      <w:numFmt w:val="decimal"/>
      <w:lvlText w:val="%1.%2.%3.%4"/>
      <w:lvlJc w:val="left"/>
      <w:pPr>
        <w:ind w:left="4209" w:hanging="720"/>
      </w:pPr>
      <w:rPr>
        <w:rFonts w:hint="default"/>
      </w:rPr>
    </w:lvl>
    <w:lvl w:ilvl="4">
      <w:start w:val="1"/>
      <w:numFmt w:val="decimal"/>
      <w:lvlText w:val="%1.%2.%3.%4.%5"/>
      <w:lvlJc w:val="left"/>
      <w:pPr>
        <w:ind w:left="5732" w:hanging="1080"/>
      </w:pPr>
      <w:rPr>
        <w:rFonts w:hint="default"/>
      </w:rPr>
    </w:lvl>
    <w:lvl w:ilvl="5">
      <w:start w:val="1"/>
      <w:numFmt w:val="decimal"/>
      <w:lvlText w:val="%1.%2.%3.%4.%5.%6"/>
      <w:lvlJc w:val="left"/>
      <w:pPr>
        <w:ind w:left="7255" w:hanging="1440"/>
      </w:pPr>
      <w:rPr>
        <w:rFonts w:hint="default"/>
      </w:rPr>
    </w:lvl>
    <w:lvl w:ilvl="6">
      <w:start w:val="1"/>
      <w:numFmt w:val="decimal"/>
      <w:lvlText w:val="%1.%2.%3.%4.%5.%6.%7"/>
      <w:lvlJc w:val="left"/>
      <w:pPr>
        <w:ind w:left="8418" w:hanging="1440"/>
      </w:pPr>
      <w:rPr>
        <w:rFonts w:hint="default"/>
      </w:rPr>
    </w:lvl>
    <w:lvl w:ilvl="7">
      <w:start w:val="1"/>
      <w:numFmt w:val="decimal"/>
      <w:lvlText w:val="%1.%2.%3.%4.%5.%6.%7.%8"/>
      <w:lvlJc w:val="left"/>
      <w:pPr>
        <w:ind w:left="9941" w:hanging="1800"/>
      </w:pPr>
      <w:rPr>
        <w:rFonts w:hint="default"/>
      </w:rPr>
    </w:lvl>
    <w:lvl w:ilvl="8">
      <w:start w:val="1"/>
      <w:numFmt w:val="decimal"/>
      <w:lvlText w:val="%1.%2.%3.%4.%5.%6.%7.%8.%9"/>
      <w:lvlJc w:val="left"/>
      <w:pPr>
        <w:ind w:left="11104" w:hanging="1800"/>
      </w:pPr>
      <w:rPr>
        <w:rFonts w:hint="default"/>
      </w:rPr>
    </w:lvl>
  </w:abstractNum>
  <w:abstractNum w:abstractNumId="64" w15:restartNumberingAfterBreak="0">
    <w:nsid w:val="5C655873"/>
    <w:multiLevelType w:val="hybridMultilevel"/>
    <w:tmpl w:val="1C0C582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042DE5"/>
    <w:multiLevelType w:val="multilevel"/>
    <w:tmpl w:val="1604FCC6"/>
    <w:lvl w:ilvl="0">
      <w:start w:val="4"/>
      <w:numFmt w:val="decimal"/>
      <w:lvlText w:val="%1"/>
      <w:lvlJc w:val="left"/>
      <w:pPr>
        <w:ind w:left="525" w:hanging="525"/>
      </w:pPr>
      <w:rPr>
        <w:rFonts w:hint="default"/>
      </w:rPr>
    </w:lvl>
    <w:lvl w:ilvl="1">
      <w:start w:val="2"/>
      <w:numFmt w:val="decimal"/>
      <w:lvlText w:val="%1.%2"/>
      <w:lvlJc w:val="left"/>
      <w:pPr>
        <w:ind w:left="667" w:hanging="525"/>
      </w:pPr>
      <w:rPr>
        <w:rFonts w:hint="default"/>
      </w:rPr>
    </w:lvl>
    <w:lvl w:ilvl="2">
      <w:start w:val="1"/>
      <w:numFmt w:val="decimal"/>
      <w:lvlText w:val="%1.%2.%3"/>
      <w:lvlJc w:val="left"/>
      <w:pPr>
        <w:ind w:left="1004" w:hanging="720"/>
      </w:pPr>
      <w:rPr>
        <w:rFonts w:hint="default"/>
        <w:b/>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6" w15:restartNumberingAfterBreak="0">
    <w:nsid w:val="614D1D5F"/>
    <w:multiLevelType w:val="hybridMultilevel"/>
    <w:tmpl w:val="FEE2D13C"/>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7" w15:restartNumberingAfterBreak="0">
    <w:nsid w:val="61AD0091"/>
    <w:multiLevelType w:val="hybridMultilevel"/>
    <w:tmpl w:val="E176FD9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26E6E01"/>
    <w:multiLevelType w:val="hybridMultilevel"/>
    <w:tmpl w:val="E010788C"/>
    <w:lvl w:ilvl="0" w:tplc="CEF408FC">
      <w:numFmt w:val="bullet"/>
      <w:lvlText w:val="-"/>
      <w:lvlJc w:val="left"/>
      <w:pPr>
        <w:ind w:left="1287"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629A71FB"/>
    <w:multiLevelType w:val="hybridMultilevel"/>
    <w:tmpl w:val="07989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2D0DB1"/>
    <w:multiLevelType w:val="hybridMultilevel"/>
    <w:tmpl w:val="C25CE9C2"/>
    <w:lvl w:ilvl="0" w:tplc="04090009">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71" w15:restartNumberingAfterBreak="0">
    <w:nsid w:val="64B00EB9"/>
    <w:multiLevelType w:val="hybridMultilevel"/>
    <w:tmpl w:val="0DA035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771DB3"/>
    <w:multiLevelType w:val="multilevel"/>
    <w:tmpl w:val="48B83F36"/>
    <w:lvl w:ilvl="0">
      <w:start w:val="2"/>
      <w:numFmt w:val="decimal"/>
      <w:lvlText w:val="%1"/>
      <w:lvlJc w:val="left"/>
      <w:pPr>
        <w:ind w:left="525" w:hanging="525"/>
      </w:pPr>
      <w:rPr>
        <w:rFonts w:hint="default"/>
      </w:rPr>
    </w:lvl>
    <w:lvl w:ilvl="1">
      <w:start w:val="4"/>
      <w:numFmt w:val="decimal"/>
      <w:lvlText w:val="%1.%2"/>
      <w:lvlJc w:val="left"/>
      <w:pPr>
        <w:ind w:left="738" w:hanging="52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73" w15:restartNumberingAfterBreak="0">
    <w:nsid w:val="66A46EA7"/>
    <w:multiLevelType w:val="hybridMultilevel"/>
    <w:tmpl w:val="AF000DEE"/>
    <w:lvl w:ilvl="0" w:tplc="CEF408FC">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4" w15:restartNumberingAfterBreak="0">
    <w:nsid w:val="67F72A40"/>
    <w:multiLevelType w:val="multilevel"/>
    <w:tmpl w:val="4C801EB6"/>
    <w:lvl w:ilvl="0">
      <w:start w:val="3"/>
      <w:numFmt w:val="decimal"/>
      <w:lvlText w:val="%1"/>
      <w:lvlJc w:val="left"/>
      <w:pPr>
        <w:ind w:left="525" w:hanging="525"/>
      </w:pPr>
      <w:rPr>
        <w:rFonts w:hint="default"/>
      </w:rPr>
    </w:lvl>
    <w:lvl w:ilvl="1">
      <w:start w:val="2"/>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75" w15:restartNumberingAfterBreak="0">
    <w:nsid w:val="69F9428D"/>
    <w:multiLevelType w:val="hybridMultilevel"/>
    <w:tmpl w:val="BDFAD6CC"/>
    <w:lvl w:ilvl="0" w:tplc="CEF408FC">
      <w:numFmt w:val="bullet"/>
      <w:lvlText w:val="-"/>
      <w:lvlJc w:val="left"/>
      <w:pPr>
        <w:ind w:left="1287"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6C456341"/>
    <w:multiLevelType w:val="hybridMultilevel"/>
    <w:tmpl w:val="0554B8CA"/>
    <w:lvl w:ilvl="0" w:tplc="CEF408FC">
      <w:numFmt w:val="bullet"/>
      <w:lvlText w:val="-"/>
      <w:lvlJc w:val="left"/>
      <w:pPr>
        <w:ind w:left="1965" w:hanging="360"/>
      </w:pPr>
      <w:rPr>
        <w:rFonts w:ascii="Times New Roman" w:eastAsia="Times New Roman" w:hAnsi="Times New Roman" w:cs="Times New Roman"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77" w15:restartNumberingAfterBreak="0">
    <w:nsid w:val="6C9147C9"/>
    <w:multiLevelType w:val="hybridMultilevel"/>
    <w:tmpl w:val="81E24A9A"/>
    <w:lvl w:ilvl="0" w:tplc="04090009">
      <w:start w:val="1"/>
      <w:numFmt w:val="bullet"/>
      <w:lvlText w:val=""/>
      <w:lvlJc w:val="left"/>
      <w:pPr>
        <w:ind w:left="1371" w:hanging="360"/>
      </w:pPr>
      <w:rPr>
        <w:rFonts w:ascii="Wingdings" w:hAnsi="Wingdings" w:hint="default"/>
      </w:rPr>
    </w:lvl>
    <w:lvl w:ilvl="1" w:tplc="04090003" w:tentative="1">
      <w:start w:val="1"/>
      <w:numFmt w:val="bullet"/>
      <w:lvlText w:val="o"/>
      <w:lvlJc w:val="left"/>
      <w:pPr>
        <w:ind w:left="2091" w:hanging="360"/>
      </w:pPr>
      <w:rPr>
        <w:rFonts w:ascii="Courier New" w:hAnsi="Courier New" w:cs="Courier New" w:hint="default"/>
      </w:rPr>
    </w:lvl>
    <w:lvl w:ilvl="2" w:tplc="04090005" w:tentative="1">
      <w:start w:val="1"/>
      <w:numFmt w:val="bullet"/>
      <w:lvlText w:val=""/>
      <w:lvlJc w:val="left"/>
      <w:pPr>
        <w:ind w:left="2811" w:hanging="360"/>
      </w:pPr>
      <w:rPr>
        <w:rFonts w:ascii="Wingdings" w:hAnsi="Wingdings" w:hint="default"/>
      </w:rPr>
    </w:lvl>
    <w:lvl w:ilvl="3" w:tplc="04090001" w:tentative="1">
      <w:start w:val="1"/>
      <w:numFmt w:val="bullet"/>
      <w:lvlText w:val=""/>
      <w:lvlJc w:val="left"/>
      <w:pPr>
        <w:ind w:left="3531" w:hanging="360"/>
      </w:pPr>
      <w:rPr>
        <w:rFonts w:ascii="Symbol" w:hAnsi="Symbol" w:hint="default"/>
      </w:rPr>
    </w:lvl>
    <w:lvl w:ilvl="4" w:tplc="04090003" w:tentative="1">
      <w:start w:val="1"/>
      <w:numFmt w:val="bullet"/>
      <w:lvlText w:val="o"/>
      <w:lvlJc w:val="left"/>
      <w:pPr>
        <w:ind w:left="4251" w:hanging="360"/>
      </w:pPr>
      <w:rPr>
        <w:rFonts w:ascii="Courier New" w:hAnsi="Courier New" w:cs="Courier New" w:hint="default"/>
      </w:rPr>
    </w:lvl>
    <w:lvl w:ilvl="5" w:tplc="04090005" w:tentative="1">
      <w:start w:val="1"/>
      <w:numFmt w:val="bullet"/>
      <w:lvlText w:val=""/>
      <w:lvlJc w:val="left"/>
      <w:pPr>
        <w:ind w:left="4971" w:hanging="360"/>
      </w:pPr>
      <w:rPr>
        <w:rFonts w:ascii="Wingdings" w:hAnsi="Wingdings" w:hint="default"/>
      </w:rPr>
    </w:lvl>
    <w:lvl w:ilvl="6" w:tplc="04090001" w:tentative="1">
      <w:start w:val="1"/>
      <w:numFmt w:val="bullet"/>
      <w:lvlText w:val=""/>
      <w:lvlJc w:val="left"/>
      <w:pPr>
        <w:ind w:left="5691" w:hanging="360"/>
      </w:pPr>
      <w:rPr>
        <w:rFonts w:ascii="Symbol" w:hAnsi="Symbol" w:hint="default"/>
      </w:rPr>
    </w:lvl>
    <w:lvl w:ilvl="7" w:tplc="04090003" w:tentative="1">
      <w:start w:val="1"/>
      <w:numFmt w:val="bullet"/>
      <w:lvlText w:val="o"/>
      <w:lvlJc w:val="left"/>
      <w:pPr>
        <w:ind w:left="6411" w:hanging="360"/>
      </w:pPr>
      <w:rPr>
        <w:rFonts w:ascii="Courier New" w:hAnsi="Courier New" w:cs="Courier New" w:hint="default"/>
      </w:rPr>
    </w:lvl>
    <w:lvl w:ilvl="8" w:tplc="04090005" w:tentative="1">
      <w:start w:val="1"/>
      <w:numFmt w:val="bullet"/>
      <w:lvlText w:val=""/>
      <w:lvlJc w:val="left"/>
      <w:pPr>
        <w:ind w:left="7131" w:hanging="360"/>
      </w:pPr>
      <w:rPr>
        <w:rFonts w:ascii="Wingdings" w:hAnsi="Wingdings" w:hint="default"/>
      </w:rPr>
    </w:lvl>
  </w:abstractNum>
  <w:abstractNum w:abstractNumId="78" w15:restartNumberingAfterBreak="0">
    <w:nsid w:val="70971605"/>
    <w:multiLevelType w:val="hybridMultilevel"/>
    <w:tmpl w:val="F816236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56C76C4"/>
    <w:multiLevelType w:val="hybridMultilevel"/>
    <w:tmpl w:val="FF82A380"/>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784B3366"/>
    <w:multiLevelType w:val="hybridMultilevel"/>
    <w:tmpl w:val="3D5413FE"/>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7AE16A7A"/>
    <w:multiLevelType w:val="hybridMultilevel"/>
    <w:tmpl w:val="0EA2DC30"/>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2" w15:restartNumberingAfterBreak="0">
    <w:nsid w:val="7C56488B"/>
    <w:multiLevelType w:val="hybridMultilevel"/>
    <w:tmpl w:val="7780E476"/>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DBA0AD9"/>
    <w:multiLevelType w:val="hybridMultilevel"/>
    <w:tmpl w:val="9B5CA644"/>
    <w:lvl w:ilvl="0" w:tplc="CEF408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DD114B8"/>
    <w:multiLevelType w:val="hybridMultilevel"/>
    <w:tmpl w:val="2C0082CC"/>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F1C17AE"/>
    <w:multiLevelType w:val="hybridMultilevel"/>
    <w:tmpl w:val="2ADA56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4"/>
  </w:num>
  <w:num w:numId="2">
    <w:abstractNumId w:val="32"/>
  </w:num>
  <w:num w:numId="3">
    <w:abstractNumId w:val="1"/>
  </w:num>
  <w:num w:numId="4">
    <w:abstractNumId w:val="0"/>
  </w:num>
  <w:num w:numId="5">
    <w:abstractNumId w:val="83"/>
  </w:num>
  <w:num w:numId="6">
    <w:abstractNumId w:val="29"/>
  </w:num>
  <w:num w:numId="7">
    <w:abstractNumId w:val="24"/>
  </w:num>
  <w:num w:numId="8">
    <w:abstractNumId w:val="49"/>
  </w:num>
  <w:num w:numId="9">
    <w:abstractNumId w:val="21"/>
  </w:num>
  <w:num w:numId="10">
    <w:abstractNumId w:val="57"/>
  </w:num>
  <w:num w:numId="11">
    <w:abstractNumId w:val="31"/>
  </w:num>
  <w:num w:numId="12">
    <w:abstractNumId w:val="55"/>
  </w:num>
  <w:num w:numId="13">
    <w:abstractNumId w:val="60"/>
  </w:num>
  <w:num w:numId="14">
    <w:abstractNumId w:val="33"/>
  </w:num>
  <w:num w:numId="15">
    <w:abstractNumId w:val="66"/>
  </w:num>
  <w:num w:numId="16">
    <w:abstractNumId w:val="10"/>
  </w:num>
  <w:num w:numId="17">
    <w:abstractNumId w:val="72"/>
  </w:num>
  <w:num w:numId="18">
    <w:abstractNumId w:val="45"/>
  </w:num>
  <w:num w:numId="19">
    <w:abstractNumId w:val="58"/>
  </w:num>
  <w:num w:numId="20">
    <w:abstractNumId w:val="35"/>
  </w:num>
  <w:num w:numId="21">
    <w:abstractNumId w:val="34"/>
  </w:num>
  <w:num w:numId="22">
    <w:abstractNumId w:val="13"/>
  </w:num>
  <w:num w:numId="23">
    <w:abstractNumId w:val="12"/>
  </w:num>
  <w:num w:numId="24">
    <w:abstractNumId w:val="74"/>
  </w:num>
  <w:num w:numId="25">
    <w:abstractNumId w:val="61"/>
  </w:num>
  <w:num w:numId="26">
    <w:abstractNumId w:val="17"/>
  </w:num>
  <w:num w:numId="27">
    <w:abstractNumId w:val="20"/>
  </w:num>
  <w:num w:numId="28">
    <w:abstractNumId w:val="22"/>
  </w:num>
  <w:num w:numId="29">
    <w:abstractNumId w:val="23"/>
  </w:num>
  <w:num w:numId="30">
    <w:abstractNumId w:val="48"/>
  </w:num>
  <w:num w:numId="31">
    <w:abstractNumId w:val="65"/>
  </w:num>
  <w:num w:numId="32">
    <w:abstractNumId w:val="25"/>
  </w:num>
  <w:num w:numId="33">
    <w:abstractNumId w:val="52"/>
  </w:num>
  <w:num w:numId="34">
    <w:abstractNumId w:val="7"/>
  </w:num>
  <w:num w:numId="35">
    <w:abstractNumId w:val="50"/>
  </w:num>
  <w:num w:numId="36">
    <w:abstractNumId w:val="43"/>
  </w:num>
  <w:num w:numId="37">
    <w:abstractNumId w:val="70"/>
  </w:num>
  <w:num w:numId="38">
    <w:abstractNumId w:val="18"/>
  </w:num>
  <w:num w:numId="39">
    <w:abstractNumId w:val="14"/>
  </w:num>
  <w:num w:numId="40">
    <w:abstractNumId w:val="62"/>
  </w:num>
  <w:num w:numId="41">
    <w:abstractNumId w:val="73"/>
  </w:num>
  <w:num w:numId="42">
    <w:abstractNumId w:val="8"/>
  </w:num>
  <w:num w:numId="43">
    <w:abstractNumId w:val="79"/>
  </w:num>
  <w:num w:numId="44">
    <w:abstractNumId w:val="46"/>
  </w:num>
  <w:num w:numId="45">
    <w:abstractNumId w:val="16"/>
  </w:num>
  <w:num w:numId="46">
    <w:abstractNumId w:val="2"/>
  </w:num>
  <w:num w:numId="47">
    <w:abstractNumId w:val="53"/>
  </w:num>
  <w:num w:numId="48">
    <w:abstractNumId w:val="69"/>
  </w:num>
  <w:num w:numId="49">
    <w:abstractNumId w:val="9"/>
  </w:num>
  <w:num w:numId="50">
    <w:abstractNumId w:val="54"/>
  </w:num>
  <w:num w:numId="51">
    <w:abstractNumId w:val="84"/>
  </w:num>
  <w:num w:numId="52">
    <w:abstractNumId w:val="67"/>
  </w:num>
  <w:num w:numId="53">
    <w:abstractNumId w:val="56"/>
  </w:num>
  <w:num w:numId="54">
    <w:abstractNumId w:val="63"/>
  </w:num>
  <w:num w:numId="55">
    <w:abstractNumId w:val="64"/>
  </w:num>
  <w:num w:numId="56">
    <w:abstractNumId w:val="85"/>
  </w:num>
  <w:num w:numId="57">
    <w:abstractNumId w:val="28"/>
  </w:num>
  <w:num w:numId="58">
    <w:abstractNumId w:val="41"/>
  </w:num>
  <w:num w:numId="59">
    <w:abstractNumId w:val="81"/>
  </w:num>
  <w:num w:numId="60">
    <w:abstractNumId w:val="38"/>
  </w:num>
  <w:num w:numId="61">
    <w:abstractNumId w:val="40"/>
  </w:num>
  <w:num w:numId="62">
    <w:abstractNumId w:val="80"/>
  </w:num>
  <w:num w:numId="63">
    <w:abstractNumId w:val="76"/>
  </w:num>
  <w:num w:numId="64">
    <w:abstractNumId w:val="26"/>
  </w:num>
  <w:num w:numId="65">
    <w:abstractNumId w:val="3"/>
  </w:num>
  <w:num w:numId="66">
    <w:abstractNumId w:val="68"/>
  </w:num>
  <w:num w:numId="67">
    <w:abstractNumId w:val="75"/>
  </w:num>
  <w:num w:numId="68">
    <w:abstractNumId w:val="27"/>
  </w:num>
  <w:num w:numId="69">
    <w:abstractNumId w:val="71"/>
  </w:num>
  <w:num w:numId="70">
    <w:abstractNumId w:val="19"/>
  </w:num>
  <w:num w:numId="71">
    <w:abstractNumId w:val="82"/>
  </w:num>
  <w:num w:numId="72">
    <w:abstractNumId w:val="30"/>
  </w:num>
  <w:num w:numId="73">
    <w:abstractNumId w:val="37"/>
  </w:num>
  <w:num w:numId="74">
    <w:abstractNumId w:val="6"/>
  </w:num>
  <w:num w:numId="75">
    <w:abstractNumId w:val="59"/>
  </w:num>
  <w:num w:numId="76">
    <w:abstractNumId w:val="15"/>
  </w:num>
  <w:num w:numId="77">
    <w:abstractNumId w:val="4"/>
  </w:num>
  <w:num w:numId="78">
    <w:abstractNumId w:val="77"/>
  </w:num>
  <w:num w:numId="79">
    <w:abstractNumId w:val="78"/>
  </w:num>
  <w:num w:numId="80">
    <w:abstractNumId w:val="39"/>
  </w:num>
  <w:num w:numId="81">
    <w:abstractNumId w:val="36"/>
  </w:num>
  <w:num w:numId="82">
    <w:abstractNumId w:val="51"/>
  </w:num>
  <w:num w:numId="83">
    <w:abstractNumId w:val="5"/>
  </w:num>
  <w:num w:numId="84">
    <w:abstractNumId w:val="11"/>
  </w:num>
  <w:num w:numId="85">
    <w:abstractNumId w:val="42"/>
  </w:num>
  <w:num w:numId="86">
    <w:abstractNumId w:val="4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defaultTabStop w:val="170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D1C"/>
    <w:rsid w:val="00000616"/>
    <w:rsid w:val="00000AA5"/>
    <w:rsid w:val="00000F39"/>
    <w:rsid w:val="00002D7B"/>
    <w:rsid w:val="00002D89"/>
    <w:rsid w:val="00003435"/>
    <w:rsid w:val="00004649"/>
    <w:rsid w:val="0001154F"/>
    <w:rsid w:val="00013C4C"/>
    <w:rsid w:val="0001680B"/>
    <w:rsid w:val="00017B1B"/>
    <w:rsid w:val="000268B1"/>
    <w:rsid w:val="00036008"/>
    <w:rsid w:val="00041C29"/>
    <w:rsid w:val="00042F97"/>
    <w:rsid w:val="000436BB"/>
    <w:rsid w:val="000476B5"/>
    <w:rsid w:val="00052378"/>
    <w:rsid w:val="00052473"/>
    <w:rsid w:val="00052CA8"/>
    <w:rsid w:val="00053777"/>
    <w:rsid w:val="00053948"/>
    <w:rsid w:val="00053DC6"/>
    <w:rsid w:val="00063BAA"/>
    <w:rsid w:val="0007078F"/>
    <w:rsid w:val="000809FF"/>
    <w:rsid w:val="00082E24"/>
    <w:rsid w:val="00084ECA"/>
    <w:rsid w:val="000858DB"/>
    <w:rsid w:val="00085E58"/>
    <w:rsid w:val="00086204"/>
    <w:rsid w:val="00087DEE"/>
    <w:rsid w:val="000911C8"/>
    <w:rsid w:val="000943D0"/>
    <w:rsid w:val="0009514F"/>
    <w:rsid w:val="000A03B5"/>
    <w:rsid w:val="000A186A"/>
    <w:rsid w:val="000A549E"/>
    <w:rsid w:val="000A558D"/>
    <w:rsid w:val="000B0D61"/>
    <w:rsid w:val="000B11C4"/>
    <w:rsid w:val="000B29E4"/>
    <w:rsid w:val="000B6B21"/>
    <w:rsid w:val="000B7AB0"/>
    <w:rsid w:val="000B7D99"/>
    <w:rsid w:val="000C0411"/>
    <w:rsid w:val="000C3238"/>
    <w:rsid w:val="000C7FDE"/>
    <w:rsid w:val="000D0463"/>
    <w:rsid w:val="000D1B28"/>
    <w:rsid w:val="000D789A"/>
    <w:rsid w:val="000E0EE9"/>
    <w:rsid w:val="000E385B"/>
    <w:rsid w:val="000E3FC1"/>
    <w:rsid w:val="000E6AA3"/>
    <w:rsid w:val="000F005B"/>
    <w:rsid w:val="000F1041"/>
    <w:rsid w:val="000F3072"/>
    <w:rsid w:val="000F357E"/>
    <w:rsid w:val="00101A35"/>
    <w:rsid w:val="001053AA"/>
    <w:rsid w:val="001057DC"/>
    <w:rsid w:val="00106318"/>
    <w:rsid w:val="0010637E"/>
    <w:rsid w:val="00106DE0"/>
    <w:rsid w:val="00111578"/>
    <w:rsid w:val="00116302"/>
    <w:rsid w:val="00123E67"/>
    <w:rsid w:val="00124D0D"/>
    <w:rsid w:val="00124EE0"/>
    <w:rsid w:val="00133598"/>
    <w:rsid w:val="001351EA"/>
    <w:rsid w:val="001371E1"/>
    <w:rsid w:val="001379FB"/>
    <w:rsid w:val="00143FA9"/>
    <w:rsid w:val="00144992"/>
    <w:rsid w:val="001506F1"/>
    <w:rsid w:val="00151E94"/>
    <w:rsid w:val="00152EB9"/>
    <w:rsid w:val="00154019"/>
    <w:rsid w:val="00155F3D"/>
    <w:rsid w:val="001574BC"/>
    <w:rsid w:val="0015757C"/>
    <w:rsid w:val="00164C54"/>
    <w:rsid w:val="00171644"/>
    <w:rsid w:val="00171E6A"/>
    <w:rsid w:val="00173CFE"/>
    <w:rsid w:val="00173FA5"/>
    <w:rsid w:val="001807C3"/>
    <w:rsid w:val="00180904"/>
    <w:rsid w:val="00184F10"/>
    <w:rsid w:val="00186C21"/>
    <w:rsid w:val="00195EDD"/>
    <w:rsid w:val="0019708C"/>
    <w:rsid w:val="00197BFC"/>
    <w:rsid w:val="001A0793"/>
    <w:rsid w:val="001A0F3B"/>
    <w:rsid w:val="001A1587"/>
    <w:rsid w:val="001A20B4"/>
    <w:rsid w:val="001A2161"/>
    <w:rsid w:val="001A3188"/>
    <w:rsid w:val="001A4812"/>
    <w:rsid w:val="001A5DC5"/>
    <w:rsid w:val="001B47DF"/>
    <w:rsid w:val="001B65E1"/>
    <w:rsid w:val="001C74C6"/>
    <w:rsid w:val="001D1B1A"/>
    <w:rsid w:val="001D3936"/>
    <w:rsid w:val="001D4CF1"/>
    <w:rsid w:val="001E0251"/>
    <w:rsid w:val="001E122D"/>
    <w:rsid w:val="001E46CF"/>
    <w:rsid w:val="001E57D7"/>
    <w:rsid w:val="001E7B85"/>
    <w:rsid w:val="001F0C50"/>
    <w:rsid w:val="001F2E3E"/>
    <w:rsid w:val="001F51AB"/>
    <w:rsid w:val="001F54C6"/>
    <w:rsid w:val="00205ABE"/>
    <w:rsid w:val="0020643D"/>
    <w:rsid w:val="00206ED1"/>
    <w:rsid w:val="0021377E"/>
    <w:rsid w:val="00215D1C"/>
    <w:rsid w:val="00220164"/>
    <w:rsid w:val="00230D9E"/>
    <w:rsid w:val="002316FD"/>
    <w:rsid w:val="002348E0"/>
    <w:rsid w:val="00234DB9"/>
    <w:rsid w:val="00234F69"/>
    <w:rsid w:val="00236888"/>
    <w:rsid w:val="002368AC"/>
    <w:rsid w:val="002414D5"/>
    <w:rsid w:val="002417F9"/>
    <w:rsid w:val="00242504"/>
    <w:rsid w:val="00242799"/>
    <w:rsid w:val="00242D1A"/>
    <w:rsid w:val="00246334"/>
    <w:rsid w:val="002479E9"/>
    <w:rsid w:val="0025084C"/>
    <w:rsid w:val="002532BD"/>
    <w:rsid w:val="00253715"/>
    <w:rsid w:val="00254431"/>
    <w:rsid w:val="002575BA"/>
    <w:rsid w:val="00257F06"/>
    <w:rsid w:val="00260497"/>
    <w:rsid w:val="00261337"/>
    <w:rsid w:val="00263A84"/>
    <w:rsid w:val="00264525"/>
    <w:rsid w:val="00266BEB"/>
    <w:rsid w:val="00266DCB"/>
    <w:rsid w:val="00266ED5"/>
    <w:rsid w:val="00267B53"/>
    <w:rsid w:val="002740D1"/>
    <w:rsid w:val="00275C58"/>
    <w:rsid w:val="00280751"/>
    <w:rsid w:val="00281B3A"/>
    <w:rsid w:val="00282C56"/>
    <w:rsid w:val="00282E73"/>
    <w:rsid w:val="00282E85"/>
    <w:rsid w:val="00284B90"/>
    <w:rsid w:val="00286AD8"/>
    <w:rsid w:val="002879CB"/>
    <w:rsid w:val="00291036"/>
    <w:rsid w:val="00292130"/>
    <w:rsid w:val="00296245"/>
    <w:rsid w:val="00296E04"/>
    <w:rsid w:val="002A0D83"/>
    <w:rsid w:val="002A2A70"/>
    <w:rsid w:val="002A3223"/>
    <w:rsid w:val="002A4529"/>
    <w:rsid w:val="002A4E97"/>
    <w:rsid w:val="002B25A5"/>
    <w:rsid w:val="002B3E47"/>
    <w:rsid w:val="002B5571"/>
    <w:rsid w:val="002B670B"/>
    <w:rsid w:val="002B6C6D"/>
    <w:rsid w:val="002C112C"/>
    <w:rsid w:val="002C27BB"/>
    <w:rsid w:val="002C76F2"/>
    <w:rsid w:val="002C77F7"/>
    <w:rsid w:val="002D33C1"/>
    <w:rsid w:val="002D5B53"/>
    <w:rsid w:val="002D62E2"/>
    <w:rsid w:val="002D6777"/>
    <w:rsid w:val="002E1F2A"/>
    <w:rsid w:val="002E3627"/>
    <w:rsid w:val="002E5A8C"/>
    <w:rsid w:val="002E62C1"/>
    <w:rsid w:val="002F0083"/>
    <w:rsid w:val="002F4589"/>
    <w:rsid w:val="00301009"/>
    <w:rsid w:val="003017B1"/>
    <w:rsid w:val="00303FFC"/>
    <w:rsid w:val="003145A7"/>
    <w:rsid w:val="0032060C"/>
    <w:rsid w:val="00320B64"/>
    <w:rsid w:val="003211E0"/>
    <w:rsid w:val="003213EE"/>
    <w:rsid w:val="00323E25"/>
    <w:rsid w:val="00324205"/>
    <w:rsid w:val="00324FE1"/>
    <w:rsid w:val="00325DF2"/>
    <w:rsid w:val="003267F6"/>
    <w:rsid w:val="00326E77"/>
    <w:rsid w:val="00330706"/>
    <w:rsid w:val="0033346C"/>
    <w:rsid w:val="003337BF"/>
    <w:rsid w:val="00334501"/>
    <w:rsid w:val="00335ABD"/>
    <w:rsid w:val="00335D9F"/>
    <w:rsid w:val="003362FD"/>
    <w:rsid w:val="0033660F"/>
    <w:rsid w:val="00345F26"/>
    <w:rsid w:val="00351705"/>
    <w:rsid w:val="00351E81"/>
    <w:rsid w:val="003531A5"/>
    <w:rsid w:val="00355E03"/>
    <w:rsid w:val="00356451"/>
    <w:rsid w:val="00356D68"/>
    <w:rsid w:val="00357CAD"/>
    <w:rsid w:val="00357E0A"/>
    <w:rsid w:val="00360BF1"/>
    <w:rsid w:val="00365156"/>
    <w:rsid w:val="0036788A"/>
    <w:rsid w:val="003741A9"/>
    <w:rsid w:val="0037564F"/>
    <w:rsid w:val="00377D7D"/>
    <w:rsid w:val="00382DE7"/>
    <w:rsid w:val="00382F39"/>
    <w:rsid w:val="00383386"/>
    <w:rsid w:val="00384D5A"/>
    <w:rsid w:val="00385829"/>
    <w:rsid w:val="0038771E"/>
    <w:rsid w:val="003917A7"/>
    <w:rsid w:val="00395006"/>
    <w:rsid w:val="00395DDB"/>
    <w:rsid w:val="003A1432"/>
    <w:rsid w:val="003A3218"/>
    <w:rsid w:val="003B0195"/>
    <w:rsid w:val="003B2601"/>
    <w:rsid w:val="003B4783"/>
    <w:rsid w:val="003B56B8"/>
    <w:rsid w:val="003C02FD"/>
    <w:rsid w:val="003C3CD9"/>
    <w:rsid w:val="003D1849"/>
    <w:rsid w:val="003D5C8C"/>
    <w:rsid w:val="003E00E6"/>
    <w:rsid w:val="003E44E1"/>
    <w:rsid w:val="003E6356"/>
    <w:rsid w:val="003E74A3"/>
    <w:rsid w:val="003F0AFC"/>
    <w:rsid w:val="003F25AA"/>
    <w:rsid w:val="003F2CCA"/>
    <w:rsid w:val="003F5663"/>
    <w:rsid w:val="00405DCC"/>
    <w:rsid w:val="004115B8"/>
    <w:rsid w:val="004120BA"/>
    <w:rsid w:val="00412C1B"/>
    <w:rsid w:val="00422D14"/>
    <w:rsid w:val="00425740"/>
    <w:rsid w:val="004277B8"/>
    <w:rsid w:val="004328DE"/>
    <w:rsid w:val="00433F04"/>
    <w:rsid w:val="00434376"/>
    <w:rsid w:val="00435FD9"/>
    <w:rsid w:val="00437D12"/>
    <w:rsid w:val="00441C3F"/>
    <w:rsid w:val="00442E82"/>
    <w:rsid w:val="00444BF0"/>
    <w:rsid w:val="00447A26"/>
    <w:rsid w:val="0045208E"/>
    <w:rsid w:val="004522FD"/>
    <w:rsid w:val="00453205"/>
    <w:rsid w:val="00455586"/>
    <w:rsid w:val="004568FE"/>
    <w:rsid w:val="004600FF"/>
    <w:rsid w:val="00460EFF"/>
    <w:rsid w:val="00464293"/>
    <w:rsid w:val="00464D10"/>
    <w:rsid w:val="004711E8"/>
    <w:rsid w:val="00471D76"/>
    <w:rsid w:val="004744F0"/>
    <w:rsid w:val="00476933"/>
    <w:rsid w:val="004817F9"/>
    <w:rsid w:val="00482B94"/>
    <w:rsid w:val="00482BBA"/>
    <w:rsid w:val="004927D5"/>
    <w:rsid w:val="004B12E6"/>
    <w:rsid w:val="004B230C"/>
    <w:rsid w:val="004B2583"/>
    <w:rsid w:val="004B298E"/>
    <w:rsid w:val="004C42A5"/>
    <w:rsid w:val="004C5BBB"/>
    <w:rsid w:val="004C6BAF"/>
    <w:rsid w:val="004C6E1E"/>
    <w:rsid w:val="004C7521"/>
    <w:rsid w:val="004D0AAB"/>
    <w:rsid w:val="004D3B15"/>
    <w:rsid w:val="004D513E"/>
    <w:rsid w:val="004D51C3"/>
    <w:rsid w:val="004E0377"/>
    <w:rsid w:val="004E7A8C"/>
    <w:rsid w:val="004F3659"/>
    <w:rsid w:val="004F5597"/>
    <w:rsid w:val="004F5CF3"/>
    <w:rsid w:val="004F5E35"/>
    <w:rsid w:val="00502155"/>
    <w:rsid w:val="00503A84"/>
    <w:rsid w:val="005047D2"/>
    <w:rsid w:val="0050505A"/>
    <w:rsid w:val="005164A1"/>
    <w:rsid w:val="0051785E"/>
    <w:rsid w:val="005178B8"/>
    <w:rsid w:val="00520E86"/>
    <w:rsid w:val="00520EEE"/>
    <w:rsid w:val="00523CD2"/>
    <w:rsid w:val="00523E49"/>
    <w:rsid w:val="00524E01"/>
    <w:rsid w:val="005279B6"/>
    <w:rsid w:val="005300BB"/>
    <w:rsid w:val="00553176"/>
    <w:rsid w:val="005577D8"/>
    <w:rsid w:val="00565C1F"/>
    <w:rsid w:val="00566125"/>
    <w:rsid w:val="00566B4A"/>
    <w:rsid w:val="00566D46"/>
    <w:rsid w:val="00570CAA"/>
    <w:rsid w:val="0058463E"/>
    <w:rsid w:val="00591E95"/>
    <w:rsid w:val="00593856"/>
    <w:rsid w:val="0059789F"/>
    <w:rsid w:val="005B16F3"/>
    <w:rsid w:val="005B2ADA"/>
    <w:rsid w:val="005B5ADE"/>
    <w:rsid w:val="005B5D40"/>
    <w:rsid w:val="005B6105"/>
    <w:rsid w:val="005C0295"/>
    <w:rsid w:val="005C1A45"/>
    <w:rsid w:val="005C33C3"/>
    <w:rsid w:val="005C7FE3"/>
    <w:rsid w:val="005D35CF"/>
    <w:rsid w:val="005D3B7F"/>
    <w:rsid w:val="005D5854"/>
    <w:rsid w:val="005D5973"/>
    <w:rsid w:val="005D6B36"/>
    <w:rsid w:val="005D6E14"/>
    <w:rsid w:val="005E2214"/>
    <w:rsid w:val="005E7B56"/>
    <w:rsid w:val="005F2955"/>
    <w:rsid w:val="005F592C"/>
    <w:rsid w:val="00602F79"/>
    <w:rsid w:val="006053B4"/>
    <w:rsid w:val="00610186"/>
    <w:rsid w:val="0061185B"/>
    <w:rsid w:val="00611C59"/>
    <w:rsid w:val="00612083"/>
    <w:rsid w:val="0061494E"/>
    <w:rsid w:val="00617028"/>
    <w:rsid w:val="006202CC"/>
    <w:rsid w:val="006221C2"/>
    <w:rsid w:val="00624FB4"/>
    <w:rsid w:val="00630C4A"/>
    <w:rsid w:val="00631D20"/>
    <w:rsid w:val="00631E13"/>
    <w:rsid w:val="00632710"/>
    <w:rsid w:val="006361AC"/>
    <w:rsid w:val="006368F8"/>
    <w:rsid w:val="006412F3"/>
    <w:rsid w:val="00641829"/>
    <w:rsid w:val="006428BB"/>
    <w:rsid w:val="00643E6F"/>
    <w:rsid w:val="00646C1C"/>
    <w:rsid w:val="00647761"/>
    <w:rsid w:val="00650464"/>
    <w:rsid w:val="00653281"/>
    <w:rsid w:val="00657403"/>
    <w:rsid w:val="00660616"/>
    <w:rsid w:val="00663961"/>
    <w:rsid w:val="006657F6"/>
    <w:rsid w:val="006660F4"/>
    <w:rsid w:val="006667B5"/>
    <w:rsid w:val="006667DA"/>
    <w:rsid w:val="00667E32"/>
    <w:rsid w:val="00674CD6"/>
    <w:rsid w:val="00676A4C"/>
    <w:rsid w:val="00680799"/>
    <w:rsid w:val="0068222C"/>
    <w:rsid w:val="00684D26"/>
    <w:rsid w:val="0068732B"/>
    <w:rsid w:val="00687D2B"/>
    <w:rsid w:val="006919F7"/>
    <w:rsid w:val="00691B9C"/>
    <w:rsid w:val="00694056"/>
    <w:rsid w:val="006A0CE5"/>
    <w:rsid w:val="006A127E"/>
    <w:rsid w:val="006A1941"/>
    <w:rsid w:val="006A19C0"/>
    <w:rsid w:val="006A3047"/>
    <w:rsid w:val="006A4080"/>
    <w:rsid w:val="006A4D9D"/>
    <w:rsid w:val="006A6DE3"/>
    <w:rsid w:val="006B02C3"/>
    <w:rsid w:val="006B3F1B"/>
    <w:rsid w:val="006B5AE4"/>
    <w:rsid w:val="006B78B2"/>
    <w:rsid w:val="006C387C"/>
    <w:rsid w:val="006C3E4E"/>
    <w:rsid w:val="006C57F4"/>
    <w:rsid w:val="006D13D3"/>
    <w:rsid w:val="006D1A05"/>
    <w:rsid w:val="006D33F5"/>
    <w:rsid w:val="006E0AFE"/>
    <w:rsid w:val="006E2BC5"/>
    <w:rsid w:val="006E3E89"/>
    <w:rsid w:val="006F06C8"/>
    <w:rsid w:val="006F1DD2"/>
    <w:rsid w:val="006F3821"/>
    <w:rsid w:val="006F3C54"/>
    <w:rsid w:val="006F4494"/>
    <w:rsid w:val="006F793F"/>
    <w:rsid w:val="00700366"/>
    <w:rsid w:val="00700506"/>
    <w:rsid w:val="00700F01"/>
    <w:rsid w:val="007029A2"/>
    <w:rsid w:val="00704C42"/>
    <w:rsid w:val="00704FE6"/>
    <w:rsid w:val="00710E85"/>
    <w:rsid w:val="007119B7"/>
    <w:rsid w:val="007129D3"/>
    <w:rsid w:val="00714FB2"/>
    <w:rsid w:val="0072096D"/>
    <w:rsid w:val="00720B5E"/>
    <w:rsid w:val="00720DA1"/>
    <w:rsid w:val="007220F2"/>
    <w:rsid w:val="007227B4"/>
    <w:rsid w:val="007239F4"/>
    <w:rsid w:val="00727A63"/>
    <w:rsid w:val="00730FFB"/>
    <w:rsid w:val="0073155E"/>
    <w:rsid w:val="00731BA3"/>
    <w:rsid w:val="00735040"/>
    <w:rsid w:val="00735CA2"/>
    <w:rsid w:val="0073792B"/>
    <w:rsid w:val="00740B9D"/>
    <w:rsid w:val="007421D5"/>
    <w:rsid w:val="007427AE"/>
    <w:rsid w:val="007432A8"/>
    <w:rsid w:val="00743B93"/>
    <w:rsid w:val="0075041D"/>
    <w:rsid w:val="00754676"/>
    <w:rsid w:val="007553D3"/>
    <w:rsid w:val="00755634"/>
    <w:rsid w:val="00756F48"/>
    <w:rsid w:val="0075716F"/>
    <w:rsid w:val="00757493"/>
    <w:rsid w:val="00760CA1"/>
    <w:rsid w:val="007656C1"/>
    <w:rsid w:val="00765CF9"/>
    <w:rsid w:val="00766748"/>
    <w:rsid w:val="00767E3D"/>
    <w:rsid w:val="00771618"/>
    <w:rsid w:val="00771E8D"/>
    <w:rsid w:val="00773C0E"/>
    <w:rsid w:val="007746C5"/>
    <w:rsid w:val="00774F86"/>
    <w:rsid w:val="00775624"/>
    <w:rsid w:val="007761EA"/>
    <w:rsid w:val="007847BF"/>
    <w:rsid w:val="00794C00"/>
    <w:rsid w:val="007A4984"/>
    <w:rsid w:val="007A64E4"/>
    <w:rsid w:val="007B03FA"/>
    <w:rsid w:val="007B217A"/>
    <w:rsid w:val="007B2F19"/>
    <w:rsid w:val="007B47F4"/>
    <w:rsid w:val="007B6245"/>
    <w:rsid w:val="007C142E"/>
    <w:rsid w:val="007C3BD3"/>
    <w:rsid w:val="007C3DDB"/>
    <w:rsid w:val="007C5D9E"/>
    <w:rsid w:val="007E45F2"/>
    <w:rsid w:val="007E4E39"/>
    <w:rsid w:val="007E5D24"/>
    <w:rsid w:val="007F0BE1"/>
    <w:rsid w:val="007F0DDE"/>
    <w:rsid w:val="007F15F2"/>
    <w:rsid w:val="007F309C"/>
    <w:rsid w:val="007F458C"/>
    <w:rsid w:val="007F7100"/>
    <w:rsid w:val="0080050A"/>
    <w:rsid w:val="00801111"/>
    <w:rsid w:val="0080116A"/>
    <w:rsid w:val="00803D4B"/>
    <w:rsid w:val="00806370"/>
    <w:rsid w:val="00811298"/>
    <w:rsid w:val="008129D6"/>
    <w:rsid w:val="008134AB"/>
    <w:rsid w:val="00816C5C"/>
    <w:rsid w:val="00816EB7"/>
    <w:rsid w:val="00820FAA"/>
    <w:rsid w:val="008210AD"/>
    <w:rsid w:val="008222D8"/>
    <w:rsid w:val="00823EC6"/>
    <w:rsid w:val="008255D2"/>
    <w:rsid w:val="00827FC4"/>
    <w:rsid w:val="0083436D"/>
    <w:rsid w:val="0083576F"/>
    <w:rsid w:val="008363B1"/>
    <w:rsid w:val="00837541"/>
    <w:rsid w:val="008375D3"/>
    <w:rsid w:val="00841319"/>
    <w:rsid w:val="00841B66"/>
    <w:rsid w:val="00844827"/>
    <w:rsid w:val="00844A64"/>
    <w:rsid w:val="008459B7"/>
    <w:rsid w:val="008461D0"/>
    <w:rsid w:val="00847797"/>
    <w:rsid w:val="00851721"/>
    <w:rsid w:val="00854D6B"/>
    <w:rsid w:val="008553DD"/>
    <w:rsid w:val="008705DD"/>
    <w:rsid w:val="0087108E"/>
    <w:rsid w:val="0087435D"/>
    <w:rsid w:val="00874438"/>
    <w:rsid w:val="00874DBA"/>
    <w:rsid w:val="00875161"/>
    <w:rsid w:val="00882251"/>
    <w:rsid w:val="00893817"/>
    <w:rsid w:val="008942B4"/>
    <w:rsid w:val="00895509"/>
    <w:rsid w:val="008A0059"/>
    <w:rsid w:val="008A0305"/>
    <w:rsid w:val="008A0A02"/>
    <w:rsid w:val="008A1B5D"/>
    <w:rsid w:val="008A4495"/>
    <w:rsid w:val="008A5A2A"/>
    <w:rsid w:val="008A5AF1"/>
    <w:rsid w:val="008A6DED"/>
    <w:rsid w:val="008B0B0B"/>
    <w:rsid w:val="008B2BF2"/>
    <w:rsid w:val="008B5DCD"/>
    <w:rsid w:val="008B6343"/>
    <w:rsid w:val="008B6F44"/>
    <w:rsid w:val="008B7903"/>
    <w:rsid w:val="008C1A2F"/>
    <w:rsid w:val="008C617D"/>
    <w:rsid w:val="008C6B0E"/>
    <w:rsid w:val="008C7E40"/>
    <w:rsid w:val="008D065C"/>
    <w:rsid w:val="008D0FFB"/>
    <w:rsid w:val="008D69CE"/>
    <w:rsid w:val="008E383C"/>
    <w:rsid w:val="008E4F0B"/>
    <w:rsid w:val="008E5AB8"/>
    <w:rsid w:val="008E668A"/>
    <w:rsid w:val="008E684C"/>
    <w:rsid w:val="008F0738"/>
    <w:rsid w:val="008F2BBB"/>
    <w:rsid w:val="008F50DB"/>
    <w:rsid w:val="008F6233"/>
    <w:rsid w:val="00902B61"/>
    <w:rsid w:val="00904C51"/>
    <w:rsid w:val="00905360"/>
    <w:rsid w:val="00905FDE"/>
    <w:rsid w:val="0090642E"/>
    <w:rsid w:val="0091228B"/>
    <w:rsid w:val="00913319"/>
    <w:rsid w:val="009200C7"/>
    <w:rsid w:val="0092286C"/>
    <w:rsid w:val="009238A0"/>
    <w:rsid w:val="00926FA4"/>
    <w:rsid w:val="00927B67"/>
    <w:rsid w:val="0093170B"/>
    <w:rsid w:val="00933C49"/>
    <w:rsid w:val="00942120"/>
    <w:rsid w:val="00947770"/>
    <w:rsid w:val="0095290A"/>
    <w:rsid w:val="00956E64"/>
    <w:rsid w:val="0096236A"/>
    <w:rsid w:val="00967583"/>
    <w:rsid w:val="00973C05"/>
    <w:rsid w:val="00974FD4"/>
    <w:rsid w:val="009759B4"/>
    <w:rsid w:val="0097668C"/>
    <w:rsid w:val="00976EB5"/>
    <w:rsid w:val="00977B5A"/>
    <w:rsid w:val="00980A7D"/>
    <w:rsid w:val="00983CA1"/>
    <w:rsid w:val="009865AE"/>
    <w:rsid w:val="00991C8F"/>
    <w:rsid w:val="00992794"/>
    <w:rsid w:val="00996921"/>
    <w:rsid w:val="009A082C"/>
    <w:rsid w:val="009A0F1A"/>
    <w:rsid w:val="009A5396"/>
    <w:rsid w:val="009A5411"/>
    <w:rsid w:val="009A6701"/>
    <w:rsid w:val="009A6A75"/>
    <w:rsid w:val="009B049D"/>
    <w:rsid w:val="009B1843"/>
    <w:rsid w:val="009B2527"/>
    <w:rsid w:val="009B7577"/>
    <w:rsid w:val="009C0D03"/>
    <w:rsid w:val="009C1E6A"/>
    <w:rsid w:val="009C46A1"/>
    <w:rsid w:val="009D0058"/>
    <w:rsid w:val="009D05AF"/>
    <w:rsid w:val="009D22FB"/>
    <w:rsid w:val="009D46F4"/>
    <w:rsid w:val="009D6021"/>
    <w:rsid w:val="009E211E"/>
    <w:rsid w:val="009E5D32"/>
    <w:rsid w:val="009E5ED8"/>
    <w:rsid w:val="009E7991"/>
    <w:rsid w:val="009F21D0"/>
    <w:rsid w:val="009F568C"/>
    <w:rsid w:val="009F5D2D"/>
    <w:rsid w:val="00A01F7E"/>
    <w:rsid w:val="00A01F82"/>
    <w:rsid w:val="00A02184"/>
    <w:rsid w:val="00A05C92"/>
    <w:rsid w:val="00A1363A"/>
    <w:rsid w:val="00A16326"/>
    <w:rsid w:val="00A17DAE"/>
    <w:rsid w:val="00A21D5D"/>
    <w:rsid w:val="00A248B3"/>
    <w:rsid w:val="00A254E6"/>
    <w:rsid w:val="00A26CD9"/>
    <w:rsid w:val="00A27595"/>
    <w:rsid w:val="00A30686"/>
    <w:rsid w:val="00A33D81"/>
    <w:rsid w:val="00A34992"/>
    <w:rsid w:val="00A34ACB"/>
    <w:rsid w:val="00A35998"/>
    <w:rsid w:val="00A41500"/>
    <w:rsid w:val="00A43494"/>
    <w:rsid w:val="00A4519A"/>
    <w:rsid w:val="00A4656A"/>
    <w:rsid w:val="00A472B9"/>
    <w:rsid w:val="00A51B7C"/>
    <w:rsid w:val="00A52507"/>
    <w:rsid w:val="00A57AFE"/>
    <w:rsid w:val="00A61B15"/>
    <w:rsid w:val="00A6249E"/>
    <w:rsid w:val="00A6349B"/>
    <w:rsid w:val="00A64FCA"/>
    <w:rsid w:val="00A65A74"/>
    <w:rsid w:val="00A66784"/>
    <w:rsid w:val="00A668FF"/>
    <w:rsid w:val="00A736BF"/>
    <w:rsid w:val="00A80003"/>
    <w:rsid w:val="00A810B1"/>
    <w:rsid w:val="00A82A87"/>
    <w:rsid w:val="00A83E0B"/>
    <w:rsid w:val="00A83EFA"/>
    <w:rsid w:val="00A846AE"/>
    <w:rsid w:val="00A87EDE"/>
    <w:rsid w:val="00A91716"/>
    <w:rsid w:val="00A91C75"/>
    <w:rsid w:val="00A94E8D"/>
    <w:rsid w:val="00A9527E"/>
    <w:rsid w:val="00A97CC1"/>
    <w:rsid w:val="00AA5476"/>
    <w:rsid w:val="00AA635B"/>
    <w:rsid w:val="00AA76F0"/>
    <w:rsid w:val="00AB1853"/>
    <w:rsid w:val="00AB3D63"/>
    <w:rsid w:val="00AB6D5E"/>
    <w:rsid w:val="00AC12C2"/>
    <w:rsid w:val="00AC6A86"/>
    <w:rsid w:val="00AC6F20"/>
    <w:rsid w:val="00AC7427"/>
    <w:rsid w:val="00AD128D"/>
    <w:rsid w:val="00AD6EC8"/>
    <w:rsid w:val="00AD79BD"/>
    <w:rsid w:val="00AF017E"/>
    <w:rsid w:val="00AF1732"/>
    <w:rsid w:val="00AF4014"/>
    <w:rsid w:val="00AF6D52"/>
    <w:rsid w:val="00B00520"/>
    <w:rsid w:val="00B00AD2"/>
    <w:rsid w:val="00B01195"/>
    <w:rsid w:val="00B03967"/>
    <w:rsid w:val="00B040D2"/>
    <w:rsid w:val="00B0438A"/>
    <w:rsid w:val="00B055E6"/>
    <w:rsid w:val="00B066DB"/>
    <w:rsid w:val="00B11DD2"/>
    <w:rsid w:val="00B13B03"/>
    <w:rsid w:val="00B1573F"/>
    <w:rsid w:val="00B15F1C"/>
    <w:rsid w:val="00B22E4F"/>
    <w:rsid w:val="00B23CEE"/>
    <w:rsid w:val="00B24B7A"/>
    <w:rsid w:val="00B24F95"/>
    <w:rsid w:val="00B25AD9"/>
    <w:rsid w:val="00B27DE6"/>
    <w:rsid w:val="00B30E4E"/>
    <w:rsid w:val="00B31AD3"/>
    <w:rsid w:val="00B31FF9"/>
    <w:rsid w:val="00B34FDE"/>
    <w:rsid w:val="00B417C1"/>
    <w:rsid w:val="00B418CA"/>
    <w:rsid w:val="00B42AA9"/>
    <w:rsid w:val="00B4630F"/>
    <w:rsid w:val="00B47A5D"/>
    <w:rsid w:val="00B520D3"/>
    <w:rsid w:val="00B54ACE"/>
    <w:rsid w:val="00B55F32"/>
    <w:rsid w:val="00B56B19"/>
    <w:rsid w:val="00B57991"/>
    <w:rsid w:val="00B57B38"/>
    <w:rsid w:val="00B609F8"/>
    <w:rsid w:val="00B61207"/>
    <w:rsid w:val="00B6514D"/>
    <w:rsid w:val="00B6720B"/>
    <w:rsid w:val="00B7071C"/>
    <w:rsid w:val="00B70FE4"/>
    <w:rsid w:val="00B722F2"/>
    <w:rsid w:val="00B74727"/>
    <w:rsid w:val="00B7542F"/>
    <w:rsid w:val="00B76CC0"/>
    <w:rsid w:val="00B8273E"/>
    <w:rsid w:val="00B867A5"/>
    <w:rsid w:val="00B86FB5"/>
    <w:rsid w:val="00B9000A"/>
    <w:rsid w:val="00BA1656"/>
    <w:rsid w:val="00BA3D72"/>
    <w:rsid w:val="00BA7158"/>
    <w:rsid w:val="00BA7543"/>
    <w:rsid w:val="00BA7CBE"/>
    <w:rsid w:val="00BB3A04"/>
    <w:rsid w:val="00BB3BCC"/>
    <w:rsid w:val="00BB4831"/>
    <w:rsid w:val="00BB515B"/>
    <w:rsid w:val="00BB5248"/>
    <w:rsid w:val="00BB5869"/>
    <w:rsid w:val="00BC6CEB"/>
    <w:rsid w:val="00BD1D48"/>
    <w:rsid w:val="00BD2B24"/>
    <w:rsid w:val="00BD6316"/>
    <w:rsid w:val="00BE0236"/>
    <w:rsid w:val="00BE1185"/>
    <w:rsid w:val="00BF1928"/>
    <w:rsid w:val="00BF1D4F"/>
    <w:rsid w:val="00BF3913"/>
    <w:rsid w:val="00BF669A"/>
    <w:rsid w:val="00BF7EF8"/>
    <w:rsid w:val="00C005CF"/>
    <w:rsid w:val="00C0258F"/>
    <w:rsid w:val="00C038CB"/>
    <w:rsid w:val="00C053AB"/>
    <w:rsid w:val="00C074B8"/>
    <w:rsid w:val="00C0765C"/>
    <w:rsid w:val="00C07784"/>
    <w:rsid w:val="00C124D1"/>
    <w:rsid w:val="00C148C4"/>
    <w:rsid w:val="00C1582A"/>
    <w:rsid w:val="00C163E6"/>
    <w:rsid w:val="00C17674"/>
    <w:rsid w:val="00C21EFE"/>
    <w:rsid w:val="00C22C7E"/>
    <w:rsid w:val="00C30663"/>
    <w:rsid w:val="00C31689"/>
    <w:rsid w:val="00C42E0B"/>
    <w:rsid w:val="00C42F9B"/>
    <w:rsid w:val="00C447DB"/>
    <w:rsid w:val="00C45B9D"/>
    <w:rsid w:val="00C5143D"/>
    <w:rsid w:val="00C536D8"/>
    <w:rsid w:val="00C613A4"/>
    <w:rsid w:val="00C614E5"/>
    <w:rsid w:val="00C63B20"/>
    <w:rsid w:val="00C72D7F"/>
    <w:rsid w:val="00C73D9D"/>
    <w:rsid w:val="00C76AFF"/>
    <w:rsid w:val="00C7763B"/>
    <w:rsid w:val="00C77FEF"/>
    <w:rsid w:val="00C825E4"/>
    <w:rsid w:val="00C85AC6"/>
    <w:rsid w:val="00C95274"/>
    <w:rsid w:val="00C96103"/>
    <w:rsid w:val="00CA2F77"/>
    <w:rsid w:val="00CA64EA"/>
    <w:rsid w:val="00CB14F1"/>
    <w:rsid w:val="00CB18E3"/>
    <w:rsid w:val="00CB1AE1"/>
    <w:rsid w:val="00CB4FE6"/>
    <w:rsid w:val="00CC4920"/>
    <w:rsid w:val="00CD0683"/>
    <w:rsid w:val="00CD0C34"/>
    <w:rsid w:val="00CD2C45"/>
    <w:rsid w:val="00CD4777"/>
    <w:rsid w:val="00CD4AC5"/>
    <w:rsid w:val="00CD6399"/>
    <w:rsid w:val="00CD727B"/>
    <w:rsid w:val="00CE15C6"/>
    <w:rsid w:val="00CE302B"/>
    <w:rsid w:val="00CE625A"/>
    <w:rsid w:val="00CE6529"/>
    <w:rsid w:val="00CF01B9"/>
    <w:rsid w:val="00CF39D2"/>
    <w:rsid w:val="00CF5DDE"/>
    <w:rsid w:val="00CF7001"/>
    <w:rsid w:val="00CF7209"/>
    <w:rsid w:val="00D00523"/>
    <w:rsid w:val="00D006C3"/>
    <w:rsid w:val="00D00A42"/>
    <w:rsid w:val="00D00F7B"/>
    <w:rsid w:val="00D02071"/>
    <w:rsid w:val="00D0241C"/>
    <w:rsid w:val="00D1770F"/>
    <w:rsid w:val="00D23A25"/>
    <w:rsid w:val="00D27843"/>
    <w:rsid w:val="00D3008B"/>
    <w:rsid w:val="00D30F93"/>
    <w:rsid w:val="00D31985"/>
    <w:rsid w:val="00D32BE8"/>
    <w:rsid w:val="00D3378D"/>
    <w:rsid w:val="00D33FC1"/>
    <w:rsid w:val="00D42730"/>
    <w:rsid w:val="00D46E4B"/>
    <w:rsid w:val="00D525A0"/>
    <w:rsid w:val="00D52A13"/>
    <w:rsid w:val="00D56048"/>
    <w:rsid w:val="00D56E27"/>
    <w:rsid w:val="00D57498"/>
    <w:rsid w:val="00D618AE"/>
    <w:rsid w:val="00D61973"/>
    <w:rsid w:val="00D6230B"/>
    <w:rsid w:val="00D64157"/>
    <w:rsid w:val="00D64939"/>
    <w:rsid w:val="00D65A0C"/>
    <w:rsid w:val="00D660DB"/>
    <w:rsid w:val="00D676CE"/>
    <w:rsid w:val="00D70CF9"/>
    <w:rsid w:val="00D71B40"/>
    <w:rsid w:val="00D765CC"/>
    <w:rsid w:val="00D77522"/>
    <w:rsid w:val="00D77527"/>
    <w:rsid w:val="00D8149C"/>
    <w:rsid w:val="00D92669"/>
    <w:rsid w:val="00D92BD5"/>
    <w:rsid w:val="00D95BD8"/>
    <w:rsid w:val="00D9762B"/>
    <w:rsid w:val="00D97BB4"/>
    <w:rsid w:val="00DA0FAC"/>
    <w:rsid w:val="00DA3536"/>
    <w:rsid w:val="00DA3AAF"/>
    <w:rsid w:val="00DA5D02"/>
    <w:rsid w:val="00DA663F"/>
    <w:rsid w:val="00DB0095"/>
    <w:rsid w:val="00DB19C7"/>
    <w:rsid w:val="00DB32A5"/>
    <w:rsid w:val="00DB4426"/>
    <w:rsid w:val="00DC0114"/>
    <w:rsid w:val="00DC08A1"/>
    <w:rsid w:val="00DC0CD8"/>
    <w:rsid w:val="00DC0DC3"/>
    <w:rsid w:val="00DC3262"/>
    <w:rsid w:val="00DC3438"/>
    <w:rsid w:val="00DC4614"/>
    <w:rsid w:val="00DC49D6"/>
    <w:rsid w:val="00DD1A21"/>
    <w:rsid w:val="00DD2022"/>
    <w:rsid w:val="00DD4424"/>
    <w:rsid w:val="00DD4698"/>
    <w:rsid w:val="00DE0717"/>
    <w:rsid w:val="00DE17BB"/>
    <w:rsid w:val="00DE5A92"/>
    <w:rsid w:val="00DE7C1C"/>
    <w:rsid w:val="00DE7E3B"/>
    <w:rsid w:val="00DF0009"/>
    <w:rsid w:val="00DF05D1"/>
    <w:rsid w:val="00DF4B19"/>
    <w:rsid w:val="00DF7A96"/>
    <w:rsid w:val="00E01EB3"/>
    <w:rsid w:val="00E02C90"/>
    <w:rsid w:val="00E03F0C"/>
    <w:rsid w:val="00E03F90"/>
    <w:rsid w:val="00E0636F"/>
    <w:rsid w:val="00E066D4"/>
    <w:rsid w:val="00E101B5"/>
    <w:rsid w:val="00E15A17"/>
    <w:rsid w:val="00E169D2"/>
    <w:rsid w:val="00E177CC"/>
    <w:rsid w:val="00E25529"/>
    <w:rsid w:val="00E2649B"/>
    <w:rsid w:val="00E26549"/>
    <w:rsid w:val="00E301F5"/>
    <w:rsid w:val="00E31318"/>
    <w:rsid w:val="00E314C7"/>
    <w:rsid w:val="00E32622"/>
    <w:rsid w:val="00E32E0C"/>
    <w:rsid w:val="00E32FC7"/>
    <w:rsid w:val="00E34D3D"/>
    <w:rsid w:val="00E35CDD"/>
    <w:rsid w:val="00E36D7C"/>
    <w:rsid w:val="00E373B9"/>
    <w:rsid w:val="00E3759C"/>
    <w:rsid w:val="00E415EA"/>
    <w:rsid w:val="00E42AFF"/>
    <w:rsid w:val="00E43526"/>
    <w:rsid w:val="00E4411C"/>
    <w:rsid w:val="00E46532"/>
    <w:rsid w:val="00E509B6"/>
    <w:rsid w:val="00E517F1"/>
    <w:rsid w:val="00E52C6A"/>
    <w:rsid w:val="00E532DF"/>
    <w:rsid w:val="00E57EEC"/>
    <w:rsid w:val="00E60048"/>
    <w:rsid w:val="00E603BC"/>
    <w:rsid w:val="00E60E77"/>
    <w:rsid w:val="00E6129A"/>
    <w:rsid w:val="00E70219"/>
    <w:rsid w:val="00E7027A"/>
    <w:rsid w:val="00E7062B"/>
    <w:rsid w:val="00E7219E"/>
    <w:rsid w:val="00E80622"/>
    <w:rsid w:val="00E8093F"/>
    <w:rsid w:val="00E80A9F"/>
    <w:rsid w:val="00E917B8"/>
    <w:rsid w:val="00E91F63"/>
    <w:rsid w:val="00E92F42"/>
    <w:rsid w:val="00E944AC"/>
    <w:rsid w:val="00E97057"/>
    <w:rsid w:val="00EB4D57"/>
    <w:rsid w:val="00EC0B64"/>
    <w:rsid w:val="00EC5294"/>
    <w:rsid w:val="00EC5479"/>
    <w:rsid w:val="00ED2BCD"/>
    <w:rsid w:val="00ED4BEF"/>
    <w:rsid w:val="00ED6627"/>
    <w:rsid w:val="00ED7CD2"/>
    <w:rsid w:val="00EE0FDA"/>
    <w:rsid w:val="00EE3EC8"/>
    <w:rsid w:val="00EE4E2A"/>
    <w:rsid w:val="00EE5B21"/>
    <w:rsid w:val="00EE5BE5"/>
    <w:rsid w:val="00EE7A75"/>
    <w:rsid w:val="00EF0297"/>
    <w:rsid w:val="00EF0D82"/>
    <w:rsid w:val="00EF1D50"/>
    <w:rsid w:val="00EF68A8"/>
    <w:rsid w:val="00EF7283"/>
    <w:rsid w:val="00F10E66"/>
    <w:rsid w:val="00F168EA"/>
    <w:rsid w:val="00F17240"/>
    <w:rsid w:val="00F20503"/>
    <w:rsid w:val="00F22207"/>
    <w:rsid w:val="00F250DF"/>
    <w:rsid w:val="00F26458"/>
    <w:rsid w:val="00F2705F"/>
    <w:rsid w:val="00F33CFE"/>
    <w:rsid w:val="00F3536E"/>
    <w:rsid w:val="00F36ECD"/>
    <w:rsid w:val="00F3756E"/>
    <w:rsid w:val="00F37ECD"/>
    <w:rsid w:val="00F42209"/>
    <w:rsid w:val="00F44DC0"/>
    <w:rsid w:val="00F45582"/>
    <w:rsid w:val="00F46544"/>
    <w:rsid w:val="00F466DC"/>
    <w:rsid w:val="00F467B3"/>
    <w:rsid w:val="00F50348"/>
    <w:rsid w:val="00F507A2"/>
    <w:rsid w:val="00F50CD8"/>
    <w:rsid w:val="00F50E43"/>
    <w:rsid w:val="00F53E04"/>
    <w:rsid w:val="00F54390"/>
    <w:rsid w:val="00F543BE"/>
    <w:rsid w:val="00F547C4"/>
    <w:rsid w:val="00F57CF4"/>
    <w:rsid w:val="00F7049D"/>
    <w:rsid w:val="00F71820"/>
    <w:rsid w:val="00F75737"/>
    <w:rsid w:val="00F75CAA"/>
    <w:rsid w:val="00F7604D"/>
    <w:rsid w:val="00F76FC3"/>
    <w:rsid w:val="00F77F01"/>
    <w:rsid w:val="00F81DD6"/>
    <w:rsid w:val="00F81EBD"/>
    <w:rsid w:val="00F927FE"/>
    <w:rsid w:val="00F965C2"/>
    <w:rsid w:val="00FA2CEE"/>
    <w:rsid w:val="00FA34D2"/>
    <w:rsid w:val="00FA51A1"/>
    <w:rsid w:val="00FA5767"/>
    <w:rsid w:val="00FA5EE9"/>
    <w:rsid w:val="00FA74EC"/>
    <w:rsid w:val="00FB2FA0"/>
    <w:rsid w:val="00FB3B8F"/>
    <w:rsid w:val="00FC13AC"/>
    <w:rsid w:val="00FC325B"/>
    <w:rsid w:val="00FC55EB"/>
    <w:rsid w:val="00FC5645"/>
    <w:rsid w:val="00FC7285"/>
    <w:rsid w:val="00FC72A3"/>
    <w:rsid w:val="00FD089B"/>
    <w:rsid w:val="00FD3D07"/>
    <w:rsid w:val="00FD6BBE"/>
    <w:rsid w:val="00FE433C"/>
    <w:rsid w:val="00FE4AEE"/>
    <w:rsid w:val="00FE6E11"/>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A9427A3-83E7-4F08-94EF-0EDE1038F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72B9"/>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520EEE"/>
    <w:pPr>
      <w:keepNext/>
      <w:spacing w:before="120" w:after="120" w:line="360" w:lineRule="auto"/>
      <w:jc w:val="both"/>
      <w:outlineLvl w:val="1"/>
    </w:pPr>
    <w:rPr>
      <w:b/>
      <w:bCs/>
      <w:color w:val="000000"/>
      <w:spacing w:val="5"/>
      <w:sz w:val="27"/>
      <w:szCs w:val="27"/>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520EEE"/>
    <w:rPr>
      <w:rFonts w:ascii="Times New Roman" w:eastAsia="Times New Roman" w:hAnsi="Times New Roman" w:cs="Times New Roman"/>
      <w:b/>
      <w:bCs/>
      <w:color w:val="000000"/>
      <w:spacing w:val="5"/>
      <w:sz w:val="27"/>
      <w:szCs w:val="27"/>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CD0C34"/>
    <w:pPr>
      <w:tabs>
        <w:tab w:val="left" w:pos="1760"/>
        <w:tab w:val="right" w:leader="dot" w:pos="9062"/>
      </w:tabs>
      <w:spacing w:after="100" w:line="360" w:lineRule="auto"/>
      <w:jc w:val="both"/>
    </w:pPr>
    <w:rPr>
      <w:b/>
      <w:noProof/>
      <w:szCs w:val="26"/>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E517F1"/>
    <w:pPr>
      <w:tabs>
        <w:tab w:val="right" w:leader="dot" w:pos="9062"/>
      </w:tabs>
      <w:spacing w:after="100" w:line="360" w:lineRule="auto"/>
      <w:ind w:left="260"/>
    </w:pPr>
    <w:rPr>
      <w:noProof/>
    </w:rPr>
  </w:style>
  <w:style w:type="paragraph" w:styleId="TOC3">
    <w:name w:val="toc 3"/>
    <w:basedOn w:val="Normal"/>
    <w:next w:val="Normal"/>
    <w:autoRedefine/>
    <w:uiPriority w:val="39"/>
    <w:unhideWhenUsed/>
    <w:rsid w:val="00357CAD"/>
    <w:pPr>
      <w:tabs>
        <w:tab w:val="right" w:leader="dot" w:pos="9062"/>
      </w:tabs>
      <w:spacing w:after="100"/>
    </w:pPr>
    <w:rPr>
      <w:noProof/>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nd">
    <w:name w:val="nd"/>
    <w:basedOn w:val="Normal"/>
    <w:qFormat/>
    <w:rsid w:val="00282C56"/>
    <w:pPr>
      <w:spacing w:before="120" w:after="120" w:line="360" w:lineRule="auto"/>
      <w:ind w:firstLine="720"/>
      <w:jc w:val="both"/>
    </w:pPr>
    <w:rPr>
      <w:szCs w:val="26"/>
    </w:rPr>
  </w:style>
  <w:style w:type="table" w:customStyle="1" w:styleId="TableGrid0">
    <w:name w:val="TableGrid"/>
    <w:basedOn w:val="TableNormal"/>
    <w:rsid w:val="00357E0A"/>
    <w:pPr>
      <w:spacing w:after="0" w:line="240" w:lineRule="auto"/>
    </w:pPr>
    <w:rPr>
      <w:rFonts w:ascii="Times New Roman" w:eastAsia="Times New Roman" w:hAnsi="Times New Roman" w:cs="Times New Roman"/>
      <w:sz w:val="20"/>
      <w:szCs w:val="20"/>
    </w:rPr>
    <w:tblPr>
      <w:tblCellMar>
        <w:left w:w="0" w:type="dxa"/>
        <w:right w:w="0" w:type="dxa"/>
      </w:tblCellMar>
    </w:tblPr>
  </w:style>
  <w:style w:type="paragraph" w:styleId="Bibliography">
    <w:name w:val="Bibliography"/>
    <w:basedOn w:val="Normal"/>
    <w:next w:val="Normal"/>
    <w:uiPriority w:val="37"/>
    <w:unhideWhenUsed/>
    <w:rsid w:val="008C617D"/>
    <w:rPr>
      <w:sz w:val="24"/>
    </w:rPr>
  </w:style>
  <w:style w:type="character" w:styleId="FollowedHyperlink">
    <w:name w:val="FollowedHyperlink"/>
    <w:basedOn w:val="DefaultParagraphFont"/>
    <w:uiPriority w:val="99"/>
    <w:semiHidden/>
    <w:unhideWhenUsed/>
    <w:rsid w:val="000C3238"/>
    <w:rPr>
      <w:color w:val="954F72" w:themeColor="followedHyperlink"/>
      <w:u w:val="single"/>
    </w:rPr>
  </w:style>
  <w:style w:type="paragraph" w:styleId="BalloonText">
    <w:name w:val="Balloon Text"/>
    <w:basedOn w:val="Normal"/>
    <w:link w:val="BalloonTextChar"/>
    <w:uiPriority w:val="99"/>
    <w:semiHidden/>
    <w:unhideWhenUsed/>
    <w:rsid w:val="00DB442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442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987">
      <w:bodyDiv w:val="1"/>
      <w:marLeft w:val="0"/>
      <w:marRight w:val="0"/>
      <w:marTop w:val="0"/>
      <w:marBottom w:val="0"/>
      <w:divBdr>
        <w:top w:val="none" w:sz="0" w:space="0" w:color="auto"/>
        <w:left w:val="none" w:sz="0" w:space="0" w:color="auto"/>
        <w:bottom w:val="none" w:sz="0" w:space="0" w:color="auto"/>
        <w:right w:val="none" w:sz="0" w:space="0" w:color="auto"/>
      </w:divBdr>
    </w:div>
    <w:div w:id="1132479">
      <w:bodyDiv w:val="1"/>
      <w:marLeft w:val="0"/>
      <w:marRight w:val="0"/>
      <w:marTop w:val="0"/>
      <w:marBottom w:val="0"/>
      <w:divBdr>
        <w:top w:val="none" w:sz="0" w:space="0" w:color="auto"/>
        <w:left w:val="none" w:sz="0" w:space="0" w:color="auto"/>
        <w:bottom w:val="none" w:sz="0" w:space="0" w:color="auto"/>
        <w:right w:val="none" w:sz="0" w:space="0" w:color="auto"/>
      </w:divBdr>
    </w:div>
    <w:div w:id="6639619">
      <w:bodyDiv w:val="1"/>
      <w:marLeft w:val="0"/>
      <w:marRight w:val="0"/>
      <w:marTop w:val="0"/>
      <w:marBottom w:val="0"/>
      <w:divBdr>
        <w:top w:val="none" w:sz="0" w:space="0" w:color="auto"/>
        <w:left w:val="none" w:sz="0" w:space="0" w:color="auto"/>
        <w:bottom w:val="none" w:sz="0" w:space="0" w:color="auto"/>
        <w:right w:val="none" w:sz="0" w:space="0" w:color="auto"/>
      </w:divBdr>
    </w:div>
    <w:div w:id="9644488">
      <w:bodyDiv w:val="1"/>
      <w:marLeft w:val="0"/>
      <w:marRight w:val="0"/>
      <w:marTop w:val="0"/>
      <w:marBottom w:val="0"/>
      <w:divBdr>
        <w:top w:val="none" w:sz="0" w:space="0" w:color="auto"/>
        <w:left w:val="none" w:sz="0" w:space="0" w:color="auto"/>
        <w:bottom w:val="none" w:sz="0" w:space="0" w:color="auto"/>
        <w:right w:val="none" w:sz="0" w:space="0" w:color="auto"/>
      </w:divBdr>
    </w:div>
    <w:div w:id="11420577">
      <w:bodyDiv w:val="1"/>
      <w:marLeft w:val="0"/>
      <w:marRight w:val="0"/>
      <w:marTop w:val="0"/>
      <w:marBottom w:val="0"/>
      <w:divBdr>
        <w:top w:val="none" w:sz="0" w:space="0" w:color="auto"/>
        <w:left w:val="none" w:sz="0" w:space="0" w:color="auto"/>
        <w:bottom w:val="none" w:sz="0" w:space="0" w:color="auto"/>
        <w:right w:val="none" w:sz="0" w:space="0" w:color="auto"/>
      </w:divBdr>
    </w:div>
    <w:div w:id="20791106">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719898">
      <w:bodyDiv w:val="1"/>
      <w:marLeft w:val="0"/>
      <w:marRight w:val="0"/>
      <w:marTop w:val="0"/>
      <w:marBottom w:val="0"/>
      <w:divBdr>
        <w:top w:val="none" w:sz="0" w:space="0" w:color="auto"/>
        <w:left w:val="none" w:sz="0" w:space="0" w:color="auto"/>
        <w:bottom w:val="none" w:sz="0" w:space="0" w:color="auto"/>
        <w:right w:val="none" w:sz="0" w:space="0" w:color="auto"/>
      </w:divBdr>
    </w:div>
    <w:div w:id="26611612">
      <w:bodyDiv w:val="1"/>
      <w:marLeft w:val="0"/>
      <w:marRight w:val="0"/>
      <w:marTop w:val="0"/>
      <w:marBottom w:val="0"/>
      <w:divBdr>
        <w:top w:val="none" w:sz="0" w:space="0" w:color="auto"/>
        <w:left w:val="none" w:sz="0" w:space="0" w:color="auto"/>
        <w:bottom w:val="none" w:sz="0" w:space="0" w:color="auto"/>
        <w:right w:val="none" w:sz="0" w:space="0" w:color="auto"/>
      </w:divBdr>
    </w:div>
    <w:div w:id="33190551">
      <w:bodyDiv w:val="1"/>
      <w:marLeft w:val="0"/>
      <w:marRight w:val="0"/>
      <w:marTop w:val="0"/>
      <w:marBottom w:val="0"/>
      <w:divBdr>
        <w:top w:val="none" w:sz="0" w:space="0" w:color="auto"/>
        <w:left w:val="none" w:sz="0" w:space="0" w:color="auto"/>
        <w:bottom w:val="none" w:sz="0" w:space="0" w:color="auto"/>
        <w:right w:val="none" w:sz="0" w:space="0" w:color="auto"/>
      </w:divBdr>
    </w:div>
    <w:div w:id="36053600">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2991618">
      <w:bodyDiv w:val="1"/>
      <w:marLeft w:val="0"/>
      <w:marRight w:val="0"/>
      <w:marTop w:val="0"/>
      <w:marBottom w:val="0"/>
      <w:divBdr>
        <w:top w:val="none" w:sz="0" w:space="0" w:color="auto"/>
        <w:left w:val="none" w:sz="0" w:space="0" w:color="auto"/>
        <w:bottom w:val="none" w:sz="0" w:space="0" w:color="auto"/>
        <w:right w:val="none" w:sz="0" w:space="0" w:color="auto"/>
      </w:divBdr>
    </w:div>
    <w:div w:id="49352441">
      <w:bodyDiv w:val="1"/>
      <w:marLeft w:val="0"/>
      <w:marRight w:val="0"/>
      <w:marTop w:val="0"/>
      <w:marBottom w:val="0"/>
      <w:divBdr>
        <w:top w:val="none" w:sz="0" w:space="0" w:color="auto"/>
        <w:left w:val="none" w:sz="0" w:space="0" w:color="auto"/>
        <w:bottom w:val="none" w:sz="0" w:space="0" w:color="auto"/>
        <w:right w:val="none" w:sz="0" w:space="0" w:color="auto"/>
      </w:divBdr>
    </w:div>
    <w:div w:id="53548431">
      <w:bodyDiv w:val="1"/>
      <w:marLeft w:val="0"/>
      <w:marRight w:val="0"/>
      <w:marTop w:val="0"/>
      <w:marBottom w:val="0"/>
      <w:divBdr>
        <w:top w:val="none" w:sz="0" w:space="0" w:color="auto"/>
        <w:left w:val="none" w:sz="0" w:space="0" w:color="auto"/>
        <w:bottom w:val="none" w:sz="0" w:space="0" w:color="auto"/>
        <w:right w:val="none" w:sz="0" w:space="0" w:color="auto"/>
      </w:divBdr>
    </w:div>
    <w:div w:id="74404163">
      <w:bodyDiv w:val="1"/>
      <w:marLeft w:val="0"/>
      <w:marRight w:val="0"/>
      <w:marTop w:val="0"/>
      <w:marBottom w:val="0"/>
      <w:divBdr>
        <w:top w:val="none" w:sz="0" w:space="0" w:color="auto"/>
        <w:left w:val="none" w:sz="0" w:space="0" w:color="auto"/>
        <w:bottom w:val="none" w:sz="0" w:space="0" w:color="auto"/>
        <w:right w:val="none" w:sz="0" w:space="0" w:color="auto"/>
      </w:divBdr>
    </w:div>
    <w:div w:id="8325984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4176074">
      <w:bodyDiv w:val="1"/>
      <w:marLeft w:val="0"/>
      <w:marRight w:val="0"/>
      <w:marTop w:val="0"/>
      <w:marBottom w:val="0"/>
      <w:divBdr>
        <w:top w:val="none" w:sz="0" w:space="0" w:color="auto"/>
        <w:left w:val="none" w:sz="0" w:space="0" w:color="auto"/>
        <w:bottom w:val="none" w:sz="0" w:space="0" w:color="auto"/>
        <w:right w:val="none" w:sz="0" w:space="0" w:color="auto"/>
      </w:divBdr>
    </w:div>
    <w:div w:id="103232692">
      <w:bodyDiv w:val="1"/>
      <w:marLeft w:val="0"/>
      <w:marRight w:val="0"/>
      <w:marTop w:val="0"/>
      <w:marBottom w:val="0"/>
      <w:divBdr>
        <w:top w:val="none" w:sz="0" w:space="0" w:color="auto"/>
        <w:left w:val="none" w:sz="0" w:space="0" w:color="auto"/>
        <w:bottom w:val="none" w:sz="0" w:space="0" w:color="auto"/>
        <w:right w:val="none" w:sz="0" w:space="0" w:color="auto"/>
      </w:divBdr>
    </w:div>
    <w:div w:id="108283626">
      <w:bodyDiv w:val="1"/>
      <w:marLeft w:val="0"/>
      <w:marRight w:val="0"/>
      <w:marTop w:val="0"/>
      <w:marBottom w:val="0"/>
      <w:divBdr>
        <w:top w:val="none" w:sz="0" w:space="0" w:color="auto"/>
        <w:left w:val="none" w:sz="0" w:space="0" w:color="auto"/>
        <w:bottom w:val="none" w:sz="0" w:space="0" w:color="auto"/>
        <w:right w:val="none" w:sz="0" w:space="0" w:color="auto"/>
      </w:divBdr>
    </w:div>
    <w:div w:id="109056761">
      <w:bodyDiv w:val="1"/>
      <w:marLeft w:val="0"/>
      <w:marRight w:val="0"/>
      <w:marTop w:val="0"/>
      <w:marBottom w:val="0"/>
      <w:divBdr>
        <w:top w:val="none" w:sz="0" w:space="0" w:color="auto"/>
        <w:left w:val="none" w:sz="0" w:space="0" w:color="auto"/>
        <w:bottom w:val="none" w:sz="0" w:space="0" w:color="auto"/>
        <w:right w:val="none" w:sz="0" w:space="0" w:color="auto"/>
      </w:divBdr>
    </w:div>
    <w:div w:id="116989388">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4957448">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1408858">
      <w:bodyDiv w:val="1"/>
      <w:marLeft w:val="0"/>
      <w:marRight w:val="0"/>
      <w:marTop w:val="0"/>
      <w:marBottom w:val="0"/>
      <w:divBdr>
        <w:top w:val="none" w:sz="0" w:space="0" w:color="auto"/>
        <w:left w:val="none" w:sz="0" w:space="0" w:color="auto"/>
        <w:bottom w:val="none" w:sz="0" w:space="0" w:color="auto"/>
        <w:right w:val="none" w:sz="0" w:space="0" w:color="auto"/>
      </w:divBdr>
    </w:div>
    <w:div w:id="160706764">
      <w:bodyDiv w:val="1"/>
      <w:marLeft w:val="0"/>
      <w:marRight w:val="0"/>
      <w:marTop w:val="0"/>
      <w:marBottom w:val="0"/>
      <w:divBdr>
        <w:top w:val="none" w:sz="0" w:space="0" w:color="auto"/>
        <w:left w:val="none" w:sz="0" w:space="0" w:color="auto"/>
        <w:bottom w:val="none" w:sz="0" w:space="0" w:color="auto"/>
        <w:right w:val="none" w:sz="0" w:space="0" w:color="auto"/>
      </w:divBdr>
    </w:div>
    <w:div w:id="167449969">
      <w:bodyDiv w:val="1"/>
      <w:marLeft w:val="0"/>
      <w:marRight w:val="0"/>
      <w:marTop w:val="0"/>
      <w:marBottom w:val="0"/>
      <w:divBdr>
        <w:top w:val="none" w:sz="0" w:space="0" w:color="auto"/>
        <w:left w:val="none" w:sz="0" w:space="0" w:color="auto"/>
        <w:bottom w:val="none" w:sz="0" w:space="0" w:color="auto"/>
        <w:right w:val="none" w:sz="0" w:space="0" w:color="auto"/>
      </w:divBdr>
    </w:div>
    <w:div w:id="171993841">
      <w:bodyDiv w:val="1"/>
      <w:marLeft w:val="0"/>
      <w:marRight w:val="0"/>
      <w:marTop w:val="0"/>
      <w:marBottom w:val="0"/>
      <w:divBdr>
        <w:top w:val="none" w:sz="0" w:space="0" w:color="auto"/>
        <w:left w:val="none" w:sz="0" w:space="0" w:color="auto"/>
        <w:bottom w:val="none" w:sz="0" w:space="0" w:color="auto"/>
        <w:right w:val="none" w:sz="0" w:space="0" w:color="auto"/>
      </w:divBdr>
    </w:div>
    <w:div w:id="180633793">
      <w:bodyDiv w:val="1"/>
      <w:marLeft w:val="0"/>
      <w:marRight w:val="0"/>
      <w:marTop w:val="0"/>
      <w:marBottom w:val="0"/>
      <w:divBdr>
        <w:top w:val="none" w:sz="0" w:space="0" w:color="auto"/>
        <w:left w:val="none" w:sz="0" w:space="0" w:color="auto"/>
        <w:bottom w:val="none" w:sz="0" w:space="0" w:color="auto"/>
        <w:right w:val="none" w:sz="0" w:space="0" w:color="auto"/>
      </w:divBdr>
    </w:div>
    <w:div w:id="180974534">
      <w:bodyDiv w:val="1"/>
      <w:marLeft w:val="0"/>
      <w:marRight w:val="0"/>
      <w:marTop w:val="0"/>
      <w:marBottom w:val="0"/>
      <w:divBdr>
        <w:top w:val="none" w:sz="0" w:space="0" w:color="auto"/>
        <w:left w:val="none" w:sz="0" w:space="0" w:color="auto"/>
        <w:bottom w:val="none" w:sz="0" w:space="0" w:color="auto"/>
        <w:right w:val="none" w:sz="0" w:space="0" w:color="auto"/>
      </w:divBdr>
    </w:div>
    <w:div w:id="184099908">
      <w:bodyDiv w:val="1"/>
      <w:marLeft w:val="0"/>
      <w:marRight w:val="0"/>
      <w:marTop w:val="0"/>
      <w:marBottom w:val="0"/>
      <w:divBdr>
        <w:top w:val="none" w:sz="0" w:space="0" w:color="auto"/>
        <w:left w:val="none" w:sz="0" w:space="0" w:color="auto"/>
        <w:bottom w:val="none" w:sz="0" w:space="0" w:color="auto"/>
        <w:right w:val="none" w:sz="0" w:space="0" w:color="auto"/>
      </w:divBdr>
    </w:div>
    <w:div w:id="184292573">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4120517">
      <w:bodyDiv w:val="1"/>
      <w:marLeft w:val="0"/>
      <w:marRight w:val="0"/>
      <w:marTop w:val="0"/>
      <w:marBottom w:val="0"/>
      <w:divBdr>
        <w:top w:val="none" w:sz="0" w:space="0" w:color="auto"/>
        <w:left w:val="none" w:sz="0" w:space="0" w:color="auto"/>
        <w:bottom w:val="none" w:sz="0" w:space="0" w:color="auto"/>
        <w:right w:val="none" w:sz="0" w:space="0" w:color="auto"/>
      </w:divBdr>
    </w:div>
    <w:div w:id="208733512">
      <w:bodyDiv w:val="1"/>
      <w:marLeft w:val="0"/>
      <w:marRight w:val="0"/>
      <w:marTop w:val="0"/>
      <w:marBottom w:val="0"/>
      <w:divBdr>
        <w:top w:val="none" w:sz="0" w:space="0" w:color="auto"/>
        <w:left w:val="none" w:sz="0" w:space="0" w:color="auto"/>
        <w:bottom w:val="none" w:sz="0" w:space="0" w:color="auto"/>
        <w:right w:val="none" w:sz="0" w:space="0" w:color="auto"/>
      </w:divBdr>
    </w:div>
    <w:div w:id="212738130">
      <w:bodyDiv w:val="1"/>
      <w:marLeft w:val="0"/>
      <w:marRight w:val="0"/>
      <w:marTop w:val="0"/>
      <w:marBottom w:val="0"/>
      <w:divBdr>
        <w:top w:val="none" w:sz="0" w:space="0" w:color="auto"/>
        <w:left w:val="none" w:sz="0" w:space="0" w:color="auto"/>
        <w:bottom w:val="none" w:sz="0" w:space="0" w:color="auto"/>
        <w:right w:val="none" w:sz="0" w:space="0" w:color="auto"/>
      </w:divBdr>
    </w:div>
    <w:div w:id="213272893">
      <w:bodyDiv w:val="1"/>
      <w:marLeft w:val="0"/>
      <w:marRight w:val="0"/>
      <w:marTop w:val="0"/>
      <w:marBottom w:val="0"/>
      <w:divBdr>
        <w:top w:val="none" w:sz="0" w:space="0" w:color="auto"/>
        <w:left w:val="none" w:sz="0" w:space="0" w:color="auto"/>
        <w:bottom w:val="none" w:sz="0" w:space="0" w:color="auto"/>
        <w:right w:val="none" w:sz="0" w:space="0" w:color="auto"/>
      </w:divBdr>
    </w:div>
    <w:div w:id="224607246">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5671900">
      <w:bodyDiv w:val="1"/>
      <w:marLeft w:val="0"/>
      <w:marRight w:val="0"/>
      <w:marTop w:val="0"/>
      <w:marBottom w:val="0"/>
      <w:divBdr>
        <w:top w:val="none" w:sz="0" w:space="0" w:color="auto"/>
        <w:left w:val="none" w:sz="0" w:space="0" w:color="auto"/>
        <w:bottom w:val="none" w:sz="0" w:space="0" w:color="auto"/>
        <w:right w:val="none" w:sz="0" w:space="0" w:color="auto"/>
      </w:divBdr>
    </w:div>
    <w:div w:id="236061170">
      <w:bodyDiv w:val="1"/>
      <w:marLeft w:val="0"/>
      <w:marRight w:val="0"/>
      <w:marTop w:val="0"/>
      <w:marBottom w:val="0"/>
      <w:divBdr>
        <w:top w:val="none" w:sz="0" w:space="0" w:color="auto"/>
        <w:left w:val="none" w:sz="0" w:space="0" w:color="auto"/>
        <w:bottom w:val="none" w:sz="0" w:space="0" w:color="auto"/>
        <w:right w:val="none" w:sz="0" w:space="0" w:color="auto"/>
      </w:divBdr>
    </w:div>
    <w:div w:id="237326399">
      <w:bodyDiv w:val="1"/>
      <w:marLeft w:val="0"/>
      <w:marRight w:val="0"/>
      <w:marTop w:val="0"/>
      <w:marBottom w:val="0"/>
      <w:divBdr>
        <w:top w:val="none" w:sz="0" w:space="0" w:color="auto"/>
        <w:left w:val="none" w:sz="0" w:space="0" w:color="auto"/>
        <w:bottom w:val="none" w:sz="0" w:space="0" w:color="auto"/>
        <w:right w:val="none" w:sz="0" w:space="0" w:color="auto"/>
      </w:divBdr>
    </w:div>
    <w:div w:id="240216782">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0698385">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519931">
      <w:bodyDiv w:val="1"/>
      <w:marLeft w:val="0"/>
      <w:marRight w:val="0"/>
      <w:marTop w:val="0"/>
      <w:marBottom w:val="0"/>
      <w:divBdr>
        <w:top w:val="none" w:sz="0" w:space="0" w:color="auto"/>
        <w:left w:val="none" w:sz="0" w:space="0" w:color="auto"/>
        <w:bottom w:val="none" w:sz="0" w:space="0" w:color="auto"/>
        <w:right w:val="none" w:sz="0" w:space="0" w:color="auto"/>
      </w:divBdr>
    </w:div>
    <w:div w:id="253367588">
      <w:bodyDiv w:val="1"/>
      <w:marLeft w:val="0"/>
      <w:marRight w:val="0"/>
      <w:marTop w:val="0"/>
      <w:marBottom w:val="0"/>
      <w:divBdr>
        <w:top w:val="none" w:sz="0" w:space="0" w:color="auto"/>
        <w:left w:val="none" w:sz="0" w:space="0" w:color="auto"/>
        <w:bottom w:val="none" w:sz="0" w:space="0" w:color="auto"/>
        <w:right w:val="none" w:sz="0" w:space="0" w:color="auto"/>
      </w:divBdr>
    </w:div>
    <w:div w:id="264967506">
      <w:bodyDiv w:val="1"/>
      <w:marLeft w:val="0"/>
      <w:marRight w:val="0"/>
      <w:marTop w:val="0"/>
      <w:marBottom w:val="0"/>
      <w:divBdr>
        <w:top w:val="none" w:sz="0" w:space="0" w:color="auto"/>
        <w:left w:val="none" w:sz="0" w:space="0" w:color="auto"/>
        <w:bottom w:val="none" w:sz="0" w:space="0" w:color="auto"/>
        <w:right w:val="none" w:sz="0" w:space="0" w:color="auto"/>
      </w:divBdr>
    </w:div>
    <w:div w:id="268439980">
      <w:bodyDiv w:val="1"/>
      <w:marLeft w:val="0"/>
      <w:marRight w:val="0"/>
      <w:marTop w:val="0"/>
      <w:marBottom w:val="0"/>
      <w:divBdr>
        <w:top w:val="none" w:sz="0" w:space="0" w:color="auto"/>
        <w:left w:val="none" w:sz="0" w:space="0" w:color="auto"/>
        <w:bottom w:val="none" w:sz="0" w:space="0" w:color="auto"/>
        <w:right w:val="none" w:sz="0" w:space="0" w:color="auto"/>
      </w:divBdr>
    </w:div>
    <w:div w:id="271322167">
      <w:bodyDiv w:val="1"/>
      <w:marLeft w:val="0"/>
      <w:marRight w:val="0"/>
      <w:marTop w:val="0"/>
      <w:marBottom w:val="0"/>
      <w:divBdr>
        <w:top w:val="none" w:sz="0" w:space="0" w:color="auto"/>
        <w:left w:val="none" w:sz="0" w:space="0" w:color="auto"/>
        <w:bottom w:val="none" w:sz="0" w:space="0" w:color="auto"/>
        <w:right w:val="none" w:sz="0" w:space="0" w:color="auto"/>
      </w:divBdr>
    </w:div>
    <w:div w:id="274295740">
      <w:bodyDiv w:val="1"/>
      <w:marLeft w:val="0"/>
      <w:marRight w:val="0"/>
      <w:marTop w:val="0"/>
      <w:marBottom w:val="0"/>
      <w:divBdr>
        <w:top w:val="none" w:sz="0" w:space="0" w:color="auto"/>
        <w:left w:val="none" w:sz="0" w:space="0" w:color="auto"/>
        <w:bottom w:val="none" w:sz="0" w:space="0" w:color="auto"/>
        <w:right w:val="none" w:sz="0" w:space="0" w:color="auto"/>
      </w:divBdr>
    </w:div>
    <w:div w:id="289748709">
      <w:bodyDiv w:val="1"/>
      <w:marLeft w:val="0"/>
      <w:marRight w:val="0"/>
      <w:marTop w:val="0"/>
      <w:marBottom w:val="0"/>
      <w:divBdr>
        <w:top w:val="none" w:sz="0" w:space="0" w:color="auto"/>
        <w:left w:val="none" w:sz="0" w:space="0" w:color="auto"/>
        <w:bottom w:val="none" w:sz="0" w:space="0" w:color="auto"/>
        <w:right w:val="none" w:sz="0" w:space="0" w:color="auto"/>
      </w:divBdr>
    </w:div>
    <w:div w:id="298805960">
      <w:bodyDiv w:val="1"/>
      <w:marLeft w:val="0"/>
      <w:marRight w:val="0"/>
      <w:marTop w:val="0"/>
      <w:marBottom w:val="0"/>
      <w:divBdr>
        <w:top w:val="none" w:sz="0" w:space="0" w:color="auto"/>
        <w:left w:val="none" w:sz="0" w:space="0" w:color="auto"/>
        <w:bottom w:val="none" w:sz="0" w:space="0" w:color="auto"/>
        <w:right w:val="none" w:sz="0" w:space="0" w:color="auto"/>
      </w:divBdr>
    </w:div>
    <w:div w:id="302079242">
      <w:bodyDiv w:val="1"/>
      <w:marLeft w:val="0"/>
      <w:marRight w:val="0"/>
      <w:marTop w:val="0"/>
      <w:marBottom w:val="0"/>
      <w:divBdr>
        <w:top w:val="none" w:sz="0" w:space="0" w:color="auto"/>
        <w:left w:val="none" w:sz="0" w:space="0" w:color="auto"/>
        <w:bottom w:val="none" w:sz="0" w:space="0" w:color="auto"/>
        <w:right w:val="none" w:sz="0" w:space="0" w:color="auto"/>
      </w:divBdr>
    </w:div>
    <w:div w:id="307785788">
      <w:bodyDiv w:val="1"/>
      <w:marLeft w:val="0"/>
      <w:marRight w:val="0"/>
      <w:marTop w:val="0"/>
      <w:marBottom w:val="0"/>
      <w:divBdr>
        <w:top w:val="none" w:sz="0" w:space="0" w:color="auto"/>
        <w:left w:val="none" w:sz="0" w:space="0" w:color="auto"/>
        <w:bottom w:val="none" w:sz="0" w:space="0" w:color="auto"/>
        <w:right w:val="none" w:sz="0" w:space="0" w:color="auto"/>
      </w:divBdr>
    </w:div>
    <w:div w:id="311377326">
      <w:bodyDiv w:val="1"/>
      <w:marLeft w:val="0"/>
      <w:marRight w:val="0"/>
      <w:marTop w:val="0"/>
      <w:marBottom w:val="0"/>
      <w:divBdr>
        <w:top w:val="none" w:sz="0" w:space="0" w:color="auto"/>
        <w:left w:val="none" w:sz="0" w:space="0" w:color="auto"/>
        <w:bottom w:val="none" w:sz="0" w:space="0" w:color="auto"/>
        <w:right w:val="none" w:sz="0" w:space="0" w:color="auto"/>
      </w:divBdr>
    </w:div>
    <w:div w:id="316105661">
      <w:bodyDiv w:val="1"/>
      <w:marLeft w:val="0"/>
      <w:marRight w:val="0"/>
      <w:marTop w:val="0"/>
      <w:marBottom w:val="0"/>
      <w:divBdr>
        <w:top w:val="none" w:sz="0" w:space="0" w:color="auto"/>
        <w:left w:val="none" w:sz="0" w:space="0" w:color="auto"/>
        <w:bottom w:val="none" w:sz="0" w:space="0" w:color="auto"/>
        <w:right w:val="none" w:sz="0" w:space="0" w:color="auto"/>
      </w:divBdr>
    </w:div>
    <w:div w:id="318384041">
      <w:bodyDiv w:val="1"/>
      <w:marLeft w:val="0"/>
      <w:marRight w:val="0"/>
      <w:marTop w:val="0"/>
      <w:marBottom w:val="0"/>
      <w:divBdr>
        <w:top w:val="none" w:sz="0" w:space="0" w:color="auto"/>
        <w:left w:val="none" w:sz="0" w:space="0" w:color="auto"/>
        <w:bottom w:val="none" w:sz="0" w:space="0" w:color="auto"/>
        <w:right w:val="none" w:sz="0" w:space="0" w:color="auto"/>
      </w:divBdr>
    </w:div>
    <w:div w:id="318921422">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9909009">
      <w:bodyDiv w:val="1"/>
      <w:marLeft w:val="0"/>
      <w:marRight w:val="0"/>
      <w:marTop w:val="0"/>
      <w:marBottom w:val="0"/>
      <w:divBdr>
        <w:top w:val="none" w:sz="0" w:space="0" w:color="auto"/>
        <w:left w:val="none" w:sz="0" w:space="0" w:color="auto"/>
        <w:bottom w:val="none" w:sz="0" w:space="0" w:color="auto"/>
        <w:right w:val="none" w:sz="0" w:space="0" w:color="auto"/>
      </w:divBdr>
    </w:div>
    <w:div w:id="331690628">
      <w:bodyDiv w:val="1"/>
      <w:marLeft w:val="0"/>
      <w:marRight w:val="0"/>
      <w:marTop w:val="0"/>
      <w:marBottom w:val="0"/>
      <w:divBdr>
        <w:top w:val="none" w:sz="0" w:space="0" w:color="auto"/>
        <w:left w:val="none" w:sz="0" w:space="0" w:color="auto"/>
        <w:bottom w:val="none" w:sz="0" w:space="0" w:color="auto"/>
        <w:right w:val="none" w:sz="0" w:space="0" w:color="auto"/>
      </w:divBdr>
    </w:div>
    <w:div w:id="335038339">
      <w:bodyDiv w:val="1"/>
      <w:marLeft w:val="0"/>
      <w:marRight w:val="0"/>
      <w:marTop w:val="0"/>
      <w:marBottom w:val="0"/>
      <w:divBdr>
        <w:top w:val="none" w:sz="0" w:space="0" w:color="auto"/>
        <w:left w:val="none" w:sz="0" w:space="0" w:color="auto"/>
        <w:bottom w:val="none" w:sz="0" w:space="0" w:color="auto"/>
        <w:right w:val="none" w:sz="0" w:space="0" w:color="auto"/>
      </w:divBdr>
    </w:div>
    <w:div w:id="339746859">
      <w:bodyDiv w:val="1"/>
      <w:marLeft w:val="0"/>
      <w:marRight w:val="0"/>
      <w:marTop w:val="0"/>
      <w:marBottom w:val="0"/>
      <w:divBdr>
        <w:top w:val="none" w:sz="0" w:space="0" w:color="auto"/>
        <w:left w:val="none" w:sz="0" w:space="0" w:color="auto"/>
        <w:bottom w:val="none" w:sz="0" w:space="0" w:color="auto"/>
        <w:right w:val="none" w:sz="0" w:space="0" w:color="auto"/>
      </w:divBdr>
    </w:div>
    <w:div w:id="341663568">
      <w:bodyDiv w:val="1"/>
      <w:marLeft w:val="0"/>
      <w:marRight w:val="0"/>
      <w:marTop w:val="0"/>
      <w:marBottom w:val="0"/>
      <w:divBdr>
        <w:top w:val="none" w:sz="0" w:space="0" w:color="auto"/>
        <w:left w:val="none" w:sz="0" w:space="0" w:color="auto"/>
        <w:bottom w:val="none" w:sz="0" w:space="0" w:color="auto"/>
        <w:right w:val="none" w:sz="0" w:space="0" w:color="auto"/>
      </w:divBdr>
    </w:div>
    <w:div w:id="345258326">
      <w:bodyDiv w:val="1"/>
      <w:marLeft w:val="0"/>
      <w:marRight w:val="0"/>
      <w:marTop w:val="0"/>
      <w:marBottom w:val="0"/>
      <w:divBdr>
        <w:top w:val="none" w:sz="0" w:space="0" w:color="auto"/>
        <w:left w:val="none" w:sz="0" w:space="0" w:color="auto"/>
        <w:bottom w:val="none" w:sz="0" w:space="0" w:color="auto"/>
        <w:right w:val="none" w:sz="0" w:space="0" w:color="auto"/>
      </w:divBdr>
    </w:div>
    <w:div w:id="357590339">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209354">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3285222">
      <w:bodyDiv w:val="1"/>
      <w:marLeft w:val="0"/>
      <w:marRight w:val="0"/>
      <w:marTop w:val="0"/>
      <w:marBottom w:val="0"/>
      <w:divBdr>
        <w:top w:val="none" w:sz="0" w:space="0" w:color="auto"/>
        <w:left w:val="none" w:sz="0" w:space="0" w:color="auto"/>
        <w:bottom w:val="none" w:sz="0" w:space="0" w:color="auto"/>
        <w:right w:val="none" w:sz="0" w:space="0" w:color="auto"/>
      </w:divBdr>
    </w:div>
    <w:div w:id="363987491">
      <w:bodyDiv w:val="1"/>
      <w:marLeft w:val="0"/>
      <w:marRight w:val="0"/>
      <w:marTop w:val="0"/>
      <w:marBottom w:val="0"/>
      <w:divBdr>
        <w:top w:val="none" w:sz="0" w:space="0" w:color="auto"/>
        <w:left w:val="none" w:sz="0" w:space="0" w:color="auto"/>
        <w:bottom w:val="none" w:sz="0" w:space="0" w:color="auto"/>
        <w:right w:val="none" w:sz="0" w:space="0" w:color="auto"/>
      </w:divBdr>
    </w:div>
    <w:div w:id="369958614">
      <w:bodyDiv w:val="1"/>
      <w:marLeft w:val="0"/>
      <w:marRight w:val="0"/>
      <w:marTop w:val="0"/>
      <w:marBottom w:val="0"/>
      <w:divBdr>
        <w:top w:val="none" w:sz="0" w:space="0" w:color="auto"/>
        <w:left w:val="none" w:sz="0" w:space="0" w:color="auto"/>
        <w:bottom w:val="none" w:sz="0" w:space="0" w:color="auto"/>
        <w:right w:val="none" w:sz="0" w:space="0" w:color="auto"/>
      </w:divBdr>
    </w:div>
    <w:div w:id="384909439">
      <w:bodyDiv w:val="1"/>
      <w:marLeft w:val="0"/>
      <w:marRight w:val="0"/>
      <w:marTop w:val="0"/>
      <w:marBottom w:val="0"/>
      <w:divBdr>
        <w:top w:val="none" w:sz="0" w:space="0" w:color="auto"/>
        <w:left w:val="none" w:sz="0" w:space="0" w:color="auto"/>
        <w:bottom w:val="none" w:sz="0" w:space="0" w:color="auto"/>
        <w:right w:val="none" w:sz="0" w:space="0" w:color="auto"/>
      </w:divBdr>
    </w:div>
    <w:div w:id="388455920">
      <w:bodyDiv w:val="1"/>
      <w:marLeft w:val="0"/>
      <w:marRight w:val="0"/>
      <w:marTop w:val="0"/>
      <w:marBottom w:val="0"/>
      <w:divBdr>
        <w:top w:val="none" w:sz="0" w:space="0" w:color="auto"/>
        <w:left w:val="none" w:sz="0" w:space="0" w:color="auto"/>
        <w:bottom w:val="none" w:sz="0" w:space="0" w:color="auto"/>
        <w:right w:val="none" w:sz="0" w:space="0" w:color="auto"/>
      </w:divBdr>
    </w:div>
    <w:div w:id="390153923">
      <w:bodyDiv w:val="1"/>
      <w:marLeft w:val="0"/>
      <w:marRight w:val="0"/>
      <w:marTop w:val="0"/>
      <w:marBottom w:val="0"/>
      <w:divBdr>
        <w:top w:val="none" w:sz="0" w:space="0" w:color="auto"/>
        <w:left w:val="none" w:sz="0" w:space="0" w:color="auto"/>
        <w:bottom w:val="none" w:sz="0" w:space="0" w:color="auto"/>
        <w:right w:val="none" w:sz="0" w:space="0" w:color="auto"/>
      </w:divBdr>
    </w:div>
    <w:div w:id="395664836">
      <w:bodyDiv w:val="1"/>
      <w:marLeft w:val="0"/>
      <w:marRight w:val="0"/>
      <w:marTop w:val="0"/>
      <w:marBottom w:val="0"/>
      <w:divBdr>
        <w:top w:val="none" w:sz="0" w:space="0" w:color="auto"/>
        <w:left w:val="none" w:sz="0" w:space="0" w:color="auto"/>
        <w:bottom w:val="none" w:sz="0" w:space="0" w:color="auto"/>
        <w:right w:val="none" w:sz="0" w:space="0" w:color="auto"/>
      </w:divBdr>
    </w:div>
    <w:div w:id="397363802">
      <w:bodyDiv w:val="1"/>
      <w:marLeft w:val="0"/>
      <w:marRight w:val="0"/>
      <w:marTop w:val="0"/>
      <w:marBottom w:val="0"/>
      <w:divBdr>
        <w:top w:val="none" w:sz="0" w:space="0" w:color="auto"/>
        <w:left w:val="none" w:sz="0" w:space="0" w:color="auto"/>
        <w:bottom w:val="none" w:sz="0" w:space="0" w:color="auto"/>
        <w:right w:val="none" w:sz="0" w:space="0" w:color="auto"/>
      </w:divBdr>
    </w:div>
    <w:div w:id="40488702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7483619">
      <w:bodyDiv w:val="1"/>
      <w:marLeft w:val="0"/>
      <w:marRight w:val="0"/>
      <w:marTop w:val="0"/>
      <w:marBottom w:val="0"/>
      <w:divBdr>
        <w:top w:val="none" w:sz="0" w:space="0" w:color="auto"/>
        <w:left w:val="none" w:sz="0" w:space="0" w:color="auto"/>
        <w:bottom w:val="none" w:sz="0" w:space="0" w:color="auto"/>
        <w:right w:val="none" w:sz="0" w:space="0" w:color="auto"/>
      </w:divBdr>
    </w:div>
    <w:div w:id="418648404">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2725114">
      <w:bodyDiv w:val="1"/>
      <w:marLeft w:val="0"/>
      <w:marRight w:val="0"/>
      <w:marTop w:val="0"/>
      <w:marBottom w:val="0"/>
      <w:divBdr>
        <w:top w:val="none" w:sz="0" w:space="0" w:color="auto"/>
        <w:left w:val="none" w:sz="0" w:space="0" w:color="auto"/>
        <w:bottom w:val="none" w:sz="0" w:space="0" w:color="auto"/>
        <w:right w:val="none" w:sz="0" w:space="0" w:color="auto"/>
      </w:divBdr>
    </w:div>
    <w:div w:id="450248957">
      <w:bodyDiv w:val="1"/>
      <w:marLeft w:val="0"/>
      <w:marRight w:val="0"/>
      <w:marTop w:val="0"/>
      <w:marBottom w:val="0"/>
      <w:divBdr>
        <w:top w:val="none" w:sz="0" w:space="0" w:color="auto"/>
        <w:left w:val="none" w:sz="0" w:space="0" w:color="auto"/>
        <w:bottom w:val="none" w:sz="0" w:space="0" w:color="auto"/>
        <w:right w:val="none" w:sz="0" w:space="0" w:color="auto"/>
      </w:divBdr>
    </w:div>
    <w:div w:id="454521290">
      <w:bodyDiv w:val="1"/>
      <w:marLeft w:val="0"/>
      <w:marRight w:val="0"/>
      <w:marTop w:val="0"/>
      <w:marBottom w:val="0"/>
      <w:divBdr>
        <w:top w:val="none" w:sz="0" w:space="0" w:color="auto"/>
        <w:left w:val="none" w:sz="0" w:space="0" w:color="auto"/>
        <w:bottom w:val="none" w:sz="0" w:space="0" w:color="auto"/>
        <w:right w:val="none" w:sz="0" w:space="0" w:color="auto"/>
      </w:divBdr>
    </w:div>
    <w:div w:id="472870908">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7920203">
      <w:bodyDiv w:val="1"/>
      <w:marLeft w:val="0"/>
      <w:marRight w:val="0"/>
      <w:marTop w:val="0"/>
      <w:marBottom w:val="0"/>
      <w:divBdr>
        <w:top w:val="none" w:sz="0" w:space="0" w:color="auto"/>
        <w:left w:val="none" w:sz="0" w:space="0" w:color="auto"/>
        <w:bottom w:val="none" w:sz="0" w:space="0" w:color="auto"/>
        <w:right w:val="none" w:sz="0" w:space="0" w:color="auto"/>
      </w:divBdr>
    </w:div>
    <w:div w:id="480081046">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5441962">
      <w:bodyDiv w:val="1"/>
      <w:marLeft w:val="0"/>
      <w:marRight w:val="0"/>
      <w:marTop w:val="0"/>
      <w:marBottom w:val="0"/>
      <w:divBdr>
        <w:top w:val="none" w:sz="0" w:space="0" w:color="auto"/>
        <w:left w:val="none" w:sz="0" w:space="0" w:color="auto"/>
        <w:bottom w:val="none" w:sz="0" w:space="0" w:color="auto"/>
        <w:right w:val="none" w:sz="0" w:space="0" w:color="auto"/>
      </w:divBdr>
    </w:div>
    <w:div w:id="489105104">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8493857">
      <w:bodyDiv w:val="1"/>
      <w:marLeft w:val="0"/>
      <w:marRight w:val="0"/>
      <w:marTop w:val="0"/>
      <w:marBottom w:val="0"/>
      <w:divBdr>
        <w:top w:val="none" w:sz="0" w:space="0" w:color="auto"/>
        <w:left w:val="none" w:sz="0" w:space="0" w:color="auto"/>
        <w:bottom w:val="none" w:sz="0" w:space="0" w:color="auto"/>
        <w:right w:val="none" w:sz="0" w:space="0" w:color="auto"/>
      </w:divBdr>
    </w:div>
    <w:div w:id="512308955">
      <w:bodyDiv w:val="1"/>
      <w:marLeft w:val="0"/>
      <w:marRight w:val="0"/>
      <w:marTop w:val="0"/>
      <w:marBottom w:val="0"/>
      <w:divBdr>
        <w:top w:val="none" w:sz="0" w:space="0" w:color="auto"/>
        <w:left w:val="none" w:sz="0" w:space="0" w:color="auto"/>
        <w:bottom w:val="none" w:sz="0" w:space="0" w:color="auto"/>
        <w:right w:val="none" w:sz="0" w:space="0" w:color="auto"/>
      </w:divBdr>
    </w:div>
    <w:div w:id="517735418">
      <w:bodyDiv w:val="1"/>
      <w:marLeft w:val="0"/>
      <w:marRight w:val="0"/>
      <w:marTop w:val="0"/>
      <w:marBottom w:val="0"/>
      <w:divBdr>
        <w:top w:val="none" w:sz="0" w:space="0" w:color="auto"/>
        <w:left w:val="none" w:sz="0" w:space="0" w:color="auto"/>
        <w:bottom w:val="none" w:sz="0" w:space="0" w:color="auto"/>
        <w:right w:val="none" w:sz="0" w:space="0" w:color="auto"/>
      </w:divBdr>
    </w:div>
    <w:div w:id="521939594">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1580394">
      <w:bodyDiv w:val="1"/>
      <w:marLeft w:val="0"/>
      <w:marRight w:val="0"/>
      <w:marTop w:val="0"/>
      <w:marBottom w:val="0"/>
      <w:divBdr>
        <w:top w:val="none" w:sz="0" w:space="0" w:color="auto"/>
        <w:left w:val="none" w:sz="0" w:space="0" w:color="auto"/>
        <w:bottom w:val="none" w:sz="0" w:space="0" w:color="auto"/>
        <w:right w:val="none" w:sz="0" w:space="0" w:color="auto"/>
      </w:divBdr>
    </w:div>
    <w:div w:id="535630059">
      <w:bodyDiv w:val="1"/>
      <w:marLeft w:val="0"/>
      <w:marRight w:val="0"/>
      <w:marTop w:val="0"/>
      <w:marBottom w:val="0"/>
      <w:divBdr>
        <w:top w:val="none" w:sz="0" w:space="0" w:color="auto"/>
        <w:left w:val="none" w:sz="0" w:space="0" w:color="auto"/>
        <w:bottom w:val="none" w:sz="0" w:space="0" w:color="auto"/>
        <w:right w:val="none" w:sz="0" w:space="0" w:color="auto"/>
      </w:divBdr>
    </w:div>
    <w:div w:id="542210116">
      <w:bodyDiv w:val="1"/>
      <w:marLeft w:val="0"/>
      <w:marRight w:val="0"/>
      <w:marTop w:val="0"/>
      <w:marBottom w:val="0"/>
      <w:divBdr>
        <w:top w:val="none" w:sz="0" w:space="0" w:color="auto"/>
        <w:left w:val="none" w:sz="0" w:space="0" w:color="auto"/>
        <w:bottom w:val="none" w:sz="0" w:space="0" w:color="auto"/>
        <w:right w:val="none" w:sz="0" w:space="0" w:color="auto"/>
      </w:divBdr>
    </w:div>
    <w:div w:id="544684409">
      <w:bodyDiv w:val="1"/>
      <w:marLeft w:val="0"/>
      <w:marRight w:val="0"/>
      <w:marTop w:val="0"/>
      <w:marBottom w:val="0"/>
      <w:divBdr>
        <w:top w:val="none" w:sz="0" w:space="0" w:color="auto"/>
        <w:left w:val="none" w:sz="0" w:space="0" w:color="auto"/>
        <w:bottom w:val="none" w:sz="0" w:space="0" w:color="auto"/>
        <w:right w:val="none" w:sz="0" w:space="0" w:color="auto"/>
      </w:divBdr>
    </w:div>
    <w:div w:id="544948406">
      <w:bodyDiv w:val="1"/>
      <w:marLeft w:val="0"/>
      <w:marRight w:val="0"/>
      <w:marTop w:val="0"/>
      <w:marBottom w:val="0"/>
      <w:divBdr>
        <w:top w:val="none" w:sz="0" w:space="0" w:color="auto"/>
        <w:left w:val="none" w:sz="0" w:space="0" w:color="auto"/>
        <w:bottom w:val="none" w:sz="0" w:space="0" w:color="auto"/>
        <w:right w:val="none" w:sz="0" w:space="0" w:color="auto"/>
      </w:divBdr>
    </w:div>
    <w:div w:id="545261142">
      <w:bodyDiv w:val="1"/>
      <w:marLeft w:val="0"/>
      <w:marRight w:val="0"/>
      <w:marTop w:val="0"/>
      <w:marBottom w:val="0"/>
      <w:divBdr>
        <w:top w:val="none" w:sz="0" w:space="0" w:color="auto"/>
        <w:left w:val="none" w:sz="0" w:space="0" w:color="auto"/>
        <w:bottom w:val="none" w:sz="0" w:space="0" w:color="auto"/>
        <w:right w:val="none" w:sz="0" w:space="0" w:color="auto"/>
      </w:divBdr>
    </w:div>
    <w:div w:id="568004694">
      <w:bodyDiv w:val="1"/>
      <w:marLeft w:val="0"/>
      <w:marRight w:val="0"/>
      <w:marTop w:val="0"/>
      <w:marBottom w:val="0"/>
      <w:divBdr>
        <w:top w:val="none" w:sz="0" w:space="0" w:color="auto"/>
        <w:left w:val="none" w:sz="0" w:space="0" w:color="auto"/>
        <w:bottom w:val="none" w:sz="0" w:space="0" w:color="auto"/>
        <w:right w:val="none" w:sz="0" w:space="0" w:color="auto"/>
      </w:divBdr>
    </w:div>
    <w:div w:id="569997197">
      <w:bodyDiv w:val="1"/>
      <w:marLeft w:val="0"/>
      <w:marRight w:val="0"/>
      <w:marTop w:val="0"/>
      <w:marBottom w:val="0"/>
      <w:divBdr>
        <w:top w:val="none" w:sz="0" w:space="0" w:color="auto"/>
        <w:left w:val="none" w:sz="0" w:space="0" w:color="auto"/>
        <w:bottom w:val="none" w:sz="0" w:space="0" w:color="auto"/>
        <w:right w:val="none" w:sz="0" w:space="0" w:color="auto"/>
      </w:divBdr>
    </w:div>
    <w:div w:id="571427093">
      <w:bodyDiv w:val="1"/>
      <w:marLeft w:val="0"/>
      <w:marRight w:val="0"/>
      <w:marTop w:val="0"/>
      <w:marBottom w:val="0"/>
      <w:divBdr>
        <w:top w:val="none" w:sz="0" w:space="0" w:color="auto"/>
        <w:left w:val="none" w:sz="0" w:space="0" w:color="auto"/>
        <w:bottom w:val="none" w:sz="0" w:space="0" w:color="auto"/>
        <w:right w:val="none" w:sz="0" w:space="0" w:color="auto"/>
      </w:divBdr>
    </w:div>
    <w:div w:id="579751405">
      <w:bodyDiv w:val="1"/>
      <w:marLeft w:val="0"/>
      <w:marRight w:val="0"/>
      <w:marTop w:val="0"/>
      <w:marBottom w:val="0"/>
      <w:divBdr>
        <w:top w:val="none" w:sz="0" w:space="0" w:color="auto"/>
        <w:left w:val="none" w:sz="0" w:space="0" w:color="auto"/>
        <w:bottom w:val="none" w:sz="0" w:space="0" w:color="auto"/>
        <w:right w:val="none" w:sz="0" w:space="0" w:color="auto"/>
      </w:divBdr>
    </w:div>
    <w:div w:id="589505148">
      <w:bodyDiv w:val="1"/>
      <w:marLeft w:val="0"/>
      <w:marRight w:val="0"/>
      <w:marTop w:val="0"/>
      <w:marBottom w:val="0"/>
      <w:divBdr>
        <w:top w:val="none" w:sz="0" w:space="0" w:color="auto"/>
        <w:left w:val="none" w:sz="0" w:space="0" w:color="auto"/>
        <w:bottom w:val="none" w:sz="0" w:space="0" w:color="auto"/>
        <w:right w:val="none" w:sz="0" w:space="0" w:color="auto"/>
      </w:divBdr>
    </w:div>
    <w:div w:id="597569338">
      <w:bodyDiv w:val="1"/>
      <w:marLeft w:val="0"/>
      <w:marRight w:val="0"/>
      <w:marTop w:val="0"/>
      <w:marBottom w:val="0"/>
      <w:divBdr>
        <w:top w:val="none" w:sz="0" w:space="0" w:color="auto"/>
        <w:left w:val="none" w:sz="0" w:space="0" w:color="auto"/>
        <w:bottom w:val="none" w:sz="0" w:space="0" w:color="auto"/>
        <w:right w:val="none" w:sz="0" w:space="0" w:color="auto"/>
      </w:divBdr>
    </w:div>
    <w:div w:id="608315035">
      <w:bodyDiv w:val="1"/>
      <w:marLeft w:val="0"/>
      <w:marRight w:val="0"/>
      <w:marTop w:val="0"/>
      <w:marBottom w:val="0"/>
      <w:divBdr>
        <w:top w:val="none" w:sz="0" w:space="0" w:color="auto"/>
        <w:left w:val="none" w:sz="0" w:space="0" w:color="auto"/>
        <w:bottom w:val="none" w:sz="0" w:space="0" w:color="auto"/>
        <w:right w:val="none" w:sz="0" w:space="0" w:color="auto"/>
      </w:divBdr>
    </w:div>
    <w:div w:id="611211098">
      <w:bodyDiv w:val="1"/>
      <w:marLeft w:val="0"/>
      <w:marRight w:val="0"/>
      <w:marTop w:val="0"/>
      <w:marBottom w:val="0"/>
      <w:divBdr>
        <w:top w:val="none" w:sz="0" w:space="0" w:color="auto"/>
        <w:left w:val="none" w:sz="0" w:space="0" w:color="auto"/>
        <w:bottom w:val="none" w:sz="0" w:space="0" w:color="auto"/>
        <w:right w:val="none" w:sz="0" w:space="0" w:color="auto"/>
      </w:divBdr>
    </w:div>
    <w:div w:id="611982975">
      <w:bodyDiv w:val="1"/>
      <w:marLeft w:val="0"/>
      <w:marRight w:val="0"/>
      <w:marTop w:val="0"/>
      <w:marBottom w:val="0"/>
      <w:divBdr>
        <w:top w:val="none" w:sz="0" w:space="0" w:color="auto"/>
        <w:left w:val="none" w:sz="0" w:space="0" w:color="auto"/>
        <w:bottom w:val="none" w:sz="0" w:space="0" w:color="auto"/>
        <w:right w:val="none" w:sz="0" w:space="0" w:color="auto"/>
      </w:divBdr>
    </w:div>
    <w:div w:id="614215178">
      <w:bodyDiv w:val="1"/>
      <w:marLeft w:val="0"/>
      <w:marRight w:val="0"/>
      <w:marTop w:val="0"/>
      <w:marBottom w:val="0"/>
      <w:divBdr>
        <w:top w:val="none" w:sz="0" w:space="0" w:color="auto"/>
        <w:left w:val="none" w:sz="0" w:space="0" w:color="auto"/>
        <w:bottom w:val="none" w:sz="0" w:space="0" w:color="auto"/>
        <w:right w:val="none" w:sz="0" w:space="0" w:color="auto"/>
      </w:divBdr>
    </w:div>
    <w:div w:id="616176224">
      <w:bodyDiv w:val="1"/>
      <w:marLeft w:val="0"/>
      <w:marRight w:val="0"/>
      <w:marTop w:val="0"/>
      <w:marBottom w:val="0"/>
      <w:divBdr>
        <w:top w:val="none" w:sz="0" w:space="0" w:color="auto"/>
        <w:left w:val="none" w:sz="0" w:space="0" w:color="auto"/>
        <w:bottom w:val="none" w:sz="0" w:space="0" w:color="auto"/>
        <w:right w:val="none" w:sz="0" w:space="0" w:color="auto"/>
      </w:divBdr>
    </w:div>
    <w:div w:id="619192035">
      <w:bodyDiv w:val="1"/>
      <w:marLeft w:val="0"/>
      <w:marRight w:val="0"/>
      <w:marTop w:val="0"/>
      <w:marBottom w:val="0"/>
      <w:divBdr>
        <w:top w:val="none" w:sz="0" w:space="0" w:color="auto"/>
        <w:left w:val="none" w:sz="0" w:space="0" w:color="auto"/>
        <w:bottom w:val="none" w:sz="0" w:space="0" w:color="auto"/>
        <w:right w:val="none" w:sz="0" w:space="0" w:color="auto"/>
      </w:divBdr>
    </w:div>
    <w:div w:id="621767814">
      <w:bodyDiv w:val="1"/>
      <w:marLeft w:val="0"/>
      <w:marRight w:val="0"/>
      <w:marTop w:val="0"/>
      <w:marBottom w:val="0"/>
      <w:divBdr>
        <w:top w:val="none" w:sz="0" w:space="0" w:color="auto"/>
        <w:left w:val="none" w:sz="0" w:space="0" w:color="auto"/>
        <w:bottom w:val="none" w:sz="0" w:space="0" w:color="auto"/>
        <w:right w:val="none" w:sz="0" w:space="0" w:color="auto"/>
      </w:divBdr>
    </w:div>
    <w:div w:id="630938296">
      <w:bodyDiv w:val="1"/>
      <w:marLeft w:val="0"/>
      <w:marRight w:val="0"/>
      <w:marTop w:val="0"/>
      <w:marBottom w:val="0"/>
      <w:divBdr>
        <w:top w:val="none" w:sz="0" w:space="0" w:color="auto"/>
        <w:left w:val="none" w:sz="0" w:space="0" w:color="auto"/>
        <w:bottom w:val="none" w:sz="0" w:space="0" w:color="auto"/>
        <w:right w:val="none" w:sz="0" w:space="0" w:color="auto"/>
      </w:divBdr>
    </w:div>
    <w:div w:id="634526589">
      <w:bodyDiv w:val="1"/>
      <w:marLeft w:val="0"/>
      <w:marRight w:val="0"/>
      <w:marTop w:val="0"/>
      <w:marBottom w:val="0"/>
      <w:divBdr>
        <w:top w:val="none" w:sz="0" w:space="0" w:color="auto"/>
        <w:left w:val="none" w:sz="0" w:space="0" w:color="auto"/>
        <w:bottom w:val="none" w:sz="0" w:space="0" w:color="auto"/>
        <w:right w:val="none" w:sz="0" w:space="0" w:color="auto"/>
      </w:divBdr>
    </w:div>
    <w:div w:id="635911531">
      <w:bodyDiv w:val="1"/>
      <w:marLeft w:val="0"/>
      <w:marRight w:val="0"/>
      <w:marTop w:val="0"/>
      <w:marBottom w:val="0"/>
      <w:divBdr>
        <w:top w:val="none" w:sz="0" w:space="0" w:color="auto"/>
        <w:left w:val="none" w:sz="0" w:space="0" w:color="auto"/>
        <w:bottom w:val="none" w:sz="0" w:space="0" w:color="auto"/>
        <w:right w:val="none" w:sz="0" w:space="0" w:color="auto"/>
      </w:divBdr>
    </w:div>
    <w:div w:id="636838329">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0234463">
      <w:bodyDiv w:val="1"/>
      <w:marLeft w:val="0"/>
      <w:marRight w:val="0"/>
      <w:marTop w:val="0"/>
      <w:marBottom w:val="0"/>
      <w:divBdr>
        <w:top w:val="none" w:sz="0" w:space="0" w:color="auto"/>
        <w:left w:val="none" w:sz="0" w:space="0" w:color="auto"/>
        <w:bottom w:val="none" w:sz="0" w:space="0" w:color="auto"/>
        <w:right w:val="none" w:sz="0" w:space="0" w:color="auto"/>
      </w:divBdr>
    </w:div>
    <w:div w:id="640694121">
      <w:bodyDiv w:val="1"/>
      <w:marLeft w:val="0"/>
      <w:marRight w:val="0"/>
      <w:marTop w:val="0"/>
      <w:marBottom w:val="0"/>
      <w:divBdr>
        <w:top w:val="none" w:sz="0" w:space="0" w:color="auto"/>
        <w:left w:val="none" w:sz="0" w:space="0" w:color="auto"/>
        <w:bottom w:val="none" w:sz="0" w:space="0" w:color="auto"/>
        <w:right w:val="none" w:sz="0" w:space="0" w:color="auto"/>
      </w:divBdr>
    </w:div>
    <w:div w:id="657685264">
      <w:bodyDiv w:val="1"/>
      <w:marLeft w:val="0"/>
      <w:marRight w:val="0"/>
      <w:marTop w:val="0"/>
      <w:marBottom w:val="0"/>
      <w:divBdr>
        <w:top w:val="none" w:sz="0" w:space="0" w:color="auto"/>
        <w:left w:val="none" w:sz="0" w:space="0" w:color="auto"/>
        <w:bottom w:val="none" w:sz="0" w:space="0" w:color="auto"/>
        <w:right w:val="none" w:sz="0" w:space="0" w:color="auto"/>
      </w:divBdr>
    </w:div>
    <w:div w:id="662271901">
      <w:bodyDiv w:val="1"/>
      <w:marLeft w:val="0"/>
      <w:marRight w:val="0"/>
      <w:marTop w:val="0"/>
      <w:marBottom w:val="0"/>
      <w:divBdr>
        <w:top w:val="none" w:sz="0" w:space="0" w:color="auto"/>
        <w:left w:val="none" w:sz="0" w:space="0" w:color="auto"/>
        <w:bottom w:val="none" w:sz="0" w:space="0" w:color="auto"/>
        <w:right w:val="none" w:sz="0" w:space="0" w:color="auto"/>
      </w:divBdr>
    </w:div>
    <w:div w:id="667556825">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9407659">
      <w:bodyDiv w:val="1"/>
      <w:marLeft w:val="0"/>
      <w:marRight w:val="0"/>
      <w:marTop w:val="0"/>
      <w:marBottom w:val="0"/>
      <w:divBdr>
        <w:top w:val="none" w:sz="0" w:space="0" w:color="auto"/>
        <w:left w:val="none" w:sz="0" w:space="0" w:color="auto"/>
        <w:bottom w:val="none" w:sz="0" w:space="0" w:color="auto"/>
        <w:right w:val="none" w:sz="0" w:space="0" w:color="auto"/>
      </w:divBdr>
    </w:div>
    <w:div w:id="66960007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7565957">
      <w:bodyDiv w:val="1"/>
      <w:marLeft w:val="0"/>
      <w:marRight w:val="0"/>
      <w:marTop w:val="0"/>
      <w:marBottom w:val="0"/>
      <w:divBdr>
        <w:top w:val="none" w:sz="0" w:space="0" w:color="auto"/>
        <w:left w:val="none" w:sz="0" w:space="0" w:color="auto"/>
        <w:bottom w:val="none" w:sz="0" w:space="0" w:color="auto"/>
        <w:right w:val="none" w:sz="0" w:space="0" w:color="auto"/>
      </w:divBdr>
    </w:div>
    <w:div w:id="695734241">
      <w:bodyDiv w:val="1"/>
      <w:marLeft w:val="0"/>
      <w:marRight w:val="0"/>
      <w:marTop w:val="0"/>
      <w:marBottom w:val="0"/>
      <w:divBdr>
        <w:top w:val="none" w:sz="0" w:space="0" w:color="auto"/>
        <w:left w:val="none" w:sz="0" w:space="0" w:color="auto"/>
        <w:bottom w:val="none" w:sz="0" w:space="0" w:color="auto"/>
        <w:right w:val="none" w:sz="0" w:space="0" w:color="auto"/>
      </w:divBdr>
    </w:div>
    <w:div w:id="697658027">
      <w:bodyDiv w:val="1"/>
      <w:marLeft w:val="0"/>
      <w:marRight w:val="0"/>
      <w:marTop w:val="0"/>
      <w:marBottom w:val="0"/>
      <w:divBdr>
        <w:top w:val="none" w:sz="0" w:space="0" w:color="auto"/>
        <w:left w:val="none" w:sz="0" w:space="0" w:color="auto"/>
        <w:bottom w:val="none" w:sz="0" w:space="0" w:color="auto"/>
        <w:right w:val="none" w:sz="0" w:space="0" w:color="auto"/>
      </w:divBdr>
    </w:div>
    <w:div w:id="706565508">
      <w:bodyDiv w:val="1"/>
      <w:marLeft w:val="0"/>
      <w:marRight w:val="0"/>
      <w:marTop w:val="0"/>
      <w:marBottom w:val="0"/>
      <w:divBdr>
        <w:top w:val="none" w:sz="0" w:space="0" w:color="auto"/>
        <w:left w:val="none" w:sz="0" w:space="0" w:color="auto"/>
        <w:bottom w:val="none" w:sz="0" w:space="0" w:color="auto"/>
        <w:right w:val="none" w:sz="0" w:space="0" w:color="auto"/>
      </w:divBdr>
    </w:div>
    <w:div w:id="710153291">
      <w:bodyDiv w:val="1"/>
      <w:marLeft w:val="0"/>
      <w:marRight w:val="0"/>
      <w:marTop w:val="0"/>
      <w:marBottom w:val="0"/>
      <w:divBdr>
        <w:top w:val="none" w:sz="0" w:space="0" w:color="auto"/>
        <w:left w:val="none" w:sz="0" w:space="0" w:color="auto"/>
        <w:bottom w:val="none" w:sz="0" w:space="0" w:color="auto"/>
        <w:right w:val="none" w:sz="0" w:space="0" w:color="auto"/>
      </w:divBdr>
    </w:div>
    <w:div w:id="718676256">
      <w:bodyDiv w:val="1"/>
      <w:marLeft w:val="0"/>
      <w:marRight w:val="0"/>
      <w:marTop w:val="0"/>
      <w:marBottom w:val="0"/>
      <w:divBdr>
        <w:top w:val="none" w:sz="0" w:space="0" w:color="auto"/>
        <w:left w:val="none" w:sz="0" w:space="0" w:color="auto"/>
        <w:bottom w:val="none" w:sz="0" w:space="0" w:color="auto"/>
        <w:right w:val="none" w:sz="0" w:space="0" w:color="auto"/>
      </w:divBdr>
    </w:div>
    <w:div w:id="722754616">
      <w:bodyDiv w:val="1"/>
      <w:marLeft w:val="0"/>
      <w:marRight w:val="0"/>
      <w:marTop w:val="0"/>
      <w:marBottom w:val="0"/>
      <w:divBdr>
        <w:top w:val="none" w:sz="0" w:space="0" w:color="auto"/>
        <w:left w:val="none" w:sz="0" w:space="0" w:color="auto"/>
        <w:bottom w:val="none" w:sz="0" w:space="0" w:color="auto"/>
        <w:right w:val="none" w:sz="0" w:space="0" w:color="auto"/>
      </w:divBdr>
    </w:div>
    <w:div w:id="723141513">
      <w:bodyDiv w:val="1"/>
      <w:marLeft w:val="0"/>
      <w:marRight w:val="0"/>
      <w:marTop w:val="0"/>
      <w:marBottom w:val="0"/>
      <w:divBdr>
        <w:top w:val="none" w:sz="0" w:space="0" w:color="auto"/>
        <w:left w:val="none" w:sz="0" w:space="0" w:color="auto"/>
        <w:bottom w:val="none" w:sz="0" w:space="0" w:color="auto"/>
        <w:right w:val="none" w:sz="0" w:space="0" w:color="auto"/>
      </w:divBdr>
    </w:div>
    <w:div w:id="723453094">
      <w:bodyDiv w:val="1"/>
      <w:marLeft w:val="0"/>
      <w:marRight w:val="0"/>
      <w:marTop w:val="0"/>
      <w:marBottom w:val="0"/>
      <w:divBdr>
        <w:top w:val="none" w:sz="0" w:space="0" w:color="auto"/>
        <w:left w:val="none" w:sz="0" w:space="0" w:color="auto"/>
        <w:bottom w:val="none" w:sz="0" w:space="0" w:color="auto"/>
        <w:right w:val="none" w:sz="0" w:space="0" w:color="auto"/>
      </w:divBdr>
    </w:div>
    <w:div w:id="723913658">
      <w:bodyDiv w:val="1"/>
      <w:marLeft w:val="0"/>
      <w:marRight w:val="0"/>
      <w:marTop w:val="0"/>
      <w:marBottom w:val="0"/>
      <w:divBdr>
        <w:top w:val="none" w:sz="0" w:space="0" w:color="auto"/>
        <w:left w:val="none" w:sz="0" w:space="0" w:color="auto"/>
        <w:bottom w:val="none" w:sz="0" w:space="0" w:color="auto"/>
        <w:right w:val="none" w:sz="0" w:space="0" w:color="auto"/>
      </w:divBdr>
    </w:div>
    <w:div w:id="732658717">
      <w:bodyDiv w:val="1"/>
      <w:marLeft w:val="0"/>
      <w:marRight w:val="0"/>
      <w:marTop w:val="0"/>
      <w:marBottom w:val="0"/>
      <w:divBdr>
        <w:top w:val="none" w:sz="0" w:space="0" w:color="auto"/>
        <w:left w:val="none" w:sz="0" w:space="0" w:color="auto"/>
        <w:bottom w:val="none" w:sz="0" w:space="0" w:color="auto"/>
        <w:right w:val="none" w:sz="0" w:space="0" w:color="auto"/>
      </w:divBdr>
    </w:div>
    <w:div w:id="737284200">
      <w:bodyDiv w:val="1"/>
      <w:marLeft w:val="0"/>
      <w:marRight w:val="0"/>
      <w:marTop w:val="0"/>
      <w:marBottom w:val="0"/>
      <w:divBdr>
        <w:top w:val="none" w:sz="0" w:space="0" w:color="auto"/>
        <w:left w:val="none" w:sz="0" w:space="0" w:color="auto"/>
        <w:bottom w:val="none" w:sz="0" w:space="0" w:color="auto"/>
        <w:right w:val="none" w:sz="0" w:space="0" w:color="auto"/>
      </w:divBdr>
    </w:div>
    <w:div w:id="738332930">
      <w:bodyDiv w:val="1"/>
      <w:marLeft w:val="0"/>
      <w:marRight w:val="0"/>
      <w:marTop w:val="0"/>
      <w:marBottom w:val="0"/>
      <w:divBdr>
        <w:top w:val="none" w:sz="0" w:space="0" w:color="auto"/>
        <w:left w:val="none" w:sz="0" w:space="0" w:color="auto"/>
        <w:bottom w:val="none" w:sz="0" w:space="0" w:color="auto"/>
        <w:right w:val="none" w:sz="0" w:space="0" w:color="auto"/>
      </w:divBdr>
    </w:div>
    <w:div w:id="750199292">
      <w:bodyDiv w:val="1"/>
      <w:marLeft w:val="0"/>
      <w:marRight w:val="0"/>
      <w:marTop w:val="0"/>
      <w:marBottom w:val="0"/>
      <w:divBdr>
        <w:top w:val="none" w:sz="0" w:space="0" w:color="auto"/>
        <w:left w:val="none" w:sz="0" w:space="0" w:color="auto"/>
        <w:bottom w:val="none" w:sz="0" w:space="0" w:color="auto"/>
        <w:right w:val="none" w:sz="0" w:space="0" w:color="auto"/>
      </w:divBdr>
    </w:div>
    <w:div w:id="766312982">
      <w:bodyDiv w:val="1"/>
      <w:marLeft w:val="0"/>
      <w:marRight w:val="0"/>
      <w:marTop w:val="0"/>
      <w:marBottom w:val="0"/>
      <w:divBdr>
        <w:top w:val="none" w:sz="0" w:space="0" w:color="auto"/>
        <w:left w:val="none" w:sz="0" w:space="0" w:color="auto"/>
        <w:bottom w:val="none" w:sz="0" w:space="0" w:color="auto"/>
        <w:right w:val="none" w:sz="0" w:space="0" w:color="auto"/>
      </w:divBdr>
    </w:div>
    <w:div w:id="770004600">
      <w:bodyDiv w:val="1"/>
      <w:marLeft w:val="0"/>
      <w:marRight w:val="0"/>
      <w:marTop w:val="0"/>
      <w:marBottom w:val="0"/>
      <w:divBdr>
        <w:top w:val="none" w:sz="0" w:space="0" w:color="auto"/>
        <w:left w:val="none" w:sz="0" w:space="0" w:color="auto"/>
        <w:bottom w:val="none" w:sz="0" w:space="0" w:color="auto"/>
        <w:right w:val="none" w:sz="0" w:space="0" w:color="auto"/>
      </w:divBdr>
    </w:div>
    <w:div w:id="772360823">
      <w:bodyDiv w:val="1"/>
      <w:marLeft w:val="0"/>
      <w:marRight w:val="0"/>
      <w:marTop w:val="0"/>
      <w:marBottom w:val="0"/>
      <w:divBdr>
        <w:top w:val="none" w:sz="0" w:space="0" w:color="auto"/>
        <w:left w:val="none" w:sz="0" w:space="0" w:color="auto"/>
        <w:bottom w:val="none" w:sz="0" w:space="0" w:color="auto"/>
        <w:right w:val="none" w:sz="0" w:space="0" w:color="auto"/>
      </w:divBdr>
    </w:div>
    <w:div w:id="781614423">
      <w:bodyDiv w:val="1"/>
      <w:marLeft w:val="0"/>
      <w:marRight w:val="0"/>
      <w:marTop w:val="0"/>
      <w:marBottom w:val="0"/>
      <w:divBdr>
        <w:top w:val="none" w:sz="0" w:space="0" w:color="auto"/>
        <w:left w:val="none" w:sz="0" w:space="0" w:color="auto"/>
        <w:bottom w:val="none" w:sz="0" w:space="0" w:color="auto"/>
        <w:right w:val="none" w:sz="0" w:space="0" w:color="auto"/>
      </w:divBdr>
    </w:div>
    <w:div w:id="789057942">
      <w:bodyDiv w:val="1"/>
      <w:marLeft w:val="0"/>
      <w:marRight w:val="0"/>
      <w:marTop w:val="0"/>
      <w:marBottom w:val="0"/>
      <w:divBdr>
        <w:top w:val="none" w:sz="0" w:space="0" w:color="auto"/>
        <w:left w:val="none" w:sz="0" w:space="0" w:color="auto"/>
        <w:bottom w:val="none" w:sz="0" w:space="0" w:color="auto"/>
        <w:right w:val="none" w:sz="0" w:space="0" w:color="auto"/>
      </w:divBdr>
    </w:div>
    <w:div w:id="79738036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2259700">
      <w:bodyDiv w:val="1"/>
      <w:marLeft w:val="0"/>
      <w:marRight w:val="0"/>
      <w:marTop w:val="0"/>
      <w:marBottom w:val="0"/>
      <w:divBdr>
        <w:top w:val="none" w:sz="0" w:space="0" w:color="auto"/>
        <w:left w:val="none" w:sz="0" w:space="0" w:color="auto"/>
        <w:bottom w:val="none" w:sz="0" w:space="0" w:color="auto"/>
        <w:right w:val="none" w:sz="0" w:space="0" w:color="auto"/>
      </w:divBdr>
    </w:div>
    <w:div w:id="824009231">
      <w:bodyDiv w:val="1"/>
      <w:marLeft w:val="0"/>
      <w:marRight w:val="0"/>
      <w:marTop w:val="0"/>
      <w:marBottom w:val="0"/>
      <w:divBdr>
        <w:top w:val="none" w:sz="0" w:space="0" w:color="auto"/>
        <w:left w:val="none" w:sz="0" w:space="0" w:color="auto"/>
        <w:bottom w:val="none" w:sz="0" w:space="0" w:color="auto"/>
        <w:right w:val="none" w:sz="0" w:space="0" w:color="auto"/>
      </w:divBdr>
    </w:div>
    <w:div w:id="833884208">
      <w:bodyDiv w:val="1"/>
      <w:marLeft w:val="0"/>
      <w:marRight w:val="0"/>
      <w:marTop w:val="0"/>
      <w:marBottom w:val="0"/>
      <w:divBdr>
        <w:top w:val="none" w:sz="0" w:space="0" w:color="auto"/>
        <w:left w:val="none" w:sz="0" w:space="0" w:color="auto"/>
        <w:bottom w:val="none" w:sz="0" w:space="0" w:color="auto"/>
        <w:right w:val="none" w:sz="0" w:space="0" w:color="auto"/>
      </w:divBdr>
    </w:div>
    <w:div w:id="836699256">
      <w:bodyDiv w:val="1"/>
      <w:marLeft w:val="0"/>
      <w:marRight w:val="0"/>
      <w:marTop w:val="0"/>
      <w:marBottom w:val="0"/>
      <w:divBdr>
        <w:top w:val="none" w:sz="0" w:space="0" w:color="auto"/>
        <w:left w:val="none" w:sz="0" w:space="0" w:color="auto"/>
        <w:bottom w:val="none" w:sz="0" w:space="0" w:color="auto"/>
        <w:right w:val="none" w:sz="0" w:space="0" w:color="auto"/>
      </w:divBdr>
    </w:div>
    <w:div w:id="84548390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1182519">
      <w:bodyDiv w:val="1"/>
      <w:marLeft w:val="0"/>
      <w:marRight w:val="0"/>
      <w:marTop w:val="0"/>
      <w:marBottom w:val="0"/>
      <w:divBdr>
        <w:top w:val="none" w:sz="0" w:space="0" w:color="auto"/>
        <w:left w:val="none" w:sz="0" w:space="0" w:color="auto"/>
        <w:bottom w:val="none" w:sz="0" w:space="0" w:color="auto"/>
        <w:right w:val="none" w:sz="0" w:space="0" w:color="auto"/>
      </w:divBdr>
    </w:div>
    <w:div w:id="852189529">
      <w:bodyDiv w:val="1"/>
      <w:marLeft w:val="0"/>
      <w:marRight w:val="0"/>
      <w:marTop w:val="0"/>
      <w:marBottom w:val="0"/>
      <w:divBdr>
        <w:top w:val="none" w:sz="0" w:space="0" w:color="auto"/>
        <w:left w:val="none" w:sz="0" w:space="0" w:color="auto"/>
        <w:bottom w:val="none" w:sz="0" w:space="0" w:color="auto"/>
        <w:right w:val="none" w:sz="0" w:space="0" w:color="auto"/>
      </w:divBdr>
    </w:div>
    <w:div w:id="856042984">
      <w:bodyDiv w:val="1"/>
      <w:marLeft w:val="0"/>
      <w:marRight w:val="0"/>
      <w:marTop w:val="0"/>
      <w:marBottom w:val="0"/>
      <w:divBdr>
        <w:top w:val="none" w:sz="0" w:space="0" w:color="auto"/>
        <w:left w:val="none" w:sz="0" w:space="0" w:color="auto"/>
        <w:bottom w:val="none" w:sz="0" w:space="0" w:color="auto"/>
        <w:right w:val="none" w:sz="0" w:space="0" w:color="auto"/>
      </w:divBdr>
    </w:div>
    <w:div w:id="863716284">
      <w:bodyDiv w:val="1"/>
      <w:marLeft w:val="0"/>
      <w:marRight w:val="0"/>
      <w:marTop w:val="0"/>
      <w:marBottom w:val="0"/>
      <w:divBdr>
        <w:top w:val="none" w:sz="0" w:space="0" w:color="auto"/>
        <w:left w:val="none" w:sz="0" w:space="0" w:color="auto"/>
        <w:bottom w:val="none" w:sz="0" w:space="0" w:color="auto"/>
        <w:right w:val="none" w:sz="0" w:space="0" w:color="auto"/>
      </w:divBdr>
    </w:div>
    <w:div w:id="86960940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4364823">
      <w:bodyDiv w:val="1"/>
      <w:marLeft w:val="0"/>
      <w:marRight w:val="0"/>
      <w:marTop w:val="0"/>
      <w:marBottom w:val="0"/>
      <w:divBdr>
        <w:top w:val="none" w:sz="0" w:space="0" w:color="auto"/>
        <w:left w:val="none" w:sz="0" w:space="0" w:color="auto"/>
        <w:bottom w:val="none" w:sz="0" w:space="0" w:color="auto"/>
        <w:right w:val="none" w:sz="0" w:space="0" w:color="auto"/>
      </w:divBdr>
    </w:div>
    <w:div w:id="886381205">
      <w:bodyDiv w:val="1"/>
      <w:marLeft w:val="0"/>
      <w:marRight w:val="0"/>
      <w:marTop w:val="0"/>
      <w:marBottom w:val="0"/>
      <w:divBdr>
        <w:top w:val="none" w:sz="0" w:space="0" w:color="auto"/>
        <w:left w:val="none" w:sz="0" w:space="0" w:color="auto"/>
        <w:bottom w:val="none" w:sz="0" w:space="0" w:color="auto"/>
        <w:right w:val="none" w:sz="0" w:space="0" w:color="auto"/>
      </w:divBdr>
    </w:div>
    <w:div w:id="888030267">
      <w:bodyDiv w:val="1"/>
      <w:marLeft w:val="0"/>
      <w:marRight w:val="0"/>
      <w:marTop w:val="0"/>
      <w:marBottom w:val="0"/>
      <w:divBdr>
        <w:top w:val="none" w:sz="0" w:space="0" w:color="auto"/>
        <w:left w:val="none" w:sz="0" w:space="0" w:color="auto"/>
        <w:bottom w:val="none" w:sz="0" w:space="0" w:color="auto"/>
        <w:right w:val="none" w:sz="0" w:space="0" w:color="auto"/>
      </w:divBdr>
    </w:div>
    <w:div w:id="890776000">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389078">
      <w:bodyDiv w:val="1"/>
      <w:marLeft w:val="0"/>
      <w:marRight w:val="0"/>
      <w:marTop w:val="0"/>
      <w:marBottom w:val="0"/>
      <w:divBdr>
        <w:top w:val="none" w:sz="0" w:space="0" w:color="auto"/>
        <w:left w:val="none" w:sz="0" w:space="0" w:color="auto"/>
        <w:bottom w:val="none" w:sz="0" w:space="0" w:color="auto"/>
        <w:right w:val="none" w:sz="0" w:space="0" w:color="auto"/>
      </w:divBdr>
    </w:div>
    <w:div w:id="896278611">
      <w:bodyDiv w:val="1"/>
      <w:marLeft w:val="0"/>
      <w:marRight w:val="0"/>
      <w:marTop w:val="0"/>
      <w:marBottom w:val="0"/>
      <w:divBdr>
        <w:top w:val="none" w:sz="0" w:space="0" w:color="auto"/>
        <w:left w:val="none" w:sz="0" w:space="0" w:color="auto"/>
        <w:bottom w:val="none" w:sz="0" w:space="0" w:color="auto"/>
        <w:right w:val="none" w:sz="0" w:space="0" w:color="auto"/>
      </w:divBdr>
    </w:div>
    <w:div w:id="901717315">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4683736">
      <w:bodyDiv w:val="1"/>
      <w:marLeft w:val="0"/>
      <w:marRight w:val="0"/>
      <w:marTop w:val="0"/>
      <w:marBottom w:val="0"/>
      <w:divBdr>
        <w:top w:val="none" w:sz="0" w:space="0" w:color="auto"/>
        <w:left w:val="none" w:sz="0" w:space="0" w:color="auto"/>
        <w:bottom w:val="none" w:sz="0" w:space="0" w:color="auto"/>
        <w:right w:val="none" w:sz="0" w:space="0" w:color="auto"/>
      </w:divBdr>
    </w:div>
    <w:div w:id="907616170">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5090293">
      <w:bodyDiv w:val="1"/>
      <w:marLeft w:val="0"/>
      <w:marRight w:val="0"/>
      <w:marTop w:val="0"/>
      <w:marBottom w:val="0"/>
      <w:divBdr>
        <w:top w:val="none" w:sz="0" w:space="0" w:color="auto"/>
        <w:left w:val="none" w:sz="0" w:space="0" w:color="auto"/>
        <w:bottom w:val="none" w:sz="0" w:space="0" w:color="auto"/>
        <w:right w:val="none" w:sz="0" w:space="0" w:color="auto"/>
      </w:divBdr>
    </w:div>
    <w:div w:id="922102117">
      <w:bodyDiv w:val="1"/>
      <w:marLeft w:val="0"/>
      <w:marRight w:val="0"/>
      <w:marTop w:val="0"/>
      <w:marBottom w:val="0"/>
      <w:divBdr>
        <w:top w:val="none" w:sz="0" w:space="0" w:color="auto"/>
        <w:left w:val="none" w:sz="0" w:space="0" w:color="auto"/>
        <w:bottom w:val="none" w:sz="0" w:space="0" w:color="auto"/>
        <w:right w:val="none" w:sz="0" w:space="0" w:color="auto"/>
      </w:divBdr>
    </w:div>
    <w:div w:id="923882372">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4287015">
      <w:bodyDiv w:val="1"/>
      <w:marLeft w:val="0"/>
      <w:marRight w:val="0"/>
      <w:marTop w:val="0"/>
      <w:marBottom w:val="0"/>
      <w:divBdr>
        <w:top w:val="none" w:sz="0" w:space="0" w:color="auto"/>
        <w:left w:val="none" w:sz="0" w:space="0" w:color="auto"/>
        <w:bottom w:val="none" w:sz="0" w:space="0" w:color="auto"/>
        <w:right w:val="none" w:sz="0" w:space="0" w:color="auto"/>
      </w:divBdr>
    </w:div>
    <w:div w:id="937444111">
      <w:bodyDiv w:val="1"/>
      <w:marLeft w:val="0"/>
      <w:marRight w:val="0"/>
      <w:marTop w:val="0"/>
      <w:marBottom w:val="0"/>
      <w:divBdr>
        <w:top w:val="none" w:sz="0" w:space="0" w:color="auto"/>
        <w:left w:val="none" w:sz="0" w:space="0" w:color="auto"/>
        <w:bottom w:val="none" w:sz="0" w:space="0" w:color="auto"/>
        <w:right w:val="none" w:sz="0" w:space="0" w:color="auto"/>
      </w:divBdr>
    </w:div>
    <w:div w:id="941717645">
      <w:bodyDiv w:val="1"/>
      <w:marLeft w:val="0"/>
      <w:marRight w:val="0"/>
      <w:marTop w:val="0"/>
      <w:marBottom w:val="0"/>
      <w:divBdr>
        <w:top w:val="none" w:sz="0" w:space="0" w:color="auto"/>
        <w:left w:val="none" w:sz="0" w:space="0" w:color="auto"/>
        <w:bottom w:val="none" w:sz="0" w:space="0" w:color="auto"/>
        <w:right w:val="none" w:sz="0" w:space="0" w:color="auto"/>
      </w:divBdr>
    </w:div>
    <w:div w:id="945773120">
      <w:bodyDiv w:val="1"/>
      <w:marLeft w:val="0"/>
      <w:marRight w:val="0"/>
      <w:marTop w:val="0"/>
      <w:marBottom w:val="0"/>
      <w:divBdr>
        <w:top w:val="none" w:sz="0" w:space="0" w:color="auto"/>
        <w:left w:val="none" w:sz="0" w:space="0" w:color="auto"/>
        <w:bottom w:val="none" w:sz="0" w:space="0" w:color="auto"/>
        <w:right w:val="none" w:sz="0" w:space="0" w:color="auto"/>
      </w:divBdr>
    </w:div>
    <w:div w:id="959070511">
      <w:bodyDiv w:val="1"/>
      <w:marLeft w:val="0"/>
      <w:marRight w:val="0"/>
      <w:marTop w:val="0"/>
      <w:marBottom w:val="0"/>
      <w:divBdr>
        <w:top w:val="none" w:sz="0" w:space="0" w:color="auto"/>
        <w:left w:val="none" w:sz="0" w:space="0" w:color="auto"/>
        <w:bottom w:val="none" w:sz="0" w:space="0" w:color="auto"/>
        <w:right w:val="none" w:sz="0" w:space="0" w:color="auto"/>
      </w:divBdr>
    </w:div>
    <w:div w:id="965429216">
      <w:bodyDiv w:val="1"/>
      <w:marLeft w:val="0"/>
      <w:marRight w:val="0"/>
      <w:marTop w:val="0"/>
      <w:marBottom w:val="0"/>
      <w:divBdr>
        <w:top w:val="none" w:sz="0" w:space="0" w:color="auto"/>
        <w:left w:val="none" w:sz="0" w:space="0" w:color="auto"/>
        <w:bottom w:val="none" w:sz="0" w:space="0" w:color="auto"/>
        <w:right w:val="none" w:sz="0" w:space="0" w:color="auto"/>
      </w:divBdr>
    </w:div>
    <w:div w:id="970482032">
      <w:bodyDiv w:val="1"/>
      <w:marLeft w:val="0"/>
      <w:marRight w:val="0"/>
      <w:marTop w:val="0"/>
      <w:marBottom w:val="0"/>
      <w:divBdr>
        <w:top w:val="none" w:sz="0" w:space="0" w:color="auto"/>
        <w:left w:val="none" w:sz="0" w:space="0" w:color="auto"/>
        <w:bottom w:val="none" w:sz="0" w:space="0" w:color="auto"/>
        <w:right w:val="none" w:sz="0" w:space="0" w:color="auto"/>
      </w:divBdr>
    </w:div>
    <w:div w:id="97907103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176063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2489603">
      <w:bodyDiv w:val="1"/>
      <w:marLeft w:val="0"/>
      <w:marRight w:val="0"/>
      <w:marTop w:val="0"/>
      <w:marBottom w:val="0"/>
      <w:divBdr>
        <w:top w:val="none" w:sz="0" w:space="0" w:color="auto"/>
        <w:left w:val="none" w:sz="0" w:space="0" w:color="auto"/>
        <w:bottom w:val="none" w:sz="0" w:space="0" w:color="auto"/>
        <w:right w:val="none" w:sz="0" w:space="0" w:color="auto"/>
      </w:divBdr>
    </w:div>
    <w:div w:id="1013914650">
      <w:bodyDiv w:val="1"/>
      <w:marLeft w:val="0"/>
      <w:marRight w:val="0"/>
      <w:marTop w:val="0"/>
      <w:marBottom w:val="0"/>
      <w:divBdr>
        <w:top w:val="none" w:sz="0" w:space="0" w:color="auto"/>
        <w:left w:val="none" w:sz="0" w:space="0" w:color="auto"/>
        <w:bottom w:val="none" w:sz="0" w:space="0" w:color="auto"/>
        <w:right w:val="none" w:sz="0" w:space="0" w:color="auto"/>
      </w:divBdr>
    </w:div>
    <w:div w:id="1018117929">
      <w:bodyDiv w:val="1"/>
      <w:marLeft w:val="0"/>
      <w:marRight w:val="0"/>
      <w:marTop w:val="0"/>
      <w:marBottom w:val="0"/>
      <w:divBdr>
        <w:top w:val="none" w:sz="0" w:space="0" w:color="auto"/>
        <w:left w:val="none" w:sz="0" w:space="0" w:color="auto"/>
        <w:bottom w:val="none" w:sz="0" w:space="0" w:color="auto"/>
        <w:right w:val="none" w:sz="0" w:space="0" w:color="auto"/>
      </w:divBdr>
    </w:div>
    <w:div w:id="1020862411">
      <w:bodyDiv w:val="1"/>
      <w:marLeft w:val="0"/>
      <w:marRight w:val="0"/>
      <w:marTop w:val="0"/>
      <w:marBottom w:val="0"/>
      <w:divBdr>
        <w:top w:val="none" w:sz="0" w:space="0" w:color="auto"/>
        <w:left w:val="none" w:sz="0" w:space="0" w:color="auto"/>
        <w:bottom w:val="none" w:sz="0" w:space="0" w:color="auto"/>
        <w:right w:val="none" w:sz="0" w:space="0" w:color="auto"/>
      </w:divBdr>
    </w:div>
    <w:div w:id="1037849909">
      <w:bodyDiv w:val="1"/>
      <w:marLeft w:val="0"/>
      <w:marRight w:val="0"/>
      <w:marTop w:val="0"/>
      <w:marBottom w:val="0"/>
      <w:divBdr>
        <w:top w:val="none" w:sz="0" w:space="0" w:color="auto"/>
        <w:left w:val="none" w:sz="0" w:space="0" w:color="auto"/>
        <w:bottom w:val="none" w:sz="0" w:space="0" w:color="auto"/>
        <w:right w:val="none" w:sz="0" w:space="0" w:color="auto"/>
      </w:divBdr>
    </w:div>
    <w:div w:id="1044333497">
      <w:bodyDiv w:val="1"/>
      <w:marLeft w:val="0"/>
      <w:marRight w:val="0"/>
      <w:marTop w:val="0"/>
      <w:marBottom w:val="0"/>
      <w:divBdr>
        <w:top w:val="none" w:sz="0" w:space="0" w:color="auto"/>
        <w:left w:val="none" w:sz="0" w:space="0" w:color="auto"/>
        <w:bottom w:val="none" w:sz="0" w:space="0" w:color="auto"/>
        <w:right w:val="none" w:sz="0" w:space="0" w:color="auto"/>
      </w:divBdr>
    </w:div>
    <w:div w:id="1052582785">
      <w:bodyDiv w:val="1"/>
      <w:marLeft w:val="0"/>
      <w:marRight w:val="0"/>
      <w:marTop w:val="0"/>
      <w:marBottom w:val="0"/>
      <w:divBdr>
        <w:top w:val="none" w:sz="0" w:space="0" w:color="auto"/>
        <w:left w:val="none" w:sz="0" w:space="0" w:color="auto"/>
        <w:bottom w:val="none" w:sz="0" w:space="0" w:color="auto"/>
        <w:right w:val="none" w:sz="0" w:space="0" w:color="auto"/>
      </w:divBdr>
    </w:div>
    <w:div w:id="1059287580">
      <w:bodyDiv w:val="1"/>
      <w:marLeft w:val="0"/>
      <w:marRight w:val="0"/>
      <w:marTop w:val="0"/>
      <w:marBottom w:val="0"/>
      <w:divBdr>
        <w:top w:val="none" w:sz="0" w:space="0" w:color="auto"/>
        <w:left w:val="none" w:sz="0" w:space="0" w:color="auto"/>
        <w:bottom w:val="none" w:sz="0" w:space="0" w:color="auto"/>
        <w:right w:val="none" w:sz="0" w:space="0" w:color="auto"/>
      </w:divBdr>
    </w:div>
    <w:div w:id="1060590854">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446845">
      <w:bodyDiv w:val="1"/>
      <w:marLeft w:val="0"/>
      <w:marRight w:val="0"/>
      <w:marTop w:val="0"/>
      <w:marBottom w:val="0"/>
      <w:divBdr>
        <w:top w:val="none" w:sz="0" w:space="0" w:color="auto"/>
        <w:left w:val="none" w:sz="0" w:space="0" w:color="auto"/>
        <w:bottom w:val="none" w:sz="0" w:space="0" w:color="auto"/>
        <w:right w:val="none" w:sz="0" w:space="0" w:color="auto"/>
      </w:divBdr>
    </w:div>
    <w:div w:id="1074157592">
      <w:bodyDiv w:val="1"/>
      <w:marLeft w:val="0"/>
      <w:marRight w:val="0"/>
      <w:marTop w:val="0"/>
      <w:marBottom w:val="0"/>
      <w:divBdr>
        <w:top w:val="none" w:sz="0" w:space="0" w:color="auto"/>
        <w:left w:val="none" w:sz="0" w:space="0" w:color="auto"/>
        <w:bottom w:val="none" w:sz="0" w:space="0" w:color="auto"/>
        <w:right w:val="none" w:sz="0" w:space="0" w:color="auto"/>
      </w:divBdr>
    </w:div>
    <w:div w:id="1084062414">
      <w:bodyDiv w:val="1"/>
      <w:marLeft w:val="0"/>
      <w:marRight w:val="0"/>
      <w:marTop w:val="0"/>
      <w:marBottom w:val="0"/>
      <w:divBdr>
        <w:top w:val="none" w:sz="0" w:space="0" w:color="auto"/>
        <w:left w:val="none" w:sz="0" w:space="0" w:color="auto"/>
        <w:bottom w:val="none" w:sz="0" w:space="0" w:color="auto"/>
        <w:right w:val="none" w:sz="0" w:space="0" w:color="auto"/>
      </w:divBdr>
    </w:div>
    <w:div w:id="1091782086">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9594388">
      <w:bodyDiv w:val="1"/>
      <w:marLeft w:val="0"/>
      <w:marRight w:val="0"/>
      <w:marTop w:val="0"/>
      <w:marBottom w:val="0"/>
      <w:divBdr>
        <w:top w:val="none" w:sz="0" w:space="0" w:color="auto"/>
        <w:left w:val="none" w:sz="0" w:space="0" w:color="auto"/>
        <w:bottom w:val="none" w:sz="0" w:space="0" w:color="auto"/>
        <w:right w:val="none" w:sz="0" w:space="0" w:color="auto"/>
      </w:divBdr>
    </w:div>
    <w:div w:id="1114178308">
      <w:bodyDiv w:val="1"/>
      <w:marLeft w:val="0"/>
      <w:marRight w:val="0"/>
      <w:marTop w:val="0"/>
      <w:marBottom w:val="0"/>
      <w:divBdr>
        <w:top w:val="none" w:sz="0" w:space="0" w:color="auto"/>
        <w:left w:val="none" w:sz="0" w:space="0" w:color="auto"/>
        <w:bottom w:val="none" w:sz="0" w:space="0" w:color="auto"/>
        <w:right w:val="none" w:sz="0" w:space="0" w:color="auto"/>
      </w:divBdr>
    </w:div>
    <w:div w:id="1117290128">
      <w:bodyDiv w:val="1"/>
      <w:marLeft w:val="0"/>
      <w:marRight w:val="0"/>
      <w:marTop w:val="0"/>
      <w:marBottom w:val="0"/>
      <w:divBdr>
        <w:top w:val="none" w:sz="0" w:space="0" w:color="auto"/>
        <w:left w:val="none" w:sz="0" w:space="0" w:color="auto"/>
        <w:bottom w:val="none" w:sz="0" w:space="0" w:color="auto"/>
        <w:right w:val="none" w:sz="0" w:space="0" w:color="auto"/>
      </w:divBdr>
    </w:div>
    <w:div w:id="1119105754">
      <w:bodyDiv w:val="1"/>
      <w:marLeft w:val="0"/>
      <w:marRight w:val="0"/>
      <w:marTop w:val="0"/>
      <w:marBottom w:val="0"/>
      <w:divBdr>
        <w:top w:val="none" w:sz="0" w:space="0" w:color="auto"/>
        <w:left w:val="none" w:sz="0" w:space="0" w:color="auto"/>
        <w:bottom w:val="none" w:sz="0" w:space="0" w:color="auto"/>
        <w:right w:val="none" w:sz="0" w:space="0" w:color="auto"/>
      </w:divBdr>
    </w:div>
    <w:div w:id="1122725617">
      <w:bodyDiv w:val="1"/>
      <w:marLeft w:val="0"/>
      <w:marRight w:val="0"/>
      <w:marTop w:val="0"/>
      <w:marBottom w:val="0"/>
      <w:divBdr>
        <w:top w:val="none" w:sz="0" w:space="0" w:color="auto"/>
        <w:left w:val="none" w:sz="0" w:space="0" w:color="auto"/>
        <w:bottom w:val="none" w:sz="0" w:space="0" w:color="auto"/>
        <w:right w:val="none" w:sz="0" w:space="0" w:color="auto"/>
      </w:divBdr>
    </w:div>
    <w:div w:id="1123690249">
      <w:bodyDiv w:val="1"/>
      <w:marLeft w:val="0"/>
      <w:marRight w:val="0"/>
      <w:marTop w:val="0"/>
      <w:marBottom w:val="0"/>
      <w:divBdr>
        <w:top w:val="none" w:sz="0" w:space="0" w:color="auto"/>
        <w:left w:val="none" w:sz="0" w:space="0" w:color="auto"/>
        <w:bottom w:val="none" w:sz="0" w:space="0" w:color="auto"/>
        <w:right w:val="none" w:sz="0" w:space="0" w:color="auto"/>
      </w:divBdr>
    </w:div>
    <w:div w:id="1128544573">
      <w:bodyDiv w:val="1"/>
      <w:marLeft w:val="0"/>
      <w:marRight w:val="0"/>
      <w:marTop w:val="0"/>
      <w:marBottom w:val="0"/>
      <w:divBdr>
        <w:top w:val="none" w:sz="0" w:space="0" w:color="auto"/>
        <w:left w:val="none" w:sz="0" w:space="0" w:color="auto"/>
        <w:bottom w:val="none" w:sz="0" w:space="0" w:color="auto"/>
        <w:right w:val="none" w:sz="0" w:space="0" w:color="auto"/>
      </w:divBdr>
    </w:div>
    <w:div w:id="1130247521">
      <w:bodyDiv w:val="1"/>
      <w:marLeft w:val="0"/>
      <w:marRight w:val="0"/>
      <w:marTop w:val="0"/>
      <w:marBottom w:val="0"/>
      <w:divBdr>
        <w:top w:val="none" w:sz="0" w:space="0" w:color="auto"/>
        <w:left w:val="none" w:sz="0" w:space="0" w:color="auto"/>
        <w:bottom w:val="none" w:sz="0" w:space="0" w:color="auto"/>
        <w:right w:val="none" w:sz="0" w:space="0" w:color="auto"/>
      </w:divBdr>
    </w:div>
    <w:div w:id="1131169732">
      <w:bodyDiv w:val="1"/>
      <w:marLeft w:val="0"/>
      <w:marRight w:val="0"/>
      <w:marTop w:val="0"/>
      <w:marBottom w:val="0"/>
      <w:divBdr>
        <w:top w:val="none" w:sz="0" w:space="0" w:color="auto"/>
        <w:left w:val="none" w:sz="0" w:space="0" w:color="auto"/>
        <w:bottom w:val="none" w:sz="0" w:space="0" w:color="auto"/>
        <w:right w:val="none" w:sz="0" w:space="0" w:color="auto"/>
      </w:divBdr>
    </w:div>
    <w:div w:id="1137258223">
      <w:bodyDiv w:val="1"/>
      <w:marLeft w:val="0"/>
      <w:marRight w:val="0"/>
      <w:marTop w:val="0"/>
      <w:marBottom w:val="0"/>
      <w:divBdr>
        <w:top w:val="none" w:sz="0" w:space="0" w:color="auto"/>
        <w:left w:val="none" w:sz="0" w:space="0" w:color="auto"/>
        <w:bottom w:val="none" w:sz="0" w:space="0" w:color="auto"/>
        <w:right w:val="none" w:sz="0" w:space="0" w:color="auto"/>
      </w:divBdr>
    </w:div>
    <w:div w:id="1142507096">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2545257">
      <w:bodyDiv w:val="1"/>
      <w:marLeft w:val="0"/>
      <w:marRight w:val="0"/>
      <w:marTop w:val="0"/>
      <w:marBottom w:val="0"/>
      <w:divBdr>
        <w:top w:val="none" w:sz="0" w:space="0" w:color="auto"/>
        <w:left w:val="none" w:sz="0" w:space="0" w:color="auto"/>
        <w:bottom w:val="none" w:sz="0" w:space="0" w:color="auto"/>
        <w:right w:val="none" w:sz="0" w:space="0" w:color="auto"/>
      </w:divBdr>
    </w:div>
    <w:div w:id="1170102810">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107651">
      <w:bodyDiv w:val="1"/>
      <w:marLeft w:val="0"/>
      <w:marRight w:val="0"/>
      <w:marTop w:val="0"/>
      <w:marBottom w:val="0"/>
      <w:divBdr>
        <w:top w:val="none" w:sz="0" w:space="0" w:color="auto"/>
        <w:left w:val="none" w:sz="0" w:space="0" w:color="auto"/>
        <w:bottom w:val="none" w:sz="0" w:space="0" w:color="auto"/>
        <w:right w:val="none" w:sz="0" w:space="0" w:color="auto"/>
      </w:divBdr>
    </w:div>
    <w:div w:id="1175069394">
      <w:bodyDiv w:val="1"/>
      <w:marLeft w:val="0"/>
      <w:marRight w:val="0"/>
      <w:marTop w:val="0"/>
      <w:marBottom w:val="0"/>
      <w:divBdr>
        <w:top w:val="none" w:sz="0" w:space="0" w:color="auto"/>
        <w:left w:val="none" w:sz="0" w:space="0" w:color="auto"/>
        <w:bottom w:val="none" w:sz="0" w:space="0" w:color="auto"/>
        <w:right w:val="none" w:sz="0" w:space="0" w:color="auto"/>
      </w:divBdr>
    </w:div>
    <w:div w:id="1183588753">
      <w:bodyDiv w:val="1"/>
      <w:marLeft w:val="0"/>
      <w:marRight w:val="0"/>
      <w:marTop w:val="0"/>
      <w:marBottom w:val="0"/>
      <w:divBdr>
        <w:top w:val="none" w:sz="0" w:space="0" w:color="auto"/>
        <w:left w:val="none" w:sz="0" w:space="0" w:color="auto"/>
        <w:bottom w:val="none" w:sz="0" w:space="0" w:color="auto"/>
        <w:right w:val="none" w:sz="0" w:space="0" w:color="auto"/>
      </w:divBdr>
    </w:div>
    <w:div w:id="1185434825">
      <w:bodyDiv w:val="1"/>
      <w:marLeft w:val="0"/>
      <w:marRight w:val="0"/>
      <w:marTop w:val="0"/>
      <w:marBottom w:val="0"/>
      <w:divBdr>
        <w:top w:val="none" w:sz="0" w:space="0" w:color="auto"/>
        <w:left w:val="none" w:sz="0" w:space="0" w:color="auto"/>
        <w:bottom w:val="none" w:sz="0" w:space="0" w:color="auto"/>
        <w:right w:val="none" w:sz="0" w:space="0" w:color="auto"/>
      </w:divBdr>
    </w:div>
    <w:div w:id="1190139834">
      <w:bodyDiv w:val="1"/>
      <w:marLeft w:val="0"/>
      <w:marRight w:val="0"/>
      <w:marTop w:val="0"/>
      <w:marBottom w:val="0"/>
      <w:divBdr>
        <w:top w:val="none" w:sz="0" w:space="0" w:color="auto"/>
        <w:left w:val="none" w:sz="0" w:space="0" w:color="auto"/>
        <w:bottom w:val="none" w:sz="0" w:space="0" w:color="auto"/>
        <w:right w:val="none" w:sz="0" w:space="0" w:color="auto"/>
      </w:divBdr>
    </w:div>
    <w:div w:id="1191844028">
      <w:bodyDiv w:val="1"/>
      <w:marLeft w:val="0"/>
      <w:marRight w:val="0"/>
      <w:marTop w:val="0"/>
      <w:marBottom w:val="0"/>
      <w:divBdr>
        <w:top w:val="none" w:sz="0" w:space="0" w:color="auto"/>
        <w:left w:val="none" w:sz="0" w:space="0" w:color="auto"/>
        <w:bottom w:val="none" w:sz="0" w:space="0" w:color="auto"/>
        <w:right w:val="none" w:sz="0" w:space="0" w:color="auto"/>
      </w:divBdr>
    </w:div>
    <w:div w:id="1202477697">
      <w:bodyDiv w:val="1"/>
      <w:marLeft w:val="0"/>
      <w:marRight w:val="0"/>
      <w:marTop w:val="0"/>
      <w:marBottom w:val="0"/>
      <w:divBdr>
        <w:top w:val="none" w:sz="0" w:space="0" w:color="auto"/>
        <w:left w:val="none" w:sz="0" w:space="0" w:color="auto"/>
        <w:bottom w:val="none" w:sz="0" w:space="0" w:color="auto"/>
        <w:right w:val="none" w:sz="0" w:space="0" w:color="auto"/>
      </w:divBdr>
    </w:div>
    <w:div w:id="1205866676">
      <w:bodyDiv w:val="1"/>
      <w:marLeft w:val="0"/>
      <w:marRight w:val="0"/>
      <w:marTop w:val="0"/>
      <w:marBottom w:val="0"/>
      <w:divBdr>
        <w:top w:val="none" w:sz="0" w:space="0" w:color="auto"/>
        <w:left w:val="none" w:sz="0" w:space="0" w:color="auto"/>
        <w:bottom w:val="none" w:sz="0" w:space="0" w:color="auto"/>
        <w:right w:val="none" w:sz="0" w:space="0" w:color="auto"/>
      </w:divBdr>
    </w:div>
    <w:div w:id="1208569297">
      <w:bodyDiv w:val="1"/>
      <w:marLeft w:val="0"/>
      <w:marRight w:val="0"/>
      <w:marTop w:val="0"/>
      <w:marBottom w:val="0"/>
      <w:divBdr>
        <w:top w:val="none" w:sz="0" w:space="0" w:color="auto"/>
        <w:left w:val="none" w:sz="0" w:space="0" w:color="auto"/>
        <w:bottom w:val="none" w:sz="0" w:space="0" w:color="auto"/>
        <w:right w:val="none" w:sz="0" w:space="0" w:color="auto"/>
      </w:divBdr>
    </w:div>
    <w:div w:id="1225992379">
      <w:bodyDiv w:val="1"/>
      <w:marLeft w:val="0"/>
      <w:marRight w:val="0"/>
      <w:marTop w:val="0"/>
      <w:marBottom w:val="0"/>
      <w:divBdr>
        <w:top w:val="none" w:sz="0" w:space="0" w:color="auto"/>
        <w:left w:val="none" w:sz="0" w:space="0" w:color="auto"/>
        <w:bottom w:val="none" w:sz="0" w:space="0" w:color="auto"/>
        <w:right w:val="none" w:sz="0" w:space="0" w:color="auto"/>
      </w:divBdr>
    </w:div>
    <w:div w:id="1241328634">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2423535">
      <w:bodyDiv w:val="1"/>
      <w:marLeft w:val="0"/>
      <w:marRight w:val="0"/>
      <w:marTop w:val="0"/>
      <w:marBottom w:val="0"/>
      <w:divBdr>
        <w:top w:val="none" w:sz="0" w:space="0" w:color="auto"/>
        <w:left w:val="none" w:sz="0" w:space="0" w:color="auto"/>
        <w:bottom w:val="none" w:sz="0" w:space="0" w:color="auto"/>
        <w:right w:val="none" w:sz="0" w:space="0" w:color="auto"/>
      </w:divBdr>
    </w:div>
    <w:div w:id="1256941002">
      <w:bodyDiv w:val="1"/>
      <w:marLeft w:val="0"/>
      <w:marRight w:val="0"/>
      <w:marTop w:val="0"/>
      <w:marBottom w:val="0"/>
      <w:divBdr>
        <w:top w:val="none" w:sz="0" w:space="0" w:color="auto"/>
        <w:left w:val="none" w:sz="0" w:space="0" w:color="auto"/>
        <w:bottom w:val="none" w:sz="0" w:space="0" w:color="auto"/>
        <w:right w:val="none" w:sz="0" w:space="0" w:color="auto"/>
      </w:divBdr>
    </w:div>
    <w:div w:id="1259291522">
      <w:bodyDiv w:val="1"/>
      <w:marLeft w:val="0"/>
      <w:marRight w:val="0"/>
      <w:marTop w:val="0"/>
      <w:marBottom w:val="0"/>
      <w:divBdr>
        <w:top w:val="none" w:sz="0" w:space="0" w:color="auto"/>
        <w:left w:val="none" w:sz="0" w:space="0" w:color="auto"/>
        <w:bottom w:val="none" w:sz="0" w:space="0" w:color="auto"/>
        <w:right w:val="none" w:sz="0" w:space="0" w:color="auto"/>
      </w:divBdr>
    </w:div>
    <w:div w:id="1266963977">
      <w:bodyDiv w:val="1"/>
      <w:marLeft w:val="0"/>
      <w:marRight w:val="0"/>
      <w:marTop w:val="0"/>
      <w:marBottom w:val="0"/>
      <w:divBdr>
        <w:top w:val="none" w:sz="0" w:space="0" w:color="auto"/>
        <w:left w:val="none" w:sz="0" w:space="0" w:color="auto"/>
        <w:bottom w:val="none" w:sz="0" w:space="0" w:color="auto"/>
        <w:right w:val="none" w:sz="0" w:space="0" w:color="auto"/>
      </w:divBdr>
    </w:div>
    <w:div w:id="1267276891">
      <w:bodyDiv w:val="1"/>
      <w:marLeft w:val="0"/>
      <w:marRight w:val="0"/>
      <w:marTop w:val="0"/>
      <w:marBottom w:val="0"/>
      <w:divBdr>
        <w:top w:val="none" w:sz="0" w:space="0" w:color="auto"/>
        <w:left w:val="none" w:sz="0" w:space="0" w:color="auto"/>
        <w:bottom w:val="none" w:sz="0" w:space="0" w:color="auto"/>
        <w:right w:val="none" w:sz="0" w:space="0" w:color="auto"/>
      </w:divBdr>
    </w:div>
    <w:div w:id="1270432244">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3437199">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0137669">
      <w:bodyDiv w:val="1"/>
      <w:marLeft w:val="0"/>
      <w:marRight w:val="0"/>
      <w:marTop w:val="0"/>
      <w:marBottom w:val="0"/>
      <w:divBdr>
        <w:top w:val="none" w:sz="0" w:space="0" w:color="auto"/>
        <w:left w:val="none" w:sz="0" w:space="0" w:color="auto"/>
        <w:bottom w:val="none" w:sz="0" w:space="0" w:color="auto"/>
        <w:right w:val="none" w:sz="0" w:space="0" w:color="auto"/>
      </w:divBdr>
    </w:div>
    <w:div w:id="1284119349">
      <w:bodyDiv w:val="1"/>
      <w:marLeft w:val="0"/>
      <w:marRight w:val="0"/>
      <w:marTop w:val="0"/>
      <w:marBottom w:val="0"/>
      <w:divBdr>
        <w:top w:val="none" w:sz="0" w:space="0" w:color="auto"/>
        <w:left w:val="none" w:sz="0" w:space="0" w:color="auto"/>
        <w:bottom w:val="none" w:sz="0" w:space="0" w:color="auto"/>
        <w:right w:val="none" w:sz="0" w:space="0" w:color="auto"/>
      </w:divBdr>
    </w:div>
    <w:div w:id="1284267897">
      <w:bodyDiv w:val="1"/>
      <w:marLeft w:val="0"/>
      <w:marRight w:val="0"/>
      <w:marTop w:val="0"/>
      <w:marBottom w:val="0"/>
      <w:divBdr>
        <w:top w:val="none" w:sz="0" w:space="0" w:color="auto"/>
        <w:left w:val="none" w:sz="0" w:space="0" w:color="auto"/>
        <w:bottom w:val="none" w:sz="0" w:space="0" w:color="auto"/>
        <w:right w:val="none" w:sz="0" w:space="0" w:color="auto"/>
      </w:divBdr>
    </w:div>
    <w:div w:id="1285111930">
      <w:bodyDiv w:val="1"/>
      <w:marLeft w:val="0"/>
      <w:marRight w:val="0"/>
      <w:marTop w:val="0"/>
      <w:marBottom w:val="0"/>
      <w:divBdr>
        <w:top w:val="none" w:sz="0" w:space="0" w:color="auto"/>
        <w:left w:val="none" w:sz="0" w:space="0" w:color="auto"/>
        <w:bottom w:val="none" w:sz="0" w:space="0" w:color="auto"/>
        <w:right w:val="none" w:sz="0" w:space="0" w:color="auto"/>
      </w:divBdr>
    </w:div>
    <w:div w:id="1288511064">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98948667">
      <w:bodyDiv w:val="1"/>
      <w:marLeft w:val="0"/>
      <w:marRight w:val="0"/>
      <w:marTop w:val="0"/>
      <w:marBottom w:val="0"/>
      <w:divBdr>
        <w:top w:val="none" w:sz="0" w:space="0" w:color="auto"/>
        <w:left w:val="none" w:sz="0" w:space="0" w:color="auto"/>
        <w:bottom w:val="none" w:sz="0" w:space="0" w:color="auto"/>
        <w:right w:val="none" w:sz="0" w:space="0" w:color="auto"/>
      </w:divBdr>
    </w:div>
    <w:div w:id="1299921632">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1689411">
      <w:bodyDiv w:val="1"/>
      <w:marLeft w:val="0"/>
      <w:marRight w:val="0"/>
      <w:marTop w:val="0"/>
      <w:marBottom w:val="0"/>
      <w:divBdr>
        <w:top w:val="none" w:sz="0" w:space="0" w:color="auto"/>
        <w:left w:val="none" w:sz="0" w:space="0" w:color="auto"/>
        <w:bottom w:val="none" w:sz="0" w:space="0" w:color="auto"/>
        <w:right w:val="none" w:sz="0" w:space="0" w:color="auto"/>
      </w:divBdr>
    </w:div>
    <w:div w:id="1313869959">
      <w:bodyDiv w:val="1"/>
      <w:marLeft w:val="0"/>
      <w:marRight w:val="0"/>
      <w:marTop w:val="0"/>
      <w:marBottom w:val="0"/>
      <w:divBdr>
        <w:top w:val="none" w:sz="0" w:space="0" w:color="auto"/>
        <w:left w:val="none" w:sz="0" w:space="0" w:color="auto"/>
        <w:bottom w:val="none" w:sz="0" w:space="0" w:color="auto"/>
        <w:right w:val="none" w:sz="0" w:space="0" w:color="auto"/>
      </w:divBdr>
    </w:div>
    <w:div w:id="1316641032">
      <w:bodyDiv w:val="1"/>
      <w:marLeft w:val="0"/>
      <w:marRight w:val="0"/>
      <w:marTop w:val="0"/>
      <w:marBottom w:val="0"/>
      <w:divBdr>
        <w:top w:val="none" w:sz="0" w:space="0" w:color="auto"/>
        <w:left w:val="none" w:sz="0" w:space="0" w:color="auto"/>
        <w:bottom w:val="none" w:sz="0" w:space="0" w:color="auto"/>
        <w:right w:val="none" w:sz="0" w:space="0" w:color="auto"/>
      </w:divBdr>
    </w:div>
    <w:div w:id="1317686322">
      <w:bodyDiv w:val="1"/>
      <w:marLeft w:val="0"/>
      <w:marRight w:val="0"/>
      <w:marTop w:val="0"/>
      <w:marBottom w:val="0"/>
      <w:divBdr>
        <w:top w:val="none" w:sz="0" w:space="0" w:color="auto"/>
        <w:left w:val="none" w:sz="0" w:space="0" w:color="auto"/>
        <w:bottom w:val="none" w:sz="0" w:space="0" w:color="auto"/>
        <w:right w:val="none" w:sz="0" w:space="0" w:color="auto"/>
      </w:divBdr>
    </w:div>
    <w:div w:id="1319650347">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0887731">
      <w:bodyDiv w:val="1"/>
      <w:marLeft w:val="0"/>
      <w:marRight w:val="0"/>
      <w:marTop w:val="0"/>
      <w:marBottom w:val="0"/>
      <w:divBdr>
        <w:top w:val="none" w:sz="0" w:space="0" w:color="auto"/>
        <w:left w:val="none" w:sz="0" w:space="0" w:color="auto"/>
        <w:bottom w:val="none" w:sz="0" w:space="0" w:color="auto"/>
        <w:right w:val="none" w:sz="0" w:space="0" w:color="auto"/>
      </w:divBdr>
    </w:div>
    <w:div w:id="1327510022">
      <w:bodyDiv w:val="1"/>
      <w:marLeft w:val="0"/>
      <w:marRight w:val="0"/>
      <w:marTop w:val="0"/>
      <w:marBottom w:val="0"/>
      <w:divBdr>
        <w:top w:val="none" w:sz="0" w:space="0" w:color="auto"/>
        <w:left w:val="none" w:sz="0" w:space="0" w:color="auto"/>
        <w:bottom w:val="none" w:sz="0" w:space="0" w:color="auto"/>
        <w:right w:val="none" w:sz="0" w:space="0" w:color="auto"/>
      </w:divBdr>
    </w:div>
    <w:div w:id="1334643345">
      <w:bodyDiv w:val="1"/>
      <w:marLeft w:val="0"/>
      <w:marRight w:val="0"/>
      <w:marTop w:val="0"/>
      <w:marBottom w:val="0"/>
      <w:divBdr>
        <w:top w:val="none" w:sz="0" w:space="0" w:color="auto"/>
        <w:left w:val="none" w:sz="0" w:space="0" w:color="auto"/>
        <w:bottom w:val="none" w:sz="0" w:space="0" w:color="auto"/>
        <w:right w:val="none" w:sz="0" w:space="0" w:color="auto"/>
      </w:divBdr>
    </w:div>
    <w:div w:id="1338383846">
      <w:bodyDiv w:val="1"/>
      <w:marLeft w:val="0"/>
      <w:marRight w:val="0"/>
      <w:marTop w:val="0"/>
      <w:marBottom w:val="0"/>
      <w:divBdr>
        <w:top w:val="none" w:sz="0" w:space="0" w:color="auto"/>
        <w:left w:val="none" w:sz="0" w:space="0" w:color="auto"/>
        <w:bottom w:val="none" w:sz="0" w:space="0" w:color="auto"/>
        <w:right w:val="none" w:sz="0" w:space="0" w:color="auto"/>
      </w:divBdr>
    </w:div>
    <w:div w:id="1340549013">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5205394">
      <w:bodyDiv w:val="1"/>
      <w:marLeft w:val="0"/>
      <w:marRight w:val="0"/>
      <w:marTop w:val="0"/>
      <w:marBottom w:val="0"/>
      <w:divBdr>
        <w:top w:val="none" w:sz="0" w:space="0" w:color="auto"/>
        <w:left w:val="none" w:sz="0" w:space="0" w:color="auto"/>
        <w:bottom w:val="none" w:sz="0" w:space="0" w:color="auto"/>
        <w:right w:val="none" w:sz="0" w:space="0" w:color="auto"/>
      </w:divBdr>
    </w:div>
    <w:div w:id="1359548373">
      <w:bodyDiv w:val="1"/>
      <w:marLeft w:val="0"/>
      <w:marRight w:val="0"/>
      <w:marTop w:val="0"/>
      <w:marBottom w:val="0"/>
      <w:divBdr>
        <w:top w:val="none" w:sz="0" w:space="0" w:color="auto"/>
        <w:left w:val="none" w:sz="0" w:space="0" w:color="auto"/>
        <w:bottom w:val="none" w:sz="0" w:space="0" w:color="auto"/>
        <w:right w:val="none" w:sz="0" w:space="0" w:color="auto"/>
      </w:divBdr>
    </w:div>
    <w:div w:id="1368948646">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5695575">
      <w:bodyDiv w:val="1"/>
      <w:marLeft w:val="0"/>
      <w:marRight w:val="0"/>
      <w:marTop w:val="0"/>
      <w:marBottom w:val="0"/>
      <w:divBdr>
        <w:top w:val="none" w:sz="0" w:space="0" w:color="auto"/>
        <w:left w:val="none" w:sz="0" w:space="0" w:color="auto"/>
        <w:bottom w:val="none" w:sz="0" w:space="0" w:color="auto"/>
        <w:right w:val="none" w:sz="0" w:space="0" w:color="auto"/>
      </w:divBdr>
    </w:div>
    <w:div w:id="1378818385">
      <w:bodyDiv w:val="1"/>
      <w:marLeft w:val="0"/>
      <w:marRight w:val="0"/>
      <w:marTop w:val="0"/>
      <w:marBottom w:val="0"/>
      <w:divBdr>
        <w:top w:val="none" w:sz="0" w:space="0" w:color="auto"/>
        <w:left w:val="none" w:sz="0" w:space="0" w:color="auto"/>
        <w:bottom w:val="none" w:sz="0" w:space="0" w:color="auto"/>
        <w:right w:val="none" w:sz="0" w:space="0" w:color="auto"/>
      </w:divBdr>
    </w:div>
    <w:div w:id="1386368060">
      <w:bodyDiv w:val="1"/>
      <w:marLeft w:val="0"/>
      <w:marRight w:val="0"/>
      <w:marTop w:val="0"/>
      <w:marBottom w:val="0"/>
      <w:divBdr>
        <w:top w:val="none" w:sz="0" w:space="0" w:color="auto"/>
        <w:left w:val="none" w:sz="0" w:space="0" w:color="auto"/>
        <w:bottom w:val="none" w:sz="0" w:space="0" w:color="auto"/>
        <w:right w:val="none" w:sz="0" w:space="0" w:color="auto"/>
      </w:divBdr>
    </w:div>
    <w:div w:id="1388265042">
      <w:bodyDiv w:val="1"/>
      <w:marLeft w:val="0"/>
      <w:marRight w:val="0"/>
      <w:marTop w:val="0"/>
      <w:marBottom w:val="0"/>
      <w:divBdr>
        <w:top w:val="none" w:sz="0" w:space="0" w:color="auto"/>
        <w:left w:val="none" w:sz="0" w:space="0" w:color="auto"/>
        <w:bottom w:val="none" w:sz="0" w:space="0" w:color="auto"/>
        <w:right w:val="none" w:sz="0" w:space="0" w:color="auto"/>
      </w:divBdr>
    </w:div>
    <w:div w:id="1395424148">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1440553">
      <w:bodyDiv w:val="1"/>
      <w:marLeft w:val="0"/>
      <w:marRight w:val="0"/>
      <w:marTop w:val="0"/>
      <w:marBottom w:val="0"/>
      <w:divBdr>
        <w:top w:val="none" w:sz="0" w:space="0" w:color="auto"/>
        <w:left w:val="none" w:sz="0" w:space="0" w:color="auto"/>
        <w:bottom w:val="none" w:sz="0" w:space="0" w:color="auto"/>
        <w:right w:val="none" w:sz="0" w:space="0" w:color="auto"/>
      </w:divBdr>
    </w:div>
    <w:div w:id="1404912107">
      <w:bodyDiv w:val="1"/>
      <w:marLeft w:val="0"/>
      <w:marRight w:val="0"/>
      <w:marTop w:val="0"/>
      <w:marBottom w:val="0"/>
      <w:divBdr>
        <w:top w:val="none" w:sz="0" w:space="0" w:color="auto"/>
        <w:left w:val="none" w:sz="0" w:space="0" w:color="auto"/>
        <w:bottom w:val="none" w:sz="0" w:space="0" w:color="auto"/>
        <w:right w:val="none" w:sz="0" w:space="0" w:color="auto"/>
      </w:divBdr>
    </w:div>
    <w:div w:id="1406538291">
      <w:bodyDiv w:val="1"/>
      <w:marLeft w:val="0"/>
      <w:marRight w:val="0"/>
      <w:marTop w:val="0"/>
      <w:marBottom w:val="0"/>
      <w:divBdr>
        <w:top w:val="none" w:sz="0" w:space="0" w:color="auto"/>
        <w:left w:val="none" w:sz="0" w:space="0" w:color="auto"/>
        <w:bottom w:val="none" w:sz="0" w:space="0" w:color="auto"/>
        <w:right w:val="none" w:sz="0" w:space="0" w:color="auto"/>
      </w:divBdr>
    </w:div>
    <w:div w:id="1413812694">
      <w:bodyDiv w:val="1"/>
      <w:marLeft w:val="0"/>
      <w:marRight w:val="0"/>
      <w:marTop w:val="0"/>
      <w:marBottom w:val="0"/>
      <w:divBdr>
        <w:top w:val="none" w:sz="0" w:space="0" w:color="auto"/>
        <w:left w:val="none" w:sz="0" w:space="0" w:color="auto"/>
        <w:bottom w:val="none" w:sz="0" w:space="0" w:color="auto"/>
        <w:right w:val="none" w:sz="0" w:space="0" w:color="auto"/>
      </w:divBdr>
    </w:div>
    <w:div w:id="1418361840">
      <w:bodyDiv w:val="1"/>
      <w:marLeft w:val="0"/>
      <w:marRight w:val="0"/>
      <w:marTop w:val="0"/>
      <w:marBottom w:val="0"/>
      <w:divBdr>
        <w:top w:val="none" w:sz="0" w:space="0" w:color="auto"/>
        <w:left w:val="none" w:sz="0" w:space="0" w:color="auto"/>
        <w:bottom w:val="none" w:sz="0" w:space="0" w:color="auto"/>
        <w:right w:val="none" w:sz="0" w:space="0" w:color="auto"/>
      </w:divBdr>
    </w:div>
    <w:div w:id="1421289146">
      <w:bodyDiv w:val="1"/>
      <w:marLeft w:val="0"/>
      <w:marRight w:val="0"/>
      <w:marTop w:val="0"/>
      <w:marBottom w:val="0"/>
      <w:divBdr>
        <w:top w:val="none" w:sz="0" w:space="0" w:color="auto"/>
        <w:left w:val="none" w:sz="0" w:space="0" w:color="auto"/>
        <w:bottom w:val="none" w:sz="0" w:space="0" w:color="auto"/>
        <w:right w:val="none" w:sz="0" w:space="0" w:color="auto"/>
      </w:divBdr>
    </w:div>
    <w:div w:id="1430933057">
      <w:bodyDiv w:val="1"/>
      <w:marLeft w:val="0"/>
      <w:marRight w:val="0"/>
      <w:marTop w:val="0"/>
      <w:marBottom w:val="0"/>
      <w:divBdr>
        <w:top w:val="none" w:sz="0" w:space="0" w:color="auto"/>
        <w:left w:val="none" w:sz="0" w:space="0" w:color="auto"/>
        <w:bottom w:val="none" w:sz="0" w:space="0" w:color="auto"/>
        <w:right w:val="none" w:sz="0" w:space="0" w:color="auto"/>
      </w:divBdr>
    </w:div>
    <w:div w:id="1437553137">
      <w:bodyDiv w:val="1"/>
      <w:marLeft w:val="0"/>
      <w:marRight w:val="0"/>
      <w:marTop w:val="0"/>
      <w:marBottom w:val="0"/>
      <w:divBdr>
        <w:top w:val="none" w:sz="0" w:space="0" w:color="auto"/>
        <w:left w:val="none" w:sz="0" w:space="0" w:color="auto"/>
        <w:bottom w:val="none" w:sz="0" w:space="0" w:color="auto"/>
        <w:right w:val="none" w:sz="0" w:space="0" w:color="auto"/>
      </w:divBdr>
    </w:div>
    <w:div w:id="1439368591">
      <w:bodyDiv w:val="1"/>
      <w:marLeft w:val="0"/>
      <w:marRight w:val="0"/>
      <w:marTop w:val="0"/>
      <w:marBottom w:val="0"/>
      <w:divBdr>
        <w:top w:val="none" w:sz="0" w:space="0" w:color="auto"/>
        <w:left w:val="none" w:sz="0" w:space="0" w:color="auto"/>
        <w:bottom w:val="none" w:sz="0" w:space="0" w:color="auto"/>
        <w:right w:val="none" w:sz="0" w:space="0" w:color="auto"/>
      </w:divBdr>
    </w:div>
    <w:div w:id="1442650875">
      <w:bodyDiv w:val="1"/>
      <w:marLeft w:val="0"/>
      <w:marRight w:val="0"/>
      <w:marTop w:val="0"/>
      <w:marBottom w:val="0"/>
      <w:divBdr>
        <w:top w:val="none" w:sz="0" w:space="0" w:color="auto"/>
        <w:left w:val="none" w:sz="0" w:space="0" w:color="auto"/>
        <w:bottom w:val="none" w:sz="0" w:space="0" w:color="auto"/>
        <w:right w:val="none" w:sz="0" w:space="0" w:color="auto"/>
      </w:divBdr>
    </w:div>
    <w:div w:id="1442921089">
      <w:bodyDiv w:val="1"/>
      <w:marLeft w:val="0"/>
      <w:marRight w:val="0"/>
      <w:marTop w:val="0"/>
      <w:marBottom w:val="0"/>
      <w:divBdr>
        <w:top w:val="none" w:sz="0" w:space="0" w:color="auto"/>
        <w:left w:val="none" w:sz="0" w:space="0" w:color="auto"/>
        <w:bottom w:val="none" w:sz="0" w:space="0" w:color="auto"/>
        <w:right w:val="none" w:sz="0" w:space="0" w:color="auto"/>
      </w:divBdr>
    </w:div>
    <w:div w:id="1449348928">
      <w:bodyDiv w:val="1"/>
      <w:marLeft w:val="0"/>
      <w:marRight w:val="0"/>
      <w:marTop w:val="0"/>
      <w:marBottom w:val="0"/>
      <w:divBdr>
        <w:top w:val="none" w:sz="0" w:space="0" w:color="auto"/>
        <w:left w:val="none" w:sz="0" w:space="0" w:color="auto"/>
        <w:bottom w:val="none" w:sz="0" w:space="0" w:color="auto"/>
        <w:right w:val="none" w:sz="0" w:space="0" w:color="auto"/>
      </w:divBdr>
    </w:div>
    <w:div w:id="1450465505">
      <w:bodyDiv w:val="1"/>
      <w:marLeft w:val="0"/>
      <w:marRight w:val="0"/>
      <w:marTop w:val="0"/>
      <w:marBottom w:val="0"/>
      <w:divBdr>
        <w:top w:val="none" w:sz="0" w:space="0" w:color="auto"/>
        <w:left w:val="none" w:sz="0" w:space="0" w:color="auto"/>
        <w:bottom w:val="none" w:sz="0" w:space="0" w:color="auto"/>
        <w:right w:val="none" w:sz="0" w:space="0" w:color="auto"/>
      </w:divBdr>
    </w:div>
    <w:div w:id="1457024895">
      <w:bodyDiv w:val="1"/>
      <w:marLeft w:val="0"/>
      <w:marRight w:val="0"/>
      <w:marTop w:val="0"/>
      <w:marBottom w:val="0"/>
      <w:divBdr>
        <w:top w:val="none" w:sz="0" w:space="0" w:color="auto"/>
        <w:left w:val="none" w:sz="0" w:space="0" w:color="auto"/>
        <w:bottom w:val="none" w:sz="0" w:space="0" w:color="auto"/>
        <w:right w:val="none" w:sz="0" w:space="0" w:color="auto"/>
      </w:divBdr>
    </w:div>
    <w:div w:id="1468277067">
      <w:bodyDiv w:val="1"/>
      <w:marLeft w:val="0"/>
      <w:marRight w:val="0"/>
      <w:marTop w:val="0"/>
      <w:marBottom w:val="0"/>
      <w:divBdr>
        <w:top w:val="none" w:sz="0" w:space="0" w:color="auto"/>
        <w:left w:val="none" w:sz="0" w:space="0" w:color="auto"/>
        <w:bottom w:val="none" w:sz="0" w:space="0" w:color="auto"/>
        <w:right w:val="none" w:sz="0" w:space="0" w:color="auto"/>
      </w:divBdr>
    </w:div>
    <w:div w:id="1471245609">
      <w:bodyDiv w:val="1"/>
      <w:marLeft w:val="0"/>
      <w:marRight w:val="0"/>
      <w:marTop w:val="0"/>
      <w:marBottom w:val="0"/>
      <w:divBdr>
        <w:top w:val="none" w:sz="0" w:space="0" w:color="auto"/>
        <w:left w:val="none" w:sz="0" w:space="0" w:color="auto"/>
        <w:bottom w:val="none" w:sz="0" w:space="0" w:color="auto"/>
        <w:right w:val="none" w:sz="0" w:space="0" w:color="auto"/>
      </w:divBdr>
    </w:div>
    <w:div w:id="1471245726">
      <w:bodyDiv w:val="1"/>
      <w:marLeft w:val="0"/>
      <w:marRight w:val="0"/>
      <w:marTop w:val="0"/>
      <w:marBottom w:val="0"/>
      <w:divBdr>
        <w:top w:val="none" w:sz="0" w:space="0" w:color="auto"/>
        <w:left w:val="none" w:sz="0" w:space="0" w:color="auto"/>
        <w:bottom w:val="none" w:sz="0" w:space="0" w:color="auto"/>
        <w:right w:val="none" w:sz="0" w:space="0" w:color="auto"/>
      </w:divBdr>
    </w:div>
    <w:div w:id="1484152408">
      <w:bodyDiv w:val="1"/>
      <w:marLeft w:val="0"/>
      <w:marRight w:val="0"/>
      <w:marTop w:val="0"/>
      <w:marBottom w:val="0"/>
      <w:divBdr>
        <w:top w:val="none" w:sz="0" w:space="0" w:color="auto"/>
        <w:left w:val="none" w:sz="0" w:space="0" w:color="auto"/>
        <w:bottom w:val="none" w:sz="0" w:space="0" w:color="auto"/>
        <w:right w:val="none" w:sz="0" w:space="0" w:color="auto"/>
      </w:divBdr>
    </w:div>
    <w:div w:id="1484813027">
      <w:bodyDiv w:val="1"/>
      <w:marLeft w:val="0"/>
      <w:marRight w:val="0"/>
      <w:marTop w:val="0"/>
      <w:marBottom w:val="0"/>
      <w:divBdr>
        <w:top w:val="none" w:sz="0" w:space="0" w:color="auto"/>
        <w:left w:val="none" w:sz="0" w:space="0" w:color="auto"/>
        <w:bottom w:val="none" w:sz="0" w:space="0" w:color="auto"/>
        <w:right w:val="none" w:sz="0" w:space="0" w:color="auto"/>
      </w:divBdr>
    </w:div>
    <w:div w:id="1489053342">
      <w:bodyDiv w:val="1"/>
      <w:marLeft w:val="0"/>
      <w:marRight w:val="0"/>
      <w:marTop w:val="0"/>
      <w:marBottom w:val="0"/>
      <w:divBdr>
        <w:top w:val="none" w:sz="0" w:space="0" w:color="auto"/>
        <w:left w:val="none" w:sz="0" w:space="0" w:color="auto"/>
        <w:bottom w:val="none" w:sz="0" w:space="0" w:color="auto"/>
        <w:right w:val="none" w:sz="0" w:space="0" w:color="auto"/>
      </w:divBdr>
    </w:div>
    <w:div w:id="1493987073">
      <w:bodyDiv w:val="1"/>
      <w:marLeft w:val="0"/>
      <w:marRight w:val="0"/>
      <w:marTop w:val="0"/>
      <w:marBottom w:val="0"/>
      <w:divBdr>
        <w:top w:val="none" w:sz="0" w:space="0" w:color="auto"/>
        <w:left w:val="none" w:sz="0" w:space="0" w:color="auto"/>
        <w:bottom w:val="none" w:sz="0" w:space="0" w:color="auto"/>
        <w:right w:val="none" w:sz="0" w:space="0" w:color="auto"/>
      </w:divBdr>
    </w:div>
    <w:div w:id="1498154802">
      <w:bodyDiv w:val="1"/>
      <w:marLeft w:val="0"/>
      <w:marRight w:val="0"/>
      <w:marTop w:val="0"/>
      <w:marBottom w:val="0"/>
      <w:divBdr>
        <w:top w:val="none" w:sz="0" w:space="0" w:color="auto"/>
        <w:left w:val="none" w:sz="0" w:space="0" w:color="auto"/>
        <w:bottom w:val="none" w:sz="0" w:space="0" w:color="auto"/>
        <w:right w:val="none" w:sz="0" w:space="0" w:color="auto"/>
      </w:divBdr>
    </w:div>
    <w:div w:id="1498419253">
      <w:bodyDiv w:val="1"/>
      <w:marLeft w:val="0"/>
      <w:marRight w:val="0"/>
      <w:marTop w:val="0"/>
      <w:marBottom w:val="0"/>
      <w:divBdr>
        <w:top w:val="none" w:sz="0" w:space="0" w:color="auto"/>
        <w:left w:val="none" w:sz="0" w:space="0" w:color="auto"/>
        <w:bottom w:val="none" w:sz="0" w:space="0" w:color="auto"/>
        <w:right w:val="none" w:sz="0" w:space="0" w:color="auto"/>
      </w:divBdr>
    </w:div>
    <w:div w:id="1504861222">
      <w:bodyDiv w:val="1"/>
      <w:marLeft w:val="0"/>
      <w:marRight w:val="0"/>
      <w:marTop w:val="0"/>
      <w:marBottom w:val="0"/>
      <w:divBdr>
        <w:top w:val="none" w:sz="0" w:space="0" w:color="auto"/>
        <w:left w:val="none" w:sz="0" w:space="0" w:color="auto"/>
        <w:bottom w:val="none" w:sz="0" w:space="0" w:color="auto"/>
        <w:right w:val="none" w:sz="0" w:space="0" w:color="auto"/>
      </w:divBdr>
    </w:div>
    <w:div w:id="1515680415">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83689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38930236">
      <w:bodyDiv w:val="1"/>
      <w:marLeft w:val="0"/>
      <w:marRight w:val="0"/>
      <w:marTop w:val="0"/>
      <w:marBottom w:val="0"/>
      <w:divBdr>
        <w:top w:val="none" w:sz="0" w:space="0" w:color="auto"/>
        <w:left w:val="none" w:sz="0" w:space="0" w:color="auto"/>
        <w:bottom w:val="none" w:sz="0" w:space="0" w:color="auto"/>
        <w:right w:val="none" w:sz="0" w:space="0" w:color="auto"/>
      </w:divBdr>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4750045">
      <w:bodyDiv w:val="1"/>
      <w:marLeft w:val="0"/>
      <w:marRight w:val="0"/>
      <w:marTop w:val="0"/>
      <w:marBottom w:val="0"/>
      <w:divBdr>
        <w:top w:val="none" w:sz="0" w:space="0" w:color="auto"/>
        <w:left w:val="none" w:sz="0" w:space="0" w:color="auto"/>
        <w:bottom w:val="none" w:sz="0" w:space="0" w:color="auto"/>
        <w:right w:val="none" w:sz="0" w:space="0" w:color="auto"/>
      </w:divBdr>
    </w:div>
    <w:div w:id="1547838185">
      <w:bodyDiv w:val="1"/>
      <w:marLeft w:val="0"/>
      <w:marRight w:val="0"/>
      <w:marTop w:val="0"/>
      <w:marBottom w:val="0"/>
      <w:divBdr>
        <w:top w:val="none" w:sz="0" w:space="0" w:color="auto"/>
        <w:left w:val="none" w:sz="0" w:space="0" w:color="auto"/>
        <w:bottom w:val="none" w:sz="0" w:space="0" w:color="auto"/>
        <w:right w:val="none" w:sz="0" w:space="0" w:color="auto"/>
      </w:divBdr>
    </w:div>
    <w:div w:id="1552231692">
      <w:bodyDiv w:val="1"/>
      <w:marLeft w:val="0"/>
      <w:marRight w:val="0"/>
      <w:marTop w:val="0"/>
      <w:marBottom w:val="0"/>
      <w:divBdr>
        <w:top w:val="none" w:sz="0" w:space="0" w:color="auto"/>
        <w:left w:val="none" w:sz="0" w:space="0" w:color="auto"/>
        <w:bottom w:val="none" w:sz="0" w:space="0" w:color="auto"/>
        <w:right w:val="none" w:sz="0" w:space="0" w:color="auto"/>
      </w:divBdr>
    </w:div>
    <w:div w:id="1554345904">
      <w:bodyDiv w:val="1"/>
      <w:marLeft w:val="0"/>
      <w:marRight w:val="0"/>
      <w:marTop w:val="0"/>
      <w:marBottom w:val="0"/>
      <w:divBdr>
        <w:top w:val="none" w:sz="0" w:space="0" w:color="auto"/>
        <w:left w:val="none" w:sz="0" w:space="0" w:color="auto"/>
        <w:bottom w:val="none" w:sz="0" w:space="0" w:color="auto"/>
        <w:right w:val="none" w:sz="0" w:space="0" w:color="auto"/>
      </w:divBdr>
    </w:div>
    <w:div w:id="1555390786">
      <w:bodyDiv w:val="1"/>
      <w:marLeft w:val="0"/>
      <w:marRight w:val="0"/>
      <w:marTop w:val="0"/>
      <w:marBottom w:val="0"/>
      <w:divBdr>
        <w:top w:val="none" w:sz="0" w:space="0" w:color="auto"/>
        <w:left w:val="none" w:sz="0" w:space="0" w:color="auto"/>
        <w:bottom w:val="none" w:sz="0" w:space="0" w:color="auto"/>
        <w:right w:val="none" w:sz="0" w:space="0" w:color="auto"/>
      </w:divBdr>
    </w:div>
    <w:div w:id="1559973922">
      <w:bodyDiv w:val="1"/>
      <w:marLeft w:val="0"/>
      <w:marRight w:val="0"/>
      <w:marTop w:val="0"/>
      <w:marBottom w:val="0"/>
      <w:divBdr>
        <w:top w:val="none" w:sz="0" w:space="0" w:color="auto"/>
        <w:left w:val="none" w:sz="0" w:space="0" w:color="auto"/>
        <w:bottom w:val="none" w:sz="0" w:space="0" w:color="auto"/>
        <w:right w:val="none" w:sz="0" w:space="0" w:color="auto"/>
      </w:divBdr>
    </w:div>
    <w:div w:id="1560705000">
      <w:bodyDiv w:val="1"/>
      <w:marLeft w:val="0"/>
      <w:marRight w:val="0"/>
      <w:marTop w:val="0"/>
      <w:marBottom w:val="0"/>
      <w:divBdr>
        <w:top w:val="none" w:sz="0" w:space="0" w:color="auto"/>
        <w:left w:val="none" w:sz="0" w:space="0" w:color="auto"/>
        <w:bottom w:val="none" w:sz="0" w:space="0" w:color="auto"/>
        <w:right w:val="none" w:sz="0" w:space="0" w:color="auto"/>
      </w:divBdr>
    </w:div>
    <w:div w:id="1560750685">
      <w:bodyDiv w:val="1"/>
      <w:marLeft w:val="0"/>
      <w:marRight w:val="0"/>
      <w:marTop w:val="0"/>
      <w:marBottom w:val="0"/>
      <w:divBdr>
        <w:top w:val="none" w:sz="0" w:space="0" w:color="auto"/>
        <w:left w:val="none" w:sz="0" w:space="0" w:color="auto"/>
        <w:bottom w:val="none" w:sz="0" w:space="0" w:color="auto"/>
        <w:right w:val="none" w:sz="0" w:space="0" w:color="auto"/>
      </w:divBdr>
    </w:div>
    <w:div w:id="1570725587">
      <w:bodyDiv w:val="1"/>
      <w:marLeft w:val="0"/>
      <w:marRight w:val="0"/>
      <w:marTop w:val="0"/>
      <w:marBottom w:val="0"/>
      <w:divBdr>
        <w:top w:val="none" w:sz="0" w:space="0" w:color="auto"/>
        <w:left w:val="none" w:sz="0" w:space="0" w:color="auto"/>
        <w:bottom w:val="none" w:sz="0" w:space="0" w:color="auto"/>
        <w:right w:val="none" w:sz="0" w:space="0" w:color="auto"/>
      </w:divBdr>
    </w:div>
    <w:div w:id="1572153435">
      <w:bodyDiv w:val="1"/>
      <w:marLeft w:val="0"/>
      <w:marRight w:val="0"/>
      <w:marTop w:val="0"/>
      <w:marBottom w:val="0"/>
      <w:divBdr>
        <w:top w:val="none" w:sz="0" w:space="0" w:color="auto"/>
        <w:left w:val="none" w:sz="0" w:space="0" w:color="auto"/>
        <w:bottom w:val="none" w:sz="0" w:space="0" w:color="auto"/>
        <w:right w:val="none" w:sz="0" w:space="0" w:color="auto"/>
      </w:divBdr>
    </w:div>
    <w:div w:id="1583025842">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0140506">
      <w:bodyDiv w:val="1"/>
      <w:marLeft w:val="0"/>
      <w:marRight w:val="0"/>
      <w:marTop w:val="0"/>
      <w:marBottom w:val="0"/>
      <w:divBdr>
        <w:top w:val="none" w:sz="0" w:space="0" w:color="auto"/>
        <w:left w:val="none" w:sz="0" w:space="0" w:color="auto"/>
        <w:bottom w:val="none" w:sz="0" w:space="0" w:color="auto"/>
        <w:right w:val="none" w:sz="0" w:space="0" w:color="auto"/>
      </w:divBdr>
    </w:div>
    <w:div w:id="1604529423">
      <w:bodyDiv w:val="1"/>
      <w:marLeft w:val="0"/>
      <w:marRight w:val="0"/>
      <w:marTop w:val="0"/>
      <w:marBottom w:val="0"/>
      <w:divBdr>
        <w:top w:val="none" w:sz="0" w:space="0" w:color="auto"/>
        <w:left w:val="none" w:sz="0" w:space="0" w:color="auto"/>
        <w:bottom w:val="none" w:sz="0" w:space="0" w:color="auto"/>
        <w:right w:val="none" w:sz="0" w:space="0" w:color="auto"/>
      </w:divBdr>
    </w:div>
    <w:div w:id="1606308278">
      <w:bodyDiv w:val="1"/>
      <w:marLeft w:val="0"/>
      <w:marRight w:val="0"/>
      <w:marTop w:val="0"/>
      <w:marBottom w:val="0"/>
      <w:divBdr>
        <w:top w:val="none" w:sz="0" w:space="0" w:color="auto"/>
        <w:left w:val="none" w:sz="0" w:space="0" w:color="auto"/>
        <w:bottom w:val="none" w:sz="0" w:space="0" w:color="auto"/>
        <w:right w:val="none" w:sz="0" w:space="0" w:color="auto"/>
      </w:divBdr>
    </w:div>
    <w:div w:id="1607350191">
      <w:bodyDiv w:val="1"/>
      <w:marLeft w:val="0"/>
      <w:marRight w:val="0"/>
      <w:marTop w:val="0"/>
      <w:marBottom w:val="0"/>
      <w:divBdr>
        <w:top w:val="none" w:sz="0" w:space="0" w:color="auto"/>
        <w:left w:val="none" w:sz="0" w:space="0" w:color="auto"/>
        <w:bottom w:val="none" w:sz="0" w:space="0" w:color="auto"/>
        <w:right w:val="none" w:sz="0" w:space="0" w:color="auto"/>
      </w:divBdr>
    </w:div>
    <w:div w:id="1613899613">
      <w:bodyDiv w:val="1"/>
      <w:marLeft w:val="0"/>
      <w:marRight w:val="0"/>
      <w:marTop w:val="0"/>
      <w:marBottom w:val="0"/>
      <w:divBdr>
        <w:top w:val="none" w:sz="0" w:space="0" w:color="auto"/>
        <w:left w:val="none" w:sz="0" w:space="0" w:color="auto"/>
        <w:bottom w:val="none" w:sz="0" w:space="0" w:color="auto"/>
        <w:right w:val="none" w:sz="0" w:space="0" w:color="auto"/>
      </w:divBdr>
    </w:div>
    <w:div w:id="1622885196">
      <w:bodyDiv w:val="1"/>
      <w:marLeft w:val="0"/>
      <w:marRight w:val="0"/>
      <w:marTop w:val="0"/>
      <w:marBottom w:val="0"/>
      <w:divBdr>
        <w:top w:val="none" w:sz="0" w:space="0" w:color="auto"/>
        <w:left w:val="none" w:sz="0" w:space="0" w:color="auto"/>
        <w:bottom w:val="none" w:sz="0" w:space="0" w:color="auto"/>
        <w:right w:val="none" w:sz="0" w:space="0" w:color="auto"/>
      </w:divBdr>
    </w:div>
    <w:div w:id="1624924661">
      <w:bodyDiv w:val="1"/>
      <w:marLeft w:val="0"/>
      <w:marRight w:val="0"/>
      <w:marTop w:val="0"/>
      <w:marBottom w:val="0"/>
      <w:divBdr>
        <w:top w:val="none" w:sz="0" w:space="0" w:color="auto"/>
        <w:left w:val="none" w:sz="0" w:space="0" w:color="auto"/>
        <w:bottom w:val="none" w:sz="0" w:space="0" w:color="auto"/>
        <w:right w:val="none" w:sz="0" w:space="0" w:color="auto"/>
      </w:divBdr>
    </w:div>
    <w:div w:id="1625580897">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4772768">
      <w:bodyDiv w:val="1"/>
      <w:marLeft w:val="0"/>
      <w:marRight w:val="0"/>
      <w:marTop w:val="0"/>
      <w:marBottom w:val="0"/>
      <w:divBdr>
        <w:top w:val="none" w:sz="0" w:space="0" w:color="auto"/>
        <w:left w:val="none" w:sz="0" w:space="0" w:color="auto"/>
        <w:bottom w:val="none" w:sz="0" w:space="0" w:color="auto"/>
        <w:right w:val="none" w:sz="0" w:space="0" w:color="auto"/>
      </w:divBdr>
    </w:div>
    <w:div w:id="1649238006">
      <w:bodyDiv w:val="1"/>
      <w:marLeft w:val="0"/>
      <w:marRight w:val="0"/>
      <w:marTop w:val="0"/>
      <w:marBottom w:val="0"/>
      <w:divBdr>
        <w:top w:val="none" w:sz="0" w:space="0" w:color="auto"/>
        <w:left w:val="none" w:sz="0" w:space="0" w:color="auto"/>
        <w:bottom w:val="none" w:sz="0" w:space="0" w:color="auto"/>
        <w:right w:val="none" w:sz="0" w:space="0" w:color="auto"/>
      </w:divBdr>
    </w:div>
    <w:div w:id="1651205811">
      <w:bodyDiv w:val="1"/>
      <w:marLeft w:val="0"/>
      <w:marRight w:val="0"/>
      <w:marTop w:val="0"/>
      <w:marBottom w:val="0"/>
      <w:divBdr>
        <w:top w:val="none" w:sz="0" w:space="0" w:color="auto"/>
        <w:left w:val="none" w:sz="0" w:space="0" w:color="auto"/>
        <w:bottom w:val="none" w:sz="0" w:space="0" w:color="auto"/>
        <w:right w:val="none" w:sz="0" w:space="0" w:color="auto"/>
      </w:divBdr>
    </w:div>
    <w:div w:id="1652828587">
      <w:bodyDiv w:val="1"/>
      <w:marLeft w:val="0"/>
      <w:marRight w:val="0"/>
      <w:marTop w:val="0"/>
      <w:marBottom w:val="0"/>
      <w:divBdr>
        <w:top w:val="none" w:sz="0" w:space="0" w:color="auto"/>
        <w:left w:val="none" w:sz="0" w:space="0" w:color="auto"/>
        <w:bottom w:val="none" w:sz="0" w:space="0" w:color="auto"/>
        <w:right w:val="none" w:sz="0" w:space="0" w:color="auto"/>
      </w:divBdr>
    </w:div>
    <w:div w:id="1655717666">
      <w:bodyDiv w:val="1"/>
      <w:marLeft w:val="0"/>
      <w:marRight w:val="0"/>
      <w:marTop w:val="0"/>
      <w:marBottom w:val="0"/>
      <w:divBdr>
        <w:top w:val="none" w:sz="0" w:space="0" w:color="auto"/>
        <w:left w:val="none" w:sz="0" w:space="0" w:color="auto"/>
        <w:bottom w:val="none" w:sz="0" w:space="0" w:color="auto"/>
        <w:right w:val="none" w:sz="0" w:space="0" w:color="auto"/>
      </w:divBdr>
    </w:div>
    <w:div w:id="1665359014">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8240362">
      <w:bodyDiv w:val="1"/>
      <w:marLeft w:val="0"/>
      <w:marRight w:val="0"/>
      <w:marTop w:val="0"/>
      <w:marBottom w:val="0"/>
      <w:divBdr>
        <w:top w:val="none" w:sz="0" w:space="0" w:color="auto"/>
        <w:left w:val="none" w:sz="0" w:space="0" w:color="auto"/>
        <w:bottom w:val="none" w:sz="0" w:space="0" w:color="auto"/>
        <w:right w:val="none" w:sz="0" w:space="0" w:color="auto"/>
      </w:divBdr>
    </w:div>
    <w:div w:id="1668360139">
      <w:bodyDiv w:val="1"/>
      <w:marLeft w:val="0"/>
      <w:marRight w:val="0"/>
      <w:marTop w:val="0"/>
      <w:marBottom w:val="0"/>
      <w:divBdr>
        <w:top w:val="none" w:sz="0" w:space="0" w:color="auto"/>
        <w:left w:val="none" w:sz="0" w:space="0" w:color="auto"/>
        <w:bottom w:val="none" w:sz="0" w:space="0" w:color="auto"/>
        <w:right w:val="none" w:sz="0" w:space="0" w:color="auto"/>
      </w:divBdr>
    </w:div>
    <w:div w:id="1673068784">
      <w:bodyDiv w:val="1"/>
      <w:marLeft w:val="0"/>
      <w:marRight w:val="0"/>
      <w:marTop w:val="0"/>
      <w:marBottom w:val="0"/>
      <w:divBdr>
        <w:top w:val="none" w:sz="0" w:space="0" w:color="auto"/>
        <w:left w:val="none" w:sz="0" w:space="0" w:color="auto"/>
        <w:bottom w:val="none" w:sz="0" w:space="0" w:color="auto"/>
        <w:right w:val="none" w:sz="0" w:space="0" w:color="auto"/>
      </w:divBdr>
    </w:div>
    <w:div w:id="1676758976">
      <w:bodyDiv w:val="1"/>
      <w:marLeft w:val="0"/>
      <w:marRight w:val="0"/>
      <w:marTop w:val="0"/>
      <w:marBottom w:val="0"/>
      <w:divBdr>
        <w:top w:val="none" w:sz="0" w:space="0" w:color="auto"/>
        <w:left w:val="none" w:sz="0" w:space="0" w:color="auto"/>
        <w:bottom w:val="none" w:sz="0" w:space="0" w:color="auto"/>
        <w:right w:val="none" w:sz="0" w:space="0" w:color="auto"/>
      </w:divBdr>
    </w:div>
    <w:div w:id="1678191019">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8218899">
      <w:bodyDiv w:val="1"/>
      <w:marLeft w:val="0"/>
      <w:marRight w:val="0"/>
      <w:marTop w:val="0"/>
      <w:marBottom w:val="0"/>
      <w:divBdr>
        <w:top w:val="none" w:sz="0" w:space="0" w:color="auto"/>
        <w:left w:val="none" w:sz="0" w:space="0" w:color="auto"/>
        <w:bottom w:val="none" w:sz="0" w:space="0" w:color="auto"/>
        <w:right w:val="none" w:sz="0" w:space="0" w:color="auto"/>
      </w:divBdr>
    </w:div>
    <w:div w:id="1692342278">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7636951">
      <w:bodyDiv w:val="1"/>
      <w:marLeft w:val="0"/>
      <w:marRight w:val="0"/>
      <w:marTop w:val="0"/>
      <w:marBottom w:val="0"/>
      <w:divBdr>
        <w:top w:val="none" w:sz="0" w:space="0" w:color="auto"/>
        <w:left w:val="none" w:sz="0" w:space="0" w:color="auto"/>
        <w:bottom w:val="none" w:sz="0" w:space="0" w:color="auto"/>
        <w:right w:val="none" w:sz="0" w:space="0" w:color="auto"/>
      </w:divBdr>
    </w:div>
    <w:div w:id="1707675925">
      <w:bodyDiv w:val="1"/>
      <w:marLeft w:val="0"/>
      <w:marRight w:val="0"/>
      <w:marTop w:val="0"/>
      <w:marBottom w:val="0"/>
      <w:divBdr>
        <w:top w:val="none" w:sz="0" w:space="0" w:color="auto"/>
        <w:left w:val="none" w:sz="0" w:space="0" w:color="auto"/>
        <w:bottom w:val="none" w:sz="0" w:space="0" w:color="auto"/>
        <w:right w:val="none" w:sz="0" w:space="0" w:color="auto"/>
      </w:divBdr>
    </w:div>
    <w:div w:id="1707756020">
      <w:bodyDiv w:val="1"/>
      <w:marLeft w:val="0"/>
      <w:marRight w:val="0"/>
      <w:marTop w:val="0"/>
      <w:marBottom w:val="0"/>
      <w:divBdr>
        <w:top w:val="none" w:sz="0" w:space="0" w:color="auto"/>
        <w:left w:val="none" w:sz="0" w:space="0" w:color="auto"/>
        <w:bottom w:val="none" w:sz="0" w:space="0" w:color="auto"/>
        <w:right w:val="none" w:sz="0" w:space="0" w:color="auto"/>
      </w:divBdr>
    </w:div>
    <w:div w:id="1712653206">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6738057">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1125395">
      <w:bodyDiv w:val="1"/>
      <w:marLeft w:val="0"/>
      <w:marRight w:val="0"/>
      <w:marTop w:val="0"/>
      <w:marBottom w:val="0"/>
      <w:divBdr>
        <w:top w:val="none" w:sz="0" w:space="0" w:color="auto"/>
        <w:left w:val="none" w:sz="0" w:space="0" w:color="auto"/>
        <w:bottom w:val="none" w:sz="0" w:space="0" w:color="auto"/>
        <w:right w:val="none" w:sz="0" w:space="0" w:color="auto"/>
      </w:divBdr>
    </w:div>
    <w:div w:id="1724207962">
      <w:bodyDiv w:val="1"/>
      <w:marLeft w:val="0"/>
      <w:marRight w:val="0"/>
      <w:marTop w:val="0"/>
      <w:marBottom w:val="0"/>
      <w:divBdr>
        <w:top w:val="none" w:sz="0" w:space="0" w:color="auto"/>
        <w:left w:val="none" w:sz="0" w:space="0" w:color="auto"/>
        <w:bottom w:val="none" w:sz="0" w:space="0" w:color="auto"/>
        <w:right w:val="none" w:sz="0" w:space="0" w:color="auto"/>
      </w:divBdr>
    </w:div>
    <w:div w:id="1727337004">
      <w:bodyDiv w:val="1"/>
      <w:marLeft w:val="0"/>
      <w:marRight w:val="0"/>
      <w:marTop w:val="0"/>
      <w:marBottom w:val="0"/>
      <w:divBdr>
        <w:top w:val="none" w:sz="0" w:space="0" w:color="auto"/>
        <w:left w:val="none" w:sz="0" w:space="0" w:color="auto"/>
        <w:bottom w:val="none" w:sz="0" w:space="0" w:color="auto"/>
        <w:right w:val="none" w:sz="0" w:space="0" w:color="auto"/>
      </w:divBdr>
    </w:div>
    <w:div w:id="1730222212">
      <w:bodyDiv w:val="1"/>
      <w:marLeft w:val="0"/>
      <w:marRight w:val="0"/>
      <w:marTop w:val="0"/>
      <w:marBottom w:val="0"/>
      <w:divBdr>
        <w:top w:val="none" w:sz="0" w:space="0" w:color="auto"/>
        <w:left w:val="none" w:sz="0" w:space="0" w:color="auto"/>
        <w:bottom w:val="none" w:sz="0" w:space="0" w:color="auto"/>
        <w:right w:val="none" w:sz="0" w:space="0" w:color="auto"/>
      </w:divBdr>
    </w:div>
    <w:div w:id="1730378375">
      <w:bodyDiv w:val="1"/>
      <w:marLeft w:val="0"/>
      <w:marRight w:val="0"/>
      <w:marTop w:val="0"/>
      <w:marBottom w:val="0"/>
      <w:divBdr>
        <w:top w:val="none" w:sz="0" w:space="0" w:color="auto"/>
        <w:left w:val="none" w:sz="0" w:space="0" w:color="auto"/>
        <w:bottom w:val="none" w:sz="0" w:space="0" w:color="auto"/>
        <w:right w:val="none" w:sz="0" w:space="0" w:color="auto"/>
      </w:divBdr>
    </w:div>
    <w:div w:id="1736927709">
      <w:bodyDiv w:val="1"/>
      <w:marLeft w:val="0"/>
      <w:marRight w:val="0"/>
      <w:marTop w:val="0"/>
      <w:marBottom w:val="0"/>
      <w:divBdr>
        <w:top w:val="none" w:sz="0" w:space="0" w:color="auto"/>
        <w:left w:val="none" w:sz="0" w:space="0" w:color="auto"/>
        <w:bottom w:val="none" w:sz="0" w:space="0" w:color="auto"/>
        <w:right w:val="none" w:sz="0" w:space="0" w:color="auto"/>
      </w:divBdr>
    </w:div>
    <w:div w:id="1743141179">
      <w:bodyDiv w:val="1"/>
      <w:marLeft w:val="0"/>
      <w:marRight w:val="0"/>
      <w:marTop w:val="0"/>
      <w:marBottom w:val="0"/>
      <w:divBdr>
        <w:top w:val="none" w:sz="0" w:space="0" w:color="auto"/>
        <w:left w:val="none" w:sz="0" w:space="0" w:color="auto"/>
        <w:bottom w:val="none" w:sz="0" w:space="0" w:color="auto"/>
        <w:right w:val="none" w:sz="0" w:space="0" w:color="auto"/>
      </w:divBdr>
    </w:div>
    <w:div w:id="1748921190">
      <w:bodyDiv w:val="1"/>
      <w:marLeft w:val="0"/>
      <w:marRight w:val="0"/>
      <w:marTop w:val="0"/>
      <w:marBottom w:val="0"/>
      <w:divBdr>
        <w:top w:val="none" w:sz="0" w:space="0" w:color="auto"/>
        <w:left w:val="none" w:sz="0" w:space="0" w:color="auto"/>
        <w:bottom w:val="none" w:sz="0" w:space="0" w:color="auto"/>
        <w:right w:val="none" w:sz="0" w:space="0" w:color="auto"/>
      </w:divBdr>
    </w:div>
    <w:div w:id="1760055417">
      <w:bodyDiv w:val="1"/>
      <w:marLeft w:val="0"/>
      <w:marRight w:val="0"/>
      <w:marTop w:val="0"/>
      <w:marBottom w:val="0"/>
      <w:divBdr>
        <w:top w:val="none" w:sz="0" w:space="0" w:color="auto"/>
        <w:left w:val="none" w:sz="0" w:space="0" w:color="auto"/>
        <w:bottom w:val="none" w:sz="0" w:space="0" w:color="auto"/>
        <w:right w:val="none" w:sz="0" w:space="0" w:color="auto"/>
      </w:divBdr>
    </w:div>
    <w:div w:id="1761099423">
      <w:bodyDiv w:val="1"/>
      <w:marLeft w:val="0"/>
      <w:marRight w:val="0"/>
      <w:marTop w:val="0"/>
      <w:marBottom w:val="0"/>
      <w:divBdr>
        <w:top w:val="none" w:sz="0" w:space="0" w:color="auto"/>
        <w:left w:val="none" w:sz="0" w:space="0" w:color="auto"/>
        <w:bottom w:val="none" w:sz="0" w:space="0" w:color="auto"/>
        <w:right w:val="none" w:sz="0" w:space="0" w:color="auto"/>
      </w:divBdr>
    </w:div>
    <w:div w:id="1768646839">
      <w:bodyDiv w:val="1"/>
      <w:marLeft w:val="0"/>
      <w:marRight w:val="0"/>
      <w:marTop w:val="0"/>
      <w:marBottom w:val="0"/>
      <w:divBdr>
        <w:top w:val="none" w:sz="0" w:space="0" w:color="auto"/>
        <w:left w:val="none" w:sz="0" w:space="0" w:color="auto"/>
        <w:bottom w:val="none" w:sz="0" w:space="0" w:color="auto"/>
        <w:right w:val="none" w:sz="0" w:space="0" w:color="auto"/>
      </w:divBdr>
    </w:div>
    <w:div w:id="1770738095">
      <w:bodyDiv w:val="1"/>
      <w:marLeft w:val="0"/>
      <w:marRight w:val="0"/>
      <w:marTop w:val="0"/>
      <w:marBottom w:val="0"/>
      <w:divBdr>
        <w:top w:val="none" w:sz="0" w:space="0" w:color="auto"/>
        <w:left w:val="none" w:sz="0" w:space="0" w:color="auto"/>
        <w:bottom w:val="none" w:sz="0" w:space="0" w:color="auto"/>
        <w:right w:val="none" w:sz="0" w:space="0" w:color="auto"/>
      </w:divBdr>
    </w:div>
    <w:div w:id="1775393189">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3304944">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4590435">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8377076">
      <w:bodyDiv w:val="1"/>
      <w:marLeft w:val="0"/>
      <w:marRight w:val="0"/>
      <w:marTop w:val="0"/>
      <w:marBottom w:val="0"/>
      <w:divBdr>
        <w:top w:val="none" w:sz="0" w:space="0" w:color="auto"/>
        <w:left w:val="none" w:sz="0" w:space="0" w:color="auto"/>
        <w:bottom w:val="none" w:sz="0" w:space="0" w:color="auto"/>
        <w:right w:val="none" w:sz="0" w:space="0" w:color="auto"/>
      </w:divBdr>
    </w:div>
    <w:div w:id="1798795465">
      <w:bodyDiv w:val="1"/>
      <w:marLeft w:val="0"/>
      <w:marRight w:val="0"/>
      <w:marTop w:val="0"/>
      <w:marBottom w:val="0"/>
      <w:divBdr>
        <w:top w:val="none" w:sz="0" w:space="0" w:color="auto"/>
        <w:left w:val="none" w:sz="0" w:space="0" w:color="auto"/>
        <w:bottom w:val="none" w:sz="0" w:space="0" w:color="auto"/>
        <w:right w:val="none" w:sz="0" w:space="0" w:color="auto"/>
      </w:divBdr>
    </w:div>
    <w:div w:id="1801147076">
      <w:bodyDiv w:val="1"/>
      <w:marLeft w:val="0"/>
      <w:marRight w:val="0"/>
      <w:marTop w:val="0"/>
      <w:marBottom w:val="0"/>
      <w:divBdr>
        <w:top w:val="none" w:sz="0" w:space="0" w:color="auto"/>
        <w:left w:val="none" w:sz="0" w:space="0" w:color="auto"/>
        <w:bottom w:val="none" w:sz="0" w:space="0" w:color="auto"/>
        <w:right w:val="none" w:sz="0" w:space="0" w:color="auto"/>
      </w:divBdr>
    </w:div>
    <w:div w:id="1810124342">
      <w:bodyDiv w:val="1"/>
      <w:marLeft w:val="0"/>
      <w:marRight w:val="0"/>
      <w:marTop w:val="0"/>
      <w:marBottom w:val="0"/>
      <w:divBdr>
        <w:top w:val="none" w:sz="0" w:space="0" w:color="auto"/>
        <w:left w:val="none" w:sz="0" w:space="0" w:color="auto"/>
        <w:bottom w:val="none" w:sz="0" w:space="0" w:color="auto"/>
        <w:right w:val="none" w:sz="0" w:space="0" w:color="auto"/>
      </w:divBdr>
    </w:div>
    <w:div w:id="1812360571">
      <w:bodyDiv w:val="1"/>
      <w:marLeft w:val="0"/>
      <w:marRight w:val="0"/>
      <w:marTop w:val="0"/>
      <w:marBottom w:val="0"/>
      <w:divBdr>
        <w:top w:val="none" w:sz="0" w:space="0" w:color="auto"/>
        <w:left w:val="none" w:sz="0" w:space="0" w:color="auto"/>
        <w:bottom w:val="none" w:sz="0" w:space="0" w:color="auto"/>
        <w:right w:val="none" w:sz="0" w:space="0" w:color="auto"/>
      </w:divBdr>
    </w:div>
    <w:div w:id="1819299656">
      <w:bodyDiv w:val="1"/>
      <w:marLeft w:val="0"/>
      <w:marRight w:val="0"/>
      <w:marTop w:val="0"/>
      <w:marBottom w:val="0"/>
      <w:divBdr>
        <w:top w:val="none" w:sz="0" w:space="0" w:color="auto"/>
        <w:left w:val="none" w:sz="0" w:space="0" w:color="auto"/>
        <w:bottom w:val="none" w:sz="0" w:space="0" w:color="auto"/>
        <w:right w:val="none" w:sz="0" w:space="0" w:color="auto"/>
      </w:divBdr>
    </w:div>
    <w:div w:id="1820610862">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032598">
      <w:bodyDiv w:val="1"/>
      <w:marLeft w:val="0"/>
      <w:marRight w:val="0"/>
      <w:marTop w:val="0"/>
      <w:marBottom w:val="0"/>
      <w:divBdr>
        <w:top w:val="none" w:sz="0" w:space="0" w:color="auto"/>
        <w:left w:val="none" w:sz="0" w:space="0" w:color="auto"/>
        <w:bottom w:val="none" w:sz="0" w:space="0" w:color="auto"/>
        <w:right w:val="none" w:sz="0" w:space="0" w:color="auto"/>
      </w:divBdr>
    </w:div>
    <w:div w:id="1835218103">
      <w:bodyDiv w:val="1"/>
      <w:marLeft w:val="0"/>
      <w:marRight w:val="0"/>
      <w:marTop w:val="0"/>
      <w:marBottom w:val="0"/>
      <w:divBdr>
        <w:top w:val="none" w:sz="0" w:space="0" w:color="auto"/>
        <w:left w:val="none" w:sz="0" w:space="0" w:color="auto"/>
        <w:bottom w:val="none" w:sz="0" w:space="0" w:color="auto"/>
        <w:right w:val="none" w:sz="0" w:space="0" w:color="auto"/>
      </w:divBdr>
    </w:div>
    <w:div w:id="1841196717">
      <w:bodyDiv w:val="1"/>
      <w:marLeft w:val="0"/>
      <w:marRight w:val="0"/>
      <w:marTop w:val="0"/>
      <w:marBottom w:val="0"/>
      <w:divBdr>
        <w:top w:val="none" w:sz="0" w:space="0" w:color="auto"/>
        <w:left w:val="none" w:sz="0" w:space="0" w:color="auto"/>
        <w:bottom w:val="none" w:sz="0" w:space="0" w:color="auto"/>
        <w:right w:val="none" w:sz="0" w:space="0" w:color="auto"/>
      </w:divBdr>
    </w:div>
    <w:div w:id="1844588463">
      <w:bodyDiv w:val="1"/>
      <w:marLeft w:val="0"/>
      <w:marRight w:val="0"/>
      <w:marTop w:val="0"/>
      <w:marBottom w:val="0"/>
      <w:divBdr>
        <w:top w:val="none" w:sz="0" w:space="0" w:color="auto"/>
        <w:left w:val="none" w:sz="0" w:space="0" w:color="auto"/>
        <w:bottom w:val="none" w:sz="0" w:space="0" w:color="auto"/>
        <w:right w:val="none" w:sz="0" w:space="0" w:color="auto"/>
      </w:divBdr>
    </w:div>
    <w:div w:id="1844658046">
      <w:bodyDiv w:val="1"/>
      <w:marLeft w:val="0"/>
      <w:marRight w:val="0"/>
      <w:marTop w:val="0"/>
      <w:marBottom w:val="0"/>
      <w:divBdr>
        <w:top w:val="none" w:sz="0" w:space="0" w:color="auto"/>
        <w:left w:val="none" w:sz="0" w:space="0" w:color="auto"/>
        <w:bottom w:val="none" w:sz="0" w:space="0" w:color="auto"/>
        <w:right w:val="none" w:sz="0" w:space="0" w:color="auto"/>
      </w:divBdr>
    </w:div>
    <w:div w:id="1845053063">
      <w:bodyDiv w:val="1"/>
      <w:marLeft w:val="0"/>
      <w:marRight w:val="0"/>
      <w:marTop w:val="0"/>
      <w:marBottom w:val="0"/>
      <w:divBdr>
        <w:top w:val="none" w:sz="0" w:space="0" w:color="auto"/>
        <w:left w:val="none" w:sz="0" w:space="0" w:color="auto"/>
        <w:bottom w:val="none" w:sz="0" w:space="0" w:color="auto"/>
        <w:right w:val="none" w:sz="0" w:space="0" w:color="auto"/>
      </w:divBdr>
    </w:div>
    <w:div w:id="1857620511">
      <w:bodyDiv w:val="1"/>
      <w:marLeft w:val="0"/>
      <w:marRight w:val="0"/>
      <w:marTop w:val="0"/>
      <w:marBottom w:val="0"/>
      <w:divBdr>
        <w:top w:val="none" w:sz="0" w:space="0" w:color="auto"/>
        <w:left w:val="none" w:sz="0" w:space="0" w:color="auto"/>
        <w:bottom w:val="none" w:sz="0" w:space="0" w:color="auto"/>
        <w:right w:val="none" w:sz="0" w:space="0" w:color="auto"/>
      </w:divBdr>
    </w:div>
    <w:div w:id="1858229906">
      <w:bodyDiv w:val="1"/>
      <w:marLeft w:val="0"/>
      <w:marRight w:val="0"/>
      <w:marTop w:val="0"/>
      <w:marBottom w:val="0"/>
      <w:divBdr>
        <w:top w:val="none" w:sz="0" w:space="0" w:color="auto"/>
        <w:left w:val="none" w:sz="0" w:space="0" w:color="auto"/>
        <w:bottom w:val="none" w:sz="0" w:space="0" w:color="auto"/>
        <w:right w:val="none" w:sz="0" w:space="0" w:color="auto"/>
      </w:divBdr>
    </w:div>
    <w:div w:id="1862667746">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9247074">
      <w:bodyDiv w:val="1"/>
      <w:marLeft w:val="0"/>
      <w:marRight w:val="0"/>
      <w:marTop w:val="0"/>
      <w:marBottom w:val="0"/>
      <w:divBdr>
        <w:top w:val="none" w:sz="0" w:space="0" w:color="auto"/>
        <w:left w:val="none" w:sz="0" w:space="0" w:color="auto"/>
        <w:bottom w:val="none" w:sz="0" w:space="0" w:color="auto"/>
        <w:right w:val="none" w:sz="0" w:space="0" w:color="auto"/>
      </w:divBdr>
    </w:div>
    <w:div w:id="1876455826">
      <w:bodyDiv w:val="1"/>
      <w:marLeft w:val="0"/>
      <w:marRight w:val="0"/>
      <w:marTop w:val="0"/>
      <w:marBottom w:val="0"/>
      <w:divBdr>
        <w:top w:val="none" w:sz="0" w:space="0" w:color="auto"/>
        <w:left w:val="none" w:sz="0" w:space="0" w:color="auto"/>
        <w:bottom w:val="none" w:sz="0" w:space="0" w:color="auto"/>
        <w:right w:val="none" w:sz="0" w:space="0" w:color="auto"/>
      </w:divBdr>
    </w:div>
    <w:div w:id="187932164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7037528">
      <w:bodyDiv w:val="1"/>
      <w:marLeft w:val="0"/>
      <w:marRight w:val="0"/>
      <w:marTop w:val="0"/>
      <w:marBottom w:val="0"/>
      <w:divBdr>
        <w:top w:val="none" w:sz="0" w:space="0" w:color="auto"/>
        <w:left w:val="none" w:sz="0" w:space="0" w:color="auto"/>
        <w:bottom w:val="none" w:sz="0" w:space="0" w:color="auto"/>
        <w:right w:val="none" w:sz="0" w:space="0" w:color="auto"/>
      </w:divBdr>
    </w:div>
    <w:div w:id="1898202906">
      <w:bodyDiv w:val="1"/>
      <w:marLeft w:val="0"/>
      <w:marRight w:val="0"/>
      <w:marTop w:val="0"/>
      <w:marBottom w:val="0"/>
      <w:divBdr>
        <w:top w:val="none" w:sz="0" w:space="0" w:color="auto"/>
        <w:left w:val="none" w:sz="0" w:space="0" w:color="auto"/>
        <w:bottom w:val="none" w:sz="0" w:space="0" w:color="auto"/>
        <w:right w:val="none" w:sz="0" w:space="0" w:color="auto"/>
      </w:divBdr>
    </w:div>
    <w:div w:id="1901941178">
      <w:bodyDiv w:val="1"/>
      <w:marLeft w:val="0"/>
      <w:marRight w:val="0"/>
      <w:marTop w:val="0"/>
      <w:marBottom w:val="0"/>
      <w:divBdr>
        <w:top w:val="none" w:sz="0" w:space="0" w:color="auto"/>
        <w:left w:val="none" w:sz="0" w:space="0" w:color="auto"/>
        <w:bottom w:val="none" w:sz="0" w:space="0" w:color="auto"/>
        <w:right w:val="none" w:sz="0" w:space="0" w:color="auto"/>
      </w:divBdr>
    </w:div>
    <w:div w:id="1903832971">
      <w:bodyDiv w:val="1"/>
      <w:marLeft w:val="0"/>
      <w:marRight w:val="0"/>
      <w:marTop w:val="0"/>
      <w:marBottom w:val="0"/>
      <w:divBdr>
        <w:top w:val="none" w:sz="0" w:space="0" w:color="auto"/>
        <w:left w:val="none" w:sz="0" w:space="0" w:color="auto"/>
        <w:bottom w:val="none" w:sz="0" w:space="0" w:color="auto"/>
        <w:right w:val="none" w:sz="0" w:space="0" w:color="auto"/>
      </w:divBdr>
    </w:div>
    <w:div w:id="1906380073">
      <w:bodyDiv w:val="1"/>
      <w:marLeft w:val="0"/>
      <w:marRight w:val="0"/>
      <w:marTop w:val="0"/>
      <w:marBottom w:val="0"/>
      <w:divBdr>
        <w:top w:val="none" w:sz="0" w:space="0" w:color="auto"/>
        <w:left w:val="none" w:sz="0" w:space="0" w:color="auto"/>
        <w:bottom w:val="none" w:sz="0" w:space="0" w:color="auto"/>
        <w:right w:val="none" w:sz="0" w:space="0" w:color="auto"/>
      </w:divBdr>
    </w:div>
    <w:div w:id="1910536361">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1910105">
      <w:bodyDiv w:val="1"/>
      <w:marLeft w:val="0"/>
      <w:marRight w:val="0"/>
      <w:marTop w:val="0"/>
      <w:marBottom w:val="0"/>
      <w:divBdr>
        <w:top w:val="none" w:sz="0" w:space="0" w:color="auto"/>
        <w:left w:val="none" w:sz="0" w:space="0" w:color="auto"/>
        <w:bottom w:val="none" w:sz="0" w:space="0" w:color="auto"/>
        <w:right w:val="none" w:sz="0" w:space="0" w:color="auto"/>
      </w:divBdr>
    </w:div>
    <w:div w:id="1924794424">
      <w:bodyDiv w:val="1"/>
      <w:marLeft w:val="0"/>
      <w:marRight w:val="0"/>
      <w:marTop w:val="0"/>
      <w:marBottom w:val="0"/>
      <w:divBdr>
        <w:top w:val="none" w:sz="0" w:space="0" w:color="auto"/>
        <w:left w:val="none" w:sz="0" w:space="0" w:color="auto"/>
        <w:bottom w:val="none" w:sz="0" w:space="0" w:color="auto"/>
        <w:right w:val="none" w:sz="0" w:space="0" w:color="auto"/>
      </w:divBdr>
    </w:div>
    <w:div w:id="1933196224">
      <w:bodyDiv w:val="1"/>
      <w:marLeft w:val="0"/>
      <w:marRight w:val="0"/>
      <w:marTop w:val="0"/>
      <w:marBottom w:val="0"/>
      <w:divBdr>
        <w:top w:val="none" w:sz="0" w:space="0" w:color="auto"/>
        <w:left w:val="none" w:sz="0" w:space="0" w:color="auto"/>
        <w:bottom w:val="none" w:sz="0" w:space="0" w:color="auto"/>
        <w:right w:val="none" w:sz="0" w:space="0" w:color="auto"/>
      </w:divBdr>
    </w:div>
    <w:div w:id="1938632977">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764788">
      <w:bodyDiv w:val="1"/>
      <w:marLeft w:val="0"/>
      <w:marRight w:val="0"/>
      <w:marTop w:val="0"/>
      <w:marBottom w:val="0"/>
      <w:divBdr>
        <w:top w:val="none" w:sz="0" w:space="0" w:color="auto"/>
        <w:left w:val="none" w:sz="0" w:space="0" w:color="auto"/>
        <w:bottom w:val="none" w:sz="0" w:space="0" w:color="auto"/>
        <w:right w:val="none" w:sz="0" w:space="0" w:color="auto"/>
      </w:divBdr>
    </w:div>
    <w:div w:id="1951818466">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4385022">
      <w:bodyDiv w:val="1"/>
      <w:marLeft w:val="0"/>
      <w:marRight w:val="0"/>
      <w:marTop w:val="0"/>
      <w:marBottom w:val="0"/>
      <w:divBdr>
        <w:top w:val="none" w:sz="0" w:space="0" w:color="auto"/>
        <w:left w:val="none" w:sz="0" w:space="0" w:color="auto"/>
        <w:bottom w:val="none" w:sz="0" w:space="0" w:color="auto"/>
        <w:right w:val="none" w:sz="0" w:space="0" w:color="auto"/>
      </w:divBdr>
    </w:div>
    <w:div w:id="1970699505">
      <w:bodyDiv w:val="1"/>
      <w:marLeft w:val="0"/>
      <w:marRight w:val="0"/>
      <w:marTop w:val="0"/>
      <w:marBottom w:val="0"/>
      <w:divBdr>
        <w:top w:val="none" w:sz="0" w:space="0" w:color="auto"/>
        <w:left w:val="none" w:sz="0" w:space="0" w:color="auto"/>
        <w:bottom w:val="none" w:sz="0" w:space="0" w:color="auto"/>
        <w:right w:val="none" w:sz="0" w:space="0" w:color="auto"/>
      </w:divBdr>
    </w:div>
    <w:div w:id="1974216067">
      <w:bodyDiv w:val="1"/>
      <w:marLeft w:val="0"/>
      <w:marRight w:val="0"/>
      <w:marTop w:val="0"/>
      <w:marBottom w:val="0"/>
      <w:divBdr>
        <w:top w:val="none" w:sz="0" w:space="0" w:color="auto"/>
        <w:left w:val="none" w:sz="0" w:space="0" w:color="auto"/>
        <w:bottom w:val="none" w:sz="0" w:space="0" w:color="auto"/>
        <w:right w:val="none" w:sz="0" w:space="0" w:color="auto"/>
      </w:divBdr>
    </w:div>
    <w:div w:id="1991984074">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7490253">
      <w:bodyDiv w:val="1"/>
      <w:marLeft w:val="0"/>
      <w:marRight w:val="0"/>
      <w:marTop w:val="0"/>
      <w:marBottom w:val="0"/>
      <w:divBdr>
        <w:top w:val="none" w:sz="0" w:space="0" w:color="auto"/>
        <w:left w:val="none" w:sz="0" w:space="0" w:color="auto"/>
        <w:bottom w:val="none" w:sz="0" w:space="0" w:color="auto"/>
        <w:right w:val="none" w:sz="0" w:space="0" w:color="auto"/>
      </w:divBdr>
    </w:div>
    <w:div w:id="2009476952">
      <w:bodyDiv w:val="1"/>
      <w:marLeft w:val="0"/>
      <w:marRight w:val="0"/>
      <w:marTop w:val="0"/>
      <w:marBottom w:val="0"/>
      <w:divBdr>
        <w:top w:val="none" w:sz="0" w:space="0" w:color="auto"/>
        <w:left w:val="none" w:sz="0" w:space="0" w:color="auto"/>
        <w:bottom w:val="none" w:sz="0" w:space="0" w:color="auto"/>
        <w:right w:val="none" w:sz="0" w:space="0" w:color="auto"/>
      </w:divBdr>
    </w:div>
    <w:div w:id="2028679957">
      <w:bodyDiv w:val="1"/>
      <w:marLeft w:val="0"/>
      <w:marRight w:val="0"/>
      <w:marTop w:val="0"/>
      <w:marBottom w:val="0"/>
      <w:divBdr>
        <w:top w:val="none" w:sz="0" w:space="0" w:color="auto"/>
        <w:left w:val="none" w:sz="0" w:space="0" w:color="auto"/>
        <w:bottom w:val="none" w:sz="0" w:space="0" w:color="auto"/>
        <w:right w:val="none" w:sz="0" w:space="0" w:color="auto"/>
      </w:divBdr>
    </w:div>
    <w:div w:id="2029676821">
      <w:bodyDiv w:val="1"/>
      <w:marLeft w:val="0"/>
      <w:marRight w:val="0"/>
      <w:marTop w:val="0"/>
      <w:marBottom w:val="0"/>
      <w:divBdr>
        <w:top w:val="none" w:sz="0" w:space="0" w:color="auto"/>
        <w:left w:val="none" w:sz="0" w:space="0" w:color="auto"/>
        <w:bottom w:val="none" w:sz="0" w:space="0" w:color="auto"/>
        <w:right w:val="none" w:sz="0" w:space="0" w:color="auto"/>
      </w:divBdr>
    </w:div>
    <w:div w:id="2033415215">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80801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52339202">
      <w:bodyDiv w:val="1"/>
      <w:marLeft w:val="0"/>
      <w:marRight w:val="0"/>
      <w:marTop w:val="0"/>
      <w:marBottom w:val="0"/>
      <w:divBdr>
        <w:top w:val="none" w:sz="0" w:space="0" w:color="auto"/>
        <w:left w:val="none" w:sz="0" w:space="0" w:color="auto"/>
        <w:bottom w:val="none" w:sz="0" w:space="0" w:color="auto"/>
        <w:right w:val="none" w:sz="0" w:space="0" w:color="auto"/>
      </w:divBdr>
    </w:div>
    <w:div w:id="2053768836">
      <w:bodyDiv w:val="1"/>
      <w:marLeft w:val="0"/>
      <w:marRight w:val="0"/>
      <w:marTop w:val="0"/>
      <w:marBottom w:val="0"/>
      <w:divBdr>
        <w:top w:val="none" w:sz="0" w:space="0" w:color="auto"/>
        <w:left w:val="none" w:sz="0" w:space="0" w:color="auto"/>
        <w:bottom w:val="none" w:sz="0" w:space="0" w:color="auto"/>
        <w:right w:val="none" w:sz="0" w:space="0" w:color="auto"/>
      </w:divBdr>
    </w:div>
    <w:div w:id="2058696275">
      <w:bodyDiv w:val="1"/>
      <w:marLeft w:val="0"/>
      <w:marRight w:val="0"/>
      <w:marTop w:val="0"/>
      <w:marBottom w:val="0"/>
      <w:divBdr>
        <w:top w:val="none" w:sz="0" w:space="0" w:color="auto"/>
        <w:left w:val="none" w:sz="0" w:space="0" w:color="auto"/>
        <w:bottom w:val="none" w:sz="0" w:space="0" w:color="auto"/>
        <w:right w:val="none" w:sz="0" w:space="0" w:color="auto"/>
      </w:divBdr>
    </w:div>
    <w:div w:id="2061198351">
      <w:bodyDiv w:val="1"/>
      <w:marLeft w:val="0"/>
      <w:marRight w:val="0"/>
      <w:marTop w:val="0"/>
      <w:marBottom w:val="0"/>
      <w:divBdr>
        <w:top w:val="none" w:sz="0" w:space="0" w:color="auto"/>
        <w:left w:val="none" w:sz="0" w:space="0" w:color="auto"/>
        <w:bottom w:val="none" w:sz="0" w:space="0" w:color="auto"/>
        <w:right w:val="none" w:sz="0" w:space="0" w:color="auto"/>
      </w:divBdr>
    </w:div>
    <w:div w:id="2061318129">
      <w:bodyDiv w:val="1"/>
      <w:marLeft w:val="0"/>
      <w:marRight w:val="0"/>
      <w:marTop w:val="0"/>
      <w:marBottom w:val="0"/>
      <w:divBdr>
        <w:top w:val="none" w:sz="0" w:space="0" w:color="auto"/>
        <w:left w:val="none" w:sz="0" w:space="0" w:color="auto"/>
        <w:bottom w:val="none" w:sz="0" w:space="0" w:color="auto"/>
        <w:right w:val="none" w:sz="0" w:space="0" w:color="auto"/>
      </w:divBdr>
    </w:div>
    <w:div w:id="2068644045">
      <w:bodyDiv w:val="1"/>
      <w:marLeft w:val="0"/>
      <w:marRight w:val="0"/>
      <w:marTop w:val="0"/>
      <w:marBottom w:val="0"/>
      <w:divBdr>
        <w:top w:val="none" w:sz="0" w:space="0" w:color="auto"/>
        <w:left w:val="none" w:sz="0" w:space="0" w:color="auto"/>
        <w:bottom w:val="none" w:sz="0" w:space="0" w:color="auto"/>
        <w:right w:val="none" w:sz="0" w:space="0" w:color="auto"/>
      </w:divBdr>
    </w:div>
    <w:div w:id="2072147478">
      <w:bodyDiv w:val="1"/>
      <w:marLeft w:val="0"/>
      <w:marRight w:val="0"/>
      <w:marTop w:val="0"/>
      <w:marBottom w:val="0"/>
      <w:divBdr>
        <w:top w:val="none" w:sz="0" w:space="0" w:color="auto"/>
        <w:left w:val="none" w:sz="0" w:space="0" w:color="auto"/>
        <w:bottom w:val="none" w:sz="0" w:space="0" w:color="auto"/>
        <w:right w:val="none" w:sz="0" w:space="0" w:color="auto"/>
      </w:divBdr>
    </w:div>
    <w:div w:id="207253690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1441695">
      <w:bodyDiv w:val="1"/>
      <w:marLeft w:val="0"/>
      <w:marRight w:val="0"/>
      <w:marTop w:val="0"/>
      <w:marBottom w:val="0"/>
      <w:divBdr>
        <w:top w:val="none" w:sz="0" w:space="0" w:color="auto"/>
        <w:left w:val="none" w:sz="0" w:space="0" w:color="auto"/>
        <w:bottom w:val="none" w:sz="0" w:space="0" w:color="auto"/>
        <w:right w:val="none" w:sz="0" w:space="0" w:color="auto"/>
      </w:divBdr>
    </w:div>
    <w:div w:id="2083135844">
      <w:bodyDiv w:val="1"/>
      <w:marLeft w:val="0"/>
      <w:marRight w:val="0"/>
      <w:marTop w:val="0"/>
      <w:marBottom w:val="0"/>
      <w:divBdr>
        <w:top w:val="none" w:sz="0" w:space="0" w:color="auto"/>
        <w:left w:val="none" w:sz="0" w:space="0" w:color="auto"/>
        <w:bottom w:val="none" w:sz="0" w:space="0" w:color="auto"/>
        <w:right w:val="none" w:sz="0" w:space="0" w:color="auto"/>
      </w:divBdr>
    </w:div>
    <w:div w:id="2085643917">
      <w:bodyDiv w:val="1"/>
      <w:marLeft w:val="0"/>
      <w:marRight w:val="0"/>
      <w:marTop w:val="0"/>
      <w:marBottom w:val="0"/>
      <w:divBdr>
        <w:top w:val="none" w:sz="0" w:space="0" w:color="auto"/>
        <w:left w:val="none" w:sz="0" w:space="0" w:color="auto"/>
        <w:bottom w:val="none" w:sz="0" w:space="0" w:color="auto"/>
        <w:right w:val="none" w:sz="0" w:space="0" w:color="auto"/>
      </w:divBdr>
    </w:div>
    <w:div w:id="2087147083">
      <w:bodyDiv w:val="1"/>
      <w:marLeft w:val="0"/>
      <w:marRight w:val="0"/>
      <w:marTop w:val="0"/>
      <w:marBottom w:val="0"/>
      <w:divBdr>
        <w:top w:val="none" w:sz="0" w:space="0" w:color="auto"/>
        <w:left w:val="none" w:sz="0" w:space="0" w:color="auto"/>
        <w:bottom w:val="none" w:sz="0" w:space="0" w:color="auto"/>
        <w:right w:val="none" w:sz="0" w:space="0" w:color="auto"/>
      </w:divBdr>
    </w:div>
    <w:div w:id="2087803952">
      <w:bodyDiv w:val="1"/>
      <w:marLeft w:val="0"/>
      <w:marRight w:val="0"/>
      <w:marTop w:val="0"/>
      <w:marBottom w:val="0"/>
      <w:divBdr>
        <w:top w:val="none" w:sz="0" w:space="0" w:color="auto"/>
        <w:left w:val="none" w:sz="0" w:space="0" w:color="auto"/>
        <w:bottom w:val="none" w:sz="0" w:space="0" w:color="auto"/>
        <w:right w:val="none" w:sz="0" w:space="0" w:color="auto"/>
      </w:divBdr>
    </w:div>
    <w:div w:id="2088191644">
      <w:bodyDiv w:val="1"/>
      <w:marLeft w:val="0"/>
      <w:marRight w:val="0"/>
      <w:marTop w:val="0"/>
      <w:marBottom w:val="0"/>
      <w:divBdr>
        <w:top w:val="none" w:sz="0" w:space="0" w:color="auto"/>
        <w:left w:val="none" w:sz="0" w:space="0" w:color="auto"/>
        <w:bottom w:val="none" w:sz="0" w:space="0" w:color="auto"/>
        <w:right w:val="none" w:sz="0" w:space="0" w:color="auto"/>
      </w:divBdr>
    </w:div>
    <w:div w:id="2093431919">
      <w:bodyDiv w:val="1"/>
      <w:marLeft w:val="0"/>
      <w:marRight w:val="0"/>
      <w:marTop w:val="0"/>
      <w:marBottom w:val="0"/>
      <w:divBdr>
        <w:top w:val="none" w:sz="0" w:space="0" w:color="auto"/>
        <w:left w:val="none" w:sz="0" w:space="0" w:color="auto"/>
        <w:bottom w:val="none" w:sz="0" w:space="0" w:color="auto"/>
        <w:right w:val="none" w:sz="0" w:space="0" w:color="auto"/>
      </w:divBdr>
    </w:div>
    <w:div w:id="2107262156">
      <w:bodyDiv w:val="1"/>
      <w:marLeft w:val="0"/>
      <w:marRight w:val="0"/>
      <w:marTop w:val="0"/>
      <w:marBottom w:val="0"/>
      <w:divBdr>
        <w:top w:val="none" w:sz="0" w:space="0" w:color="auto"/>
        <w:left w:val="none" w:sz="0" w:space="0" w:color="auto"/>
        <w:bottom w:val="none" w:sz="0" w:space="0" w:color="auto"/>
        <w:right w:val="none" w:sz="0" w:space="0" w:color="auto"/>
      </w:divBdr>
    </w:div>
    <w:div w:id="2110419994">
      <w:bodyDiv w:val="1"/>
      <w:marLeft w:val="0"/>
      <w:marRight w:val="0"/>
      <w:marTop w:val="0"/>
      <w:marBottom w:val="0"/>
      <w:divBdr>
        <w:top w:val="none" w:sz="0" w:space="0" w:color="auto"/>
        <w:left w:val="none" w:sz="0" w:space="0" w:color="auto"/>
        <w:bottom w:val="none" w:sz="0" w:space="0" w:color="auto"/>
        <w:right w:val="none" w:sz="0" w:space="0" w:color="auto"/>
      </w:divBdr>
    </w:div>
    <w:div w:id="2111467995">
      <w:bodyDiv w:val="1"/>
      <w:marLeft w:val="0"/>
      <w:marRight w:val="0"/>
      <w:marTop w:val="0"/>
      <w:marBottom w:val="0"/>
      <w:divBdr>
        <w:top w:val="none" w:sz="0" w:space="0" w:color="auto"/>
        <w:left w:val="none" w:sz="0" w:space="0" w:color="auto"/>
        <w:bottom w:val="none" w:sz="0" w:space="0" w:color="auto"/>
        <w:right w:val="none" w:sz="0" w:space="0" w:color="auto"/>
      </w:divBdr>
    </w:div>
    <w:div w:id="2113816151">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243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microsoft.com/office/2007/relationships/hdphoto" Target="media/hdphoto5.wdp"/><Relationship Id="rId63" Type="http://schemas.microsoft.com/office/2007/relationships/hdphoto" Target="media/hdphoto13.wdp"/><Relationship Id="rId68" Type="http://schemas.openxmlformats.org/officeDocument/2006/relationships/image" Target="media/image38.png"/><Relationship Id="rId16" Type="http://schemas.openxmlformats.org/officeDocument/2006/relationships/image" Target="media/image2.png"/><Relationship Id="rId11" Type="http://schemas.openxmlformats.org/officeDocument/2006/relationships/header" Target="header2.xml"/><Relationship Id="rId32" Type="http://schemas.microsoft.com/office/2007/relationships/hdphoto" Target="media/hdphoto1.wdp"/><Relationship Id="rId37" Type="http://schemas.microsoft.com/office/2007/relationships/hdphoto" Target="media/hdphoto2.wdp"/><Relationship Id="rId53" Type="http://schemas.microsoft.com/office/2007/relationships/hdphoto" Target="media/hdphoto8.wdp"/><Relationship Id="rId58" Type="http://schemas.openxmlformats.org/officeDocument/2006/relationships/image" Target="media/image33.png"/><Relationship Id="rId74" Type="http://schemas.microsoft.com/office/2007/relationships/hdphoto" Target="media/hdphoto17.wdp"/><Relationship Id="rId79" Type="http://schemas.microsoft.com/office/2007/relationships/hdphoto" Target="media/hdphoto19.wdp"/><Relationship Id="rId5" Type="http://schemas.openxmlformats.org/officeDocument/2006/relationships/webSettings" Target="webSettings.xml"/><Relationship Id="rId61" Type="http://schemas.microsoft.com/office/2007/relationships/hdphoto" Target="media/hdphoto12.wdp"/><Relationship Id="rId82" Type="http://schemas.openxmlformats.org/officeDocument/2006/relationships/fontTable" Target="fontTable.xml"/><Relationship Id="rId19" Type="http://schemas.openxmlformats.org/officeDocument/2006/relationships/hyperlink" Target="https://getcomposer.org/" TargetMode="Externa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microsoft.com/office/2007/relationships/hdphoto" Target="media/hdphoto4.wdp"/><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39.png"/><Relationship Id="rId77" Type="http://schemas.openxmlformats.org/officeDocument/2006/relationships/image" Target="media/image44.png"/><Relationship Id="rId8" Type="http://schemas.openxmlformats.org/officeDocument/2006/relationships/image" Target="media/image1.png"/><Relationship Id="rId51" Type="http://schemas.microsoft.com/office/2007/relationships/hdphoto" Target="media/hdphoto7.wdp"/><Relationship Id="rId72" Type="http://schemas.microsoft.com/office/2007/relationships/hdphoto" Target="media/hdphoto16.wdp"/><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microsoft.com/office/2007/relationships/hdphoto" Target="media/hdphoto11.wdp"/><Relationship Id="rId67" Type="http://schemas.microsoft.com/office/2007/relationships/hdphoto" Target="media/hdphoto15.wdp"/><Relationship Id="rId20" Type="http://schemas.openxmlformats.org/officeDocument/2006/relationships/image" Target="media/image5.png"/><Relationship Id="rId41" Type="http://schemas.microsoft.com/office/2007/relationships/hdphoto" Target="media/hdphoto3.wdp"/><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microsoft.com/office/2007/relationships/hdphoto" Target="media/hdphoto6.wdp"/><Relationship Id="rId57" Type="http://schemas.microsoft.com/office/2007/relationships/hdphoto" Target="media/hdphoto10.wdp"/><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4.png"/><Relationship Id="rId65" Type="http://schemas.microsoft.com/office/2007/relationships/hdphoto" Target="media/hdphoto14.wdp"/><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29.png"/><Relationship Id="rId55" Type="http://schemas.microsoft.com/office/2007/relationships/hdphoto" Target="media/hdphoto9.wdp"/><Relationship Id="rId76" Type="http://schemas.microsoft.com/office/2007/relationships/hdphoto" Target="media/hdphoto18.wdp"/><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htt24</b:Tag>
    <b:SourceType>Book</b:SourceType>
    <b:Guid>{D2B4260B-8A4D-421A-BCC1-FCA3FD1D5E0E}</b:Guid>
    <b:Author>
      <b:Author>
        <b:NameList>
          <b:Person>
            <b:Last>https://topdev.vn/blog/html-la-gi/</b:Last>
          </b:Person>
        </b:NameList>
      </b:Author>
    </b:Author>
    <b:Title>Khái niệm HTML</b:Title>
    <b:Year>2024</b:Year>
    <b:City>Trà Vinh</b:City>
    <b:RefOrder>1</b:RefOrder>
  </b:Source>
  <b:Source>
    <b:Tag>htt241</b:Tag>
    <b:SourceType>Book</b:SourceType>
    <b:Guid>{5CB2D656-7A9D-477D-B061-48A6879A2AC6}</b:Guid>
    <b:Author>
      <b:Author>
        <b:NameList>
          <b:Person>
            <b:Last>https://topdev.vn/blog/html-la-gi/</b:Last>
          </b:Person>
        </b:NameList>
      </b:Author>
    </b:Author>
    <b:Title>Khái niệm CSS</b:Title>
    <b:Year>2024</b:Year>
    <b:City>Trà Vinh</b:City>
    <b:Publisher>topdev</b:Publisher>
    <b:RefOrder>2</b:RefOrder>
  </b:Source>
  <b:Source>
    <b:Tag>htt242</b:Tag>
    <b:SourceType>Book</b:SourceType>
    <b:Guid>{DB6FB7B7-732B-4637-AEF8-B162EB960AE6}</b:Guid>
    <b:Author>
      <b:Author>
        <b:NameList>
          <b:Person>
            <b:Last>https://vtcc.vn/css-la-gi/</b:Last>
          </b:Person>
        </b:NameList>
      </b:Author>
    </b:Author>
    <b:Title>Ưu, nhược điểm CSS</b:Title>
    <b:Year>2024</b:Year>
    <b:City>Trà Vinh</b:City>
    <b:Publisher>VTCC</b:Publisher>
    <b:RefOrder>3</b:RefOrder>
  </b:Source>
  <b:Source>
    <b:Tag>htt243</b:Tag>
    <b:SourceType>Book</b:SourceType>
    <b:Guid>{ABB96DDC-FB28-4BC0-93DC-2C9741612217}</b:Guid>
    <b:Author>
      <b:Author>
        <b:NameList>
          <b:Person>
            <b:Last>https://cloud.z.com/vn/news/javascript/</b:Last>
          </b:Person>
        </b:NameList>
      </b:Author>
    </b:Author>
    <b:Title>Khái niệm Javacript</b:Title>
    <b:Year>2024</b:Year>
    <b:City>Trà Vinh</b:City>
    <b:Publisher>Cloud</b:Publisher>
    <b:RefOrder>4</b:RefOrder>
  </b:Source>
  <b:Source>
    <b:Tag>htt244</b:Tag>
    <b:SourceType>Book</b:SourceType>
    <b:Guid>{CB891724-776C-46C7-B7FB-0DB652564365}</b:Guid>
    <b:Author>
      <b:Author>
        <b:NameList>
          <b:Person>
            <b:Last>https://itviec.com/blog/javascript-la-gi/</b:Last>
          </b:Person>
        </b:NameList>
      </b:Author>
    </b:Author>
    <b:Title>Hoạt động Javacript</b:Title>
    <b:Year>2024</b:Year>
    <b:RefOrder>5</b:RefOrder>
  </b:Source>
  <b:Source>
    <b:Tag>htt245</b:Tag>
    <b:SourceType>Book</b:SourceType>
    <b:Guid>{5F208498-7680-4506-8338-41A065506CD0}</b:Guid>
    <b:Author>
      <b:Author>
        <b:NameList>
          <b:Person>
            <b:Last>https://mona.media/php-la-gi/</b:Last>
          </b:Person>
        </b:NameList>
      </b:Author>
    </b:Author>
    <b:Title>Khái niệm PHP</b:Title>
    <b:Year>2024</b:Year>
    <b:RefOrder>6</b:RefOrder>
  </b:Source>
  <b:Source>
    <b:Tag>htt246</b:Tag>
    <b:SourceType>Book</b:SourceType>
    <b:Guid>{CACB48BA-1EE1-42F8-8D60-713A4E97CBD4}</b:Guid>
    <b:Author>
      <b:Author>
        <b:NameList>
          <b:Person>
            <b:Last>https://mona.media/php-la-gi/</b:Last>
          </b:Person>
        </b:NameList>
      </b:Author>
    </b:Author>
    <b:Title>Hình ảnh PHP</b:Title>
    <b:Year>2024</b:Year>
    <b:RefOrder>7</b:RefOrder>
  </b:Source>
  <b:Source>
    <b:Tag>htt247</b:Tag>
    <b:SourceType>Book</b:SourceType>
    <b:Guid>{275E686E-6E81-4FBA-8E38-84C721CD32EF}</b:Guid>
    <b:Author>
      <b:Author>
        <b:NameList>
          <b:Person>
            <b:Last>https://mona.media/php-la-gi/</b:Last>
          </b:Person>
        </b:NameList>
      </b:Author>
    </b:Author>
    <b:Title>Ưu, nhược điểm PHP</b:Title>
    <b:Year>2024</b:Year>
    <b:RefOrder>8</b:RefOrder>
  </b:Source>
  <b:Source>
    <b:Tag>htt248</b:Tag>
    <b:SourceType>Book</b:SourceType>
    <b:Guid>{8B426E75-77D2-4FED-90D6-23F1EDFACA9A}</b:Guid>
    <b:Author>
      <b:Author>
        <b:NameList>
          <b:Person>
            <b:Last>https://funix.edu.vn/chia-se-kien-thuc/ngon-ngu-lap-trinh-php-la-gi/</b:Last>
          </b:Person>
        </b:NameList>
      </b:Author>
    </b:Author>
    <b:Title>Công việc của PHP</b:Title>
    <b:Year>2024</b:Year>
    <b:RefOrder>9</b:RefOrder>
  </b:Source>
  <b:Source>
    <b:Tag>htt249</b:Tag>
    <b:SourceType>Book</b:SourceType>
    <b:Guid>{8B105981-A5D2-42EC-ADC6-F182E220641E}</b:Guid>
    <b:Author>
      <b:Author>
        <b:NameList>
          <b:Person>
            <b:Last>https://mona.media/mysql-la-gi/</b:Last>
          </b:Person>
        </b:NameList>
      </b:Author>
    </b:Author>
    <b:Title>Hệ quản trị cơ sở dữ liệu MySQL</b:Title>
    <b:Year>2024</b:Year>
    <b:RefOrder>10</b:RefOrder>
  </b:Source>
  <b:Source>
    <b:Tag>htt2410</b:Tag>
    <b:SourceType>Book</b:SourceType>
    <b:Guid>{88B252BB-5D38-4233-B85D-183E2FA6A0E7}</b:Guid>
    <b:Author>
      <b:Author>
        <b:NameList>
          <b:Person>
            <b:Last>https://kdata.vn/tin-tuc/laravel-la-gi-laravel-hosting-la-gi-mua-laravel-hosting-gia-re-o-dau</b:Last>
          </b:Person>
        </b:NameList>
      </b:Author>
    </b:Author>
    <b:Title>Khái niệm Laravel Framework</b:Title>
    <b:Year>2024</b:Year>
    <b:RefOrder>11</b:RefOrder>
  </b:Source>
  <b:Source>
    <b:Tag>htt2411</b:Tag>
    <b:SourceType>Book</b:SourceType>
    <b:Guid>{9DA8AE4E-3C39-40CC-9CD5-036A79E694C1}</b:Guid>
    <b:Author>
      <b:Author>
        <b:NameList>
          <b:Person>
            <b:Last>https://vinahost.vn/laravel-la-gi/</b:Last>
          </b:Person>
        </b:NameList>
      </b:Author>
    </b:Author>
    <b:Title>Ưu, nhược điểm Laravel</b:Title>
    <b:Year>2024</b:Year>
    <b:RefOrder>12</b:RefOrder>
  </b:Source>
  <b:Source>
    <b:Tag>htt2412</b:Tag>
    <b:SourceType>Book</b:SourceType>
    <b:Guid>{130C2427-0B57-45FE-91A5-AAC40E5FF0C7}</b:Guid>
    <b:Author>
      <b:Author>
        <b:NameList>
          <b:Person>
            <b:Last>https://coedo.com.vn/mo-hinh-mvc-trong-lap-trinh-web-58nzvoka/</b:Last>
          </b:Person>
        </b:NameList>
      </b:Author>
    </b:Author>
    <b:Title>Mô hình MVC</b:Title>
    <b:Year>2024</b:Year>
    <b:RefOrder>13</b:RefOrder>
  </b:Source>
  <b:Source>
    <b:Tag>htt2413</b:Tag>
    <b:SourceType>Book</b:SourceType>
    <b:Guid>{1B724031-7EF1-49BA-B90A-78C6C5564656}</b:Guid>
    <b:Author>
      <b:Author>
        <b:NameList>
          <b:Person>
            <b:Last>https://monamedia.co/mvc-la-gi-ung-dung-cua-mo-hinh-mvc-trong-lap-trinh/</b:Last>
          </b:Person>
        </b:NameList>
      </b:Author>
    </b:Author>
    <b:Title>MVC là gì</b:Title>
    <b:Year>2024</b:Year>
    <b:RefOrder>14</b:RefOrder>
  </b:Source>
  <b:Source>
    <b:Tag>htt2414</b:Tag>
    <b:SourceType>Book</b:SourceType>
    <b:Guid>{956F6EDA-5429-42F4-A75C-88D6AF94FA74}</b:Guid>
    <b:Author>
      <b:Author>
        <b:NameList>
          <b:Person>
            <b:Last>https://monamedia.co/mvc-la-gi-ung-dung-cua-mo-hinh-mvc-trong-lap-trinh/</b:Last>
          </b:Person>
        </b:NameList>
      </b:Author>
    </b:Author>
    <b:Title>Chi tiết MVC</b:Title>
    <b:Year>2024</b:Year>
    <b:RefOrder>15</b:RefOrder>
  </b:Source>
  <b:Source>
    <b:Tag>htt2415</b:Tag>
    <b:SourceType>Book</b:SourceType>
    <b:Guid>{922FEEC5-4935-4565-8A15-1215D3B229A4}</b:Guid>
    <b:Author>
      <b:Author>
        <b:NameList>
          <b:Person>
            <b:Last>https://hocjava.com/mvc-la-g/#Uu_diem_va_nhuoc_diem_cua_MVC</b:Last>
          </b:Person>
        </b:NameList>
      </b:Author>
    </b:Author>
    <b:Title>Ưu. nhược điểm MVC</b:Title>
    <b:Year>2024</b:Year>
    <b:RefOrder>16</b:RefOrder>
  </b:Source>
  <b:Source>
    <b:Tag>htt2417</b:Tag>
    <b:SourceType>Book</b:SourceType>
    <b:Guid>{94F46D02-0544-40E1-9EFF-BBB00B362F21}</b:Guid>
    <b:Author>
      <b:Author>
        <b:NameList>
          <b:Person>
            <b:Last>https://cloud.z.com/vn/news/laravel/</b:Last>
          </b:Person>
        </b:NameList>
      </b:Author>
    </b:Author>
    <b:Title>Cài đặt Laravel</b:Title>
    <b:Year>2024</b:Year>
    <b:RefOrder>18</b:RefOrder>
  </b:Source>
  <b:Source>
    <b:Tag>htt2418</b:Tag>
    <b:SourceType>Book</b:SourceType>
    <b:Guid>{F12C6613-73CC-4060-B850-A4B173F5193A}</b:Guid>
    <b:Author>
      <b:Author>
        <b:NameList>
          <b:Person>
            <b:Last>https://blog.haposoft.com/tim-hieu-queue-trong-laravel/</b:Last>
          </b:Person>
        </b:NameList>
      </b:Author>
    </b:Author>
    <b:Title>Tìm hiểu Queue</b:Title>
    <b:Year>2024</b:Year>
    <b:RefOrder>19</b:RefOrder>
  </b:Source>
  <b:Source>
    <b:Tag>htt2419</b:Tag>
    <b:SourceType>Book</b:SourceType>
    <b:Guid>{D4402482-4624-4DB3-8D33-A829819C9D37}</b:Guid>
    <b:Author>
      <b:Author>
        <b:NameList>
          <b:Person>
            <b:Last>https://viblo.asia/p/bai-1-bootstrap-la-gi-gioi-thieu-ve-bootstrap-DzVkpLbDknW</b:Last>
          </b:Person>
        </b:NameList>
      </b:Author>
    </b:Author>
    <b:Title>Khái niệm Bootstrap</b:Title>
    <b:Year>2024</b:Year>
    <b:RefOrder>20</b:RefOrder>
  </b:Source>
  <b:Source>
    <b:Tag>htt2420</b:Tag>
    <b:SourceType>Book</b:SourceType>
    <b:Guid>{60A8DB77-F31D-4DBD-B3CD-897B6D7F220D}</b:Guid>
    <b:Author>
      <b:Author>
        <b:NameList>
          <b:Person>
            <b:Last>https://stringee.com/vi/blog/post/boot-strap-la-gi</b:Last>
          </b:Person>
        </b:NameList>
      </b:Author>
    </b:Author>
    <b:Title>Cách sử dụng Bootstrap</b:Title>
    <b:Year>2024</b:Year>
    <b:RefOrder>21</b:RefOrder>
  </b:Source>
  <b:Source>
    <b:Tag>Lar24</b:Tag>
    <b:SourceType>Book</b:SourceType>
    <b:Guid>{78E60A82-D960-494B-B1F6-9F488A7352DF}</b:Guid>
    <b:Author>
      <b:Author>
        <b:NameList>
          <b:Person>
            <b:Last>Artisans</b:Last>
            <b:First>Laravel</b:First>
            <b:Middle>- The PHP Framework For Web</b:Middle>
          </b:Person>
        </b:NameList>
      </b:Author>
    </b:Author>
    <b:Title>Kham khảo Laravel Framework</b:Title>
    <b:Year>2024</b:Year>
    <b:RefOrder>22</b:RefOrder>
  </b:Source>
  <b:Source>
    <b:Tag>Đoà24</b:Tag>
    <b:SourceType>Book</b:SourceType>
    <b:Guid>{96B8D6D5-ECC2-459E-ACD6-B71E26138C93}</b:Guid>
    <b:Title>Đoàn Phước Miền, Phạm Thị Trúc Mai, Tài liệu giảng dạy môn thiết kế và lập trình web, Trà Vinh: Đại học Trà Vinh, 2014.</b:Title>
    <b:Year>2024</b:Year>
    <b:RefOrder>23</b:RefOrder>
  </b:Source>
  <b:Source>
    <b:Tag>htt2416</b:Tag>
    <b:SourceType>Book</b:SourceType>
    <b:Guid>{5EE342F9-8167-47FB-8605-5532C3CE3C4C}</b:Guid>
    <b:Author>
      <b:Author>
        <b:NameList>
          <b:Person>
            <b:Last>https://wiki.matbao.net/laravel-la-gi-huong-dan-cai-dat</b:Last>
          </b:Person>
        </b:NameList>
      </b:Author>
    </b:Author>
    <b:Title>Tính năng hữu ích Laravel</b:Title>
    <b:Year>2024</b:Year>
    <b:RefOrder>17</b:RefOrder>
  </b:Source>
</b:Sources>
</file>

<file path=customXml/itemProps1.xml><?xml version="1.0" encoding="utf-8"?>
<ds:datastoreItem xmlns:ds="http://schemas.openxmlformats.org/officeDocument/2006/customXml" ds:itemID="{E73AB7F1-105B-4858-8AD4-C3E6453A1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29</TotalTime>
  <Pages>83</Pages>
  <Words>13757</Words>
  <Characters>78417</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91991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cp:revision>
  <cp:lastPrinted>2024-07-22T17:12:00Z</cp:lastPrinted>
  <dcterms:created xsi:type="dcterms:W3CDTF">2024-07-22T17:12:00Z</dcterms:created>
  <dcterms:modified xsi:type="dcterms:W3CDTF">2024-08-01T01:21:00Z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2657746701258b5d8af074a818e0d7e787a6c66b2fd698699600c6aa8eb29028</vt:lpwstr>
  </property>
</Properties>
</file>